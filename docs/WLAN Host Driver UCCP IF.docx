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891F51">
        <w:t>WLAN</w:t>
      </w:r>
      <w:r w:rsidRPr="00025641">
        <w:fldChar w:fldCharType="end"/>
      </w:r>
      <w:r w:rsidRPr="00D73658">
        <w:br/>
      </w:r>
      <w:r w:rsidRPr="00025641">
        <w:fldChar w:fldCharType="begin"/>
      </w:r>
      <w:r w:rsidRPr="00025641">
        <w:instrText xml:space="preserve">  Subject  </w:instrText>
      </w:r>
      <w:r w:rsidRPr="00025641">
        <w:fldChar w:fldCharType="separate"/>
      </w:r>
      <w:r w:rsidR="00891F51">
        <w:t>Host Driver UCCP IF</w:t>
      </w:r>
      <w:r w:rsidRPr="00025641">
        <w:fldChar w:fldCharType="end"/>
      </w:r>
    </w:p>
    <w:p w:rsidR="00C126F5" w:rsidRDefault="00C126F5" w:rsidP="00654544">
      <w:pPr>
        <w:pStyle w:val="Disclosure"/>
      </w:pPr>
      <w:r w:rsidRPr="00D73658">
        <w:t xml:space="preserve">Copyright © </w:t>
      </w:r>
      <w:r>
        <w:t xml:space="preserve">Imagination Technologies </w:t>
      </w:r>
      <w:r w:rsidR="00643394">
        <w:t>Limited</w:t>
      </w:r>
      <w:r w:rsidRPr="00D73658">
        <w:t>. All Rights Reserved.</w:t>
      </w:r>
    </w:p>
    <w:p w:rsidR="00486AFC" w:rsidRDefault="00486AFC" w:rsidP="00654544">
      <w:pPr>
        <w:pStyle w:val="Disclosure"/>
      </w:pPr>
      <w:r w:rsidRPr="00486AFC">
        <w:t>This document is strictly confidential. Neither the whole nor any part of the information contained in, nor the product described in, this document may be adapted or reproduced in any material form except with the written permission of Imagination Technologies Limited. Imagination Technologies, the Imagination logo, PowerVR, MIPS, Meta, Ensigma and Codescape are trademarks or registered trademarks of Imagination Technologies Limited. All other logos, products, trademarks and registered trademarks are the property of their respective owners. This document can only be distributed subject to the terms of a Non Disclosure Agreement or Licence with Imagination Technologies Limited.</w:t>
      </w:r>
    </w:p>
    <w:p w:rsidR="00466856" w:rsidRPr="0016332D" w:rsidRDefault="00466856" w:rsidP="00466856">
      <w:pPr>
        <w:pStyle w:val="MainDetails"/>
        <w:rPr>
          <w:rStyle w:val="IFELSEENDText"/>
        </w:rPr>
      </w:pPr>
      <w:r w:rsidRPr="00D73658">
        <w:t>Filename</w:t>
      </w:r>
      <w:r w:rsidRPr="00D73658">
        <w:tab/>
        <w:t>:</w:t>
      </w:r>
      <w:r w:rsidRPr="00D73658">
        <w:tab/>
      </w:r>
      <w:r>
        <w:fldChar w:fldCharType="begin"/>
      </w:r>
      <w:r>
        <w:instrText xml:space="preserve"> FILENAME </w:instrText>
      </w:r>
      <w:r>
        <w:fldChar w:fldCharType="separate"/>
      </w:r>
      <w:r w:rsidR="00891F51">
        <w:rPr>
          <w:noProof/>
        </w:rPr>
        <w:t>WLAN Host Driver UCCP IF</w:t>
      </w:r>
      <w:r>
        <w:fldChar w:fldCharType="end"/>
      </w:r>
      <w:r w:rsidRPr="00D73658">
        <w:br/>
        <w:t>Version</w:t>
      </w:r>
      <w:r w:rsidRPr="00D73658">
        <w:tab/>
        <w:t>:</w:t>
      </w:r>
      <w:r w:rsidRPr="00D73658">
        <w:tab/>
      </w:r>
      <w:r>
        <w:fldChar w:fldCharType="begin"/>
      </w:r>
      <w:r>
        <w:instrText xml:space="preserve"> DOCPROPERTY  Revision </w:instrText>
      </w:r>
      <w:r>
        <w:fldChar w:fldCharType="separate"/>
      </w:r>
      <w:r w:rsidR="00891F51">
        <w:t>1.0</w:t>
      </w:r>
      <w:r>
        <w:fldChar w:fldCharType="end"/>
      </w:r>
      <w:r w:rsidRPr="00D73658">
        <w:t>.</w:t>
      </w:r>
      <w:r>
        <w:fldChar w:fldCharType="begin"/>
      </w:r>
      <w:r>
        <w:instrText xml:space="preserve"> REVNUM </w:instrText>
      </w:r>
      <w:r>
        <w:fldChar w:fldCharType="separate"/>
      </w:r>
      <w:r w:rsidR="00891F51">
        <w:rPr>
          <w:noProof/>
        </w:rPr>
        <w:t>15</w:t>
      </w:r>
      <w:r>
        <w:fldChar w:fldCharType="end"/>
      </w:r>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891F51">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891F51">
        <w:rPr>
          <w:noProof/>
        </w:rPr>
        <w:t>22 Jan 2014</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891F51">
        <w:t>Imagination Technologies Limited</w:t>
      </w:r>
      <w:r w:rsidRPr="00A140EF">
        <w:fldChar w:fldCharType="end"/>
      </w:r>
    </w:p>
    <w:p w:rsidR="00466856" w:rsidRDefault="00466856" w:rsidP="00466856">
      <w:pPr>
        <w:pStyle w:val="HeadingContentsHistory"/>
      </w:pPr>
      <w:bookmarkStart w:id="1" w:name="_Toc530822117"/>
      <w:bookmarkStart w:id="2" w:name="_Toc424715403"/>
      <w:bookmarkStart w:id="3" w:name="_Toc334505954"/>
      <w:r>
        <w:br w:type="page"/>
      </w:r>
      <w:r w:rsidRPr="00D73658">
        <w:lastRenderedPageBreak/>
        <w:t>Contents</w:t>
      </w:r>
      <w:bookmarkEnd w:id="1"/>
    </w:p>
    <w:p w:rsidR="00891F51" w:rsidRDefault="00871DE0">
      <w:pPr>
        <w:pStyle w:val="TOC1"/>
        <w:rPr>
          <w:rFonts w:asciiTheme="minorHAnsi" w:eastAsiaTheme="minorEastAsia" w:hAnsiTheme="minorHAnsi" w:cstheme="minorBidi"/>
          <w:b w:val="0"/>
          <w:noProof/>
          <w:sz w:val="22"/>
          <w:szCs w:val="22"/>
          <w:lang w:val="en-IN" w:eastAsia="en-IN"/>
        </w:rPr>
      </w:pPr>
      <w:r>
        <w:fldChar w:fldCharType="begin"/>
      </w:r>
      <w:r w:rsidR="00D96B47">
        <w:instrText xml:space="preserve"> TOC \o "1-3"</w:instrText>
      </w:r>
      <w:r>
        <w:instrText xml:space="preserve"> </w:instrText>
      </w:r>
      <w:r w:rsidR="003172B8">
        <w:instrText xml:space="preserve">\h </w:instrText>
      </w:r>
      <w:r>
        <w:instrText xml:space="preserve">\z </w:instrText>
      </w:r>
      <w:r>
        <w:fldChar w:fldCharType="separate"/>
      </w:r>
      <w:hyperlink w:anchor="_Toc378273322" w:history="1">
        <w:r w:rsidR="00891F51" w:rsidRPr="007864EA">
          <w:rPr>
            <w:rStyle w:val="Hyperlink"/>
            <w:noProof/>
          </w:rPr>
          <w:t>1.</w:t>
        </w:r>
        <w:r w:rsidR="00891F51">
          <w:rPr>
            <w:rFonts w:asciiTheme="minorHAnsi" w:eastAsiaTheme="minorEastAsia" w:hAnsiTheme="minorHAnsi" w:cstheme="minorBidi"/>
            <w:b w:val="0"/>
            <w:noProof/>
            <w:sz w:val="22"/>
            <w:szCs w:val="22"/>
            <w:lang w:val="en-IN" w:eastAsia="en-IN"/>
          </w:rPr>
          <w:tab/>
        </w:r>
        <w:r w:rsidR="00891F51" w:rsidRPr="007864EA">
          <w:rPr>
            <w:rStyle w:val="Hyperlink"/>
            <w:noProof/>
          </w:rPr>
          <w:t>Introduction</w:t>
        </w:r>
        <w:r w:rsidR="00891F51">
          <w:rPr>
            <w:noProof/>
            <w:webHidden/>
          </w:rPr>
          <w:tab/>
        </w:r>
        <w:r w:rsidR="00891F51">
          <w:rPr>
            <w:noProof/>
            <w:webHidden/>
          </w:rPr>
          <w:fldChar w:fldCharType="begin"/>
        </w:r>
        <w:r w:rsidR="00891F51">
          <w:rPr>
            <w:noProof/>
            <w:webHidden/>
          </w:rPr>
          <w:instrText xml:space="preserve"> PAGEREF _Toc378273322 \h </w:instrText>
        </w:r>
        <w:r w:rsidR="00891F51">
          <w:rPr>
            <w:noProof/>
            <w:webHidden/>
          </w:rPr>
        </w:r>
        <w:r w:rsidR="00891F51">
          <w:rPr>
            <w:noProof/>
            <w:webHidden/>
          </w:rPr>
          <w:fldChar w:fldCharType="separate"/>
        </w:r>
        <w:r w:rsidR="00891F51">
          <w:rPr>
            <w:noProof/>
            <w:webHidden/>
          </w:rPr>
          <w:t>4</w:t>
        </w:r>
        <w:r w:rsidR="00891F51">
          <w:rPr>
            <w:noProof/>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3" w:history="1">
        <w:r w:rsidRPr="007864EA">
          <w:rPr>
            <w:rStyle w:val="Hyperlink"/>
          </w:rPr>
          <w:t>1.1.</w:t>
        </w:r>
        <w:r>
          <w:rPr>
            <w:rFonts w:asciiTheme="minorHAnsi" w:eastAsiaTheme="minorEastAsia" w:hAnsiTheme="minorHAnsi" w:cstheme="minorBidi"/>
            <w:sz w:val="22"/>
            <w:szCs w:val="22"/>
            <w:lang w:val="en-IN" w:eastAsia="en-IN"/>
          </w:rPr>
          <w:tab/>
        </w:r>
        <w:r w:rsidRPr="007864EA">
          <w:rPr>
            <w:rStyle w:val="Hyperlink"/>
          </w:rPr>
          <w:t>Last Version Target Audience</w:t>
        </w:r>
        <w:r>
          <w:rPr>
            <w:webHidden/>
          </w:rPr>
          <w:tab/>
        </w:r>
        <w:r>
          <w:rPr>
            <w:webHidden/>
          </w:rPr>
          <w:fldChar w:fldCharType="begin"/>
        </w:r>
        <w:r>
          <w:rPr>
            <w:webHidden/>
          </w:rPr>
          <w:instrText xml:space="preserve"> PAGEREF _Toc378273323 \h </w:instrText>
        </w:r>
        <w:r>
          <w:rPr>
            <w:webHidden/>
          </w:rPr>
        </w:r>
        <w:r>
          <w:rPr>
            <w:webHidden/>
          </w:rPr>
          <w:fldChar w:fldCharType="separate"/>
        </w:r>
        <w:r>
          <w:rPr>
            <w:webHidden/>
          </w:rPr>
          <w:t>4</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4" w:history="1">
        <w:r w:rsidRPr="007864EA">
          <w:rPr>
            <w:rStyle w:val="Hyperlink"/>
          </w:rPr>
          <w:t>1.2.</w:t>
        </w:r>
        <w:r>
          <w:rPr>
            <w:rFonts w:asciiTheme="minorHAnsi" w:eastAsiaTheme="minorEastAsia" w:hAnsiTheme="minorHAnsi" w:cstheme="minorBidi"/>
            <w:sz w:val="22"/>
            <w:szCs w:val="22"/>
            <w:lang w:val="en-IN" w:eastAsia="en-IN"/>
          </w:rPr>
          <w:tab/>
        </w:r>
        <w:r w:rsidRPr="007864EA">
          <w:rPr>
            <w:rStyle w:val="Hyperlink"/>
          </w:rPr>
          <w:t>Feedback</w:t>
        </w:r>
        <w:r>
          <w:rPr>
            <w:webHidden/>
          </w:rPr>
          <w:tab/>
        </w:r>
        <w:r>
          <w:rPr>
            <w:webHidden/>
          </w:rPr>
          <w:fldChar w:fldCharType="begin"/>
        </w:r>
        <w:r>
          <w:rPr>
            <w:webHidden/>
          </w:rPr>
          <w:instrText xml:space="preserve"> PAGEREF _Toc378273324 \h </w:instrText>
        </w:r>
        <w:r>
          <w:rPr>
            <w:webHidden/>
          </w:rPr>
        </w:r>
        <w:r>
          <w:rPr>
            <w:webHidden/>
          </w:rPr>
          <w:fldChar w:fldCharType="separate"/>
        </w:r>
        <w:r>
          <w:rPr>
            <w:webHidden/>
          </w:rPr>
          <w:t>4</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5" w:history="1">
        <w:r w:rsidRPr="007864EA">
          <w:rPr>
            <w:rStyle w:val="Hyperlink"/>
          </w:rPr>
          <w:t>1.3.</w:t>
        </w:r>
        <w:r>
          <w:rPr>
            <w:rFonts w:asciiTheme="minorHAnsi" w:eastAsiaTheme="minorEastAsia" w:hAnsiTheme="minorHAnsi" w:cstheme="minorBidi"/>
            <w:sz w:val="22"/>
            <w:szCs w:val="22"/>
            <w:lang w:val="en-IN" w:eastAsia="en-IN"/>
          </w:rPr>
          <w:tab/>
        </w:r>
        <w:r w:rsidRPr="007864EA">
          <w:rPr>
            <w:rStyle w:val="Hyperlink"/>
          </w:rPr>
          <w:t>Glossary</w:t>
        </w:r>
        <w:r>
          <w:rPr>
            <w:webHidden/>
          </w:rPr>
          <w:tab/>
        </w:r>
        <w:r>
          <w:rPr>
            <w:webHidden/>
          </w:rPr>
          <w:fldChar w:fldCharType="begin"/>
        </w:r>
        <w:r>
          <w:rPr>
            <w:webHidden/>
          </w:rPr>
          <w:instrText xml:space="preserve"> PAGEREF _Toc378273325 \h </w:instrText>
        </w:r>
        <w:r>
          <w:rPr>
            <w:webHidden/>
          </w:rPr>
        </w:r>
        <w:r>
          <w:rPr>
            <w:webHidden/>
          </w:rPr>
          <w:fldChar w:fldCharType="separate"/>
        </w:r>
        <w:r>
          <w:rPr>
            <w:webHidden/>
          </w:rPr>
          <w:t>4</w:t>
        </w:r>
        <w:r>
          <w:rPr>
            <w:webHidden/>
          </w:rPr>
          <w:fldChar w:fldCharType="end"/>
        </w:r>
      </w:hyperlink>
    </w:p>
    <w:p w:rsidR="00891F51" w:rsidRDefault="00891F51">
      <w:pPr>
        <w:pStyle w:val="TOC1"/>
        <w:rPr>
          <w:rFonts w:asciiTheme="minorHAnsi" w:eastAsiaTheme="minorEastAsia" w:hAnsiTheme="minorHAnsi" w:cstheme="minorBidi"/>
          <w:b w:val="0"/>
          <w:noProof/>
          <w:sz w:val="22"/>
          <w:szCs w:val="22"/>
          <w:lang w:val="en-IN" w:eastAsia="en-IN"/>
        </w:rPr>
      </w:pPr>
      <w:hyperlink w:anchor="_Toc378273326" w:history="1">
        <w:r w:rsidRPr="007864EA">
          <w:rPr>
            <w:rStyle w:val="Hyperlink"/>
            <w:noProof/>
          </w:rPr>
          <w:t>2.</w:t>
        </w:r>
        <w:r>
          <w:rPr>
            <w:rFonts w:asciiTheme="minorHAnsi" w:eastAsiaTheme="minorEastAsia" w:hAnsiTheme="minorHAnsi" w:cstheme="minorBidi"/>
            <w:b w:val="0"/>
            <w:noProof/>
            <w:sz w:val="22"/>
            <w:szCs w:val="22"/>
            <w:lang w:val="en-IN" w:eastAsia="en-IN"/>
          </w:rPr>
          <w:tab/>
        </w:r>
        <w:r w:rsidRPr="007864EA">
          <w:rPr>
            <w:rStyle w:val="Hyperlink"/>
            <w:noProof/>
          </w:rPr>
          <w:t>Host-Firmware Communication Overview</w:t>
        </w:r>
        <w:r>
          <w:rPr>
            <w:noProof/>
            <w:webHidden/>
          </w:rPr>
          <w:tab/>
        </w:r>
        <w:r>
          <w:rPr>
            <w:noProof/>
            <w:webHidden/>
          </w:rPr>
          <w:fldChar w:fldCharType="begin"/>
        </w:r>
        <w:r>
          <w:rPr>
            <w:noProof/>
            <w:webHidden/>
          </w:rPr>
          <w:instrText xml:space="preserve"> PAGEREF _Toc378273326 \h </w:instrText>
        </w:r>
        <w:r>
          <w:rPr>
            <w:noProof/>
            <w:webHidden/>
          </w:rPr>
        </w:r>
        <w:r>
          <w:rPr>
            <w:noProof/>
            <w:webHidden/>
          </w:rPr>
          <w:fldChar w:fldCharType="separate"/>
        </w:r>
        <w:r>
          <w:rPr>
            <w:noProof/>
            <w:webHidden/>
          </w:rPr>
          <w:t>5</w:t>
        </w:r>
        <w:r>
          <w:rPr>
            <w:noProof/>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7" w:history="1">
        <w:r w:rsidRPr="007864EA">
          <w:rPr>
            <w:rStyle w:val="Hyperlink"/>
          </w:rPr>
          <w:t>2.1.</w:t>
        </w:r>
        <w:r>
          <w:rPr>
            <w:rFonts w:asciiTheme="minorHAnsi" w:eastAsiaTheme="minorEastAsia" w:hAnsiTheme="minorHAnsi" w:cstheme="minorBidi"/>
            <w:sz w:val="22"/>
            <w:szCs w:val="22"/>
            <w:lang w:val="en-IN" w:eastAsia="en-IN"/>
          </w:rPr>
          <w:tab/>
        </w:r>
        <w:r w:rsidRPr="007864EA">
          <w:rPr>
            <w:rStyle w:val="Hyperlink"/>
          </w:rPr>
          <w:t>Host-Firmware Message Format</w:t>
        </w:r>
        <w:r>
          <w:rPr>
            <w:webHidden/>
          </w:rPr>
          <w:tab/>
        </w:r>
        <w:r>
          <w:rPr>
            <w:webHidden/>
          </w:rPr>
          <w:fldChar w:fldCharType="begin"/>
        </w:r>
        <w:r>
          <w:rPr>
            <w:webHidden/>
          </w:rPr>
          <w:instrText xml:space="preserve"> PAGEREF _Toc378273327 \h </w:instrText>
        </w:r>
        <w:r>
          <w:rPr>
            <w:webHidden/>
          </w:rPr>
        </w:r>
        <w:r>
          <w:rPr>
            <w:webHidden/>
          </w:rPr>
          <w:fldChar w:fldCharType="separate"/>
        </w:r>
        <w:r>
          <w:rPr>
            <w:webHidden/>
          </w:rPr>
          <w:t>5</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8" w:history="1">
        <w:r w:rsidRPr="007864EA">
          <w:rPr>
            <w:rStyle w:val="Hyperlink"/>
          </w:rPr>
          <w:t>2.2.</w:t>
        </w:r>
        <w:r>
          <w:rPr>
            <w:rFonts w:asciiTheme="minorHAnsi" w:eastAsiaTheme="minorEastAsia" w:hAnsiTheme="minorHAnsi" w:cstheme="minorBidi"/>
            <w:sz w:val="22"/>
            <w:szCs w:val="22"/>
            <w:lang w:val="en-IN" w:eastAsia="en-IN"/>
          </w:rPr>
          <w:tab/>
        </w:r>
        <w:r w:rsidRPr="007864EA">
          <w:rPr>
            <w:rStyle w:val="Hyperlink"/>
          </w:rPr>
          <w:t>Commands</w:t>
        </w:r>
        <w:r>
          <w:rPr>
            <w:webHidden/>
          </w:rPr>
          <w:tab/>
        </w:r>
        <w:r>
          <w:rPr>
            <w:webHidden/>
          </w:rPr>
          <w:fldChar w:fldCharType="begin"/>
        </w:r>
        <w:r>
          <w:rPr>
            <w:webHidden/>
          </w:rPr>
          <w:instrText xml:space="preserve"> PAGEREF _Toc378273328 \h </w:instrText>
        </w:r>
        <w:r>
          <w:rPr>
            <w:webHidden/>
          </w:rPr>
        </w:r>
        <w:r>
          <w:rPr>
            <w:webHidden/>
          </w:rPr>
          <w:fldChar w:fldCharType="separate"/>
        </w:r>
        <w:r>
          <w:rPr>
            <w:webHidden/>
          </w:rPr>
          <w:t>6</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29" w:history="1">
        <w:r w:rsidRPr="007864EA">
          <w:rPr>
            <w:rStyle w:val="Hyperlink"/>
          </w:rPr>
          <w:t>2.3.</w:t>
        </w:r>
        <w:r>
          <w:rPr>
            <w:rFonts w:asciiTheme="minorHAnsi" w:eastAsiaTheme="minorEastAsia" w:hAnsiTheme="minorHAnsi" w:cstheme="minorBidi"/>
            <w:sz w:val="22"/>
            <w:szCs w:val="22"/>
            <w:lang w:val="en-IN" w:eastAsia="en-IN"/>
          </w:rPr>
          <w:tab/>
        </w:r>
        <w:r w:rsidRPr="007864EA">
          <w:rPr>
            <w:rStyle w:val="Hyperlink"/>
          </w:rPr>
          <w:t>Events</w:t>
        </w:r>
        <w:r>
          <w:rPr>
            <w:webHidden/>
          </w:rPr>
          <w:tab/>
        </w:r>
        <w:r>
          <w:rPr>
            <w:webHidden/>
          </w:rPr>
          <w:fldChar w:fldCharType="begin"/>
        </w:r>
        <w:r>
          <w:rPr>
            <w:webHidden/>
          </w:rPr>
          <w:instrText xml:space="preserve"> PAGEREF _Toc378273329 \h </w:instrText>
        </w:r>
        <w:r>
          <w:rPr>
            <w:webHidden/>
          </w:rPr>
        </w:r>
        <w:r>
          <w:rPr>
            <w:webHidden/>
          </w:rPr>
          <w:fldChar w:fldCharType="separate"/>
        </w:r>
        <w:r>
          <w:rPr>
            <w:webHidden/>
          </w:rPr>
          <w:t>9</w:t>
        </w:r>
        <w:r>
          <w:rPr>
            <w:webHidden/>
          </w:rPr>
          <w:fldChar w:fldCharType="end"/>
        </w:r>
      </w:hyperlink>
    </w:p>
    <w:p w:rsidR="00891F51" w:rsidRDefault="00891F51">
      <w:pPr>
        <w:pStyle w:val="TOC1"/>
        <w:tabs>
          <w:tab w:val="left" w:pos="1540"/>
        </w:tabs>
        <w:rPr>
          <w:rFonts w:asciiTheme="minorHAnsi" w:eastAsiaTheme="minorEastAsia" w:hAnsiTheme="minorHAnsi" w:cstheme="minorBidi"/>
          <w:b w:val="0"/>
          <w:noProof/>
          <w:sz w:val="22"/>
          <w:szCs w:val="22"/>
          <w:lang w:val="en-IN" w:eastAsia="en-IN"/>
        </w:rPr>
      </w:pPr>
      <w:hyperlink w:anchor="_Toc378273330" w:history="1">
        <w:r w:rsidRPr="007864EA">
          <w:rPr>
            <w:rStyle w:val="Hyperlink"/>
            <w:noProof/>
          </w:rPr>
          <w:t>Appendix A.</w:t>
        </w:r>
        <w:r>
          <w:rPr>
            <w:rFonts w:asciiTheme="minorHAnsi" w:eastAsiaTheme="minorEastAsia" w:hAnsiTheme="minorHAnsi" w:cstheme="minorBidi"/>
            <w:b w:val="0"/>
            <w:noProof/>
            <w:sz w:val="22"/>
            <w:szCs w:val="22"/>
            <w:lang w:val="en-IN" w:eastAsia="en-IN"/>
          </w:rPr>
          <w:tab/>
        </w:r>
        <w:r w:rsidRPr="007864EA">
          <w:rPr>
            <w:rStyle w:val="Hyperlink"/>
            <w:noProof/>
          </w:rPr>
          <w:t>Data Structures</w:t>
        </w:r>
        <w:r>
          <w:rPr>
            <w:noProof/>
            <w:webHidden/>
          </w:rPr>
          <w:tab/>
        </w:r>
        <w:r>
          <w:rPr>
            <w:noProof/>
            <w:webHidden/>
          </w:rPr>
          <w:fldChar w:fldCharType="begin"/>
        </w:r>
        <w:r>
          <w:rPr>
            <w:noProof/>
            <w:webHidden/>
          </w:rPr>
          <w:instrText xml:space="preserve"> PAGEREF _Toc378273330 \h </w:instrText>
        </w:r>
        <w:r>
          <w:rPr>
            <w:noProof/>
            <w:webHidden/>
          </w:rPr>
        </w:r>
        <w:r>
          <w:rPr>
            <w:noProof/>
            <w:webHidden/>
          </w:rPr>
          <w:fldChar w:fldCharType="separate"/>
        </w:r>
        <w:r>
          <w:rPr>
            <w:noProof/>
            <w:webHidden/>
          </w:rPr>
          <w:t>11</w:t>
        </w:r>
        <w:r>
          <w:rPr>
            <w:noProof/>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31" w:history="1">
        <w:r w:rsidRPr="007864EA">
          <w:rPr>
            <w:rStyle w:val="Hyperlink"/>
          </w:rPr>
          <w:t>A.1.</w:t>
        </w:r>
        <w:r>
          <w:rPr>
            <w:rFonts w:asciiTheme="minorHAnsi" w:eastAsiaTheme="minorEastAsia" w:hAnsiTheme="minorHAnsi" w:cstheme="minorBidi"/>
            <w:sz w:val="22"/>
            <w:szCs w:val="22"/>
            <w:lang w:val="en-IN" w:eastAsia="en-IN"/>
          </w:rPr>
          <w:tab/>
        </w:r>
        <w:r w:rsidRPr="007864EA">
          <w:rPr>
            <w:rStyle w:val="Hyperlink"/>
          </w:rPr>
          <w:t>Commands</w:t>
        </w:r>
        <w:r>
          <w:rPr>
            <w:webHidden/>
          </w:rPr>
          <w:tab/>
        </w:r>
        <w:r>
          <w:rPr>
            <w:webHidden/>
          </w:rPr>
          <w:fldChar w:fldCharType="begin"/>
        </w:r>
        <w:r>
          <w:rPr>
            <w:webHidden/>
          </w:rPr>
          <w:instrText xml:space="preserve"> PAGEREF _Toc378273331 \h </w:instrText>
        </w:r>
        <w:r>
          <w:rPr>
            <w:webHidden/>
          </w:rPr>
        </w:r>
        <w:r>
          <w:rPr>
            <w:webHidden/>
          </w:rPr>
          <w:fldChar w:fldCharType="separate"/>
        </w:r>
        <w:r>
          <w:rPr>
            <w:webHidden/>
          </w:rPr>
          <w:t>11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2" w:history="1">
        <w:r w:rsidRPr="007864EA">
          <w:rPr>
            <w:rStyle w:val="Hyperlink"/>
          </w:rPr>
          <w:t>A.1.1.</w:t>
        </w:r>
        <w:r>
          <w:rPr>
            <w:rFonts w:asciiTheme="minorHAnsi" w:eastAsiaTheme="minorEastAsia" w:hAnsiTheme="minorHAnsi" w:cstheme="minorBidi"/>
            <w:sz w:val="22"/>
            <w:szCs w:val="22"/>
            <w:lang w:val="en-IN" w:eastAsia="en-IN"/>
          </w:rPr>
          <w:tab/>
        </w:r>
        <w:r w:rsidRPr="007864EA">
          <w:rPr>
            <w:rStyle w:val="Hyperlink"/>
          </w:rPr>
          <w:t>Cmd_reset</w:t>
        </w:r>
        <w:r>
          <w:rPr>
            <w:webHidden/>
          </w:rPr>
          <w:tab/>
        </w:r>
        <w:r>
          <w:rPr>
            <w:webHidden/>
          </w:rPr>
          <w:fldChar w:fldCharType="begin"/>
        </w:r>
        <w:r>
          <w:rPr>
            <w:webHidden/>
          </w:rPr>
          <w:instrText xml:space="preserve"> PAGEREF _Toc378273332 \h </w:instrText>
        </w:r>
        <w:r>
          <w:rPr>
            <w:webHidden/>
          </w:rPr>
        </w:r>
        <w:r>
          <w:rPr>
            <w:webHidden/>
          </w:rPr>
          <w:fldChar w:fldCharType="separate"/>
        </w:r>
        <w:r>
          <w:rPr>
            <w:webHidden/>
          </w:rPr>
          <w:t>11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3" w:history="1">
        <w:r w:rsidRPr="007864EA">
          <w:rPr>
            <w:rStyle w:val="Hyperlink"/>
          </w:rPr>
          <w:t>A.1.2.</w:t>
        </w:r>
        <w:r>
          <w:rPr>
            <w:rFonts w:asciiTheme="minorHAnsi" w:eastAsiaTheme="minorEastAsia" w:hAnsiTheme="minorHAnsi" w:cstheme="minorBidi"/>
            <w:sz w:val="22"/>
            <w:szCs w:val="22"/>
            <w:lang w:val="en-IN" w:eastAsia="en-IN"/>
          </w:rPr>
          <w:tab/>
        </w:r>
        <w:r w:rsidRPr="007864EA">
          <w:rPr>
            <w:rStyle w:val="Hyperlink"/>
          </w:rPr>
          <w:t>Cmd_scan</w:t>
        </w:r>
        <w:r>
          <w:rPr>
            <w:webHidden/>
          </w:rPr>
          <w:tab/>
        </w:r>
        <w:r>
          <w:rPr>
            <w:webHidden/>
          </w:rPr>
          <w:fldChar w:fldCharType="begin"/>
        </w:r>
        <w:r>
          <w:rPr>
            <w:webHidden/>
          </w:rPr>
          <w:instrText xml:space="preserve"> PAGEREF _Toc378273333 \h </w:instrText>
        </w:r>
        <w:r>
          <w:rPr>
            <w:webHidden/>
          </w:rPr>
        </w:r>
        <w:r>
          <w:rPr>
            <w:webHidden/>
          </w:rPr>
          <w:fldChar w:fldCharType="separate"/>
        </w:r>
        <w:r>
          <w:rPr>
            <w:webHidden/>
          </w:rPr>
          <w:t>12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4" w:history="1">
        <w:r w:rsidRPr="007864EA">
          <w:rPr>
            <w:rStyle w:val="Hyperlink"/>
          </w:rPr>
          <w:t>A.1.3.</w:t>
        </w:r>
        <w:r>
          <w:rPr>
            <w:rFonts w:asciiTheme="minorHAnsi" w:eastAsiaTheme="minorEastAsia" w:hAnsiTheme="minorHAnsi" w:cstheme="minorBidi"/>
            <w:sz w:val="22"/>
            <w:szCs w:val="22"/>
            <w:lang w:val="en-IN" w:eastAsia="en-IN"/>
          </w:rPr>
          <w:tab/>
        </w:r>
        <w:r w:rsidRPr="007864EA">
          <w:rPr>
            <w:rStyle w:val="Hyperlink"/>
          </w:rPr>
          <w:t>Cmd_set_key</w:t>
        </w:r>
        <w:r>
          <w:rPr>
            <w:webHidden/>
          </w:rPr>
          <w:tab/>
        </w:r>
        <w:r>
          <w:rPr>
            <w:webHidden/>
          </w:rPr>
          <w:fldChar w:fldCharType="begin"/>
        </w:r>
        <w:r>
          <w:rPr>
            <w:webHidden/>
          </w:rPr>
          <w:instrText xml:space="preserve"> PAGEREF _Toc378273334 \h </w:instrText>
        </w:r>
        <w:r>
          <w:rPr>
            <w:webHidden/>
          </w:rPr>
        </w:r>
        <w:r>
          <w:rPr>
            <w:webHidden/>
          </w:rPr>
          <w:fldChar w:fldCharType="separate"/>
        </w:r>
        <w:r>
          <w:rPr>
            <w:webHidden/>
          </w:rPr>
          <w:t>13</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5" w:history="1">
        <w:r w:rsidRPr="007864EA">
          <w:rPr>
            <w:rStyle w:val="Hyperlink"/>
          </w:rPr>
          <w:t>A.1.4.</w:t>
        </w:r>
        <w:r>
          <w:rPr>
            <w:rFonts w:asciiTheme="minorHAnsi" w:eastAsiaTheme="minorEastAsia" w:hAnsiTheme="minorHAnsi" w:cstheme="minorBidi"/>
            <w:sz w:val="22"/>
            <w:szCs w:val="22"/>
            <w:lang w:val="en-IN" w:eastAsia="en-IN"/>
          </w:rPr>
          <w:tab/>
        </w:r>
        <w:r w:rsidRPr="007864EA">
          <w:rPr>
            <w:rStyle w:val="Hyperlink"/>
          </w:rPr>
          <w:t>Cmd_tx_ctrl</w:t>
        </w:r>
        <w:r>
          <w:rPr>
            <w:webHidden/>
          </w:rPr>
          <w:tab/>
        </w:r>
        <w:r>
          <w:rPr>
            <w:webHidden/>
          </w:rPr>
          <w:fldChar w:fldCharType="begin"/>
        </w:r>
        <w:r>
          <w:rPr>
            <w:webHidden/>
          </w:rPr>
          <w:instrText xml:space="preserve"> PAGEREF _Toc378273335 \h </w:instrText>
        </w:r>
        <w:r>
          <w:rPr>
            <w:webHidden/>
          </w:rPr>
        </w:r>
        <w:r>
          <w:rPr>
            <w:webHidden/>
          </w:rPr>
          <w:fldChar w:fldCharType="separate"/>
        </w:r>
        <w:r>
          <w:rPr>
            <w:webHidden/>
          </w:rPr>
          <w:t>14</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6" w:history="1">
        <w:r w:rsidRPr="007864EA">
          <w:rPr>
            <w:rStyle w:val="Hyperlink"/>
          </w:rPr>
          <w:t>A.1.5.</w:t>
        </w:r>
        <w:r>
          <w:rPr>
            <w:rFonts w:asciiTheme="minorHAnsi" w:eastAsiaTheme="minorEastAsia" w:hAnsiTheme="minorHAnsi" w:cstheme="minorBidi"/>
            <w:sz w:val="22"/>
            <w:szCs w:val="22"/>
            <w:lang w:val="en-IN" w:eastAsia="en-IN"/>
          </w:rPr>
          <w:tab/>
        </w:r>
        <w:r w:rsidRPr="007864EA">
          <w:rPr>
            <w:rStyle w:val="Hyperlink"/>
          </w:rPr>
          <w:t>Cmd_frag</w:t>
        </w:r>
        <w:r>
          <w:rPr>
            <w:webHidden/>
          </w:rPr>
          <w:tab/>
        </w:r>
        <w:r>
          <w:rPr>
            <w:webHidden/>
          </w:rPr>
          <w:fldChar w:fldCharType="begin"/>
        </w:r>
        <w:r>
          <w:rPr>
            <w:webHidden/>
          </w:rPr>
          <w:instrText xml:space="preserve"> PAGEREF _Toc378273336 \h </w:instrText>
        </w:r>
        <w:r>
          <w:rPr>
            <w:webHidden/>
          </w:rPr>
        </w:r>
        <w:r>
          <w:rPr>
            <w:webHidden/>
          </w:rPr>
          <w:fldChar w:fldCharType="separate"/>
        </w:r>
        <w:r>
          <w:rPr>
            <w:webHidden/>
          </w:rPr>
          <w:t>16</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7" w:history="1">
        <w:r w:rsidRPr="007864EA">
          <w:rPr>
            <w:rStyle w:val="Hyperlink"/>
          </w:rPr>
          <w:t>A.1.6.</w:t>
        </w:r>
        <w:r>
          <w:rPr>
            <w:rFonts w:asciiTheme="minorHAnsi" w:eastAsiaTheme="minorEastAsia" w:hAnsiTheme="minorHAnsi" w:cstheme="minorBidi"/>
            <w:sz w:val="22"/>
            <w:szCs w:val="22"/>
            <w:lang w:val="en-IN" w:eastAsia="en-IN"/>
          </w:rPr>
          <w:tab/>
        </w:r>
        <w:r w:rsidRPr="007864EA">
          <w:rPr>
            <w:rStyle w:val="Hyperlink"/>
          </w:rPr>
          <w:t>Cmd_rts</w:t>
        </w:r>
        <w:r>
          <w:rPr>
            <w:webHidden/>
          </w:rPr>
          <w:tab/>
        </w:r>
        <w:r>
          <w:rPr>
            <w:webHidden/>
          </w:rPr>
          <w:fldChar w:fldCharType="begin"/>
        </w:r>
        <w:r>
          <w:rPr>
            <w:webHidden/>
          </w:rPr>
          <w:instrText xml:space="preserve"> PAGEREF _Toc378273337 \h </w:instrText>
        </w:r>
        <w:r>
          <w:rPr>
            <w:webHidden/>
          </w:rPr>
        </w:r>
        <w:r>
          <w:rPr>
            <w:webHidden/>
          </w:rPr>
          <w:fldChar w:fldCharType="separate"/>
        </w:r>
        <w:r>
          <w:rPr>
            <w:webHidden/>
          </w:rPr>
          <w:t>16</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8" w:history="1">
        <w:r w:rsidRPr="007864EA">
          <w:rPr>
            <w:rStyle w:val="Hyperlink"/>
          </w:rPr>
          <w:t>A.1.7.</w:t>
        </w:r>
        <w:r>
          <w:rPr>
            <w:rFonts w:asciiTheme="minorHAnsi" w:eastAsiaTheme="minorEastAsia" w:hAnsiTheme="minorHAnsi" w:cstheme="minorBidi"/>
            <w:sz w:val="22"/>
            <w:szCs w:val="22"/>
            <w:lang w:val="en-IN" w:eastAsia="en-IN"/>
          </w:rPr>
          <w:tab/>
        </w:r>
        <w:r w:rsidRPr="007864EA">
          <w:rPr>
            <w:rStyle w:val="Hyperlink"/>
          </w:rPr>
          <w:t>Cmd_tx_power</w:t>
        </w:r>
        <w:r>
          <w:rPr>
            <w:webHidden/>
          </w:rPr>
          <w:tab/>
        </w:r>
        <w:r>
          <w:rPr>
            <w:webHidden/>
          </w:rPr>
          <w:fldChar w:fldCharType="begin"/>
        </w:r>
        <w:r>
          <w:rPr>
            <w:webHidden/>
          </w:rPr>
          <w:instrText xml:space="preserve"> PAGEREF _Toc378273338 \h </w:instrText>
        </w:r>
        <w:r>
          <w:rPr>
            <w:webHidden/>
          </w:rPr>
        </w:r>
        <w:r>
          <w:rPr>
            <w:webHidden/>
          </w:rPr>
          <w:fldChar w:fldCharType="separate"/>
        </w:r>
        <w:r>
          <w:rPr>
            <w:webHidden/>
          </w:rPr>
          <w:t>16</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39" w:history="1">
        <w:r w:rsidRPr="007864EA">
          <w:rPr>
            <w:rStyle w:val="Hyperlink"/>
          </w:rPr>
          <w:t>A.1.8.</w:t>
        </w:r>
        <w:r>
          <w:rPr>
            <w:rFonts w:asciiTheme="minorHAnsi" w:eastAsiaTheme="minorEastAsia" w:hAnsiTheme="minorHAnsi" w:cstheme="minorBidi"/>
            <w:sz w:val="22"/>
            <w:szCs w:val="22"/>
            <w:lang w:val="en-IN" w:eastAsia="en-IN"/>
          </w:rPr>
          <w:tab/>
        </w:r>
        <w:r w:rsidRPr="007864EA">
          <w:rPr>
            <w:rStyle w:val="Hyperlink"/>
          </w:rPr>
          <w:t>Cmd_rate</w:t>
        </w:r>
        <w:r>
          <w:rPr>
            <w:webHidden/>
          </w:rPr>
          <w:tab/>
        </w:r>
        <w:r>
          <w:rPr>
            <w:webHidden/>
          </w:rPr>
          <w:fldChar w:fldCharType="begin"/>
        </w:r>
        <w:r>
          <w:rPr>
            <w:webHidden/>
          </w:rPr>
          <w:instrText xml:space="preserve"> PAGEREF _Toc378273339 \h </w:instrText>
        </w:r>
        <w:r>
          <w:rPr>
            <w:webHidden/>
          </w:rPr>
        </w:r>
        <w:r>
          <w:rPr>
            <w:webHidden/>
          </w:rPr>
          <w:fldChar w:fldCharType="separate"/>
        </w:r>
        <w:r>
          <w:rPr>
            <w:webHidden/>
          </w:rPr>
          <w:t>17</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0" w:history="1">
        <w:r w:rsidRPr="007864EA">
          <w:rPr>
            <w:rStyle w:val="Hyperlink"/>
          </w:rPr>
          <w:t>A.1.9.</w:t>
        </w:r>
        <w:r>
          <w:rPr>
            <w:rFonts w:asciiTheme="minorHAnsi" w:eastAsiaTheme="minorEastAsia" w:hAnsiTheme="minorHAnsi" w:cstheme="minorBidi"/>
            <w:sz w:val="22"/>
            <w:szCs w:val="22"/>
            <w:lang w:val="en-IN" w:eastAsia="en-IN"/>
          </w:rPr>
          <w:tab/>
        </w:r>
        <w:r w:rsidRPr="007864EA">
          <w:rPr>
            <w:rStyle w:val="Hyperlink"/>
          </w:rPr>
          <w:t>Cmd_disconnect</w:t>
        </w:r>
        <w:r>
          <w:rPr>
            <w:webHidden/>
          </w:rPr>
          <w:tab/>
        </w:r>
        <w:r>
          <w:rPr>
            <w:webHidden/>
          </w:rPr>
          <w:fldChar w:fldCharType="begin"/>
        </w:r>
        <w:r>
          <w:rPr>
            <w:webHidden/>
          </w:rPr>
          <w:instrText xml:space="preserve"> PAGEREF _Toc378273340 \h </w:instrText>
        </w:r>
        <w:r>
          <w:rPr>
            <w:webHidden/>
          </w:rPr>
        </w:r>
        <w:r>
          <w:rPr>
            <w:webHidden/>
          </w:rPr>
          <w:fldChar w:fldCharType="separate"/>
        </w:r>
        <w:r>
          <w:rPr>
            <w:webHidden/>
          </w:rPr>
          <w:t>17</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1" w:history="1">
        <w:r w:rsidRPr="007864EA">
          <w:rPr>
            <w:rStyle w:val="Hyperlink"/>
          </w:rPr>
          <w:t>A.1.10.</w:t>
        </w:r>
        <w:r>
          <w:rPr>
            <w:rFonts w:asciiTheme="minorHAnsi" w:eastAsiaTheme="minorEastAsia" w:hAnsiTheme="minorHAnsi" w:cstheme="minorBidi"/>
            <w:sz w:val="22"/>
            <w:szCs w:val="22"/>
            <w:lang w:val="en-IN" w:eastAsia="en-IN"/>
          </w:rPr>
          <w:tab/>
        </w:r>
        <w:r w:rsidRPr="007864EA">
          <w:rPr>
            <w:rStyle w:val="Hyperlink"/>
          </w:rPr>
          <w:t>Cmd_ps</w:t>
        </w:r>
        <w:r>
          <w:rPr>
            <w:webHidden/>
          </w:rPr>
          <w:tab/>
        </w:r>
        <w:r>
          <w:rPr>
            <w:webHidden/>
          </w:rPr>
          <w:fldChar w:fldCharType="begin"/>
        </w:r>
        <w:r>
          <w:rPr>
            <w:webHidden/>
          </w:rPr>
          <w:instrText xml:space="preserve"> PAGEREF _Toc378273341 \h </w:instrText>
        </w:r>
        <w:r>
          <w:rPr>
            <w:webHidden/>
          </w:rPr>
        </w:r>
        <w:r>
          <w:rPr>
            <w:webHidden/>
          </w:rPr>
          <w:fldChar w:fldCharType="separate"/>
        </w:r>
        <w:r>
          <w:rPr>
            <w:webHidden/>
          </w:rPr>
          <w:t>17</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2" w:history="1">
        <w:r w:rsidRPr="007864EA">
          <w:rPr>
            <w:rStyle w:val="Hyperlink"/>
          </w:rPr>
          <w:t>A.1.11.</w:t>
        </w:r>
        <w:r>
          <w:rPr>
            <w:rFonts w:asciiTheme="minorHAnsi" w:eastAsiaTheme="minorEastAsia" w:hAnsiTheme="minorHAnsi" w:cstheme="minorBidi"/>
            <w:sz w:val="22"/>
            <w:szCs w:val="22"/>
            <w:lang w:val="en-IN" w:eastAsia="en-IN"/>
          </w:rPr>
          <w:tab/>
        </w:r>
        <w:r w:rsidRPr="007864EA">
          <w:rPr>
            <w:rStyle w:val="Hyperlink"/>
          </w:rPr>
          <w:t>Cmd_vifctrl</w:t>
        </w:r>
        <w:r>
          <w:rPr>
            <w:webHidden/>
          </w:rPr>
          <w:tab/>
        </w:r>
        <w:r>
          <w:rPr>
            <w:webHidden/>
          </w:rPr>
          <w:fldChar w:fldCharType="begin"/>
        </w:r>
        <w:r>
          <w:rPr>
            <w:webHidden/>
          </w:rPr>
          <w:instrText xml:space="preserve"> PAGEREF _Toc378273342 \h </w:instrText>
        </w:r>
        <w:r>
          <w:rPr>
            <w:webHidden/>
          </w:rPr>
        </w:r>
        <w:r>
          <w:rPr>
            <w:webHidden/>
          </w:rPr>
          <w:fldChar w:fldCharType="separate"/>
        </w:r>
        <w:r>
          <w:rPr>
            <w:webHidden/>
          </w:rPr>
          <w:t>18</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3" w:history="1">
        <w:r w:rsidRPr="007864EA">
          <w:rPr>
            <w:rStyle w:val="Hyperlink"/>
          </w:rPr>
          <w:t>A.1.12.</w:t>
        </w:r>
        <w:r>
          <w:rPr>
            <w:rFonts w:asciiTheme="minorHAnsi" w:eastAsiaTheme="minorEastAsia" w:hAnsiTheme="minorHAnsi" w:cstheme="minorBidi"/>
            <w:sz w:val="22"/>
            <w:szCs w:val="22"/>
            <w:lang w:val="en-IN" w:eastAsia="en-IN"/>
          </w:rPr>
          <w:tab/>
        </w:r>
        <w:r w:rsidRPr="007864EA">
          <w:rPr>
            <w:rStyle w:val="Hyperlink"/>
          </w:rPr>
          <w:t>Cmd_set_beacon</w:t>
        </w:r>
        <w:r>
          <w:rPr>
            <w:webHidden/>
          </w:rPr>
          <w:tab/>
        </w:r>
        <w:r>
          <w:rPr>
            <w:webHidden/>
          </w:rPr>
          <w:fldChar w:fldCharType="begin"/>
        </w:r>
        <w:r>
          <w:rPr>
            <w:webHidden/>
          </w:rPr>
          <w:instrText xml:space="preserve"> PAGEREF _Toc378273343 \h </w:instrText>
        </w:r>
        <w:r>
          <w:rPr>
            <w:webHidden/>
          </w:rPr>
        </w:r>
        <w:r>
          <w:rPr>
            <w:webHidden/>
          </w:rPr>
          <w:fldChar w:fldCharType="separate"/>
        </w:r>
        <w:r>
          <w:rPr>
            <w:webHidden/>
          </w:rPr>
          <w:t>18</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4" w:history="1">
        <w:r w:rsidRPr="007864EA">
          <w:rPr>
            <w:rStyle w:val="Hyperlink"/>
          </w:rPr>
          <w:t>A.1.13.</w:t>
        </w:r>
        <w:r>
          <w:rPr>
            <w:rFonts w:asciiTheme="minorHAnsi" w:eastAsiaTheme="minorEastAsia" w:hAnsiTheme="minorHAnsi" w:cstheme="minorBidi"/>
            <w:sz w:val="22"/>
            <w:szCs w:val="22"/>
            <w:lang w:val="en-IN" w:eastAsia="en-IN"/>
          </w:rPr>
          <w:tab/>
        </w:r>
        <w:r w:rsidRPr="007864EA">
          <w:rPr>
            <w:rStyle w:val="Hyperlink"/>
          </w:rPr>
          <w:t>Cmd_set_mode</w:t>
        </w:r>
        <w:r>
          <w:rPr>
            <w:webHidden/>
          </w:rPr>
          <w:tab/>
        </w:r>
        <w:r>
          <w:rPr>
            <w:webHidden/>
          </w:rPr>
          <w:fldChar w:fldCharType="begin"/>
        </w:r>
        <w:r>
          <w:rPr>
            <w:webHidden/>
          </w:rPr>
          <w:instrText xml:space="preserve"> PAGEREF _Toc378273344 \h </w:instrText>
        </w:r>
        <w:r>
          <w:rPr>
            <w:webHidden/>
          </w:rPr>
        </w:r>
        <w:r>
          <w:rPr>
            <w:webHidden/>
          </w:rPr>
          <w:fldChar w:fldCharType="separate"/>
        </w:r>
        <w:r>
          <w:rPr>
            <w:webHidden/>
          </w:rPr>
          <w:t>19</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5" w:history="1">
        <w:r w:rsidRPr="007864EA">
          <w:rPr>
            <w:rStyle w:val="Hyperlink"/>
          </w:rPr>
          <w:t>A.1.14.</w:t>
        </w:r>
        <w:r>
          <w:rPr>
            <w:rFonts w:asciiTheme="minorHAnsi" w:eastAsiaTheme="minorEastAsia" w:hAnsiTheme="minorHAnsi" w:cstheme="minorBidi"/>
            <w:sz w:val="22"/>
            <w:szCs w:val="22"/>
            <w:lang w:val="en-IN" w:eastAsia="en-IN"/>
          </w:rPr>
          <w:tab/>
        </w:r>
        <w:r w:rsidRPr="007864EA">
          <w:rPr>
            <w:rStyle w:val="Hyperlink"/>
          </w:rPr>
          <w:t>Cmd_ht_ba</w:t>
        </w:r>
        <w:r>
          <w:rPr>
            <w:webHidden/>
          </w:rPr>
          <w:tab/>
        </w:r>
        <w:r>
          <w:rPr>
            <w:webHidden/>
          </w:rPr>
          <w:fldChar w:fldCharType="begin"/>
        </w:r>
        <w:r>
          <w:rPr>
            <w:webHidden/>
          </w:rPr>
          <w:instrText xml:space="preserve"> PAGEREF _Toc378273345 \h </w:instrText>
        </w:r>
        <w:r>
          <w:rPr>
            <w:webHidden/>
          </w:rPr>
        </w:r>
        <w:r>
          <w:rPr>
            <w:webHidden/>
          </w:rPr>
          <w:fldChar w:fldCharType="separate"/>
        </w:r>
        <w:r>
          <w:rPr>
            <w:webHidden/>
          </w:rPr>
          <w:t>19</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6" w:history="1">
        <w:r w:rsidRPr="007864EA">
          <w:rPr>
            <w:rStyle w:val="Hyperlink"/>
          </w:rPr>
          <w:t>A.1.15.</w:t>
        </w:r>
        <w:r>
          <w:rPr>
            <w:rFonts w:asciiTheme="minorHAnsi" w:eastAsiaTheme="minorEastAsia" w:hAnsiTheme="minorHAnsi" w:cstheme="minorBidi"/>
            <w:sz w:val="22"/>
            <w:szCs w:val="22"/>
            <w:lang w:val="en-IN" w:eastAsia="en-IN"/>
          </w:rPr>
          <w:tab/>
        </w:r>
        <w:r w:rsidRPr="007864EA">
          <w:rPr>
            <w:rStyle w:val="Hyperlink"/>
          </w:rPr>
          <w:t>Cmd_mcst_addr_cfg</w:t>
        </w:r>
        <w:r>
          <w:rPr>
            <w:webHidden/>
          </w:rPr>
          <w:tab/>
        </w:r>
        <w:r>
          <w:rPr>
            <w:webHidden/>
          </w:rPr>
          <w:fldChar w:fldCharType="begin"/>
        </w:r>
        <w:r>
          <w:rPr>
            <w:webHidden/>
          </w:rPr>
          <w:instrText xml:space="preserve"> PAGEREF _Toc378273346 \h </w:instrText>
        </w:r>
        <w:r>
          <w:rPr>
            <w:webHidden/>
          </w:rPr>
        </w:r>
        <w:r>
          <w:rPr>
            <w:webHidden/>
          </w:rPr>
          <w:fldChar w:fldCharType="separate"/>
        </w:r>
        <w:r>
          <w:rPr>
            <w:webHidden/>
          </w:rPr>
          <w:t>19</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7" w:history="1">
        <w:r w:rsidRPr="007864EA">
          <w:rPr>
            <w:rStyle w:val="Hyperlink"/>
          </w:rPr>
          <w:t>A.1.16.</w:t>
        </w:r>
        <w:r>
          <w:rPr>
            <w:rFonts w:asciiTheme="minorHAnsi" w:eastAsiaTheme="minorEastAsia" w:hAnsiTheme="minorHAnsi" w:cstheme="minorBidi"/>
            <w:sz w:val="22"/>
            <w:szCs w:val="22"/>
            <w:lang w:val="en-IN" w:eastAsia="en-IN"/>
          </w:rPr>
          <w:tab/>
        </w:r>
        <w:r w:rsidRPr="007864EA">
          <w:rPr>
            <w:rStyle w:val="Hyperlink"/>
          </w:rPr>
          <w:t>Cmd_mcst_fltr_ctrl</w:t>
        </w:r>
        <w:r>
          <w:rPr>
            <w:webHidden/>
          </w:rPr>
          <w:tab/>
        </w:r>
        <w:r>
          <w:rPr>
            <w:webHidden/>
          </w:rPr>
          <w:fldChar w:fldCharType="begin"/>
        </w:r>
        <w:r>
          <w:rPr>
            <w:webHidden/>
          </w:rPr>
          <w:instrText xml:space="preserve"> PAGEREF _Toc378273347 \h </w:instrText>
        </w:r>
        <w:r>
          <w:rPr>
            <w:webHidden/>
          </w:rPr>
        </w:r>
        <w:r>
          <w:rPr>
            <w:webHidden/>
          </w:rPr>
          <w:fldChar w:fldCharType="separate"/>
        </w:r>
        <w:r>
          <w:rPr>
            <w:webHidden/>
          </w:rPr>
          <w:t>20</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8" w:history="1">
        <w:r w:rsidRPr="007864EA">
          <w:rPr>
            <w:rStyle w:val="Hyperlink"/>
          </w:rPr>
          <w:t>A.1.17.</w:t>
        </w:r>
        <w:r>
          <w:rPr>
            <w:rFonts w:asciiTheme="minorHAnsi" w:eastAsiaTheme="minorEastAsia" w:hAnsiTheme="minorHAnsi" w:cstheme="minorBidi"/>
            <w:sz w:val="22"/>
            <w:szCs w:val="22"/>
            <w:lang w:val="en-IN" w:eastAsia="en-IN"/>
          </w:rPr>
          <w:tab/>
        </w:r>
        <w:r w:rsidRPr="007864EA">
          <w:rPr>
            <w:rStyle w:val="Hyperlink"/>
          </w:rPr>
          <w:t>Cmd_channel</w:t>
        </w:r>
        <w:r>
          <w:rPr>
            <w:webHidden/>
          </w:rPr>
          <w:tab/>
        </w:r>
        <w:r>
          <w:rPr>
            <w:webHidden/>
          </w:rPr>
          <w:fldChar w:fldCharType="begin"/>
        </w:r>
        <w:r>
          <w:rPr>
            <w:webHidden/>
          </w:rPr>
          <w:instrText xml:space="preserve"> PAGEREF _Toc378273348 \h </w:instrText>
        </w:r>
        <w:r>
          <w:rPr>
            <w:webHidden/>
          </w:rPr>
        </w:r>
        <w:r>
          <w:rPr>
            <w:webHidden/>
          </w:rPr>
          <w:fldChar w:fldCharType="separate"/>
        </w:r>
        <w:r>
          <w:rPr>
            <w:webHidden/>
          </w:rPr>
          <w:t>20</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49" w:history="1">
        <w:r w:rsidRPr="007864EA">
          <w:rPr>
            <w:rStyle w:val="Hyperlink"/>
          </w:rPr>
          <w:t>A.1.18.</w:t>
        </w:r>
        <w:r>
          <w:rPr>
            <w:rFonts w:asciiTheme="minorHAnsi" w:eastAsiaTheme="minorEastAsia" w:hAnsiTheme="minorHAnsi" w:cstheme="minorBidi"/>
            <w:sz w:val="22"/>
            <w:szCs w:val="22"/>
            <w:lang w:val="en-IN" w:eastAsia="en-IN"/>
          </w:rPr>
          <w:tab/>
        </w:r>
        <w:r w:rsidRPr="007864EA">
          <w:rPr>
            <w:rStyle w:val="Hyperlink"/>
          </w:rPr>
          <w:t>Cmd_vif_cfg</w:t>
        </w:r>
        <w:r>
          <w:rPr>
            <w:webHidden/>
          </w:rPr>
          <w:tab/>
        </w:r>
        <w:r>
          <w:rPr>
            <w:webHidden/>
          </w:rPr>
          <w:fldChar w:fldCharType="begin"/>
        </w:r>
        <w:r>
          <w:rPr>
            <w:webHidden/>
          </w:rPr>
          <w:instrText xml:space="preserve"> PAGEREF _Toc378273349 \h </w:instrText>
        </w:r>
        <w:r>
          <w:rPr>
            <w:webHidden/>
          </w:rPr>
        </w:r>
        <w:r>
          <w:rPr>
            <w:webHidden/>
          </w:rPr>
          <w:fldChar w:fldCharType="separate"/>
        </w:r>
        <w:r>
          <w:rPr>
            <w:webHidden/>
          </w:rPr>
          <w:t>21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0" w:history="1">
        <w:r w:rsidRPr="007864EA">
          <w:rPr>
            <w:rStyle w:val="Hyperlink"/>
          </w:rPr>
          <w:t>A.1.19.</w:t>
        </w:r>
        <w:r>
          <w:rPr>
            <w:rFonts w:asciiTheme="minorHAnsi" w:eastAsiaTheme="minorEastAsia" w:hAnsiTheme="minorHAnsi" w:cstheme="minorBidi"/>
            <w:sz w:val="22"/>
            <w:szCs w:val="22"/>
            <w:lang w:val="en-IN" w:eastAsia="en-IN"/>
          </w:rPr>
          <w:tab/>
        </w:r>
        <w:r w:rsidRPr="007864EA">
          <w:rPr>
            <w:rStyle w:val="Hyperlink"/>
          </w:rPr>
          <w:t>Cmd_sta</w:t>
        </w:r>
        <w:r>
          <w:rPr>
            <w:webHidden/>
          </w:rPr>
          <w:tab/>
        </w:r>
        <w:r>
          <w:rPr>
            <w:webHidden/>
          </w:rPr>
          <w:fldChar w:fldCharType="begin"/>
        </w:r>
        <w:r>
          <w:rPr>
            <w:webHidden/>
          </w:rPr>
          <w:instrText xml:space="preserve"> PAGEREF _Toc378273350 \h </w:instrText>
        </w:r>
        <w:r>
          <w:rPr>
            <w:webHidden/>
          </w:rPr>
        </w:r>
        <w:r>
          <w:rPr>
            <w:webHidden/>
          </w:rPr>
          <w:fldChar w:fldCharType="separate"/>
        </w:r>
        <w:r>
          <w:rPr>
            <w:webHidden/>
          </w:rPr>
          <w:t>22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1" w:history="1">
        <w:r w:rsidRPr="007864EA">
          <w:rPr>
            <w:rStyle w:val="Hyperlink"/>
          </w:rPr>
          <w:t>A.1.20.</w:t>
        </w:r>
        <w:r>
          <w:rPr>
            <w:rFonts w:asciiTheme="minorHAnsi" w:eastAsiaTheme="minorEastAsia" w:hAnsiTheme="minorHAnsi" w:cstheme="minorBidi"/>
            <w:sz w:val="22"/>
            <w:szCs w:val="22"/>
            <w:lang w:val="en-IN" w:eastAsia="en-IN"/>
          </w:rPr>
          <w:tab/>
        </w:r>
        <w:r w:rsidRPr="007864EA">
          <w:rPr>
            <w:rStyle w:val="Hyperlink"/>
          </w:rPr>
          <w:t>Cmd_txq_params</w:t>
        </w:r>
        <w:r>
          <w:rPr>
            <w:webHidden/>
          </w:rPr>
          <w:tab/>
        </w:r>
        <w:r>
          <w:rPr>
            <w:webHidden/>
          </w:rPr>
          <w:fldChar w:fldCharType="begin"/>
        </w:r>
        <w:r>
          <w:rPr>
            <w:webHidden/>
          </w:rPr>
          <w:instrText xml:space="preserve"> PAGEREF _Toc378273351 \h </w:instrText>
        </w:r>
        <w:r>
          <w:rPr>
            <w:webHidden/>
          </w:rPr>
        </w:r>
        <w:r>
          <w:rPr>
            <w:webHidden/>
          </w:rPr>
          <w:fldChar w:fldCharType="separate"/>
        </w:r>
        <w:r>
          <w:rPr>
            <w:webHidden/>
          </w:rPr>
          <w:t>22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2" w:history="1">
        <w:r w:rsidRPr="007864EA">
          <w:rPr>
            <w:rStyle w:val="Hyperlink"/>
          </w:rPr>
          <w:t>A.1.21.</w:t>
        </w:r>
        <w:r>
          <w:rPr>
            <w:rFonts w:asciiTheme="minorHAnsi" w:eastAsiaTheme="minorEastAsia" w:hAnsiTheme="minorHAnsi" w:cstheme="minorBidi"/>
            <w:sz w:val="22"/>
            <w:szCs w:val="22"/>
            <w:lang w:val="en-IN" w:eastAsia="en-IN"/>
          </w:rPr>
          <w:tab/>
        </w:r>
        <w:r w:rsidRPr="007864EA">
          <w:rPr>
            <w:rStyle w:val="Hyperlink"/>
          </w:rPr>
          <w:t>Cmd_mib_stats</w:t>
        </w:r>
        <w:r>
          <w:rPr>
            <w:webHidden/>
          </w:rPr>
          <w:tab/>
        </w:r>
        <w:r>
          <w:rPr>
            <w:webHidden/>
          </w:rPr>
          <w:fldChar w:fldCharType="begin"/>
        </w:r>
        <w:r>
          <w:rPr>
            <w:webHidden/>
          </w:rPr>
          <w:instrText xml:space="preserve"> PAGEREF _Toc378273352 \h </w:instrText>
        </w:r>
        <w:r>
          <w:rPr>
            <w:webHidden/>
          </w:rPr>
        </w:r>
        <w:r>
          <w:rPr>
            <w:webHidden/>
          </w:rPr>
          <w:fldChar w:fldCharType="separate"/>
        </w:r>
        <w:r>
          <w:rPr>
            <w:webHidden/>
          </w:rPr>
          <w:t>23</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3" w:history="1">
        <w:r w:rsidRPr="007864EA">
          <w:rPr>
            <w:rStyle w:val="Hyperlink"/>
          </w:rPr>
          <w:t>A.1.22.</w:t>
        </w:r>
        <w:r>
          <w:rPr>
            <w:rFonts w:asciiTheme="minorHAnsi" w:eastAsiaTheme="minorEastAsia" w:hAnsiTheme="minorHAnsi" w:cstheme="minorBidi"/>
            <w:sz w:val="22"/>
            <w:szCs w:val="22"/>
            <w:lang w:val="en-IN" w:eastAsia="en-IN"/>
          </w:rPr>
          <w:tab/>
        </w:r>
        <w:r w:rsidRPr="007864EA">
          <w:rPr>
            <w:rStyle w:val="Hyperlink"/>
          </w:rPr>
          <w:t>Cmd_phy_stats</w:t>
        </w:r>
        <w:r>
          <w:rPr>
            <w:webHidden/>
          </w:rPr>
          <w:tab/>
        </w:r>
        <w:r>
          <w:rPr>
            <w:webHidden/>
          </w:rPr>
          <w:fldChar w:fldCharType="begin"/>
        </w:r>
        <w:r>
          <w:rPr>
            <w:webHidden/>
          </w:rPr>
          <w:instrText xml:space="preserve"> PAGEREF _Toc378273353 \h </w:instrText>
        </w:r>
        <w:r>
          <w:rPr>
            <w:webHidden/>
          </w:rPr>
        </w:r>
        <w:r>
          <w:rPr>
            <w:webHidden/>
          </w:rPr>
          <w:fldChar w:fldCharType="separate"/>
        </w:r>
        <w:r>
          <w:rPr>
            <w:webHidden/>
          </w:rPr>
          <w:t>24</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4" w:history="1">
        <w:r w:rsidRPr="007864EA">
          <w:rPr>
            <w:rStyle w:val="Hyperlink"/>
          </w:rPr>
          <w:t>A.1.23.</w:t>
        </w:r>
        <w:r>
          <w:rPr>
            <w:rFonts w:asciiTheme="minorHAnsi" w:eastAsiaTheme="minorEastAsia" w:hAnsiTheme="minorHAnsi" w:cstheme="minorBidi"/>
            <w:sz w:val="22"/>
            <w:szCs w:val="22"/>
            <w:lang w:val="en-IN" w:eastAsia="en-IN"/>
          </w:rPr>
          <w:tab/>
        </w:r>
        <w:r w:rsidRPr="007864EA">
          <w:rPr>
            <w:rStyle w:val="Hyperlink"/>
          </w:rPr>
          <w:t>Cmd_detect_radar</w:t>
        </w:r>
        <w:r>
          <w:rPr>
            <w:webHidden/>
          </w:rPr>
          <w:tab/>
        </w:r>
        <w:r>
          <w:rPr>
            <w:webHidden/>
          </w:rPr>
          <w:fldChar w:fldCharType="begin"/>
        </w:r>
        <w:r>
          <w:rPr>
            <w:webHidden/>
          </w:rPr>
          <w:instrText xml:space="preserve"> PAGEREF _Toc378273354 \h </w:instrText>
        </w:r>
        <w:r>
          <w:rPr>
            <w:webHidden/>
          </w:rPr>
        </w:r>
        <w:r>
          <w:rPr>
            <w:webHidden/>
          </w:rPr>
          <w:fldChar w:fldCharType="separate"/>
        </w:r>
        <w:r>
          <w:rPr>
            <w:webHidden/>
          </w:rPr>
          <w:t>24</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5" w:history="1">
        <w:r w:rsidRPr="007864EA">
          <w:rPr>
            <w:rStyle w:val="Hyperlink"/>
          </w:rPr>
          <w:t>A.1.24.</w:t>
        </w:r>
        <w:r>
          <w:rPr>
            <w:rFonts w:asciiTheme="minorHAnsi" w:eastAsiaTheme="minorEastAsia" w:hAnsiTheme="minorHAnsi" w:cstheme="minorBidi"/>
            <w:sz w:val="22"/>
            <w:szCs w:val="22"/>
            <w:lang w:val="en-IN" w:eastAsia="en-IN"/>
          </w:rPr>
          <w:tab/>
        </w:r>
        <w:r w:rsidRPr="007864EA">
          <w:rPr>
            <w:rStyle w:val="Hyperlink"/>
          </w:rPr>
          <w:t>Umac_cmd_tx_enable</w:t>
        </w:r>
        <w:r>
          <w:rPr>
            <w:webHidden/>
          </w:rPr>
          <w:tab/>
        </w:r>
        <w:r>
          <w:rPr>
            <w:webHidden/>
          </w:rPr>
          <w:fldChar w:fldCharType="begin"/>
        </w:r>
        <w:r>
          <w:rPr>
            <w:webHidden/>
          </w:rPr>
          <w:instrText xml:space="preserve"> PAGEREF _Toc378273355 \h </w:instrText>
        </w:r>
        <w:r>
          <w:rPr>
            <w:webHidden/>
          </w:rPr>
        </w:r>
        <w:r>
          <w:rPr>
            <w:webHidden/>
          </w:rPr>
          <w:fldChar w:fldCharType="separate"/>
        </w:r>
        <w:r>
          <w:rPr>
            <w:webHidden/>
          </w:rPr>
          <w:t>24</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6" w:history="1">
        <w:r w:rsidRPr="007864EA">
          <w:rPr>
            <w:rStyle w:val="Hyperlink"/>
          </w:rPr>
          <w:t>A.1.25.</w:t>
        </w:r>
        <w:r>
          <w:rPr>
            <w:rFonts w:asciiTheme="minorHAnsi" w:eastAsiaTheme="minorEastAsia" w:hAnsiTheme="minorHAnsi" w:cstheme="minorBidi"/>
            <w:sz w:val="22"/>
            <w:szCs w:val="22"/>
            <w:lang w:val="en-IN" w:eastAsia="en-IN"/>
          </w:rPr>
          <w:tab/>
        </w:r>
        <w:r w:rsidRPr="007864EA">
          <w:rPr>
            <w:rStyle w:val="Hyperlink"/>
          </w:rPr>
          <w:t>Cmd_discard_pkts</w:t>
        </w:r>
        <w:r>
          <w:rPr>
            <w:webHidden/>
          </w:rPr>
          <w:tab/>
        </w:r>
        <w:r>
          <w:rPr>
            <w:webHidden/>
          </w:rPr>
          <w:fldChar w:fldCharType="begin"/>
        </w:r>
        <w:r>
          <w:rPr>
            <w:webHidden/>
          </w:rPr>
          <w:instrText xml:space="preserve"> PAGEREF _Toc378273356 \h </w:instrText>
        </w:r>
        <w:r>
          <w:rPr>
            <w:webHidden/>
          </w:rPr>
        </w:r>
        <w:r>
          <w:rPr>
            <w:webHidden/>
          </w:rPr>
          <w:fldChar w:fldCharType="separate"/>
        </w:r>
        <w:r>
          <w:rPr>
            <w:webHidden/>
          </w:rPr>
          <w:t>24</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7" w:history="1">
        <w:r w:rsidRPr="007864EA">
          <w:rPr>
            <w:rStyle w:val="Hyperlink"/>
          </w:rPr>
          <w:t>A.1.26.</w:t>
        </w:r>
        <w:r>
          <w:rPr>
            <w:rFonts w:asciiTheme="minorHAnsi" w:eastAsiaTheme="minorEastAsia" w:hAnsiTheme="minorHAnsi" w:cstheme="minorBidi"/>
            <w:sz w:val="22"/>
            <w:szCs w:val="22"/>
            <w:lang w:val="en-IN" w:eastAsia="en-IN"/>
          </w:rPr>
          <w:tab/>
        </w:r>
        <w:r w:rsidRPr="007864EA">
          <w:rPr>
            <w:rStyle w:val="Hyperlink"/>
          </w:rPr>
          <w:t>Cmd_msrmnt_start</w:t>
        </w:r>
        <w:r>
          <w:rPr>
            <w:webHidden/>
          </w:rPr>
          <w:tab/>
        </w:r>
        <w:r>
          <w:rPr>
            <w:webHidden/>
          </w:rPr>
          <w:fldChar w:fldCharType="begin"/>
        </w:r>
        <w:r>
          <w:rPr>
            <w:webHidden/>
          </w:rPr>
          <w:instrText xml:space="preserve"> PAGEREF _Toc378273357 \h </w:instrText>
        </w:r>
        <w:r>
          <w:rPr>
            <w:webHidden/>
          </w:rPr>
        </w:r>
        <w:r>
          <w:rPr>
            <w:webHidden/>
          </w:rPr>
          <w:fldChar w:fldCharType="separate"/>
        </w:r>
        <w:r>
          <w:rPr>
            <w:webHidden/>
          </w:rPr>
          <w:t>24</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58" w:history="1">
        <w:r w:rsidRPr="007864EA">
          <w:rPr>
            <w:rStyle w:val="Hyperlink"/>
          </w:rPr>
          <w:t>A.2.</w:t>
        </w:r>
        <w:r>
          <w:rPr>
            <w:rFonts w:asciiTheme="minorHAnsi" w:eastAsiaTheme="minorEastAsia" w:hAnsiTheme="minorHAnsi" w:cstheme="minorBidi"/>
            <w:sz w:val="22"/>
            <w:szCs w:val="22"/>
            <w:lang w:val="en-IN" w:eastAsia="en-IN"/>
          </w:rPr>
          <w:tab/>
        </w:r>
        <w:r w:rsidRPr="007864EA">
          <w:rPr>
            <w:rStyle w:val="Hyperlink"/>
          </w:rPr>
          <w:t>Events</w:t>
        </w:r>
        <w:r>
          <w:rPr>
            <w:webHidden/>
          </w:rPr>
          <w:tab/>
        </w:r>
        <w:r>
          <w:rPr>
            <w:webHidden/>
          </w:rPr>
          <w:fldChar w:fldCharType="begin"/>
        </w:r>
        <w:r>
          <w:rPr>
            <w:webHidden/>
          </w:rPr>
          <w:instrText xml:space="preserve"> PAGEREF _Toc378273358 \h </w:instrText>
        </w:r>
        <w:r>
          <w:rPr>
            <w:webHidden/>
          </w:rPr>
        </w:r>
        <w:r>
          <w:rPr>
            <w:webHidden/>
          </w:rPr>
          <w:fldChar w:fldCharType="separate"/>
        </w:r>
        <w:r>
          <w:rPr>
            <w:webHidden/>
          </w:rPr>
          <w:t>25</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59" w:history="1">
        <w:r w:rsidRPr="007864EA">
          <w:rPr>
            <w:rStyle w:val="Hyperlink"/>
          </w:rPr>
          <w:t>A.2.1.</w:t>
        </w:r>
        <w:r>
          <w:rPr>
            <w:rFonts w:asciiTheme="minorHAnsi" w:eastAsiaTheme="minorEastAsia" w:hAnsiTheme="minorHAnsi" w:cstheme="minorBidi"/>
            <w:sz w:val="22"/>
            <w:szCs w:val="22"/>
            <w:lang w:val="en-IN" w:eastAsia="en-IN"/>
          </w:rPr>
          <w:tab/>
        </w:r>
        <w:r w:rsidRPr="007864EA">
          <w:rPr>
            <w:rStyle w:val="Hyperlink"/>
          </w:rPr>
          <w:t>wlan_rx_pkt</w:t>
        </w:r>
        <w:r>
          <w:rPr>
            <w:webHidden/>
          </w:rPr>
          <w:tab/>
        </w:r>
        <w:r>
          <w:rPr>
            <w:webHidden/>
          </w:rPr>
          <w:fldChar w:fldCharType="begin"/>
        </w:r>
        <w:r>
          <w:rPr>
            <w:webHidden/>
          </w:rPr>
          <w:instrText xml:space="preserve"> PAGEREF _Toc378273359 \h </w:instrText>
        </w:r>
        <w:r>
          <w:rPr>
            <w:webHidden/>
          </w:rPr>
        </w:r>
        <w:r>
          <w:rPr>
            <w:webHidden/>
          </w:rPr>
          <w:fldChar w:fldCharType="separate"/>
        </w:r>
        <w:r>
          <w:rPr>
            <w:webHidden/>
          </w:rPr>
          <w:t>25</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0" w:history="1">
        <w:r w:rsidRPr="007864EA">
          <w:rPr>
            <w:rStyle w:val="Hyperlink"/>
          </w:rPr>
          <w:t>A.2.2.</w:t>
        </w:r>
        <w:r>
          <w:rPr>
            <w:rFonts w:asciiTheme="minorHAnsi" w:eastAsiaTheme="minorEastAsia" w:hAnsiTheme="minorHAnsi" w:cstheme="minorBidi"/>
            <w:sz w:val="22"/>
            <w:szCs w:val="22"/>
            <w:lang w:val="en-IN" w:eastAsia="en-IN"/>
          </w:rPr>
          <w:tab/>
        </w:r>
        <w:r w:rsidRPr="007864EA">
          <w:rPr>
            <w:rStyle w:val="Hyperlink"/>
          </w:rPr>
          <w:t>umac_event_tx_done</w:t>
        </w:r>
        <w:r>
          <w:rPr>
            <w:webHidden/>
          </w:rPr>
          <w:tab/>
        </w:r>
        <w:r>
          <w:rPr>
            <w:webHidden/>
          </w:rPr>
          <w:fldChar w:fldCharType="begin"/>
        </w:r>
        <w:r>
          <w:rPr>
            <w:webHidden/>
          </w:rPr>
          <w:instrText xml:space="preserve"> PAGEREF _Toc378273360 \h </w:instrText>
        </w:r>
        <w:r>
          <w:rPr>
            <w:webHidden/>
          </w:rPr>
        </w:r>
        <w:r>
          <w:rPr>
            <w:webHidden/>
          </w:rPr>
          <w:fldChar w:fldCharType="separate"/>
        </w:r>
        <w:r>
          <w:rPr>
            <w:webHidden/>
          </w:rPr>
          <w:t>26</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1" w:history="1">
        <w:r w:rsidRPr="007864EA">
          <w:rPr>
            <w:rStyle w:val="Hyperlink"/>
          </w:rPr>
          <w:t>A.2.3.</w:t>
        </w:r>
        <w:r>
          <w:rPr>
            <w:rFonts w:asciiTheme="minorHAnsi" w:eastAsiaTheme="minorEastAsia" w:hAnsiTheme="minorHAnsi" w:cstheme="minorBidi"/>
            <w:sz w:val="22"/>
            <w:szCs w:val="22"/>
            <w:lang w:val="en-IN" w:eastAsia="en-IN"/>
          </w:rPr>
          <w:tab/>
        </w:r>
        <w:r w:rsidRPr="007864EA">
          <w:rPr>
            <w:rStyle w:val="Hyperlink"/>
            <w:rFonts w:cs="Arial"/>
            <w:bdr w:val="none" w:sz="0" w:space="0" w:color="auto" w:frame="1"/>
          </w:rPr>
          <w:t>host_event_disconnect</w:t>
        </w:r>
        <w:r>
          <w:rPr>
            <w:webHidden/>
          </w:rPr>
          <w:tab/>
        </w:r>
        <w:r>
          <w:rPr>
            <w:webHidden/>
          </w:rPr>
          <w:fldChar w:fldCharType="begin"/>
        </w:r>
        <w:r>
          <w:rPr>
            <w:webHidden/>
          </w:rPr>
          <w:instrText xml:space="preserve"> PAGEREF _Toc378273361 \h </w:instrText>
        </w:r>
        <w:r>
          <w:rPr>
            <w:webHidden/>
          </w:rPr>
        </w:r>
        <w:r>
          <w:rPr>
            <w:webHidden/>
          </w:rPr>
          <w:fldChar w:fldCharType="separate"/>
        </w:r>
        <w:r>
          <w:rPr>
            <w:webHidden/>
          </w:rPr>
          <w:t>26</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2" w:history="1">
        <w:r w:rsidRPr="007864EA">
          <w:rPr>
            <w:rStyle w:val="Hyperlink"/>
            <w:rFonts w:cs="Arial"/>
          </w:rPr>
          <w:t>A.2.4.</w:t>
        </w:r>
        <w:r>
          <w:rPr>
            <w:rFonts w:asciiTheme="minorHAnsi" w:eastAsiaTheme="minorEastAsia" w:hAnsiTheme="minorHAnsi" w:cstheme="minorBidi"/>
            <w:sz w:val="22"/>
            <w:szCs w:val="22"/>
            <w:lang w:val="en-IN" w:eastAsia="en-IN"/>
          </w:rPr>
          <w:tab/>
        </w:r>
        <w:r w:rsidRPr="007864EA">
          <w:rPr>
            <w:rStyle w:val="Hyperlink"/>
            <w:rFonts w:cs="Arial"/>
          </w:rPr>
          <w:t>host_event_scanres</w:t>
        </w:r>
        <w:r>
          <w:rPr>
            <w:webHidden/>
          </w:rPr>
          <w:tab/>
        </w:r>
        <w:r>
          <w:rPr>
            <w:webHidden/>
          </w:rPr>
          <w:fldChar w:fldCharType="begin"/>
        </w:r>
        <w:r>
          <w:rPr>
            <w:webHidden/>
          </w:rPr>
          <w:instrText xml:space="preserve"> PAGEREF _Toc378273362 \h </w:instrText>
        </w:r>
        <w:r>
          <w:rPr>
            <w:webHidden/>
          </w:rPr>
        </w:r>
        <w:r>
          <w:rPr>
            <w:webHidden/>
          </w:rPr>
          <w:fldChar w:fldCharType="separate"/>
        </w:r>
        <w:r>
          <w:rPr>
            <w:webHidden/>
          </w:rPr>
          <w:t>27</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3" w:history="1">
        <w:r w:rsidRPr="007864EA">
          <w:rPr>
            <w:rStyle w:val="Hyperlink"/>
          </w:rPr>
          <w:t>A.2.5.</w:t>
        </w:r>
        <w:r>
          <w:rPr>
            <w:rFonts w:asciiTheme="minorHAnsi" w:eastAsiaTheme="minorEastAsia" w:hAnsiTheme="minorHAnsi" w:cstheme="minorBidi"/>
            <w:sz w:val="22"/>
            <w:szCs w:val="22"/>
            <w:lang w:val="en-IN" w:eastAsia="en-IN"/>
          </w:rPr>
          <w:tab/>
        </w:r>
        <w:r w:rsidRPr="007864EA">
          <w:rPr>
            <w:rStyle w:val="Hyperlink"/>
          </w:rPr>
          <w:t>host_event_reset_complete</w:t>
        </w:r>
        <w:r>
          <w:rPr>
            <w:webHidden/>
          </w:rPr>
          <w:tab/>
        </w:r>
        <w:r>
          <w:rPr>
            <w:webHidden/>
          </w:rPr>
          <w:fldChar w:fldCharType="begin"/>
        </w:r>
        <w:r>
          <w:rPr>
            <w:webHidden/>
          </w:rPr>
          <w:instrText xml:space="preserve"> PAGEREF _Toc378273363 \h </w:instrText>
        </w:r>
        <w:r>
          <w:rPr>
            <w:webHidden/>
          </w:rPr>
        </w:r>
        <w:r>
          <w:rPr>
            <w:webHidden/>
          </w:rPr>
          <w:fldChar w:fldCharType="separate"/>
        </w:r>
        <w:r>
          <w:rPr>
            <w:webHidden/>
          </w:rPr>
          <w:t>28</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4" w:history="1">
        <w:r w:rsidRPr="007864EA">
          <w:rPr>
            <w:rStyle w:val="Hyperlink"/>
            <w:rFonts w:cs="Arial"/>
          </w:rPr>
          <w:t>A.2.6.</w:t>
        </w:r>
        <w:r>
          <w:rPr>
            <w:rFonts w:asciiTheme="minorHAnsi" w:eastAsiaTheme="minorEastAsia" w:hAnsiTheme="minorHAnsi" w:cstheme="minorBidi"/>
            <w:sz w:val="22"/>
            <w:szCs w:val="22"/>
            <w:lang w:val="en-IN" w:eastAsia="en-IN"/>
          </w:rPr>
          <w:tab/>
        </w:r>
        <w:r w:rsidRPr="007864EA">
          <w:rPr>
            <w:rStyle w:val="Hyperlink"/>
            <w:rFonts w:cs="Arial"/>
          </w:rPr>
          <w:t>umac_event_mib_stats</w:t>
        </w:r>
        <w:r>
          <w:rPr>
            <w:webHidden/>
          </w:rPr>
          <w:tab/>
        </w:r>
        <w:r>
          <w:rPr>
            <w:webHidden/>
          </w:rPr>
          <w:fldChar w:fldCharType="begin"/>
        </w:r>
        <w:r>
          <w:rPr>
            <w:webHidden/>
          </w:rPr>
          <w:instrText xml:space="preserve"> PAGEREF _Toc378273364 \h </w:instrText>
        </w:r>
        <w:r>
          <w:rPr>
            <w:webHidden/>
          </w:rPr>
        </w:r>
        <w:r>
          <w:rPr>
            <w:webHidden/>
          </w:rPr>
          <w:fldChar w:fldCharType="separate"/>
        </w:r>
        <w:r>
          <w:rPr>
            <w:webHidden/>
          </w:rPr>
          <w:t>28</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5" w:history="1">
        <w:r w:rsidRPr="007864EA">
          <w:rPr>
            <w:rStyle w:val="Hyperlink"/>
            <w:rFonts w:cs="Arial"/>
          </w:rPr>
          <w:t>A.2.7.</w:t>
        </w:r>
        <w:r>
          <w:rPr>
            <w:rFonts w:asciiTheme="minorHAnsi" w:eastAsiaTheme="minorEastAsia" w:hAnsiTheme="minorHAnsi" w:cstheme="minorBidi"/>
            <w:sz w:val="22"/>
            <w:szCs w:val="22"/>
            <w:lang w:val="en-IN" w:eastAsia="en-IN"/>
          </w:rPr>
          <w:tab/>
        </w:r>
        <w:r w:rsidRPr="007864EA">
          <w:rPr>
            <w:rStyle w:val="Hyperlink"/>
            <w:rFonts w:cs="Arial"/>
          </w:rPr>
          <w:t>host_event_phy_stats</w:t>
        </w:r>
        <w:r>
          <w:rPr>
            <w:webHidden/>
          </w:rPr>
          <w:tab/>
        </w:r>
        <w:r>
          <w:rPr>
            <w:webHidden/>
          </w:rPr>
          <w:fldChar w:fldCharType="begin"/>
        </w:r>
        <w:r>
          <w:rPr>
            <w:webHidden/>
          </w:rPr>
          <w:instrText xml:space="preserve"> PAGEREF _Toc378273365 \h </w:instrText>
        </w:r>
        <w:r>
          <w:rPr>
            <w:webHidden/>
          </w:rPr>
        </w:r>
        <w:r>
          <w:rPr>
            <w:webHidden/>
          </w:rPr>
          <w:fldChar w:fldCharType="separate"/>
        </w:r>
        <w:r>
          <w:rPr>
            <w:webHidden/>
          </w:rPr>
          <w:t>29</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6" w:history="1">
        <w:r w:rsidRPr="007864EA">
          <w:rPr>
            <w:rStyle w:val="Hyperlink"/>
            <w:rFonts w:cs="Arial"/>
          </w:rPr>
          <w:t>A.2.8.</w:t>
        </w:r>
        <w:r>
          <w:rPr>
            <w:rFonts w:asciiTheme="minorHAnsi" w:eastAsiaTheme="minorEastAsia" w:hAnsiTheme="minorHAnsi" w:cstheme="minorBidi"/>
            <w:sz w:val="22"/>
            <w:szCs w:val="22"/>
            <w:lang w:val="en-IN" w:eastAsia="en-IN"/>
          </w:rPr>
          <w:tab/>
        </w:r>
        <w:r w:rsidRPr="007864EA">
          <w:rPr>
            <w:rStyle w:val="Hyperlink"/>
            <w:rFonts w:cs="Arial"/>
          </w:rPr>
          <w:t>umac_event_noa</w:t>
        </w:r>
        <w:r>
          <w:rPr>
            <w:webHidden/>
          </w:rPr>
          <w:tab/>
        </w:r>
        <w:r>
          <w:rPr>
            <w:webHidden/>
          </w:rPr>
          <w:fldChar w:fldCharType="begin"/>
        </w:r>
        <w:r>
          <w:rPr>
            <w:webHidden/>
          </w:rPr>
          <w:instrText xml:space="preserve"> PAGEREF _Toc378273366 \h </w:instrText>
        </w:r>
        <w:r>
          <w:rPr>
            <w:webHidden/>
          </w:rPr>
        </w:r>
        <w:r>
          <w:rPr>
            <w:webHidden/>
          </w:rPr>
          <w:fldChar w:fldCharType="separate"/>
        </w:r>
        <w:r>
          <w:rPr>
            <w:webHidden/>
          </w:rPr>
          <w:t>29</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7" w:history="1">
        <w:r w:rsidRPr="007864EA">
          <w:rPr>
            <w:rStyle w:val="Hyperlink"/>
          </w:rPr>
          <w:t>A.2.9.</w:t>
        </w:r>
        <w:r>
          <w:rPr>
            <w:rFonts w:asciiTheme="minorHAnsi" w:eastAsiaTheme="minorEastAsia" w:hAnsiTheme="minorHAnsi" w:cstheme="minorBidi"/>
            <w:sz w:val="22"/>
            <w:szCs w:val="22"/>
            <w:lang w:val="en-IN" w:eastAsia="en-IN"/>
          </w:rPr>
          <w:tab/>
        </w:r>
        <w:r w:rsidRPr="007864EA">
          <w:rPr>
            <w:rStyle w:val="Hyperlink"/>
          </w:rPr>
          <w:t>host_event_radar_detected</w:t>
        </w:r>
        <w:r>
          <w:rPr>
            <w:webHidden/>
          </w:rPr>
          <w:tab/>
        </w:r>
        <w:r>
          <w:rPr>
            <w:webHidden/>
          </w:rPr>
          <w:fldChar w:fldCharType="begin"/>
        </w:r>
        <w:r>
          <w:rPr>
            <w:webHidden/>
          </w:rPr>
          <w:instrText xml:space="preserve"> PAGEREF _Toc378273367 \h </w:instrText>
        </w:r>
        <w:r>
          <w:rPr>
            <w:webHidden/>
          </w:rPr>
        </w:r>
        <w:r>
          <w:rPr>
            <w:webHidden/>
          </w:rPr>
          <w:fldChar w:fldCharType="separate"/>
        </w:r>
        <w:r>
          <w:rPr>
            <w:webHidden/>
          </w:rPr>
          <w:t>30</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68" w:history="1">
        <w:r w:rsidRPr="007864EA">
          <w:rPr>
            <w:rStyle w:val="Hyperlink"/>
          </w:rPr>
          <w:t>A.2.10.</w:t>
        </w:r>
        <w:r>
          <w:rPr>
            <w:rFonts w:asciiTheme="minorHAnsi" w:eastAsiaTheme="minorEastAsia" w:hAnsiTheme="minorHAnsi" w:cstheme="minorBidi"/>
            <w:sz w:val="22"/>
            <w:szCs w:val="22"/>
            <w:lang w:val="en-IN" w:eastAsia="en-IN"/>
          </w:rPr>
          <w:tab/>
        </w:r>
        <w:r w:rsidRPr="007864EA">
          <w:rPr>
            <w:rStyle w:val="Hyperlink"/>
          </w:rPr>
          <w:t>host_event_msrmnt_complete</w:t>
        </w:r>
        <w:r>
          <w:rPr>
            <w:webHidden/>
          </w:rPr>
          <w:tab/>
        </w:r>
        <w:r>
          <w:rPr>
            <w:webHidden/>
          </w:rPr>
          <w:fldChar w:fldCharType="begin"/>
        </w:r>
        <w:r>
          <w:rPr>
            <w:webHidden/>
          </w:rPr>
          <w:instrText xml:space="preserve"> PAGEREF _Toc378273368 \h </w:instrText>
        </w:r>
        <w:r>
          <w:rPr>
            <w:webHidden/>
          </w:rPr>
        </w:r>
        <w:r>
          <w:rPr>
            <w:webHidden/>
          </w:rPr>
          <w:fldChar w:fldCharType="separate"/>
        </w:r>
        <w:r>
          <w:rPr>
            <w:webHidden/>
          </w:rPr>
          <w:t>30</w:t>
        </w:r>
        <w:r>
          <w:rPr>
            <w:webHidden/>
          </w:rPr>
          <w:fldChar w:fldCharType="end"/>
        </w:r>
      </w:hyperlink>
    </w:p>
    <w:p w:rsidR="00891F51" w:rsidRDefault="00891F51">
      <w:pPr>
        <w:pStyle w:val="TOC2"/>
        <w:rPr>
          <w:rFonts w:asciiTheme="minorHAnsi" w:eastAsiaTheme="minorEastAsia" w:hAnsiTheme="minorHAnsi" w:cstheme="minorBidi"/>
          <w:sz w:val="22"/>
          <w:szCs w:val="22"/>
          <w:lang w:val="en-IN" w:eastAsia="en-IN"/>
        </w:rPr>
      </w:pPr>
      <w:hyperlink w:anchor="_Toc378273369" w:history="1">
        <w:r w:rsidRPr="007864EA">
          <w:rPr>
            <w:rStyle w:val="Hyperlink"/>
          </w:rPr>
          <w:t>A.3.</w:t>
        </w:r>
        <w:r>
          <w:rPr>
            <w:rFonts w:asciiTheme="minorHAnsi" w:eastAsiaTheme="minorEastAsia" w:hAnsiTheme="minorHAnsi" w:cstheme="minorBidi"/>
            <w:sz w:val="22"/>
            <w:szCs w:val="22"/>
            <w:lang w:val="en-IN" w:eastAsia="en-IN"/>
          </w:rPr>
          <w:tab/>
        </w:r>
        <w:r w:rsidRPr="007864EA">
          <w:rPr>
            <w:rStyle w:val="Hyperlink"/>
          </w:rPr>
          <w:t>User Defined Types</w:t>
        </w:r>
        <w:r>
          <w:rPr>
            <w:webHidden/>
          </w:rPr>
          <w:tab/>
        </w:r>
        <w:r>
          <w:rPr>
            <w:webHidden/>
          </w:rPr>
          <w:fldChar w:fldCharType="begin"/>
        </w:r>
        <w:r>
          <w:rPr>
            <w:webHidden/>
          </w:rPr>
          <w:instrText xml:space="preserve"> PAGEREF _Toc378273369 \h </w:instrText>
        </w:r>
        <w:r>
          <w:rPr>
            <w:webHidden/>
          </w:rPr>
        </w:r>
        <w:r>
          <w:rPr>
            <w:webHidden/>
          </w:rPr>
          <w:fldChar w:fldCharType="separate"/>
        </w:r>
        <w:r>
          <w:rPr>
            <w:webHidden/>
          </w:rPr>
          <w:t>31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0" w:history="1">
        <w:r w:rsidRPr="007864EA">
          <w:rPr>
            <w:rStyle w:val="Hyperlink"/>
          </w:rPr>
          <w:t>A.3.1.</w:t>
        </w:r>
        <w:r>
          <w:rPr>
            <w:rFonts w:asciiTheme="minorHAnsi" w:eastAsiaTheme="minorEastAsia" w:hAnsiTheme="minorHAnsi" w:cstheme="minorBidi"/>
            <w:sz w:val="22"/>
            <w:szCs w:val="22"/>
            <w:lang w:val="en-IN" w:eastAsia="en-IN"/>
          </w:rPr>
          <w:tab/>
        </w:r>
        <w:r w:rsidRPr="007864EA">
          <w:rPr>
            <w:rStyle w:val="Hyperlink"/>
          </w:rPr>
          <w:t>CIPHER_TYPE_T</w:t>
        </w:r>
        <w:r>
          <w:rPr>
            <w:webHidden/>
          </w:rPr>
          <w:tab/>
        </w:r>
        <w:r>
          <w:rPr>
            <w:webHidden/>
          </w:rPr>
          <w:fldChar w:fldCharType="begin"/>
        </w:r>
        <w:r>
          <w:rPr>
            <w:webHidden/>
          </w:rPr>
          <w:instrText xml:space="preserve"> PAGEREF _Toc378273370 \h </w:instrText>
        </w:r>
        <w:r>
          <w:rPr>
            <w:webHidden/>
          </w:rPr>
        </w:r>
        <w:r>
          <w:rPr>
            <w:webHidden/>
          </w:rPr>
          <w:fldChar w:fldCharType="separate"/>
        </w:r>
        <w:r>
          <w:rPr>
            <w:webHidden/>
          </w:rPr>
          <w:t>31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1" w:history="1">
        <w:r w:rsidRPr="007864EA">
          <w:rPr>
            <w:rStyle w:val="Hyperlink"/>
          </w:rPr>
          <w:t>A.3.2.</w:t>
        </w:r>
        <w:r>
          <w:rPr>
            <w:rFonts w:asciiTheme="minorHAnsi" w:eastAsiaTheme="minorEastAsia" w:hAnsiTheme="minorHAnsi" w:cstheme="minorBidi"/>
            <w:sz w:val="22"/>
            <w:szCs w:val="22"/>
            <w:lang w:val="en-IN" w:eastAsia="en-IN"/>
          </w:rPr>
          <w:tab/>
        </w:r>
        <w:r w:rsidRPr="007864EA">
          <w:rPr>
            <w:rStyle w:val="Hyperlink"/>
          </w:rPr>
          <w:t>KEY_TYPE_T</w:t>
        </w:r>
        <w:r>
          <w:rPr>
            <w:webHidden/>
          </w:rPr>
          <w:tab/>
        </w:r>
        <w:r>
          <w:rPr>
            <w:webHidden/>
          </w:rPr>
          <w:fldChar w:fldCharType="begin"/>
        </w:r>
        <w:r>
          <w:rPr>
            <w:webHidden/>
          </w:rPr>
          <w:instrText xml:space="preserve"> PAGEREF _Toc378273371 \h </w:instrText>
        </w:r>
        <w:r>
          <w:rPr>
            <w:webHidden/>
          </w:rPr>
        </w:r>
        <w:r>
          <w:rPr>
            <w:webHidden/>
          </w:rPr>
          <w:fldChar w:fldCharType="separate"/>
        </w:r>
        <w:r>
          <w:rPr>
            <w:webHidden/>
          </w:rPr>
          <w:t>31</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2" w:history="1">
        <w:r w:rsidRPr="007864EA">
          <w:rPr>
            <w:rStyle w:val="Hyperlink"/>
          </w:rPr>
          <w:t>A.3.3.</w:t>
        </w:r>
        <w:r>
          <w:rPr>
            <w:rFonts w:asciiTheme="minorHAnsi" w:eastAsiaTheme="minorEastAsia" w:hAnsiTheme="minorHAnsi" w:cstheme="minorBidi"/>
            <w:sz w:val="22"/>
            <w:szCs w:val="22"/>
            <w:lang w:val="en-IN" w:eastAsia="en-IN"/>
          </w:rPr>
          <w:tab/>
        </w:r>
        <w:r w:rsidRPr="007864EA">
          <w:rPr>
            <w:rStyle w:val="Hyperlink"/>
          </w:rPr>
          <w:t>RESET_TYPE_T</w:t>
        </w:r>
        <w:r>
          <w:rPr>
            <w:webHidden/>
          </w:rPr>
          <w:tab/>
        </w:r>
        <w:r>
          <w:rPr>
            <w:webHidden/>
          </w:rPr>
          <w:fldChar w:fldCharType="begin"/>
        </w:r>
        <w:r>
          <w:rPr>
            <w:webHidden/>
          </w:rPr>
          <w:instrText xml:space="preserve"> PAGEREF _Toc378273372 \h </w:instrText>
        </w:r>
        <w:r>
          <w:rPr>
            <w:webHidden/>
          </w:rPr>
        </w:r>
        <w:r>
          <w:rPr>
            <w:webHidden/>
          </w:rPr>
          <w:fldChar w:fldCharType="separate"/>
        </w:r>
        <w:r>
          <w:rPr>
            <w:webHidden/>
          </w:rPr>
          <w:t>32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3" w:history="1">
        <w:r w:rsidRPr="007864EA">
          <w:rPr>
            <w:rStyle w:val="Hyperlink"/>
          </w:rPr>
          <w:t>A.3.4.</w:t>
        </w:r>
        <w:r>
          <w:rPr>
            <w:rFonts w:asciiTheme="minorHAnsi" w:eastAsiaTheme="minorEastAsia" w:hAnsiTheme="minorHAnsi" w:cstheme="minorBidi"/>
            <w:sz w:val="22"/>
            <w:szCs w:val="22"/>
            <w:lang w:val="en-IN" w:eastAsia="en-IN"/>
          </w:rPr>
          <w:tab/>
        </w:r>
        <w:r w:rsidRPr="007864EA">
          <w:rPr>
            <w:rStyle w:val="Hyperlink"/>
          </w:rPr>
          <w:t>POWER_SAVE_T</w:t>
        </w:r>
        <w:r>
          <w:rPr>
            <w:webHidden/>
          </w:rPr>
          <w:tab/>
        </w:r>
        <w:r>
          <w:rPr>
            <w:webHidden/>
          </w:rPr>
          <w:fldChar w:fldCharType="begin"/>
        </w:r>
        <w:r>
          <w:rPr>
            <w:webHidden/>
          </w:rPr>
          <w:instrText xml:space="preserve"> PAGEREF _Toc378273373 \h </w:instrText>
        </w:r>
        <w:r>
          <w:rPr>
            <w:webHidden/>
          </w:rPr>
        </w:r>
        <w:r>
          <w:rPr>
            <w:webHidden/>
          </w:rPr>
          <w:fldChar w:fldCharType="separate"/>
        </w:r>
        <w:r>
          <w:rPr>
            <w:webHidden/>
          </w:rPr>
          <w:t>32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4" w:history="1">
        <w:r w:rsidRPr="007864EA">
          <w:rPr>
            <w:rStyle w:val="Hyperlink"/>
          </w:rPr>
          <w:t>A.3.5.</w:t>
        </w:r>
        <w:r>
          <w:rPr>
            <w:rFonts w:asciiTheme="minorHAnsi" w:eastAsiaTheme="minorEastAsia" w:hAnsiTheme="minorHAnsi" w:cstheme="minorBidi"/>
            <w:sz w:val="22"/>
            <w:szCs w:val="22"/>
            <w:lang w:val="en-IN" w:eastAsia="en-IN"/>
          </w:rPr>
          <w:tab/>
        </w:r>
        <w:r w:rsidRPr="007864EA">
          <w:rPr>
            <w:rStyle w:val="Hyperlink"/>
          </w:rPr>
          <w:t>SCAN_TYPE_T</w:t>
        </w:r>
        <w:r>
          <w:rPr>
            <w:webHidden/>
          </w:rPr>
          <w:tab/>
        </w:r>
        <w:r>
          <w:rPr>
            <w:webHidden/>
          </w:rPr>
          <w:fldChar w:fldCharType="begin"/>
        </w:r>
        <w:r>
          <w:rPr>
            <w:webHidden/>
          </w:rPr>
          <w:instrText xml:space="preserve"> PAGEREF _Toc378273374 \h </w:instrText>
        </w:r>
        <w:r>
          <w:rPr>
            <w:webHidden/>
          </w:rPr>
        </w:r>
        <w:r>
          <w:rPr>
            <w:webHidden/>
          </w:rPr>
          <w:fldChar w:fldCharType="separate"/>
        </w:r>
        <w:r>
          <w:rPr>
            <w:webHidden/>
          </w:rPr>
          <w:t>32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5" w:history="1">
        <w:r w:rsidRPr="007864EA">
          <w:rPr>
            <w:rStyle w:val="Hyperlink"/>
          </w:rPr>
          <w:t>A.3.6.</w:t>
        </w:r>
        <w:r>
          <w:rPr>
            <w:rFonts w:asciiTheme="minorHAnsi" w:eastAsiaTheme="minorEastAsia" w:hAnsiTheme="minorHAnsi" w:cstheme="minorBidi"/>
            <w:sz w:val="22"/>
            <w:szCs w:val="22"/>
            <w:lang w:val="en-IN" w:eastAsia="en-IN"/>
          </w:rPr>
          <w:tab/>
        </w:r>
        <w:r w:rsidRPr="007864EA">
          <w:rPr>
            <w:rStyle w:val="Hyperlink"/>
          </w:rPr>
          <w:t>host_mac_msg_hdr</w:t>
        </w:r>
        <w:r>
          <w:rPr>
            <w:webHidden/>
          </w:rPr>
          <w:tab/>
        </w:r>
        <w:r>
          <w:rPr>
            <w:webHidden/>
          </w:rPr>
          <w:fldChar w:fldCharType="begin"/>
        </w:r>
        <w:r>
          <w:rPr>
            <w:webHidden/>
          </w:rPr>
          <w:instrText xml:space="preserve"> PAGEREF _Toc378273375 \h </w:instrText>
        </w:r>
        <w:r>
          <w:rPr>
            <w:webHidden/>
          </w:rPr>
        </w:r>
        <w:r>
          <w:rPr>
            <w:webHidden/>
          </w:rPr>
          <w:fldChar w:fldCharType="separate"/>
        </w:r>
        <w:r>
          <w:rPr>
            <w:webHidden/>
          </w:rPr>
          <w:t>32</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6" w:history="1">
        <w:r w:rsidRPr="007864EA">
          <w:rPr>
            <w:rStyle w:val="Hyperlink"/>
          </w:rPr>
          <w:t>A.3.7.</w:t>
        </w:r>
        <w:r>
          <w:rPr>
            <w:rFonts w:asciiTheme="minorHAnsi" w:eastAsiaTheme="minorEastAsia" w:hAnsiTheme="minorHAnsi" w:cstheme="minorBidi"/>
            <w:sz w:val="22"/>
            <w:szCs w:val="22"/>
            <w:lang w:val="en-IN" w:eastAsia="en-IN"/>
          </w:rPr>
          <w:tab/>
        </w:r>
        <w:r w:rsidRPr="007864EA">
          <w:rPr>
            <w:rStyle w:val="Hyperlink"/>
          </w:rPr>
          <w:t>ssid_t</w:t>
        </w:r>
        <w:r>
          <w:rPr>
            <w:webHidden/>
          </w:rPr>
          <w:tab/>
        </w:r>
        <w:r>
          <w:rPr>
            <w:webHidden/>
          </w:rPr>
          <w:fldChar w:fldCharType="begin"/>
        </w:r>
        <w:r>
          <w:rPr>
            <w:webHidden/>
          </w:rPr>
          <w:instrText xml:space="preserve"> PAGEREF _Toc378273376 \h </w:instrText>
        </w:r>
        <w:r>
          <w:rPr>
            <w:webHidden/>
          </w:rPr>
        </w:r>
        <w:r>
          <w:rPr>
            <w:webHidden/>
          </w:rPr>
          <w:fldChar w:fldCharType="separate"/>
        </w:r>
        <w:r>
          <w:rPr>
            <w:webHidden/>
          </w:rPr>
          <w:t>33</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7" w:history="1">
        <w:r w:rsidRPr="007864EA">
          <w:rPr>
            <w:rStyle w:val="Hyperlink"/>
          </w:rPr>
          <w:t>A.3.8.</w:t>
        </w:r>
        <w:r>
          <w:rPr>
            <w:rFonts w:asciiTheme="minorHAnsi" w:eastAsiaTheme="minorEastAsia" w:hAnsiTheme="minorHAnsi" w:cstheme="minorBidi"/>
            <w:sz w:val="22"/>
            <w:szCs w:val="22"/>
            <w:lang w:val="en-IN" w:eastAsia="en-IN"/>
          </w:rPr>
          <w:tab/>
        </w:r>
        <w:r w:rsidRPr="007864EA">
          <w:rPr>
            <w:rStyle w:val="Hyperlink"/>
          </w:rPr>
          <w:t>bgscan_params</w:t>
        </w:r>
        <w:r>
          <w:rPr>
            <w:webHidden/>
          </w:rPr>
          <w:tab/>
        </w:r>
        <w:r>
          <w:rPr>
            <w:webHidden/>
          </w:rPr>
          <w:fldChar w:fldCharType="begin"/>
        </w:r>
        <w:r>
          <w:rPr>
            <w:webHidden/>
          </w:rPr>
          <w:instrText xml:space="preserve"> PAGEREF _Toc378273377 \h </w:instrText>
        </w:r>
        <w:r>
          <w:rPr>
            <w:webHidden/>
          </w:rPr>
        </w:r>
        <w:r>
          <w:rPr>
            <w:webHidden/>
          </w:rPr>
          <w:fldChar w:fldCharType="separate"/>
        </w:r>
        <w:r>
          <w:rPr>
            <w:webHidden/>
          </w:rPr>
          <w:t>33</w:t>
        </w:r>
        <w:r>
          <w:rPr>
            <w:webHidden/>
          </w:rPr>
          <w:fldChar w:fldCharType="end"/>
        </w:r>
      </w:hyperlink>
    </w:p>
    <w:p w:rsidR="00891F51" w:rsidRDefault="00891F51">
      <w:pPr>
        <w:pStyle w:val="TOC3"/>
        <w:rPr>
          <w:rFonts w:asciiTheme="minorHAnsi" w:eastAsiaTheme="minorEastAsia" w:hAnsiTheme="minorHAnsi" w:cstheme="minorBidi"/>
          <w:sz w:val="22"/>
          <w:szCs w:val="22"/>
          <w:lang w:val="en-IN" w:eastAsia="en-IN"/>
        </w:rPr>
      </w:pPr>
      <w:hyperlink w:anchor="_Toc378273378" w:history="1">
        <w:r w:rsidRPr="007864EA">
          <w:rPr>
            <w:rStyle w:val="Hyperlink"/>
          </w:rPr>
          <w:t>A.3.9.</w:t>
        </w:r>
        <w:r>
          <w:rPr>
            <w:rFonts w:asciiTheme="minorHAnsi" w:eastAsiaTheme="minorEastAsia" w:hAnsiTheme="minorHAnsi" w:cstheme="minorBidi"/>
            <w:sz w:val="22"/>
            <w:szCs w:val="22"/>
            <w:lang w:val="en-IN" w:eastAsia="en-IN"/>
          </w:rPr>
          <w:tab/>
        </w:r>
        <w:r w:rsidRPr="007864EA">
          <w:rPr>
            <w:rStyle w:val="Hyperlink"/>
          </w:rPr>
          <w:t>CONSTANTS</w:t>
        </w:r>
        <w:r>
          <w:rPr>
            <w:webHidden/>
          </w:rPr>
          <w:tab/>
        </w:r>
        <w:r>
          <w:rPr>
            <w:webHidden/>
          </w:rPr>
          <w:fldChar w:fldCharType="begin"/>
        </w:r>
        <w:r>
          <w:rPr>
            <w:webHidden/>
          </w:rPr>
          <w:instrText xml:space="preserve"> PAGEREF _Toc378273378 \h </w:instrText>
        </w:r>
        <w:r>
          <w:rPr>
            <w:webHidden/>
          </w:rPr>
        </w:r>
        <w:r>
          <w:rPr>
            <w:webHidden/>
          </w:rPr>
          <w:fldChar w:fldCharType="separate"/>
        </w:r>
        <w:r>
          <w:rPr>
            <w:webHidden/>
          </w:rPr>
          <w:t>34</w:t>
        </w:r>
        <w:r>
          <w:rPr>
            <w:webHidden/>
          </w:rPr>
          <w:fldChar w:fldCharType="end"/>
        </w:r>
      </w:hyperlink>
    </w:p>
    <w:p w:rsidR="00871DE0" w:rsidRDefault="00871DE0" w:rsidP="00871DE0">
      <w:r>
        <w:fldChar w:fldCharType="end"/>
      </w:r>
    </w:p>
    <w:p w:rsidR="00466856" w:rsidRDefault="00466856" w:rsidP="00466856">
      <w:pPr>
        <w:pStyle w:val="HeadingContentsHistory"/>
      </w:pPr>
      <w:bookmarkStart w:id="4" w:name="_Toc427735384"/>
      <w:bookmarkStart w:id="5" w:name="_Toc427738545"/>
      <w:bookmarkStart w:id="6" w:name="_Toc530822118"/>
      <w:r w:rsidRPr="00D73658">
        <w:t>List of Figures</w:t>
      </w:r>
    </w:p>
    <w:p w:rsidR="00871DE0" w:rsidRDefault="00871DE0" w:rsidP="00871DE0">
      <w:r>
        <w:fldChar w:fldCharType="begin"/>
      </w:r>
      <w:r>
        <w:instrText xml:space="preserve"> TOC \c "Figure" </w:instrText>
      </w:r>
      <w:r w:rsidR="003172B8">
        <w:instrText xml:space="preserve">\h </w:instrText>
      </w:r>
      <w:r>
        <w:fldChar w:fldCharType="separate"/>
      </w:r>
      <w:r w:rsidR="00891F51">
        <w:rPr>
          <w:b/>
          <w:bCs/>
          <w:noProof/>
          <w:lang w:val="en-US"/>
        </w:rPr>
        <w:t>No table of figures entries found.</w:t>
      </w:r>
      <w:r>
        <w:fldChar w:fldCharType="end"/>
      </w:r>
    </w:p>
    <w:p w:rsidR="00AE4322" w:rsidRDefault="00AE4322" w:rsidP="00AE4322">
      <w:bookmarkStart w:id="7" w:name="_Toc42919002"/>
      <w:bookmarkStart w:id="8" w:name="_Toc63678841"/>
      <w:bookmarkStart w:id="9" w:name="_Toc40092988"/>
      <w:bookmarkEnd w:id="2"/>
      <w:bookmarkEnd w:id="3"/>
      <w:bookmarkEnd w:id="4"/>
      <w:bookmarkEnd w:id="5"/>
      <w:bookmarkEnd w:id="6"/>
    </w:p>
    <w:p w:rsidR="00505C00" w:rsidRPr="00191E87" w:rsidRDefault="00505C00" w:rsidP="00505C00">
      <w:pPr>
        <w:rPr>
          <w:rStyle w:val="IFELSEENDText"/>
        </w:rPr>
      </w:pPr>
      <w:r w:rsidRPr="00191E87">
        <w:rPr>
          <w:rStyle w:val="IFELSEENDText"/>
        </w:rPr>
        <w:t>IF</w:t>
      </w:r>
      <w:r w:rsidR="00B868E2">
        <w:rPr>
          <w:rStyle w:val="IFELSEENDText"/>
        </w:rPr>
        <w:t>{</w:t>
      </w:r>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C85970" w:rsidP="00B868E2">
            <w:pPr>
              <w:pStyle w:val="TableHeading"/>
              <w:rPr>
                <w:color w:val="auto"/>
              </w:rPr>
            </w:pPr>
            <w:r>
              <w:rPr>
                <w:color w:val="auto"/>
              </w:rPr>
              <w:t>1.0.4</w:t>
            </w:r>
          </w:p>
        </w:tc>
        <w:tc>
          <w:tcPr>
            <w:tcW w:w="2126" w:type="dxa"/>
            <w:shd w:val="clear" w:color="auto" w:fill="auto"/>
          </w:tcPr>
          <w:p w:rsidR="00DE58EF" w:rsidRPr="00DE58EF" w:rsidRDefault="00C85970" w:rsidP="00B868E2">
            <w:pPr>
              <w:pStyle w:val="TableHeading"/>
              <w:rPr>
                <w:color w:val="auto"/>
              </w:rPr>
            </w:pPr>
            <w:r>
              <w:rPr>
                <w:color w:val="auto"/>
              </w:rPr>
              <w:t>13 Dec 2013</w:t>
            </w:r>
          </w:p>
        </w:tc>
        <w:tc>
          <w:tcPr>
            <w:tcW w:w="4990" w:type="dxa"/>
            <w:shd w:val="clear" w:color="auto" w:fill="auto"/>
          </w:tcPr>
          <w:p w:rsidR="00DE58EF" w:rsidRPr="00DE58EF" w:rsidRDefault="00C85970" w:rsidP="00B868E2">
            <w:pPr>
              <w:pStyle w:val="TableHeading"/>
              <w:rPr>
                <w:color w:val="auto"/>
              </w:rPr>
            </w:pPr>
            <w:r>
              <w:rPr>
                <w:color w:val="auto"/>
              </w:rPr>
              <w:t>External Issue.</w:t>
            </w:r>
          </w:p>
        </w:tc>
      </w:tr>
      <w:tr w:rsidR="001B6E8D" w:rsidTr="00DE58EF">
        <w:trPr>
          <w:cantSplit/>
          <w:tblHeader/>
        </w:trPr>
        <w:tc>
          <w:tcPr>
            <w:tcW w:w="2127" w:type="dxa"/>
            <w:shd w:val="clear" w:color="auto" w:fill="auto"/>
          </w:tcPr>
          <w:p w:rsidR="001B6E8D" w:rsidRDefault="001B6E8D" w:rsidP="00B868E2">
            <w:pPr>
              <w:pStyle w:val="TableHeading"/>
              <w:rPr>
                <w:color w:val="auto"/>
              </w:rPr>
            </w:pPr>
            <w:r>
              <w:rPr>
                <w:color w:val="auto"/>
              </w:rPr>
              <w:t>1.0.14</w:t>
            </w:r>
          </w:p>
        </w:tc>
        <w:tc>
          <w:tcPr>
            <w:tcW w:w="2126" w:type="dxa"/>
            <w:shd w:val="clear" w:color="auto" w:fill="auto"/>
          </w:tcPr>
          <w:p w:rsidR="001B6E8D" w:rsidRDefault="001B6E8D" w:rsidP="00B868E2">
            <w:pPr>
              <w:pStyle w:val="TableHeading"/>
              <w:rPr>
                <w:color w:val="auto"/>
              </w:rPr>
            </w:pPr>
            <w:r>
              <w:rPr>
                <w:color w:val="auto"/>
              </w:rPr>
              <w:t>22 Jan 2014</w:t>
            </w:r>
          </w:p>
        </w:tc>
        <w:tc>
          <w:tcPr>
            <w:tcW w:w="4990" w:type="dxa"/>
            <w:shd w:val="clear" w:color="auto" w:fill="auto"/>
          </w:tcPr>
          <w:p w:rsidR="001B6E8D" w:rsidRDefault="001B6E8D" w:rsidP="00B868E2">
            <w:pPr>
              <w:pStyle w:val="TableHeading"/>
              <w:rPr>
                <w:color w:val="auto"/>
              </w:rPr>
            </w:pPr>
            <w:r>
              <w:rPr>
                <w:color w:val="auto"/>
              </w:rPr>
              <w:t>External Issue</w:t>
            </w:r>
          </w:p>
        </w:tc>
      </w:tr>
      <w:tr w:rsidR="00891F51" w:rsidTr="00DE58EF">
        <w:trPr>
          <w:cantSplit/>
          <w:tblHeader/>
        </w:trPr>
        <w:tc>
          <w:tcPr>
            <w:tcW w:w="2127" w:type="dxa"/>
            <w:shd w:val="clear" w:color="auto" w:fill="auto"/>
          </w:tcPr>
          <w:p w:rsidR="00891F51" w:rsidRDefault="00891F51" w:rsidP="00B868E2">
            <w:pPr>
              <w:pStyle w:val="TableHeading"/>
              <w:rPr>
                <w:color w:val="auto"/>
              </w:rPr>
            </w:pPr>
            <w:r>
              <w:rPr>
                <w:color w:val="auto"/>
              </w:rPr>
              <w:t>1.0.15</w:t>
            </w:r>
          </w:p>
        </w:tc>
        <w:tc>
          <w:tcPr>
            <w:tcW w:w="2126" w:type="dxa"/>
            <w:shd w:val="clear" w:color="auto" w:fill="auto"/>
          </w:tcPr>
          <w:p w:rsidR="00891F51" w:rsidRDefault="00891F51" w:rsidP="00B868E2">
            <w:pPr>
              <w:pStyle w:val="TableHeading"/>
              <w:rPr>
                <w:color w:val="auto"/>
              </w:rPr>
            </w:pPr>
            <w:r>
              <w:rPr>
                <w:color w:val="auto"/>
              </w:rPr>
              <w:t>22 Jan 2014</w:t>
            </w:r>
          </w:p>
        </w:tc>
        <w:tc>
          <w:tcPr>
            <w:tcW w:w="4990" w:type="dxa"/>
            <w:shd w:val="clear" w:color="auto" w:fill="auto"/>
          </w:tcPr>
          <w:p w:rsidR="00891F51" w:rsidRDefault="00891F51" w:rsidP="00B868E2">
            <w:pPr>
              <w:pStyle w:val="TableHeading"/>
              <w:rPr>
                <w:color w:val="auto"/>
              </w:rPr>
            </w:pPr>
            <w:r>
              <w:rPr>
                <w:color w:val="auto"/>
              </w:rPr>
              <w:t>External Issue</w:t>
            </w:r>
          </w:p>
        </w:tc>
      </w:tr>
    </w:tbl>
    <w:p w:rsidR="00505C00" w:rsidRPr="0016332D" w:rsidRDefault="00505C00" w:rsidP="00505C00">
      <w:pPr>
        <w:rPr>
          <w:rStyle w:val="IFELSEENDTextBlue"/>
        </w:rPr>
      </w:pPr>
      <w:r w:rsidRPr="00191E87">
        <w:rPr>
          <w:rStyle w:val="IFELSEENDText"/>
        </w:rPr>
        <w:t>END</w:t>
      </w:r>
      <w:r>
        <w:rPr>
          <w:rStyle w:val="IFELSEENDText"/>
        </w:rPr>
        <w:t>{</w:t>
      </w:r>
      <w:r w:rsidR="00B868E2">
        <w:rPr>
          <w:rStyle w:val="IFELSEENDText"/>
        </w:rPr>
        <w:t>{</w:t>
      </w:r>
      <w:r w:rsidRPr="007012FF">
        <w:rPr>
          <w:rStyle w:val="IFELSEENDText"/>
        </w:rPr>
        <w:t>Internal</w:t>
      </w:r>
      <w:r w:rsidRPr="00191E87">
        <w:rPr>
          <w:rStyle w:val="IFELSEENDText"/>
        </w:rPr>
        <w:t>}}</w:t>
      </w:r>
    </w:p>
    <w:p w:rsidR="00AE4322" w:rsidRDefault="00AE4322" w:rsidP="00AE4322"/>
    <w:p w:rsidR="00466856" w:rsidRPr="00A5458C" w:rsidRDefault="00AE4322" w:rsidP="00800593">
      <w:pPr>
        <w:pStyle w:val="Heading1"/>
      </w:pPr>
      <w:r>
        <w:br w:type="page"/>
      </w:r>
      <w:bookmarkStart w:id="10" w:name="_Toc378273322"/>
      <w:r w:rsidR="00466856" w:rsidRPr="00A5458C">
        <w:lastRenderedPageBreak/>
        <w:t>Introduction</w:t>
      </w:r>
      <w:bookmarkEnd w:id="7"/>
      <w:bookmarkEnd w:id="8"/>
      <w:bookmarkEnd w:id="10"/>
    </w:p>
    <w:bookmarkEnd w:id="9"/>
    <w:p w:rsidR="0061110F" w:rsidRDefault="0061110F" w:rsidP="0061110F">
      <w:r>
        <w:t>This document describes the command / event communication between Host and UCCP Firmware. Also includes description of all commands and events, set of legal values that each field in command/event etc.</w:t>
      </w:r>
    </w:p>
    <w:p w:rsidR="0061110F" w:rsidRDefault="0061110F" w:rsidP="00BB3B1B"/>
    <w:p w:rsidR="00AD3055" w:rsidRDefault="0024635B" w:rsidP="00AD3055">
      <w:pPr>
        <w:pStyle w:val="Heading2"/>
      </w:pPr>
      <w:bookmarkStart w:id="11" w:name="_Toc378273323"/>
      <w:r>
        <w:t xml:space="preserve">Last Version </w:t>
      </w:r>
      <w:bookmarkStart w:id="12" w:name="_Toc374459397"/>
      <w:r w:rsidR="00AD3055">
        <w:t>Target Audience</w:t>
      </w:r>
      <w:bookmarkEnd w:id="12"/>
      <w:bookmarkEnd w:id="11"/>
    </w:p>
    <w:p w:rsidR="00FA513F" w:rsidRPr="00FA513F" w:rsidRDefault="00FA513F" w:rsidP="00FA513F">
      <w:r>
        <w:t>This Document is intended for Host driver and firmware developers</w:t>
      </w:r>
    </w:p>
    <w:p w:rsidR="00841822" w:rsidRDefault="00841822" w:rsidP="00841822">
      <w:pPr>
        <w:pStyle w:val="Heading2"/>
      </w:pPr>
      <w:bookmarkStart w:id="13" w:name="_Toc374459398"/>
      <w:bookmarkStart w:id="14" w:name="_Toc378273324"/>
      <w:r>
        <w:t>Feedback</w:t>
      </w:r>
      <w:bookmarkEnd w:id="13"/>
      <w:bookmarkEnd w:id="14"/>
    </w:p>
    <w:p w:rsidR="009E7FA2" w:rsidRPr="009E7FA2" w:rsidRDefault="009E7FA2" w:rsidP="009E7FA2">
      <w:r>
        <w:t>If you have any comments regarding this document, please contact your Imagination Technologies representative. Please provide the document title and revision with a description of the problem or suggestion for improvement.</w:t>
      </w:r>
    </w:p>
    <w:p w:rsidR="00F4560D" w:rsidRDefault="00F4560D" w:rsidP="00F4560D">
      <w:pPr>
        <w:pStyle w:val="Heading2"/>
      </w:pPr>
      <w:bookmarkStart w:id="15" w:name="_Toc150686405"/>
      <w:bookmarkStart w:id="16" w:name="_Toc217360900"/>
      <w:bookmarkStart w:id="17" w:name="_Toc374459399"/>
      <w:bookmarkStart w:id="18" w:name="_Toc378273325"/>
      <w:r>
        <w:t>Glossary</w:t>
      </w:r>
      <w:bookmarkEnd w:id="15"/>
      <w:bookmarkEnd w:id="16"/>
      <w:bookmarkEnd w:id="17"/>
      <w:bookmarkEnd w:id="18"/>
    </w:p>
    <w:p w:rsidR="00202A17" w:rsidRDefault="00202A17" w:rsidP="00202A17">
      <w:r>
        <w:t>The following abbreviations are used in this document.</w:t>
      </w:r>
    </w:p>
    <w:p w:rsidR="00202A17" w:rsidRDefault="00202A17" w:rsidP="00202A17">
      <w:pPr>
        <w:ind w:left="1440" w:hanging="1440"/>
      </w:pPr>
      <w:r>
        <w:t>AP</w:t>
      </w:r>
      <w:r>
        <w:tab/>
        <w:t>Access Point</w:t>
      </w:r>
    </w:p>
    <w:p w:rsidR="00202A17" w:rsidRDefault="00202A17" w:rsidP="00202A17">
      <w:pPr>
        <w:ind w:left="1440" w:hanging="1440"/>
      </w:pPr>
      <w:r>
        <w:t>BSS</w:t>
      </w:r>
      <w:r>
        <w:tab/>
        <w:t>Basic Service Set</w:t>
      </w:r>
    </w:p>
    <w:p w:rsidR="00202A17" w:rsidRDefault="00202A17" w:rsidP="00202A17">
      <w:pPr>
        <w:ind w:left="1440" w:hanging="1440"/>
      </w:pPr>
      <w:r>
        <w:t>IBSS</w:t>
      </w:r>
      <w:r>
        <w:tab/>
        <w:t>Independent BSS</w:t>
      </w:r>
    </w:p>
    <w:p w:rsidR="00202A17" w:rsidRDefault="00202A17" w:rsidP="00202A17">
      <w:pPr>
        <w:ind w:left="1440" w:hanging="1440"/>
      </w:pPr>
      <w:r>
        <w:t>MSDU</w:t>
      </w:r>
      <w:r>
        <w:tab/>
        <w:t>MAC Service Data Unit</w:t>
      </w:r>
    </w:p>
    <w:p w:rsidR="00202A17" w:rsidRDefault="00202A17" w:rsidP="00202A17">
      <w:pPr>
        <w:ind w:left="1440" w:hanging="1440"/>
      </w:pPr>
      <w:r>
        <w:t>QoS</w:t>
      </w:r>
      <w:r>
        <w:tab/>
        <w:t>Quality of Service</w:t>
      </w:r>
    </w:p>
    <w:p w:rsidR="00202A17" w:rsidRDefault="00202A17" w:rsidP="00202A17">
      <w:pPr>
        <w:ind w:left="1440" w:hanging="1440"/>
      </w:pPr>
      <w:r>
        <w:t>RSSI</w:t>
      </w:r>
      <w:r>
        <w:tab/>
        <w:t>Receive Signal Strength Indicator</w:t>
      </w:r>
    </w:p>
    <w:p w:rsidR="00202A17" w:rsidRDefault="00202A17" w:rsidP="00202A17">
      <w:pPr>
        <w:ind w:left="1440" w:hanging="1440"/>
      </w:pPr>
      <w:r>
        <w:t>RX</w:t>
      </w:r>
      <w:r>
        <w:tab/>
        <w:t>Reception</w:t>
      </w:r>
    </w:p>
    <w:p w:rsidR="00202A17" w:rsidRDefault="00202A17" w:rsidP="00202A17">
      <w:pPr>
        <w:ind w:left="1440" w:hanging="1440"/>
      </w:pPr>
      <w:r>
        <w:t>STA</w:t>
      </w:r>
      <w:r>
        <w:tab/>
        <w:t>Station</w:t>
      </w:r>
    </w:p>
    <w:p w:rsidR="00202A17" w:rsidRDefault="00202A17" w:rsidP="00202A17">
      <w:pPr>
        <w:ind w:left="1440" w:hanging="1440"/>
      </w:pPr>
      <w:r>
        <w:t>TX</w:t>
      </w:r>
      <w:r>
        <w:tab/>
        <w:t>Transmission</w:t>
      </w:r>
    </w:p>
    <w:p w:rsidR="00202A17" w:rsidRDefault="00202A17" w:rsidP="00202A17">
      <w:pPr>
        <w:ind w:left="1440" w:hanging="1440"/>
      </w:pPr>
      <w:r>
        <w:t>UAPSD</w:t>
      </w:r>
      <w:r>
        <w:tab/>
        <w:t>Unscheduled Automatic Power save Delivery</w:t>
      </w:r>
    </w:p>
    <w:p w:rsidR="00202A17" w:rsidRDefault="00202A17" w:rsidP="00202A17">
      <w:pPr>
        <w:ind w:left="1440" w:hanging="1440"/>
      </w:pPr>
      <w:r>
        <w:t>IE</w:t>
      </w:r>
      <w:r>
        <w:tab/>
        <w:t>Information Element</w:t>
      </w:r>
    </w:p>
    <w:p w:rsidR="00202A17" w:rsidRDefault="00202A17" w:rsidP="00202A17">
      <w:pPr>
        <w:ind w:left="1440" w:hanging="1440"/>
      </w:pPr>
      <w:r>
        <w:t>P2P</w:t>
      </w:r>
      <w:r>
        <w:tab/>
        <w:t>Peer to Peer operation</w:t>
      </w:r>
    </w:p>
    <w:p w:rsidR="00202A17" w:rsidRDefault="00202A17" w:rsidP="00202A17">
      <w:pPr>
        <w:ind w:left="1440" w:hanging="1440"/>
      </w:pPr>
      <w:r>
        <w:t>SSID</w:t>
      </w:r>
      <w:r>
        <w:tab/>
        <w:t>Service Set Identifier</w:t>
      </w:r>
    </w:p>
    <w:p w:rsidR="00202A17" w:rsidRDefault="00202A17" w:rsidP="00202A17">
      <w:r>
        <w:t>NOA                  Notice of absence</w:t>
      </w:r>
    </w:p>
    <w:p w:rsidR="00202A17" w:rsidRDefault="003030D8" w:rsidP="00202A17">
      <w:r>
        <w:t xml:space="preserve">MIB                   </w:t>
      </w:r>
      <w:r w:rsidR="00202A17">
        <w:t>Management Information Base</w:t>
      </w:r>
    </w:p>
    <w:p w:rsidR="00202A17" w:rsidRDefault="00202A17" w:rsidP="00202A17">
      <w:r>
        <w:t>HAL                   Hardware Abstraction Layer</w:t>
      </w:r>
    </w:p>
    <w:p w:rsidR="00202A17" w:rsidRDefault="00202A17" w:rsidP="00202A17">
      <w:r>
        <w:t>BK                     Background priority traffic</w:t>
      </w:r>
    </w:p>
    <w:p w:rsidR="00202A17" w:rsidRDefault="00202A17" w:rsidP="00202A17">
      <w:r>
        <w:t>BE                     Best effort priority traffic</w:t>
      </w:r>
    </w:p>
    <w:p w:rsidR="00202A17" w:rsidRDefault="00202A17" w:rsidP="00202A17">
      <w:r>
        <w:t>VI                      Video priority traffic</w:t>
      </w:r>
    </w:p>
    <w:p w:rsidR="00202A17" w:rsidRDefault="00202A17" w:rsidP="00202A17">
      <w:r>
        <w:t>VO                    Voice priority traffic</w:t>
      </w:r>
    </w:p>
    <w:p w:rsidR="00202A17" w:rsidRDefault="003030D8" w:rsidP="00202A17">
      <w:r>
        <w:t xml:space="preserve">VIF </w:t>
      </w:r>
      <w:r>
        <w:tab/>
        <w:t xml:space="preserve">            </w:t>
      </w:r>
      <w:r w:rsidR="00202A17">
        <w:t>Virtual Interface number</w:t>
      </w:r>
    </w:p>
    <w:p w:rsidR="00202A17" w:rsidRDefault="003030D8" w:rsidP="00202A17">
      <w:r>
        <w:t>MIC</w:t>
      </w:r>
      <w:r>
        <w:tab/>
        <w:t xml:space="preserve">           </w:t>
      </w:r>
      <w:r w:rsidR="00202A17">
        <w:t xml:space="preserve"> Message Integrity Check</w:t>
      </w:r>
    </w:p>
    <w:p w:rsidR="00202A17" w:rsidRDefault="00202A17" w:rsidP="00202A17"/>
    <w:p w:rsidR="00780182" w:rsidRDefault="00780182" w:rsidP="00780182">
      <w:pPr>
        <w:pStyle w:val="Heading1"/>
        <w:numPr>
          <w:ilvl w:val="0"/>
          <w:numId w:val="0"/>
        </w:numPr>
        <w:ind w:left="425"/>
      </w:pPr>
      <w:bookmarkStart w:id="19" w:name="_Toc374459400"/>
    </w:p>
    <w:p w:rsidR="00780182" w:rsidRDefault="00780182" w:rsidP="00780182"/>
    <w:p w:rsidR="00130AB6" w:rsidRDefault="00130AB6" w:rsidP="00130AB6">
      <w:pPr>
        <w:pStyle w:val="Heading1"/>
      </w:pPr>
      <w:bookmarkStart w:id="20" w:name="_Toc378273326"/>
      <w:r>
        <w:lastRenderedPageBreak/>
        <w:t>Host-Firmware Communication Overview</w:t>
      </w:r>
      <w:bookmarkEnd w:id="19"/>
      <w:bookmarkEnd w:id="20"/>
      <w:r>
        <w:t xml:space="preserve"> </w:t>
      </w:r>
    </w:p>
    <w:p w:rsidR="009348D4" w:rsidRDefault="009348D4" w:rsidP="009348D4">
      <w:pPr>
        <w:pStyle w:val="Heading2"/>
      </w:pPr>
      <w:bookmarkStart w:id="21" w:name="_Toc374459401"/>
      <w:bookmarkStart w:id="22" w:name="_Toc378273327"/>
      <w:r>
        <w:t>Host-Firmware Message Format</w:t>
      </w:r>
      <w:bookmarkEnd w:id="21"/>
      <w:bookmarkEnd w:id="22"/>
    </w:p>
    <w:p w:rsidR="00610EE0" w:rsidRDefault="00610EE0" w:rsidP="00192EEB"/>
    <w:p w:rsidR="00610EE0" w:rsidRPr="006867CE" w:rsidRDefault="00610EE0" w:rsidP="00610EE0">
      <w:r>
        <w:rPr>
          <w:noProof/>
          <w:lang w:val="en-IN" w:eastAsia="en-IN"/>
        </w:rPr>
        <mc:AlternateContent>
          <mc:Choice Requires="wps">
            <w:drawing>
              <wp:anchor distT="0" distB="0" distL="114300" distR="114300" simplePos="0" relativeHeight="251663360" behindDoc="0" locked="0" layoutInCell="1" allowOverlap="1" wp14:anchorId="524616F5" wp14:editId="65EBA2EC">
                <wp:simplePos x="0" y="0"/>
                <wp:positionH relativeFrom="column">
                  <wp:posOffset>3455670</wp:posOffset>
                </wp:positionH>
                <wp:positionV relativeFrom="paragraph">
                  <wp:posOffset>139065</wp:posOffset>
                </wp:positionV>
                <wp:extent cx="356235" cy="356235"/>
                <wp:effectExtent l="0" t="0" r="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13C1" w:rsidRDefault="005A13C1" w:rsidP="00610EE0">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72.1pt;margin-top:10.95pt;width:28.05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" filled="f" stroked="f">
                <v:textbox>
                  <w:txbxContent>
                    <w:p w:rsidR="005A13C1" w:rsidRDefault="005A13C1" w:rsidP="00610EE0">
                      <w:r>
                        <w:t>7</w:t>
                      </w:r>
                    </w:p>
                  </w:txbxContent>
                </v:textbox>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1BD6237C" wp14:editId="011C072B">
                <wp:simplePos x="0" y="0"/>
                <wp:positionH relativeFrom="column">
                  <wp:posOffset>4714875</wp:posOffset>
                </wp:positionH>
                <wp:positionV relativeFrom="paragraph">
                  <wp:posOffset>129540</wp:posOffset>
                </wp:positionV>
                <wp:extent cx="356235" cy="356235"/>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13C1" w:rsidRDefault="005A13C1" w:rsidP="00610EE0">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71.25pt;margin-top:10.2pt;width:28.0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" filled="f" stroked="f">
                <v:textbox>
                  <w:txbxContent>
                    <w:p w:rsidR="005A13C1" w:rsidRDefault="005A13C1" w:rsidP="00610EE0">
                      <w:r>
                        <w:t>0</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2B4BBC29" wp14:editId="137E4BF0">
                <wp:simplePos x="0" y="0"/>
                <wp:positionH relativeFrom="column">
                  <wp:posOffset>-119380</wp:posOffset>
                </wp:positionH>
                <wp:positionV relativeFrom="paragraph">
                  <wp:posOffset>103505</wp:posOffset>
                </wp:positionV>
                <wp:extent cx="356235" cy="371475"/>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714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13C1" w:rsidRDefault="005A13C1" w:rsidP="00610EE0">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9.4pt;margin-top:8.15pt;width:28.0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" filled="f" stroked="f">
                <v:textbox>
                  <w:txbxContent>
                    <w:p w:rsidR="005A13C1" w:rsidRDefault="005A13C1" w:rsidP="00610EE0">
                      <w:r>
                        <w:t>31</w:t>
                      </w:r>
                    </w:p>
                  </w:txbxContent>
                </v:textbox>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6F33E966" wp14:editId="358DE0E2">
                <wp:simplePos x="0" y="0"/>
                <wp:positionH relativeFrom="column">
                  <wp:posOffset>1115695</wp:posOffset>
                </wp:positionH>
                <wp:positionV relativeFrom="paragraph">
                  <wp:posOffset>103505</wp:posOffset>
                </wp:positionV>
                <wp:extent cx="356235" cy="356235"/>
                <wp:effectExtent l="0" t="0" r="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13C1" w:rsidRDefault="005A13C1" w:rsidP="00610EE0">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87.85pt;margin-top:8.15pt;width:28.05pt;height:2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" filled="f" stroked="f">
                <v:textbox>
                  <w:txbxContent>
                    <w:p w:rsidR="005A13C1" w:rsidRDefault="005A13C1" w:rsidP="00610EE0">
                      <w:r>
                        <w:t>23</w:t>
                      </w: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EF912D9" wp14:editId="5454D304">
                <wp:simplePos x="0" y="0"/>
                <wp:positionH relativeFrom="column">
                  <wp:posOffset>2293620</wp:posOffset>
                </wp:positionH>
                <wp:positionV relativeFrom="paragraph">
                  <wp:posOffset>129540</wp:posOffset>
                </wp:positionV>
                <wp:extent cx="356235" cy="356235"/>
                <wp:effectExtent l="0" t="0" r="0" b="57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356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A13C1" w:rsidRDefault="005A13C1" w:rsidP="00610EE0">
                            <w: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margin-left:180.6pt;margin-top:10.2pt;width:28.0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" filled="f" stroked="f">
                <v:textbox>
                  <w:txbxContent>
                    <w:p w:rsidR="005A13C1" w:rsidRDefault="005A13C1" w:rsidP="00610EE0">
                      <w:r>
                        <w:t>15</w:t>
                      </w:r>
                    </w:p>
                  </w:txbxContent>
                </v:textbox>
              </v:shape>
            </w:pict>
          </mc:Fallback>
        </mc:AlternateContent>
      </w:r>
      <w:r w:rsidRPr="006867CE">
        <w:t xml:space="preserve">The format of messages </w:t>
      </w:r>
      <w:r>
        <w:t xml:space="preserve">exchanged between host and UCCP </w:t>
      </w:r>
      <w:r w:rsidRPr="006867CE">
        <w:t>is given in the diagram below:</w:t>
      </w:r>
    </w:p>
    <w:p w:rsidR="00610EE0" w:rsidRDefault="00610EE0" w:rsidP="00192EEB"/>
    <w:p w:rsidR="00780182" w:rsidRDefault="00780182" w:rsidP="00192EEB"/>
    <w:tbl>
      <w:tblPr>
        <w:tblpPr w:leftFromText="180" w:rightFromText="180" w:vertAnchor="text" w:horzAnchor="page" w:tblpX="1534"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3857"/>
      </w:tblGrid>
      <w:tr w:rsidR="00E06C49" w:rsidRPr="006867CE" w:rsidTr="007A5F8C">
        <w:trPr>
          <w:trHeight w:val="425"/>
        </w:trPr>
        <w:tc>
          <w:tcPr>
            <w:tcW w:w="7713" w:type="dxa"/>
            <w:gridSpan w:val="2"/>
          </w:tcPr>
          <w:p w:rsidR="00E06C49" w:rsidRPr="006867CE" w:rsidRDefault="00E06C49" w:rsidP="007A5F8C">
            <w:r>
              <w:t xml:space="preserve">                                                  HAL_PRIV_DATA</w:t>
            </w:r>
          </w:p>
        </w:tc>
      </w:tr>
      <w:tr w:rsidR="00E06C49" w:rsidRPr="006867CE" w:rsidTr="007A5F8C">
        <w:trPr>
          <w:trHeight w:val="425"/>
        </w:trPr>
        <w:tc>
          <w:tcPr>
            <w:tcW w:w="3856" w:type="dxa"/>
          </w:tcPr>
          <w:p w:rsidR="00E06C49" w:rsidRPr="006867CE" w:rsidRDefault="00E06C49" w:rsidP="007A5F8C">
            <w:r>
              <w:t xml:space="preserve">                              Queue Number</w:t>
            </w:r>
          </w:p>
        </w:tc>
        <w:tc>
          <w:tcPr>
            <w:tcW w:w="3857" w:type="dxa"/>
          </w:tcPr>
          <w:p w:rsidR="00E06C49" w:rsidRPr="006867CE" w:rsidRDefault="00E06C49" w:rsidP="007A5F8C">
            <w:r>
              <w:t xml:space="preserve">             Descriptor Number</w:t>
            </w:r>
          </w:p>
        </w:tc>
      </w:tr>
      <w:tr w:rsidR="00E06C49" w:rsidRPr="006867CE" w:rsidTr="007A5F8C">
        <w:trPr>
          <w:trHeight w:val="410"/>
        </w:trPr>
        <w:tc>
          <w:tcPr>
            <w:tcW w:w="7713" w:type="dxa"/>
            <w:gridSpan w:val="2"/>
          </w:tcPr>
          <w:p w:rsidR="00E06C49" w:rsidRPr="006867CE" w:rsidRDefault="00E06C49" w:rsidP="007A5F8C">
            <w:r>
              <w:t xml:space="preserve">                                                    Payload length</w:t>
            </w:r>
          </w:p>
        </w:tc>
      </w:tr>
      <w:tr w:rsidR="00E06C49" w:rsidRPr="006867CE" w:rsidTr="007A5F8C">
        <w:trPr>
          <w:trHeight w:val="1937"/>
        </w:trPr>
        <w:tc>
          <w:tcPr>
            <w:tcW w:w="7713" w:type="dxa"/>
            <w:gridSpan w:val="2"/>
          </w:tcPr>
          <w:p w:rsidR="00E06C49" w:rsidRPr="006867CE" w:rsidRDefault="00E06C49" w:rsidP="007A5F8C">
            <w:r w:rsidRPr="006867CE">
              <w:t xml:space="preserve">                                              </w:t>
            </w:r>
          </w:p>
          <w:p w:rsidR="00E06C49" w:rsidRPr="006867CE" w:rsidRDefault="00E06C49" w:rsidP="007A5F8C"/>
          <w:p w:rsidR="00E06C49" w:rsidRPr="006867CE" w:rsidRDefault="00E06C49" w:rsidP="007A5F8C">
            <w:r w:rsidRPr="006867CE">
              <w:t xml:space="preserve">                                           Command/Event Data</w:t>
            </w:r>
          </w:p>
        </w:tc>
      </w:tr>
    </w:tbl>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E06C49" w:rsidRDefault="00E06C49" w:rsidP="00192EEB"/>
    <w:p w:rsidR="00DA6003" w:rsidRPr="006867CE" w:rsidRDefault="00DA6003" w:rsidP="00DA6003">
      <w:r w:rsidRPr="006867CE">
        <w:t xml:space="preserve">Messages from </w:t>
      </w:r>
      <w:r>
        <w:t>host to firmware</w:t>
      </w:r>
      <w:r w:rsidRPr="006867CE">
        <w:t xml:space="preserve"> are called commands while those from </w:t>
      </w:r>
      <w:r>
        <w:t>firmware</w:t>
      </w:r>
      <w:r w:rsidRPr="006867CE">
        <w:t xml:space="preserve"> to </w:t>
      </w:r>
      <w:r>
        <w:t>host</w:t>
      </w:r>
      <w:r w:rsidRPr="006867CE">
        <w:t xml:space="preserve"> are called events.</w:t>
      </w:r>
      <w:r>
        <w:t xml:space="preserve"> Every message has a reserved area at the top for use by the HAL. The size of this area is decided at compile time by the HAL in use. For example, the Hostport HAL may require 8 bytes here while a different HAL may not require this at all. Following the HAL reserved area, e</w:t>
      </w:r>
      <w:r w:rsidRPr="006867CE">
        <w:t>very command/event h</w:t>
      </w:r>
      <w:r>
        <w:t xml:space="preserve">as 8 bytes in which the descriptor number, queue number and payload length fields are encoded as shown in the figure above. These fields are valid only when the command/event has a payload associated with it.  The payload pointer itself is passed to the HAL as one of the arguments of the hal_send () API.  This is indicated when the descriptor number is encoded as a value other than 0xFFFF. The queue number, descriptor number and payload length are related to the payload and this information can be used by the HAL to maintain a mapping between descriptors and actual payloads. The actual command or event data follows the payload length field and its length can be variable. </w:t>
      </w:r>
      <w:r w:rsidRPr="006867CE">
        <w:t>The little-endian format is assumed for all</w:t>
      </w:r>
      <w:r>
        <w:t xml:space="preserve"> the commands and the events</w:t>
      </w:r>
      <w:r w:rsidRPr="006867CE">
        <w:t>.</w:t>
      </w:r>
    </w:p>
    <w:p w:rsidR="00E06C49" w:rsidRDefault="00E06C49" w:rsidP="00192E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6"/>
        <w:gridCol w:w="3069"/>
        <w:gridCol w:w="3088"/>
      </w:tblGrid>
      <w:tr w:rsidR="00E74CB3" w:rsidRPr="006867CE" w:rsidTr="007A5F8C">
        <w:tc>
          <w:tcPr>
            <w:tcW w:w="3321" w:type="dxa"/>
          </w:tcPr>
          <w:p w:rsidR="00E74CB3" w:rsidRPr="006867CE" w:rsidRDefault="00E74CB3" w:rsidP="007A5F8C">
            <w:r w:rsidRPr="006867CE">
              <w:t>Field Name</w:t>
            </w:r>
          </w:p>
        </w:tc>
        <w:tc>
          <w:tcPr>
            <w:tcW w:w="3322" w:type="dxa"/>
          </w:tcPr>
          <w:p w:rsidR="00E74CB3" w:rsidRPr="006867CE" w:rsidRDefault="00E74CB3" w:rsidP="007A5F8C">
            <w:r w:rsidRPr="006867CE">
              <w:t>Length (in Bytes)</w:t>
            </w:r>
          </w:p>
        </w:tc>
        <w:tc>
          <w:tcPr>
            <w:tcW w:w="3322" w:type="dxa"/>
          </w:tcPr>
          <w:p w:rsidR="00E74CB3" w:rsidRPr="006867CE" w:rsidRDefault="00E74CB3" w:rsidP="007A5F8C">
            <w:r w:rsidRPr="006867CE">
              <w:t>Description</w:t>
            </w:r>
          </w:p>
        </w:tc>
      </w:tr>
      <w:tr w:rsidR="00E74CB3" w:rsidRPr="006867CE" w:rsidTr="007A5F8C">
        <w:tc>
          <w:tcPr>
            <w:tcW w:w="3321" w:type="dxa"/>
          </w:tcPr>
          <w:p w:rsidR="00E74CB3" w:rsidRPr="006867CE" w:rsidRDefault="00E74CB3" w:rsidP="007A5F8C">
            <w:r>
              <w:t>HAL_PRIV_DATA</w:t>
            </w:r>
          </w:p>
        </w:tc>
        <w:tc>
          <w:tcPr>
            <w:tcW w:w="3322" w:type="dxa"/>
          </w:tcPr>
          <w:p w:rsidR="00E74CB3" w:rsidRPr="006867CE" w:rsidRDefault="00E74CB3" w:rsidP="007A5F8C">
            <w:r>
              <w:t>HAL Dependent</w:t>
            </w:r>
          </w:p>
        </w:tc>
        <w:tc>
          <w:tcPr>
            <w:tcW w:w="3322" w:type="dxa"/>
          </w:tcPr>
          <w:p w:rsidR="00E74CB3" w:rsidRPr="006867CE" w:rsidRDefault="00E74CB3" w:rsidP="007A5F8C">
            <w:r>
              <w:t>For use by the HAL</w:t>
            </w:r>
          </w:p>
        </w:tc>
      </w:tr>
      <w:tr w:rsidR="00E74CB3" w:rsidRPr="006867CE" w:rsidTr="007A5F8C">
        <w:tc>
          <w:tcPr>
            <w:tcW w:w="3321" w:type="dxa"/>
          </w:tcPr>
          <w:p w:rsidR="00E74CB3" w:rsidRPr="006867CE" w:rsidRDefault="00E74CB3" w:rsidP="007A5F8C">
            <w:r>
              <w:t>Descriptor Number</w:t>
            </w:r>
          </w:p>
        </w:tc>
        <w:tc>
          <w:tcPr>
            <w:tcW w:w="3322" w:type="dxa"/>
          </w:tcPr>
          <w:p w:rsidR="00E74CB3" w:rsidRPr="006867CE" w:rsidRDefault="00E74CB3" w:rsidP="007A5F8C">
            <w:r>
              <w:t>2</w:t>
            </w:r>
          </w:p>
        </w:tc>
        <w:tc>
          <w:tcPr>
            <w:tcW w:w="3322" w:type="dxa"/>
          </w:tcPr>
          <w:p w:rsidR="00E74CB3" w:rsidRPr="006867CE" w:rsidRDefault="00E74CB3" w:rsidP="007A5F8C">
            <w:r>
              <w:t>Descriptor ID – If not 0xFFFF, indicates the descriptor ID of a command which has a payload</w:t>
            </w:r>
          </w:p>
        </w:tc>
      </w:tr>
      <w:tr w:rsidR="00E74CB3" w:rsidRPr="006867CE" w:rsidTr="007A5F8C">
        <w:tc>
          <w:tcPr>
            <w:tcW w:w="3321" w:type="dxa"/>
          </w:tcPr>
          <w:p w:rsidR="00E74CB3" w:rsidRPr="006867CE" w:rsidRDefault="00E74CB3" w:rsidP="007A5F8C">
            <w:r>
              <w:t>Queue Number</w:t>
            </w:r>
          </w:p>
        </w:tc>
        <w:tc>
          <w:tcPr>
            <w:tcW w:w="3322" w:type="dxa"/>
          </w:tcPr>
          <w:p w:rsidR="00E74CB3" w:rsidRPr="006867CE" w:rsidRDefault="00E74CB3" w:rsidP="007A5F8C">
            <w:r>
              <w:t>2</w:t>
            </w:r>
          </w:p>
        </w:tc>
        <w:tc>
          <w:tcPr>
            <w:tcW w:w="3322" w:type="dxa"/>
          </w:tcPr>
          <w:p w:rsidR="00E74CB3" w:rsidRPr="006867CE" w:rsidRDefault="00E74CB3" w:rsidP="007A5F8C">
            <w:r>
              <w:t>Queue Num: Indicates which queue this packet belongs to. Valid only when Descriptor Number is not equal to 0xFFFF</w:t>
            </w:r>
          </w:p>
        </w:tc>
      </w:tr>
      <w:tr w:rsidR="00E74CB3" w:rsidRPr="006867CE" w:rsidTr="007A5F8C">
        <w:tc>
          <w:tcPr>
            <w:tcW w:w="3321" w:type="dxa"/>
          </w:tcPr>
          <w:p w:rsidR="00E74CB3" w:rsidRDefault="00E74CB3" w:rsidP="007A5F8C">
            <w:r>
              <w:t>Payload length</w:t>
            </w:r>
          </w:p>
        </w:tc>
        <w:tc>
          <w:tcPr>
            <w:tcW w:w="3322" w:type="dxa"/>
          </w:tcPr>
          <w:p w:rsidR="00E74CB3" w:rsidRDefault="00E74CB3" w:rsidP="007A5F8C">
            <w:r>
              <w:t>4</w:t>
            </w:r>
          </w:p>
        </w:tc>
        <w:tc>
          <w:tcPr>
            <w:tcW w:w="3322" w:type="dxa"/>
          </w:tcPr>
          <w:p w:rsidR="00E74CB3" w:rsidRDefault="00E74CB3" w:rsidP="007A5F8C">
            <w:r>
              <w:t>The length of payload. Valid only when Descriptor Number is not equal to 0xFFFF</w:t>
            </w:r>
          </w:p>
        </w:tc>
      </w:tr>
      <w:tr w:rsidR="00A17305" w:rsidRPr="006867CE" w:rsidTr="007A5F8C">
        <w:tc>
          <w:tcPr>
            <w:tcW w:w="3321" w:type="dxa"/>
          </w:tcPr>
          <w:p w:rsidR="00A17305" w:rsidRDefault="00A17305" w:rsidP="007A5F8C">
            <w:r>
              <w:t>more_cmd_data</w:t>
            </w:r>
          </w:p>
        </w:tc>
        <w:tc>
          <w:tcPr>
            <w:tcW w:w="3322" w:type="dxa"/>
          </w:tcPr>
          <w:p w:rsidR="00A17305" w:rsidRDefault="00A17305" w:rsidP="007A5F8C">
            <w:r>
              <w:t>2</w:t>
            </w:r>
          </w:p>
        </w:tc>
        <w:tc>
          <w:tcPr>
            <w:tcW w:w="3322" w:type="dxa"/>
          </w:tcPr>
          <w:p w:rsidR="00A17305" w:rsidRDefault="005A13C1" w:rsidP="007A5F8C">
            <w:r>
              <w:t xml:space="preserve">= 1 if command length exceeds </w:t>
            </w:r>
            <w:r w:rsidR="000A4D5F">
              <w:t>MAX_CMD_SIZE.</w:t>
            </w:r>
          </w:p>
          <w:p w:rsidR="000A4D5F" w:rsidRDefault="000A4D5F" w:rsidP="007A5F8C">
            <w:r>
              <w:t>=0 otherwise</w:t>
            </w:r>
          </w:p>
        </w:tc>
      </w:tr>
      <w:tr w:rsidR="00E74CB3" w:rsidRPr="006867CE" w:rsidTr="007A5F8C">
        <w:tc>
          <w:tcPr>
            <w:tcW w:w="3321" w:type="dxa"/>
          </w:tcPr>
          <w:p w:rsidR="00E74CB3" w:rsidRDefault="00E74CB3" w:rsidP="007A5F8C">
            <w:r>
              <w:t>Command/Event Data</w:t>
            </w:r>
          </w:p>
        </w:tc>
        <w:tc>
          <w:tcPr>
            <w:tcW w:w="3322" w:type="dxa"/>
          </w:tcPr>
          <w:p w:rsidR="00E74CB3" w:rsidRDefault="00E74CB3" w:rsidP="007A5F8C">
            <w:r>
              <w:t>Command/Event dependent</w:t>
            </w:r>
          </w:p>
        </w:tc>
        <w:tc>
          <w:tcPr>
            <w:tcW w:w="3322" w:type="dxa"/>
          </w:tcPr>
          <w:p w:rsidR="00E74CB3" w:rsidRDefault="00E74CB3" w:rsidP="007A5F8C">
            <w:r>
              <w:t>Contains the actual Host&lt;-&gt;UCCP message content</w:t>
            </w:r>
          </w:p>
        </w:tc>
      </w:tr>
    </w:tbl>
    <w:p w:rsidR="00E74CB3" w:rsidRDefault="00E74CB3" w:rsidP="00192EEB"/>
    <w:p w:rsidR="00E06C49" w:rsidRDefault="00E06C49" w:rsidP="00192EEB"/>
    <w:p w:rsidR="00E06C49" w:rsidRDefault="00E06C49" w:rsidP="00192EEB"/>
    <w:p w:rsidR="00780182" w:rsidRPr="00192EEB" w:rsidRDefault="00780182" w:rsidP="00192EEB"/>
    <w:p w:rsidR="000E7B56" w:rsidRDefault="000E7B56" w:rsidP="000E7B56">
      <w:pPr>
        <w:pStyle w:val="Heading2"/>
      </w:pPr>
      <w:bookmarkStart w:id="23" w:name="_Toc378273328"/>
      <w:r>
        <w:t>Commands</w:t>
      </w:r>
      <w:bookmarkEnd w:id="23"/>
    </w:p>
    <w:p w:rsidR="000A3F28" w:rsidRDefault="000A3F28" w:rsidP="000A3F28">
      <w:r>
        <w:t xml:space="preserve">A brief description of each command is given below. For more details of each command, click on the hyper link in </w:t>
      </w:r>
      <w:r w:rsidRPr="00306B00">
        <w:rPr>
          <w:b/>
        </w:rPr>
        <w:t>command structure</w:t>
      </w:r>
      <w:r>
        <w:t xml:space="preserve"> column.</w:t>
      </w:r>
    </w:p>
    <w:tbl>
      <w:tblPr>
        <w:tblW w:w="9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1716"/>
        <w:gridCol w:w="3925"/>
      </w:tblGrid>
      <w:tr w:rsidR="00750844" w:rsidRPr="00A71B9E" w:rsidTr="007A5F8C">
        <w:tc>
          <w:tcPr>
            <w:tcW w:w="3438" w:type="dxa"/>
            <w:tcBorders>
              <w:top w:val="single" w:sz="4" w:space="0" w:color="auto"/>
              <w:left w:val="single" w:sz="4" w:space="0" w:color="auto"/>
              <w:bottom w:val="single" w:sz="4" w:space="0" w:color="auto"/>
              <w:right w:val="single" w:sz="4" w:space="0" w:color="auto"/>
            </w:tcBorders>
            <w:vAlign w:val="center"/>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ID</w:t>
            </w:r>
          </w:p>
        </w:tc>
        <w:tc>
          <w:tcPr>
            <w:tcW w:w="1716" w:type="dxa"/>
            <w:tcBorders>
              <w:top w:val="single" w:sz="4" w:space="0" w:color="auto"/>
              <w:left w:val="single" w:sz="4" w:space="0" w:color="auto"/>
              <w:bottom w:val="single" w:sz="4" w:space="0" w:color="auto"/>
              <w:right w:val="single" w:sz="4" w:space="0" w:color="auto"/>
            </w:tcBorders>
            <w:vAlign w:val="center"/>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Structure</w:t>
            </w:r>
          </w:p>
        </w:tc>
        <w:tc>
          <w:tcPr>
            <w:tcW w:w="3925" w:type="dxa"/>
            <w:tcBorders>
              <w:top w:val="single" w:sz="4" w:space="0" w:color="auto"/>
              <w:left w:val="single" w:sz="4" w:space="0" w:color="auto"/>
              <w:bottom w:val="single" w:sz="4" w:space="0" w:color="auto"/>
              <w:right w:val="single" w:sz="4" w:space="0" w:color="auto"/>
            </w:tcBorders>
            <w:vAlign w:val="center"/>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center"/>
              <w:rPr>
                <w:rFonts w:cs="Arial"/>
                <w:b/>
                <w:bCs/>
              </w:rPr>
            </w:pPr>
            <w:r w:rsidRPr="00A71B9E">
              <w:rPr>
                <w:rFonts w:cs="Arial"/>
                <w:b/>
                <w:bCs/>
              </w:rPr>
              <w:t>Command description</w:t>
            </w:r>
          </w:p>
        </w:tc>
      </w:tr>
      <w:tr w:rsidR="00750844" w:rsidRPr="00A71B9E" w:rsidTr="007A5F8C">
        <w:trPr>
          <w:trHeight w:val="2388"/>
        </w:trPr>
        <w:tc>
          <w:tcPr>
            <w:tcW w:w="3438"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UMAC_</w:t>
            </w:r>
            <w:r w:rsidRPr="00A71B9E">
              <w:rPr>
                <w:rFonts w:cs="Arial"/>
              </w:rPr>
              <w:t>CMD_RESET</w:t>
            </w: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pStyle w:val="HSNormal"/>
              <w:jc w:val="left"/>
              <w:rPr>
                <w:rFonts w:ascii="Arial" w:hAnsi="Arial" w:cs="Arial"/>
                <w:sz w:val="20"/>
              </w:rPr>
            </w:pPr>
            <w:r>
              <w:rPr>
                <w:rFonts w:ascii="Arial" w:hAnsi="Arial" w:cs="Arial"/>
                <w:sz w:val="20"/>
                <w:bdr w:val="none" w:sz="0" w:space="0" w:color="auto" w:frame="1"/>
              </w:rPr>
              <w:fldChar w:fldCharType="begin"/>
            </w:r>
            <w:r>
              <w:rPr>
                <w:rFonts w:ascii="Arial" w:hAnsi="Arial" w:cs="Arial"/>
                <w:sz w:val="20"/>
              </w:rPr>
              <w:instrText xml:space="preserve"> REF _Ref374124703 \h </w:instrText>
            </w:r>
            <w:r>
              <w:rPr>
                <w:rFonts w:ascii="Arial" w:hAnsi="Arial" w:cs="Arial"/>
                <w:sz w:val="20"/>
                <w:bdr w:val="none" w:sz="0" w:space="0" w:color="auto" w:frame="1"/>
              </w:rPr>
            </w:r>
            <w:r>
              <w:rPr>
                <w:rFonts w:ascii="Arial" w:hAnsi="Arial" w:cs="Arial"/>
                <w:sz w:val="20"/>
                <w:bdr w:val="none" w:sz="0" w:space="0" w:color="auto" w:frame="1"/>
              </w:rPr>
              <w:fldChar w:fldCharType="separate"/>
            </w:r>
            <w:r w:rsidR="00891F51">
              <w:t>Cmd_reset</w:t>
            </w:r>
            <w:r>
              <w:rPr>
                <w:rFonts w:ascii="Arial" w:hAnsi="Arial" w:cs="Arial"/>
                <w:sz w:val="20"/>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393A81">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is used</w:t>
            </w:r>
            <w:r>
              <w:rPr>
                <w:rFonts w:cs="Arial"/>
              </w:rPr>
              <w:t xml:space="preserve"> to enable/disable </w:t>
            </w:r>
            <w:r w:rsidR="00393A81">
              <w:rPr>
                <w:rFonts w:cs="Arial"/>
              </w:rPr>
              <w:t>WLAN interface</w:t>
            </w:r>
            <w:r>
              <w:rPr>
                <w:rFonts w:cs="Arial"/>
              </w:rPr>
              <w:t>. A</w:t>
            </w:r>
            <w:r w:rsidRPr="00A71B9E">
              <w:rPr>
                <w:rFonts w:cs="Arial"/>
              </w:rPr>
              <w:t xml:space="preserve"> RESE</w:t>
            </w:r>
            <w:r>
              <w:rPr>
                <w:rFonts w:cs="Arial"/>
              </w:rPr>
              <w:t>T_COMPLETE event from the firmware</w:t>
            </w:r>
            <w:r w:rsidRPr="00A71B9E">
              <w:rPr>
                <w:rFonts w:cs="Arial"/>
              </w:rPr>
              <w:t xml:space="preserve"> indicates successful completion of this command. After sending the RESET, the host should not issue further commands until a RESET_COMPLETE is received.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CMD_SCAN</w:t>
            </w:r>
            <w:r w:rsidRPr="00A71B9E">
              <w:rPr>
                <w:rFonts w:ascii="Arial" w:hAnsi="Arial" w:cs="Arial"/>
                <w:sz w:val="20"/>
              </w:rPr>
              <w:tab/>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fldChar w:fldCharType="begin"/>
            </w:r>
            <w:r>
              <w:rPr>
                <w:rFonts w:cs="Arial"/>
              </w:rPr>
              <w:instrText xml:space="preserve"> REF _Ref374124950 \h </w:instrText>
            </w:r>
            <w:r>
              <w:rPr>
                <w:rFonts w:cs="Arial"/>
              </w:rPr>
            </w:r>
            <w:r>
              <w:rPr>
                <w:rFonts w:cs="Arial"/>
              </w:rPr>
              <w:fldChar w:fldCharType="separate"/>
            </w:r>
            <w:r w:rsidR="00891F51">
              <w:t>Cmd_scan</w:t>
            </w:r>
            <w:r>
              <w:rPr>
                <w:rFonts w:cs="Arial"/>
              </w:rPr>
              <w:fldChar w:fldCharType="end"/>
            </w:r>
            <w:r w:rsidRPr="00A71B9E">
              <w:rPr>
                <w:rFonts w:cs="Arial"/>
              </w:rPr>
              <w:t xml:space="preserve"> </w:t>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r w:rsidRPr="00A71B9E">
              <w:rPr>
                <w:rFonts w:cs="Arial"/>
              </w:rPr>
              <w:t>This command is used to initiate a SCAN operation on the target. The results are returned in the SCAN_COMPLETE event.</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CMD_CONNECT</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c>
          <w:tcPr>
            <w:tcW w:w="3925" w:type="dxa"/>
            <w:tcBorders>
              <w:top w:val="single" w:sz="4" w:space="0" w:color="auto"/>
              <w:left w:val="single" w:sz="4" w:space="0" w:color="auto"/>
              <w:bottom w:val="single" w:sz="4" w:space="0" w:color="auto"/>
              <w:right w:val="single" w:sz="4" w:space="0" w:color="auto"/>
            </w:tcBorders>
          </w:tcPr>
          <w:p w:rsidR="00750844" w:rsidRDefault="00750844" w:rsidP="007A5F8C">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r>
              <w:rPr>
                <w:rFonts w:cs="Arial"/>
              </w:rPr>
              <w:t>Unused</w:t>
            </w:r>
          </w:p>
          <w:p w:rsidR="00750844" w:rsidRPr="00A71B9E" w:rsidRDefault="00750844" w:rsidP="007A5F8C">
            <w:pPr>
              <w:tabs>
                <w:tab w:val="left" w:pos="720"/>
                <w:tab w:val="left" w:pos="864"/>
                <w:tab w:val="left" w:pos="1296"/>
                <w:tab w:val="left" w:pos="1728"/>
                <w:tab w:val="left" w:pos="2160"/>
                <w:tab w:val="left" w:pos="2592"/>
                <w:tab w:val="left" w:pos="3024"/>
                <w:tab w:val="left" w:pos="3456"/>
              </w:tabs>
              <w:autoSpaceDE w:val="0"/>
              <w:autoSpaceDN w:val="0"/>
              <w:adjustRightInd w:val="0"/>
              <w:spacing w:before="0"/>
              <w:rPr>
                <w:rFonts w:cs="Arial"/>
              </w:rPr>
            </w:pP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CMD_SETKEY</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_Ref374203659 \h </w:instrText>
            </w:r>
            <w:r>
              <w:rPr>
                <w:rFonts w:cs="Arial"/>
                <w:bdr w:val="none" w:sz="0" w:space="0" w:color="auto" w:frame="1"/>
              </w:rPr>
            </w:r>
            <w:r>
              <w:rPr>
                <w:rFonts w:cs="Arial"/>
                <w:bdr w:val="none" w:sz="0" w:space="0" w:color="auto" w:frame="1"/>
              </w:rPr>
              <w:fldChar w:fldCharType="separate"/>
            </w:r>
            <w:r w:rsidR="00891F51">
              <w:t>Cmd_set_key</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is used to program WEP40/104/ pairwise, group keys when corresponding security modes are enabled.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UMAC_CMD_SET_DEFAULT_KEY</w:t>
            </w:r>
          </w:p>
        </w:tc>
        <w:tc>
          <w:tcPr>
            <w:tcW w:w="1716" w:type="dxa"/>
            <w:tcBorders>
              <w:top w:val="single" w:sz="4" w:space="0" w:color="auto"/>
              <w:left w:val="single" w:sz="4" w:space="0" w:color="auto"/>
              <w:bottom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Unused</w:t>
            </w:r>
          </w:p>
        </w:tc>
        <w:tc>
          <w:tcPr>
            <w:tcW w:w="3925"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Pr>
                <w:rFonts w:ascii="Arial" w:hAnsi="Arial" w:cs="Arial"/>
                <w:sz w:val="20"/>
              </w:rPr>
              <w:t>UMAC_CMD_REKEY_DATA</w:t>
            </w:r>
          </w:p>
        </w:tc>
        <w:tc>
          <w:tcPr>
            <w:tcW w:w="1716" w:type="dxa"/>
            <w:tcBorders>
              <w:top w:val="single" w:sz="4" w:space="0" w:color="auto"/>
              <w:left w:val="single" w:sz="4" w:space="0" w:color="auto"/>
              <w:bottom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Unused</w:t>
            </w:r>
          </w:p>
        </w:tc>
        <w:tc>
          <w:tcPr>
            <w:tcW w:w="3925"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CMD_TX</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color w:val="000080"/>
              </w:rPr>
            </w:pPr>
            <w:r>
              <w:rPr>
                <w:rFonts w:cs="Arial"/>
                <w:bdr w:val="none" w:sz="0" w:space="0" w:color="auto" w:frame="1"/>
              </w:rPr>
              <w:fldChar w:fldCharType="begin"/>
            </w:r>
            <w:r>
              <w:rPr>
                <w:rFonts w:cs="Arial"/>
                <w:color w:val="000080"/>
              </w:rPr>
              <w:instrText xml:space="preserve"> REF _Ref374211561 \h </w:instrText>
            </w:r>
            <w:r>
              <w:rPr>
                <w:rFonts w:cs="Arial"/>
                <w:bdr w:val="none" w:sz="0" w:space="0" w:color="auto" w:frame="1"/>
              </w:rPr>
            </w:r>
            <w:r>
              <w:rPr>
                <w:rFonts w:cs="Arial"/>
                <w:bdr w:val="none" w:sz="0" w:space="0" w:color="auto" w:frame="1"/>
              </w:rPr>
              <w:fldChar w:fldCharType="separate"/>
            </w:r>
            <w:r w:rsidR="00891F51">
              <w:t>Cmd_tx_ctrl</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1E039E" w:rsidRDefault="00750844" w:rsidP="007A5F8C">
            <w:pPr>
              <w:pStyle w:val="HSNormal"/>
              <w:rPr>
                <w:rFonts w:cs="Arial"/>
              </w:rPr>
            </w:pPr>
            <w:r w:rsidRPr="00562919">
              <w:rPr>
                <w:rFonts w:cs="Arial"/>
              </w:rPr>
              <w:t xml:space="preserve">This command is used to transmit a TX packet. A TX packet is divided into two parts. First part consists of TX control information and mac header bytes. Second part </w:t>
            </w:r>
            <w:r w:rsidR="003D508A" w:rsidRPr="00562919">
              <w:rPr>
                <w:rFonts w:cs="Arial"/>
              </w:rPr>
              <w:t>is payload</w:t>
            </w:r>
            <w:r w:rsidR="003D508A">
              <w:rPr>
                <w:rFonts w:cs="Arial"/>
              </w:rPr>
              <w:t>.</w:t>
            </w:r>
            <w:r w:rsidRPr="00562919">
              <w:rPr>
                <w:rFonts w:cs="Arial"/>
              </w:rPr>
              <w:t xml:space="preserve"> </w:t>
            </w:r>
          </w:p>
          <w:p w:rsidR="001E039E" w:rsidRDefault="001E039E" w:rsidP="007A5F8C">
            <w:pPr>
              <w:pStyle w:val="HSNormal"/>
              <w:rPr>
                <w:rFonts w:cs="Arial"/>
              </w:rPr>
            </w:pPr>
            <w:r>
              <w:rPr>
                <w:rFonts w:cs="Arial"/>
              </w:rPr>
              <w:t xml:space="preserve"> 802.11 mac header and crypto header should are considered as first part. Second part consist data portion of payload. Fist part is copied to UCCP memory by using host port interface and second part is fetched by using DMA engine.</w:t>
            </w:r>
          </w:p>
          <w:p w:rsidR="00750844" w:rsidRPr="00A71B9E" w:rsidRDefault="001E039E" w:rsidP="001E039E">
            <w:pPr>
              <w:pStyle w:val="HSNormal"/>
              <w:rPr>
                <w:rFonts w:cs="Arial"/>
              </w:rPr>
            </w:pPr>
            <w:r>
              <w:rPr>
                <w:rFonts w:cs="Arial"/>
              </w:rPr>
              <w:t>TX done event is generated after completing packet transmission.</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UMAC_CMD_MGMT_TX</w:t>
            </w:r>
          </w:p>
        </w:tc>
        <w:tc>
          <w:tcPr>
            <w:tcW w:w="1716" w:type="dxa"/>
            <w:tcBorders>
              <w:top w:val="single" w:sz="4" w:space="0" w:color="auto"/>
              <w:left w:val="single" w:sz="4" w:space="0" w:color="auto"/>
              <w:bottom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Unused</w:t>
            </w:r>
          </w:p>
        </w:tc>
        <w:tc>
          <w:tcPr>
            <w:tcW w:w="3925"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lastRenderedPageBreak/>
              <w:t>UMAC_</w:t>
            </w:r>
            <w:r w:rsidRPr="00A71B9E">
              <w:rPr>
                <w:rFonts w:ascii="Arial" w:hAnsi="Arial" w:cs="Arial"/>
                <w:sz w:val="20"/>
              </w:rPr>
              <w:t>CMD_FRAG</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333ED3" w:rsidP="007A5F8C">
            <w:pPr>
              <w:tabs>
                <w:tab w:val="left" w:pos="432"/>
                <w:tab w:val="left" w:pos="864"/>
                <w:tab w:val="left" w:pos="1296"/>
                <w:tab w:val="left" w:pos="1728"/>
                <w:tab w:val="left" w:pos="2160"/>
                <w:tab w:val="left" w:pos="2592"/>
                <w:tab w:val="left" w:pos="3024"/>
                <w:tab w:val="left" w:pos="3456"/>
              </w:tabs>
              <w:spacing w:before="120" w:line="280" w:lineRule="atLeast"/>
              <w:ind w:left="432" w:hanging="432"/>
              <w:jc w:val="both"/>
              <w:rPr>
                <w:rFonts w:cs="Arial"/>
                <w:color w:val="000080"/>
              </w:rPr>
            </w:pPr>
            <w:r>
              <w:t>Unused</w:t>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6D55AA" w:rsidP="006D55AA">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r w:rsidR="00750844" w:rsidRPr="00A71B9E">
              <w:rPr>
                <w:rFonts w:cs="Arial"/>
              </w:rPr>
              <w:t xml:space="preserve"> </w:t>
            </w:r>
          </w:p>
        </w:tc>
      </w:tr>
      <w:tr w:rsidR="00750844" w:rsidRPr="00A71B9E" w:rsidTr="007A5F8C">
        <w:trPr>
          <w:trHeight w:val="338"/>
        </w:trPr>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CMD_RTS</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fldChar w:fldCharType="begin"/>
            </w:r>
            <w:r>
              <w:rPr>
                <w:rFonts w:cs="Arial"/>
              </w:rPr>
              <w:instrText xml:space="preserve"> REF _Ref374211682 \h </w:instrText>
            </w:r>
            <w:r>
              <w:rPr>
                <w:rFonts w:cs="Arial"/>
              </w:rPr>
            </w:r>
            <w:r>
              <w:rPr>
                <w:rFonts w:cs="Arial"/>
              </w:rPr>
              <w:fldChar w:fldCharType="separate"/>
            </w:r>
            <w:r w:rsidR="00891F51">
              <w:t>Cmd_rts</w:t>
            </w:r>
            <w:r>
              <w:rPr>
                <w:rFonts w:cs="Arial"/>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specify RTS threshold. An RTS must be sent for all packets whose size exceeds the RTS threshold. A value of 2346 indicates RTS is disabled. </w:t>
            </w:r>
          </w:p>
        </w:tc>
      </w:tr>
      <w:tr w:rsidR="00750844" w:rsidRPr="00A71B9E" w:rsidTr="007A5F8C">
        <w:trPr>
          <w:trHeight w:val="337"/>
        </w:trPr>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CMD_TX_POWER</w:t>
            </w:r>
          </w:p>
          <w:p w:rsidR="00750844" w:rsidRPr="00A71B9E" w:rsidRDefault="00750844" w:rsidP="007A5F8C">
            <w:pPr>
              <w:pStyle w:val="HSNormal"/>
              <w:rPr>
                <w:rFonts w:ascii="Arial" w:hAnsi="Arial" w:cs="Arial"/>
                <w:sz w:val="20"/>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_Ref374211777 \h </w:instrText>
            </w:r>
            <w:r>
              <w:rPr>
                <w:rFonts w:cs="Arial"/>
                <w:bdr w:val="none" w:sz="0" w:space="0" w:color="auto" w:frame="1"/>
              </w:rPr>
            </w:r>
            <w:r>
              <w:rPr>
                <w:rFonts w:cs="Arial"/>
                <w:bdr w:val="none" w:sz="0" w:space="0" w:color="auto" w:frame="1"/>
              </w:rPr>
              <w:fldChar w:fldCharType="separate"/>
            </w:r>
            <w:r w:rsidR="00891F51">
              <w:t>Cmd_tx_power</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CC282D">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specify </w:t>
            </w:r>
            <w:r w:rsidR="00A32D11">
              <w:rPr>
                <w:rFonts w:cs="Arial"/>
              </w:rPr>
              <w:t>max transmit power.</w:t>
            </w:r>
            <w:r w:rsidRPr="00A71B9E">
              <w:rPr>
                <w:rFonts w:cs="Arial"/>
              </w:rPr>
              <w:t xml:space="preserve"> It takes values from 0-20; units in </w:t>
            </w:r>
            <w:r w:rsidR="00CC282D">
              <w:rPr>
                <w:rFonts w:cs="Arial"/>
              </w:rPr>
              <w:t>dbm</w:t>
            </w:r>
            <w:r w:rsidRPr="00A71B9E">
              <w:rPr>
                <w:rFonts w:cs="Arial"/>
              </w:rPr>
              <w:t>.</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CMD_RATE</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_Ref374211844 \h </w:instrText>
            </w:r>
            <w:r>
              <w:rPr>
                <w:rFonts w:cs="Arial"/>
                <w:bdr w:val="none" w:sz="0" w:space="0" w:color="auto" w:frame="1"/>
              </w:rPr>
            </w:r>
            <w:r>
              <w:rPr>
                <w:rFonts w:cs="Arial"/>
                <w:bdr w:val="none" w:sz="0" w:space="0" w:color="auto" w:frame="1"/>
              </w:rPr>
              <w:fldChar w:fldCharType="separate"/>
            </w:r>
            <w:r w:rsidR="00891F51">
              <w:t>Cmd_rate</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specify the fixed rate. . It is in units of Mbps. </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CMD_DISCONNECT</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_Ref374211865 \h </w:instrText>
            </w:r>
            <w:r>
              <w:rPr>
                <w:rFonts w:cs="Arial"/>
                <w:bdr w:val="none" w:sz="0" w:space="0" w:color="auto" w:frame="1"/>
              </w:rPr>
            </w:r>
            <w:r>
              <w:rPr>
                <w:rFonts w:cs="Arial"/>
                <w:bdr w:val="none" w:sz="0" w:space="0" w:color="auto" w:frame="1"/>
              </w:rPr>
              <w:fldChar w:fldCharType="separate"/>
            </w:r>
            <w:r w:rsidR="00891F51">
              <w:t>Cmd_disconnect</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226BAF">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 xml:space="preserve">This command is used to inform the </w:t>
            </w:r>
            <w:r w:rsidR="00226BAF">
              <w:rPr>
                <w:rFonts w:cs="Arial"/>
              </w:rPr>
              <w:t>UCCP</w:t>
            </w:r>
            <w:r w:rsidRPr="00A71B9E">
              <w:rPr>
                <w:rFonts w:cs="Arial"/>
              </w:rPr>
              <w:t xml:space="preserve"> that Host is not interested in communicating with AP.  </w:t>
            </w:r>
            <w:r>
              <w:rPr>
                <w:rFonts w:cs="Arial"/>
              </w:rPr>
              <w:t>R</w:t>
            </w:r>
            <w:r w:rsidRPr="00A71B9E">
              <w:rPr>
                <w:rFonts w:cs="Arial"/>
              </w:rPr>
              <w:t>oaming decision triggers this command.</w:t>
            </w:r>
          </w:p>
        </w:tc>
      </w:tr>
      <w:tr w:rsidR="00750844" w:rsidRPr="00A71B9E" w:rsidTr="007A5F8C">
        <w:tc>
          <w:tcPr>
            <w:tcW w:w="3438" w:type="dxa"/>
            <w:tcBorders>
              <w:top w:val="single" w:sz="4" w:space="0" w:color="auto"/>
              <w:left w:val="single" w:sz="4" w:space="0" w:color="auto"/>
              <w:bottom w:val="single" w:sz="4" w:space="0" w:color="auto"/>
              <w:right w:val="single" w:sz="4" w:space="0" w:color="auto"/>
            </w:tcBorders>
          </w:tcPr>
          <w:p w:rsidR="00750844" w:rsidRPr="00A71B9E" w:rsidRDefault="00750844" w:rsidP="007A5F8C">
            <w:pPr>
              <w:pStyle w:val="HSNormal"/>
              <w:rPr>
                <w:rFonts w:ascii="Arial" w:hAnsi="Arial" w:cs="Arial"/>
                <w:sz w:val="20"/>
              </w:rPr>
            </w:pPr>
            <w:r>
              <w:rPr>
                <w:rFonts w:ascii="Arial" w:hAnsi="Arial" w:cs="Arial"/>
                <w:sz w:val="20"/>
              </w:rPr>
              <w:t>UMAC_</w:t>
            </w:r>
            <w:r w:rsidRPr="00A71B9E">
              <w:rPr>
                <w:rFonts w:ascii="Arial" w:hAnsi="Arial" w:cs="Arial"/>
                <w:sz w:val="20"/>
              </w:rPr>
              <w:t>CMD_PS</w:t>
            </w:r>
          </w:p>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p>
        </w:tc>
        <w:tc>
          <w:tcPr>
            <w:tcW w:w="1716"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bdr w:val="none" w:sz="0" w:space="0" w:color="auto" w:frame="1"/>
              </w:rPr>
              <w:fldChar w:fldCharType="begin"/>
            </w:r>
            <w:r>
              <w:rPr>
                <w:rFonts w:cs="Arial"/>
              </w:rPr>
              <w:instrText xml:space="preserve"> REF _Ref374211895 \h </w:instrText>
            </w:r>
            <w:r>
              <w:rPr>
                <w:rFonts w:cs="Arial"/>
                <w:bdr w:val="none" w:sz="0" w:space="0" w:color="auto" w:frame="1"/>
              </w:rPr>
            </w:r>
            <w:r>
              <w:rPr>
                <w:rFonts w:cs="Arial"/>
                <w:bdr w:val="none" w:sz="0" w:space="0" w:color="auto" w:frame="1"/>
              </w:rPr>
              <w:fldChar w:fldCharType="separate"/>
            </w:r>
            <w:r w:rsidR="00891F51" w:rsidRPr="007C0C93">
              <w:t>Cmd_ps</w:t>
            </w:r>
            <w:r>
              <w:rPr>
                <w:rFonts w:cs="Arial"/>
                <w:bdr w:val="none" w:sz="0" w:space="0" w:color="auto" w:frame="1"/>
              </w:rPr>
              <w:fldChar w:fldCharType="end"/>
            </w:r>
          </w:p>
        </w:tc>
        <w:tc>
          <w:tcPr>
            <w:tcW w:w="3925" w:type="dxa"/>
            <w:tcBorders>
              <w:top w:val="single" w:sz="4" w:space="0" w:color="auto"/>
              <w:left w:val="single" w:sz="4" w:space="0" w:color="auto"/>
              <w:bottom w:val="single" w:sz="4" w:space="0" w:color="auto"/>
              <w:right w:val="single" w:sz="4" w:space="0" w:color="auto"/>
            </w:tcBorders>
            <w:hideMark/>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A71B9E">
              <w:rPr>
                <w:rFonts w:cs="Arial"/>
              </w:rPr>
              <w:t>This command only applicable for  BSS mode and will be ignored when not associated with the AP.</w:t>
            </w:r>
          </w:p>
        </w:tc>
      </w:tr>
      <w:tr w:rsidR="00750844" w:rsidRPr="00A71B9E" w:rsidTr="007A5F8C">
        <w:trPr>
          <w:trHeight w:val="33"/>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Pr>
                <w:rFonts w:ascii="Arial" w:hAnsi="Arial" w:cs="Arial"/>
                <w:sz w:val="20"/>
              </w:rPr>
              <w:t>UMAC_CMD_VIF_CTRL</w:t>
            </w:r>
          </w:p>
        </w:tc>
        <w:tc>
          <w:tcPr>
            <w:tcW w:w="1716" w:type="dxa"/>
            <w:tcBorders>
              <w:top w:val="single" w:sz="4" w:space="0" w:color="auto"/>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_Ref374211913 \h </w:instrText>
            </w:r>
            <w:r>
              <w:fldChar w:fldCharType="separate"/>
            </w:r>
            <w:r w:rsidR="00891F51">
              <w:t>Cmd_vifctrl</w:t>
            </w:r>
            <w:r>
              <w:fldChar w:fldCharType="end"/>
            </w:r>
          </w:p>
        </w:tc>
        <w:tc>
          <w:tcPr>
            <w:tcW w:w="3925" w:type="dxa"/>
            <w:tcBorders>
              <w:top w:val="single" w:sz="4" w:space="0" w:color="auto"/>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add or remove a virtual interface. Maximum number of virtual interfaces supported in firmware is 2.</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UMAC_CMD_SET_BEACON</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_Ref374211957 \h </w:instrText>
            </w:r>
            <w:r>
              <w:fldChar w:fldCharType="separate"/>
            </w:r>
            <w:r w:rsidR="00891F51">
              <w:t>Cmd_set_beacon</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inform start of AP / IBSS mode operation. After this command, Host transmits a beacon after every beacon interval. This command is not used in station mode operation.</w:t>
            </w:r>
          </w:p>
        </w:tc>
      </w:tr>
      <w:tr w:rsidR="00750844" w:rsidRPr="00A71B9E" w:rsidTr="007A5F8C">
        <w:trPr>
          <w:trHeight w:val="305"/>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UMAC_CMD_SET_MODE</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_Ref374211974 \h </w:instrText>
            </w:r>
            <w:r>
              <w:fldChar w:fldCharType="separate"/>
            </w:r>
            <w:r w:rsidR="00891F51">
              <w:t>Cmd_set_mode</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set the operation mode. Valid modes are Station, AP and IBSS.</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UMAC_CMD_BA_SESSION_INFO</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_Ref374212049 \h </w:instrText>
            </w:r>
            <w:r>
              <w:fldChar w:fldCharType="separate"/>
            </w:r>
            <w:r w:rsidR="00891F51">
              <w:t>Cmd_ht_ba</w:t>
            </w:r>
            <w:r>
              <w:fldChar w:fldCharType="end"/>
            </w:r>
          </w:p>
        </w:tc>
        <w:tc>
          <w:tcPr>
            <w:tcW w:w="3925" w:type="dxa"/>
            <w:tcBorders>
              <w:left w:val="single" w:sz="4" w:space="0" w:color="auto"/>
              <w:right w:val="single" w:sz="4" w:space="0" w:color="auto"/>
            </w:tcBorders>
          </w:tcPr>
          <w:p w:rsidR="00750844" w:rsidRPr="00A71B9E" w:rsidRDefault="00750844" w:rsidP="004B6D30">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w:t>
            </w:r>
            <w:r w:rsidR="004B6D30">
              <w:rPr>
                <w:rFonts w:cs="Arial"/>
              </w:rPr>
              <w:t>to pass block ack parameters to UCCP firmware.</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UMAC_CMD_MCST_ADDR_CFG</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_Ref374212079 \h </w:instrText>
            </w:r>
            <w:r>
              <w:fldChar w:fldCharType="separate"/>
            </w:r>
            <w:r w:rsidR="00891F51">
              <w:t>Cmd_mcst_addr_cfg</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add or remove a multi cast address to firmware. </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UMAC_CMD_MCST_FLTR_CTRL</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_Ref374212139 \h </w:instrText>
            </w:r>
            <w:r>
              <w:fldChar w:fldCharType="separate"/>
            </w:r>
            <w:r w:rsidR="00891F51">
              <w:t>Cmd_mcst_fltr_ctrl</w:t>
            </w:r>
            <w:r>
              <w:fldChar w:fldCharType="end"/>
            </w:r>
          </w:p>
        </w:tc>
        <w:tc>
          <w:tcPr>
            <w:tcW w:w="3925"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enable / disable </w:t>
            </w:r>
          </w:p>
          <w:p w:rsidR="00750844" w:rsidRPr="00A71B9E" w:rsidRDefault="008C16BE"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Multi</w:t>
            </w:r>
            <w:r w:rsidR="00750844">
              <w:rPr>
                <w:rFonts w:cs="Arial"/>
              </w:rPr>
              <w:t xml:space="preserve"> cast filtering in firmware. If multicast filtering is enabled, then multi cast packets with MAC addresses added using UMAC</w:t>
            </w:r>
            <w:r w:rsidR="00750844" w:rsidRPr="0038202B">
              <w:rPr>
                <w:rFonts w:cs="Arial"/>
              </w:rPr>
              <w:t>_CMD_MCST_ADDR_CFG</w:t>
            </w:r>
            <w:r w:rsidR="00750844">
              <w:rPr>
                <w:rFonts w:cs="Arial"/>
              </w:rPr>
              <w:t xml:space="preserve"> </w:t>
            </w:r>
            <w:r w:rsidR="00750844">
              <w:rPr>
                <w:rFonts w:cs="Arial"/>
              </w:rPr>
              <w:lastRenderedPageBreak/>
              <w:t>only are allowed. If disabled all multi cast packets are received by host.</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lastRenderedPageBreak/>
              <w:t>UMAC_CMD_CHANNEL</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_Ref374212170 \h </w:instrText>
            </w:r>
            <w:r>
              <w:fldChar w:fldCharType="separate"/>
            </w:r>
            <w:r w:rsidR="00891F51">
              <w:t>C</w:t>
            </w:r>
            <w:r w:rsidR="00891F51" w:rsidRPr="00501824">
              <w:t>md_channel</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program the channel. A </w:t>
            </w:r>
            <w:r w:rsidRPr="00E77DCB">
              <w:rPr>
                <w:rFonts w:cs="Arial"/>
              </w:rPr>
              <w:t>UMAC_EVENT_CH_PROG_DONE</w:t>
            </w:r>
            <w:r>
              <w:rPr>
                <w:rFonts w:cs="Arial"/>
              </w:rPr>
              <w:t xml:space="preserve"> event from firmware indicates completion of channel programming.</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UMAC_CMD_VIF_CFG</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_Ref374212209 \h </w:instrText>
            </w:r>
            <w:r>
              <w:fldChar w:fldCharType="separate"/>
            </w:r>
            <w:r w:rsidR="00891F51">
              <w:t>C</w:t>
            </w:r>
            <w:r w:rsidR="00891F51" w:rsidRPr="005D2509">
              <w:t>md_vif_cfg</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 This command is used to change configuration parameters like basic rate set, power save mode etc., in firmware. This command is issued by the Host driver, whenever configuration parameters are changed.</w:t>
            </w:r>
          </w:p>
        </w:tc>
      </w:tr>
      <w:tr w:rsidR="00750844" w:rsidRPr="00A71B9E" w:rsidTr="007A5F8C">
        <w:trPr>
          <w:trHeight w:val="278"/>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UMAC_CMD_STA</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_Ref374212227 \h </w:instrText>
            </w:r>
            <w:r>
              <w:fldChar w:fldCharType="separate"/>
            </w:r>
            <w:r w:rsidR="00891F51">
              <w:t>Cmd_sta</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add or remove station information in firmware. </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UMAC_CMD_TXQ_PARAMS</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_Ref374212248 \h </w:instrText>
            </w:r>
            <w:r>
              <w:fldChar w:fldCharType="separate"/>
            </w:r>
            <w:r w:rsidR="00891F51">
              <w:t>C</w:t>
            </w:r>
            <w:r w:rsidR="00891F51" w:rsidRPr="00A219AC">
              <w:t>md_txq_params</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set transmission queue parameters. There are five transmission queues; they are AC_BK, AC_BE, AC_VI, AC_VO and AC_BCN queues. </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UMAC_CMD_MIB_STATS</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There are no parameters in MIB stats and hence no structure is needed</w:t>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get MIB stats. These values can be retrieved at any point of time.</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UMAC_CMD_PHY_STATS</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There are no parameters in MIB stats and hence no structure is needed</w:t>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get PHY stats. These values can be retrieved at any point of time.</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UMAC_CMD_NW_SELECTION</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t>Unused</w:t>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UMAC_CMD_DETECT_RADAR</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_Ref374212344 \h </w:instrText>
            </w:r>
            <w:r>
              <w:fldChar w:fldCharType="separate"/>
            </w:r>
            <w:r w:rsidR="00891F51">
              <w:t>C</w:t>
            </w:r>
            <w:r w:rsidR="00891F51" w:rsidRPr="00710733">
              <w:t>md_detect_radar</w:t>
            </w:r>
            <w:r>
              <w:fldChar w:fldCharType="end"/>
            </w:r>
          </w:p>
        </w:tc>
        <w:tc>
          <w:tcPr>
            <w:tcW w:w="3925" w:type="dxa"/>
            <w:tcBorders>
              <w:left w:val="single" w:sz="4" w:space="0" w:color="auto"/>
              <w:right w:val="single" w:sz="4" w:space="0" w:color="auto"/>
            </w:tcBorders>
          </w:tcPr>
          <w:p w:rsidR="00750844" w:rsidRPr="00A71B9E" w:rsidRDefault="00750844" w:rsidP="008C16BE">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start radar detection. </w:t>
            </w:r>
            <w:r w:rsidR="008C16BE">
              <w:rPr>
                <w:rFonts w:cs="Arial"/>
              </w:rPr>
              <w:t>This is valid only when 802.11</w:t>
            </w:r>
            <w:r>
              <w:rPr>
                <w:rFonts w:cs="Arial"/>
              </w:rPr>
              <w:t xml:space="preserve">h (DFS) support is enabled. </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UMAC_CMD_ENABLE_TX</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_Ref374212378 \h </w:instrText>
            </w:r>
            <w:r>
              <w:fldChar w:fldCharType="separate"/>
            </w:r>
            <w:r w:rsidR="00891F51">
              <w:t>U</w:t>
            </w:r>
            <w:r w:rsidR="00891F51" w:rsidRPr="00710733">
              <w:t>mac_cmd_tx_enable</w:t>
            </w:r>
            <w:r>
              <w:fldChar w:fldCharType="end"/>
            </w:r>
          </w:p>
        </w:tc>
        <w:tc>
          <w:tcPr>
            <w:tcW w:w="3925" w:type="dxa"/>
            <w:tcBorders>
              <w:left w:val="single" w:sz="4" w:space="0" w:color="auto"/>
              <w:right w:val="single" w:sz="4" w:space="0" w:color="auto"/>
            </w:tcBorders>
          </w:tcPr>
          <w:p w:rsidR="00750844" w:rsidRPr="00A71B9E"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enable TX packets after RADAR detection and CMD_DISCARD_PKTS. </w:t>
            </w:r>
            <w:r w:rsidR="0076030C">
              <w:rPr>
                <w:rFonts w:cs="Arial"/>
              </w:rPr>
              <w:t>This is valid only when 802.11h (DFS) support is enabled.</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t>UMAC_CMD_DISCARD_PKTS</w:t>
            </w:r>
          </w:p>
        </w:tc>
        <w:tc>
          <w:tcPr>
            <w:tcW w:w="1716"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_Ref374212429 \h </w:instrText>
            </w:r>
            <w:r>
              <w:fldChar w:fldCharType="separate"/>
            </w:r>
            <w:r w:rsidR="00891F51">
              <w:t>C</w:t>
            </w:r>
            <w:r w:rsidR="00891F51" w:rsidRPr="00710733">
              <w:t>md_discard_pkts</w:t>
            </w:r>
            <w:r>
              <w:fldChar w:fldCharType="end"/>
            </w:r>
          </w:p>
        </w:tc>
        <w:tc>
          <w:tcPr>
            <w:tcW w:w="3925" w:type="dxa"/>
            <w:tcBorders>
              <w:left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command is used to DISCARD packets that are pending at firmware.</w:t>
            </w:r>
          </w:p>
          <w:p w:rsidR="00750844" w:rsidRPr="00A71B9E" w:rsidRDefault="00750844" w:rsidP="00F57FB8">
            <w:pPr>
              <w:tabs>
                <w:tab w:val="left" w:pos="432"/>
                <w:tab w:val="left" w:pos="864"/>
                <w:tab w:val="left" w:pos="1296"/>
                <w:tab w:val="left" w:pos="1728"/>
                <w:tab w:val="left" w:pos="2160"/>
                <w:tab w:val="left" w:pos="2592"/>
                <w:tab w:val="left" w:pos="3024"/>
                <w:tab w:val="left" w:pos="3456"/>
              </w:tabs>
              <w:spacing w:before="120" w:line="280" w:lineRule="atLeast"/>
              <w:rPr>
                <w:rFonts w:cs="Arial"/>
              </w:rPr>
            </w:pPr>
            <w:r>
              <w:rPr>
                <w:rFonts w:cs="Arial"/>
              </w:rPr>
              <w:lastRenderedPageBreak/>
              <w:t xml:space="preserve">Firmware drops all packets and issue TX Done per each packet with reason code as Discard. Host driver should issue this command, when Radar is detected in current operating channel. TX packets are re enabled after UMAC_CMD_ENABLE_TX command to firmware. </w:t>
            </w:r>
            <w:r w:rsidR="00B975A1">
              <w:rPr>
                <w:rFonts w:cs="Arial"/>
              </w:rPr>
              <w:t>This is valid only when 802.11h (DFS) support is enabled.</w:t>
            </w:r>
          </w:p>
        </w:tc>
      </w:tr>
      <w:tr w:rsidR="00750844" w:rsidRPr="00A71B9E" w:rsidTr="007A5F8C">
        <w:trPr>
          <w:trHeight w:val="27"/>
        </w:trPr>
        <w:tc>
          <w:tcPr>
            <w:tcW w:w="3438" w:type="dxa"/>
            <w:tcBorders>
              <w:top w:val="single" w:sz="4" w:space="0" w:color="auto"/>
              <w:left w:val="single" w:sz="4" w:space="0" w:color="auto"/>
              <w:bottom w:val="single" w:sz="4" w:space="0" w:color="auto"/>
              <w:right w:val="single" w:sz="4" w:space="0" w:color="auto"/>
            </w:tcBorders>
          </w:tcPr>
          <w:p w:rsidR="00750844" w:rsidRDefault="00750844" w:rsidP="007A5F8C">
            <w:pPr>
              <w:pStyle w:val="HSNormal"/>
              <w:rPr>
                <w:rFonts w:ascii="Arial" w:hAnsi="Arial" w:cs="Arial"/>
                <w:sz w:val="20"/>
              </w:rPr>
            </w:pPr>
            <w:r w:rsidRPr="0038202B">
              <w:rPr>
                <w:rFonts w:ascii="Arial" w:hAnsi="Arial" w:cs="Arial"/>
                <w:sz w:val="20"/>
              </w:rPr>
              <w:lastRenderedPageBreak/>
              <w:t>UMAC_CMD_MEASURE</w:t>
            </w:r>
          </w:p>
        </w:tc>
        <w:tc>
          <w:tcPr>
            <w:tcW w:w="1716" w:type="dxa"/>
            <w:tcBorders>
              <w:left w:val="single" w:sz="4" w:space="0" w:color="auto"/>
              <w:bottom w:val="single" w:sz="4" w:space="0" w:color="auto"/>
              <w:right w:val="single" w:sz="4" w:space="0" w:color="auto"/>
            </w:tcBorders>
          </w:tcPr>
          <w:p w:rsidR="00750844" w:rsidRDefault="00750844" w:rsidP="007A5F8C">
            <w:pPr>
              <w:tabs>
                <w:tab w:val="left" w:pos="432"/>
                <w:tab w:val="left" w:pos="864"/>
                <w:tab w:val="left" w:pos="1296"/>
                <w:tab w:val="left" w:pos="1728"/>
                <w:tab w:val="left" w:pos="2160"/>
                <w:tab w:val="left" w:pos="2592"/>
                <w:tab w:val="left" w:pos="3024"/>
                <w:tab w:val="left" w:pos="3456"/>
              </w:tabs>
              <w:spacing w:before="120" w:line="280" w:lineRule="atLeast"/>
              <w:jc w:val="both"/>
            </w:pPr>
            <w:r>
              <w:fldChar w:fldCharType="begin"/>
            </w:r>
            <w:r>
              <w:instrText xml:space="preserve"> REF _Ref374212458 \h </w:instrText>
            </w:r>
            <w:r>
              <w:fldChar w:fldCharType="separate"/>
            </w:r>
            <w:r w:rsidR="00891F51">
              <w:t>C</w:t>
            </w:r>
            <w:r w:rsidR="00891F51" w:rsidRPr="00710733">
              <w:t>md_msrmnt_start</w:t>
            </w:r>
            <w:r>
              <w:fldChar w:fldCharType="end"/>
            </w:r>
          </w:p>
        </w:tc>
        <w:tc>
          <w:tcPr>
            <w:tcW w:w="3925" w:type="dxa"/>
            <w:tcBorders>
              <w:left w:val="single" w:sz="4" w:space="0" w:color="auto"/>
              <w:bottom w:val="single" w:sz="4" w:space="0" w:color="auto"/>
              <w:right w:val="single" w:sz="4" w:space="0" w:color="auto"/>
            </w:tcBorders>
          </w:tcPr>
          <w:p w:rsidR="00750844" w:rsidRPr="00A71B9E" w:rsidRDefault="00750844" w:rsidP="00494EAD">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command is used to start the channel measurement. It checks for radar detection and if radar is </w:t>
            </w:r>
            <w:r w:rsidR="00494EAD">
              <w:rPr>
                <w:rFonts w:cs="Arial"/>
              </w:rPr>
              <w:t>detected</w:t>
            </w:r>
            <w:r w:rsidR="009A5385">
              <w:rPr>
                <w:rFonts w:cs="Arial"/>
              </w:rPr>
              <w:t>, channel</w:t>
            </w:r>
            <w:r>
              <w:rPr>
                <w:rFonts w:cs="Arial"/>
              </w:rPr>
              <w:t xml:space="preserve"> measurement report is send to AP. </w:t>
            </w:r>
            <w:r w:rsidR="00494EAD">
              <w:rPr>
                <w:rFonts w:cs="Arial"/>
              </w:rPr>
              <w:t>This is valid only when 802.11h (DFS) support is enabled.</w:t>
            </w:r>
          </w:p>
        </w:tc>
      </w:tr>
    </w:tbl>
    <w:p w:rsidR="000A3F28" w:rsidRPr="000A3F28" w:rsidRDefault="000A3F28" w:rsidP="000A3F28"/>
    <w:p w:rsidR="00E52279" w:rsidRDefault="00E52279" w:rsidP="00E52279">
      <w:pPr>
        <w:pStyle w:val="Heading2"/>
      </w:pPr>
      <w:bookmarkStart w:id="24" w:name="_Toc374459403"/>
      <w:bookmarkStart w:id="25" w:name="_Toc378273329"/>
      <w:r>
        <w:t>Events</w:t>
      </w:r>
      <w:bookmarkEnd w:id="24"/>
      <w:bookmarkEnd w:id="25"/>
    </w:p>
    <w:p w:rsidR="00D87FEE" w:rsidRDefault="00D87FEE" w:rsidP="00D87FEE">
      <w:r>
        <w:t xml:space="preserve">A brief description of each event is given below. For more details of each event, click on the hyper link in </w:t>
      </w:r>
      <w:r w:rsidRPr="007C66C3">
        <w:rPr>
          <w:b/>
        </w:rPr>
        <w:t>event structure</w:t>
      </w:r>
      <w:r>
        <w:t xml:space="preserve"> column.</w:t>
      </w:r>
    </w:p>
    <w:tbl>
      <w:tblPr>
        <w:tblW w:w="8759" w:type="dxa"/>
        <w:tblInd w:w="55" w:type="dxa"/>
        <w:tblLayout w:type="fixed"/>
        <w:tblCellMar>
          <w:top w:w="55" w:type="dxa"/>
          <w:left w:w="55" w:type="dxa"/>
          <w:bottom w:w="55" w:type="dxa"/>
          <w:right w:w="55" w:type="dxa"/>
        </w:tblCellMar>
        <w:tblLook w:val="04A0" w:firstRow="1" w:lastRow="0" w:firstColumn="1" w:lastColumn="0" w:noHBand="0" w:noVBand="1"/>
      </w:tblPr>
      <w:tblGrid>
        <w:gridCol w:w="3145"/>
        <w:gridCol w:w="2035"/>
        <w:gridCol w:w="3579"/>
      </w:tblGrid>
      <w:tr w:rsidR="00905982" w:rsidRPr="00C3555D" w:rsidTr="007A5F8C">
        <w:trPr>
          <w:trHeight w:val="451"/>
        </w:trPr>
        <w:tc>
          <w:tcPr>
            <w:tcW w:w="314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jc w:val="center"/>
              <w:rPr>
                <w:rFonts w:ascii="Arial" w:hAnsi="Arial" w:cs="Arial"/>
                <w:b/>
                <w:bCs/>
                <w:sz w:val="20"/>
                <w:szCs w:val="20"/>
              </w:rPr>
            </w:pPr>
            <w:r w:rsidRPr="00C3555D">
              <w:rPr>
                <w:rFonts w:ascii="Arial" w:hAnsi="Arial" w:cs="Arial"/>
                <w:b/>
                <w:bCs/>
                <w:sz w:val="20"/>
                <w:szCs w:val="20"/>
              </w:rPr>
              <w:t>Event</w:t>
            </w: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jc w:val="center"/>
              <w:rPr>
                <w:rFonts w:ascii="Arial" w:hAnsi="Arial" w:cs="Arial"/>
                <w:b/>
                <w:bCs/>
                <w:sz w:val="20"/>
                <w:szCs w:val="20"/>
              </w:rPr>
            </w:pPr>
            <w:r>
              <w:rPr>
                <w:rFonts w:ascii="Arial" w:hAnsi="Arial" w:cs="Arial"/>
                <w:b/>
                <w:bCs/>
                <w:sz w:val="20"/>
                <w:szCs w:val="20"/>
              </w:rPr>
              <w:t>Event structure</w:t>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jc w:val="center"/>
              <w:rPr>
                <w:rFonts w:ascii="Arial" w:hAnsi="Arial" w:cs="Arial"/>
                <w:b/>
                <w:bCs/>
                <w:sz w:val="20"/>
                <w:szCs w:val="20"/>
              </w:rPr>
            </w:pPr>
            <w:r w:rsidRPr="00C3555D">
              <w:rPr>
                <w:rFonts w:ascii="Arial" w:hAnsi="Arial" w:cs="Arial"/>
                <w:b/>
                <w:bCs/>
                <w:sz w:val="20"/>
                <w:szCs w:val="20"/>
              </w:rPr>
              <w:t>Description</w:t>
            </w:r>
          </w:p>
        </w:tc>
      </w:tr>
      <w:tr w:rsidR="00905982" w:rsidRPr="00C3555D" w:rsidTr="007A5F8C">
        <w:trPr>
          <w:trHeight w:val="1307"/>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w:t>
            </w:r>
            <w:r w:rsidRPr="00C3555D">
              <w:rPr>
                <w:rFonts w:ascii="Arial" w:hAnsi="Arial" w:cs="Arial"/>
                <w:sz w:val="20"/>
              </w:rPr>
              <w:t>EVENT_RX</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rPr>
                <w:rFonts w:ascii="Arial" w:hAnsi="Arial" w:cs="Arial"/>
                <w:sz w:val="20"/>
                <w:szCs w:val="20"/>
                <w:bdr w:val="none" w:sz="0" w:space="0" w:color="auto" w:frame="1"/>
              </w:rPr>
              <w:fldChar w:fldCharType="begin"/>
            </w:r>
            <w:r>
              <w:rPr>
                <w:rFonts w:ascii="Arial" w:hAnsi="Arial" w:cs="Arial"/>
                <w:sz w:val="20"/>
                <w:szCs w:val="20"/>
              </w:rPr>
              <w:instrText xml:space="preserve"> REF _Ref374459065 \h </w:instrText>
            </w:r>
            <w:r>
              <w:rPr>
                <w:rFonts w:ascii="Arial" w:hAnsi="Arial" w:cs="Arial"/>
                <w:sz w:val="20"/>
                <w:szCs w:val="20"/>
                <w:bdr w:val="none" w:sz="0" w:space="0" w:color="auto" w:frame="1"/>
              </w:rPr>
            </w:r>
            <w:r>
              <w:rPr>
                <w:rFonts w:ascii="Arial" w:hAnsi="Arial" w:cs="Arial"/>
                <w:sz w:val="20"/>
                <w:szCs w:val="20"/>
                <w:bdr w:val="none" w:sz="0" w:space="0" w:color="auto" w:frame="1"/>
              </w:rPr>
              <w:fldChar w:fldCharType="separate"/>
            </w:r>
            <w:r w:rsidR="00891F51">
              <w:t>wlan_rx_pkt</w:t>
            </w:r>
            <w:r>
              <w:rPr>
                <w:rFonts w:ascii="Arial" w:hAnsi="Arial" w:cs="Arial"/>
                <w:sz w:val="20"/>
                <w:szCs w:val="20"/>
                <w:bdr w:val="none" w:sz="0" w:space="0" w:color="auto" w:frame="1"/>
              </w:rP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This event is used to inform host about the RX packet</w:t>
            </w:r>
          </w:p>
        </w:tc>
      </w:tr>
      <w:tr w:rsidR="00905982" w:rsidRPr="00C3555D" w:rsidTr="007A5F8C">
        <w:trPr>
          <w:trHeight w:val="1577"/>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UMAC_EVENT_TX_DONE</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fldChar w:fldCharType="begin"/>
            </w:r>
            <w:r>
              <w:rPr>
                <w:rFonts w:ascii="Arial" w:hAnsi="Arial" w:cs="Arial"/>
                <w:sz w:val="20"/>
                <w:szCs w:val="20"/>
              </w:rPr>
              <w:instrText xml:space="preserve"> REF _Ref374363617 \h </w:instrText>
            </w:r>
            <w:r>
              <w:fldChar w:fldCharType="separate"/>
            </w:r>
            <w:r w:rsidR="00891F51" w:rsidRPr="00FA454D">
              <w:t>umac_event_tx_done</w:t>
            </w:r>
            <w: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This event is used to signal the completion of transmission of one or more packets. It also contains the transmission success/failure information for each packet.</w:t>
            </w:r>
          </w:p>
        </w:tc>
      </w:tr>
      <w:tr w:rsidR="00905982" w:rsidRPr="00C3555D" w:rsidTr="00EF35EF">
        <w:trPr>
          <w:trHeight w:val="884"/>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w:t>
            </w:r>
            <w:r w:rsidRPr="00C3555D">
              <w:rPr>
                <w:rFonts w:ascii="Arial" w:hAnsi="Arial" w:cs="Arial"/>
                <w:sz w:val="20"/>
              </w:rPr>
              <w:t>EVENT_DISCONNECT</w:t>
            </w:r>
            <w:r>
              <w:rPr>
                <w:rFonts w:ascii="Arial" w:hAnsi="Arial" w:cs="Arial"/>
                <w:sz w:val="20"/>
              </w:rPr>
              <w:t>ED</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t xml:space="preserve"> </w:t>
            </w:r>
            <w:r>
              <w:rPr>
                <w:rFonts w:ascii="Arial" w:hAnsi="Arial" w:cs="Arial"/>
                <w:sz w:val="20"/>
                <w:szCs w:val="20"/>
                <w:bdr w:val="none" w:sz="0" w:space="0" w:color="auto" w:frame="1"/>
              </w:rPr>
              <w:fldChar w:fldCharType="begin"/>
            </w:r>
            <w:r>
              <w:instrText xml:space="preserve"> REF _Ref374364294 \h </w:instrText>
            </w:r>
            <w:r>
              <w:rPr>
                <w:rFonts w:ascii="Arial" w:hAnsi="Arial" w:cs="Arial"/>
                <w:sz w:val="20"/>
                <w:szCs w:val="20"/>
                <w:bdr w:val="none" w:sz="0" w:space="0" w:color="auto" w:frame="1"/>
              </w:rPr>
            </w:r>
            <w:r>
              <w:rPr>
                <w:rFonts w:ascii="Arial" w:hAnsi="Arial" w:cs="Arial"/>
                <w:sz w:val="20"/>
                <w:szCs w:val="20"/>
                <w:bdr w:val="none" w:sz="0" w:space="0" w:color="auto" w:frame="1"/>
              </w:rPr>
              <w:fldChar w:fldCharType="separate"/>
            </w:r>
            <w:r w:rsidR="00891F51" w:rsidRPr="00F83C4B">
              <w:rPr>
                <w:rFonts w:cs="Arial"/>
                <w:bdr w:val="none" w:sz="0" w:space="0" w:color="auto" w:frame="1"/>
              </w:rPr>
              <w:t>host_event_disconnect</w:t>
            </w:r>
            <w:r>
              <w:rPr>
                <w:rFonts w:ascii="Arial" w:hAnsi="Arial" w:cs="Arial"/>
                <w:sz w:val="20"/>
                <w:szCs w:val="20"/>
                <w:bdr w:val="none" w:sz="0" w:space="0" w:color="auto" w:frame="1"/>
              </w:rPr>
              <w:fldChar w:fldCharType="end"/>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C349BB">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 xml:space="preserve">This event is used to inform the Host of disconnection. </w:t>
            </w:r>
          </w:p>
        </w:tc>
      </w:tr>
      <w:tr w:rsidR="00905982" w:rsidRPr="00C3555D" w:rsidTr="00AF0E1C">
        <w:trPr>
          <w:trHeight w:val="742"/>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w:t>
            </w:r>
            <w:r w:rsidRPr="00C3555D">
              <w:rPr>
                <w:rFonts w:ascii="Arial" w:hAnsi="Arial" w:cs="Arial"/>
                <w:sz w:val="20"/>
              </w:rPr>
              <w:t>EVENT_CONNECT</w:t>
            </w:r>
            <w:r>
              <w:rPr>
                <w:rFonts w:ascii="Arial" w:hAnsi="Arial" w:cs="Arial"/>
                <w:sz w:val="20"/>
              </w:rPr>
              <w:t>_RESULT</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905982" w:rsidRPr="00C3555D" w:rsidTr="00AF0E1C">
        <w:trPr>
          <w:trHeight w:val="670"/>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w:t>
            </w:r>
            <w:r w:rsidRPr="00C3555D">
              <w:rPr>
                <w:rFonts w:ascii="Arial" w:hAnsi="Arial" w:cs="Arial"/>
                <w:sz w:val="20"/>
              </w:rPr>
              <w:t>EVENT_MIC_FAIL</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905982"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lastRenderedPageBreak/>
              <w:t>UMAC_</w:t>
            </w:r>
            <w:r w:rsidRPr="00C3555D">
              <w:rPr>
                <w:rFonts w:ascii="Arial" w:hAnsi="Arial" w:cs="Arial"/>
                <w:sz w:val="20"/>
              </w:rPr>
              <w:t>EVENT_SCAN_COMPLETE</w:t>
            </w:r>
          </w:p>
          <w:p w:rsidR="00905982" w:rsidRPr="00C3555D" w:rsidRDefault="00905982" w:rsidP="007A5F8C">
            <w:pPr>
              <w:pStyle w:val="TableContents"/>
              <w:rPr>
                <w:rFonts w:ascii="Arial" w:hAnsi="Arial" w:cs="Arial"/>
                <w:sz w:val="20"/>
                <w:szCs w:val="20"/>
              </w:rPr>
            </w:pPr>
          </w:p>
        </w:tc>
        <w:tc>
          <w:tcPr>
            <w:tcW w:w="2035"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_Ref374364837 \h </w:instrText>
            </w:r>
            <w:r>
              <w:rPr>
                <w:rFonts w:ascii="Arial" w:hAnsi="Arial" w:cs="Arial"/>
                <w:sz w:val="20"/>
                <w:szCs w:val="20"/>
              </w:rPr>
            </w:r>
            <w:r>
              <w:rPr>
                <w:rFonts w:ascii="Arial" w:hAnsi="Arial" w:cs="Arial"/>
                <w:sz w:val="20"/>
                <w:szCs w:val="20"/>
              </w:rPr>
              <w:fldChar w:fldCharType="separate"/>
            </w:r>
            <w:r w:rsidR="00891F51" w:rsidRPr="00C466BD">
              <w:rPr>
                <w:rFonts w:cs="Arial"/>
              </w:rPr>
              <w:t>host_event_scanres</w:t>
            </w:r>
            <w:r>
              <w:rPr>
                <w:rFonts w:ascii="Arial" w:hAnsi="Arial" w:cs="Arial"/>
                <w:sz w:val="20"/>
                <w:szCs w:val="20"/>
              </w:rPr>
              <w:fldChar w:fldCharType="end"/>
            </w:r>
            <w:r w:rsidRPr="00C3555D">
              <w:rPr>
                <w:rFonts w:ascii="Arial" w:hAnsi="Arial" w:cs="Arial"/>
                <w:sz w:val="20"/>
                <w:szCs w:val="20"/>
              </w:rPr>
              <w:t xml:space="preserve"> </w:t>
            </w:r>
          </w:p>
        </w:tc>
        <w:tc>
          <w:tcPr>
            <w:tcW w:w="3579" w:type="dxa"/>
            <w:tcBorders>
              <w:top w:val="single" w:sz="2" w:space="0" w:color="000000"/>
              <w:left w:val="single" w:sz="2" w:space="0" w:color="000000"/>
              <w:bottom w:val="single" w:sz="2" w:space="0" w:color="000000"/>
              <w:right w:val="single" w:sz="2" w:space="0" w:color="000000"/>
            </w:tcBorders>
            <w:hideMark/>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This event is used to inform the Host,   about response of CMD_SCAN received before. It includes all probe/beacon frames received during scan time on all channels the scan operation carried.</w:t>
            </w:r>
          </w:p>
        </w:tc>
      </w:tr>
      <w:tr w:rsidR="00905982"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905982" w:rsidRDefault="00905982" w:rsidP="007A5F8C">
            <w:pPr>
              <w:pStyle w:val="HSNormal"/>
              <w:rPr>
                <w:rFonts w:ascii="Arial" w:hAnsi="Arial" w:cs="Arial"/>
                <w:sz w:val="20"/>
              </w:rPr>
            </w:pPr>
            <w:r>
              <w:rPr>
                <w:rFonts w:ascii="Arial" w:hAnsi="Arial" w:cs="Arial"/>
                <w:sz w:val="20"/>
              </w:rPr>
              <w:t>UMAC_EVENT_MGMT_FRAME</w:t>
            </w:r>
          </w:p>
        </w:tc>
        <w:tc>
          <w:tcPr>
            <w:tcW w:w="2035" w:type="dxa"/>
            <w:tcBorders>
              <w:top w:val="single" w:sz="2" w:space="0" w:color="000000"/>
              <w:left w:val="single" w:sz="2" w:space="0" w:color="000000"/>
              <w:bottom w:val="single" w:sz="2" w:space="0" w:color="000000"/>
              <w:right w:val="single" w:sz="2" w:space="0" w:color="000000"/>
            </w:tcBorders>
          </w:tcPr>
          <w:p w:rsidR="00905982" w:rsidRDefault="00905982" w:rsidP="007A5F8C">
            <w:pPr>
              <w:pStyle w:val="TableContents"/>
            </w:pPr>
            <w:r>
              <w:t>Unused</w:t>
            </w:r>
          </w:p>
        </w:tc>
        <w:tc>
          <w:tcPr>
            <w:tcW w:w="3579"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905982" w:rsidRPr="00C3555D" w:rsidTr="00031A74">
        <w:trPr>
          <w:trHeight w:val="901"/>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Pr>
                <w:rFonts w:ascii="Arial" w:hAnsi="Arial" w:cs="Arial"/>
                <w:sz w:val="20"/>
              </w:rPr>
              <w:t>UMAC_</w:t>
            </w:r>
            <w:r w:rsidRPr="00C3555D">
              <w:rPr>
                <w:rFonts w:ascii="Arial" w:hAnsi="Arial" w:cs="Arial"/>
                <w:sz w:val="20"/>
              </w:rPr>
              <w:t>EVENT_RESET_COMPLETE</w:t>
            </w:r>
          </w:p>
          <w:p w:rsidR="00905982" w:rsidRPr="00C3555D" w:rsidRDefault="00905982" w:rsidP="007A5F8C">
            <w:pPr>
              <w:pStyle w:val="HSNormal"/>
              <w:rPr>
                <w:rFonts w:ascii="Arial" w:hAnsi="Arial" w:cs="Arial"/>
                <w:sz w:val="20"/>
              </w:rPr>
            </w:pPr>
          </w:p>
        </w:tc>
        <w:tc>
          <w:tcPr>
            <w:tcW w:w="2035" w:type="dxa"/>
            <w:tcBorders>
              <w:top w:val="single" w:sz="2" w:space="0" w:color="000000"/>
              <w:left w:val="single" w:sz="2" w:space="0" w:color="000000"/>
              <w:bottom w:val="single" w:sz="2" w:space="0" w:color="000000"/>
              <w:right w:val="single" w:sz="2" w:space="0" w:color="000000"/>
            </w:tcBorders>
          </w:tcPr>
          <w:p w:rsidR="00905982" w:rsidRDefault="00905982" w:rsidP="007A5F8C">
            <w:pPr>
              <w:pStyle w:val="TableContents"/>
            </w:pPr>
            <w:r>
              <w:rPr>
                <w:rFonts w:ascii="Arial" w:hAnsi="Arial" w:cs="Arial"/>
                <w:sz w:val="20"/>
                <w:szCs w:val="20"/>
              </w:rPr>
              <w:fldChar w:fldCharType="begin"/>
            </w:r>
            <w:r>
              <w:instrText xml:space="preserve"> REF _Ref374365230 \h </w:instrText>
            </w:r>
            <w:r>
              <w:rPr>
                <w:rFonts w:ascii="Arial" w:hAnsi="Arial" w:cs="Arial"/>
                <w:sz w:val="20"/>
                <w:szCs w:val="20"/>
              </w:rPr>
            </w:r>
            <w:r>
              <w:rPr>
                <w:rFonts w:ascii="Arial" w:hAnsi="Arial" w:cs="Arial"/>
                <w:sz w:val="20"/>
                <w:szCs w:val="20"/>
              </w:rPr>
              <w:fldChar w:fldCharType="separate"/>
            </w:r>
            <w:r w:rsidR="00891F51" w:rsidRPr="005754BC">
              <w:t>host_event_reset_complete</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905982" w:rsidRPr="00C3555D" w:rsidRDefault="00905982" w:rsidP="00031A74">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sidRPr="00C3555D">
              <w:rPr>
                <w:rFonts w:cs="Arial"/>
              </w:rPr>
              <w:t xml:space="preserve">This event is generated in response to CMD_RESET from the host.  </w:t>
            </w:r>
          </w:p>
        </w:tc>
      </w:tr>
      <w:tr w:rsidR="00905982" w:rsidRPr="00C3555D" w:rsidTr="007A5F8C">
        <w:trPr>
          <w:trHeight w:val="750"/>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sidRPr="00FB2F42">
              <w:rPr>
                <w:rFonts w:ascii="Arial" w:hAnsi="Arial" w:cs="Arial"/>
                <w:sz w:val="20"/>
              </w:rPr>
              <w:t>UMAC_EVENT_RSSI</w:t>
            </w:r>
          </w:p>
        </w:tc>
        <w:tc>
          <w:tcPr>
            <w:tcW w:w="203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905982" w:rsidRPr="00C3555D" w:rsidTr="00031A74">
        <w:trPr>
          <w:trHeight w:val="675"/>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sidRPr="00FB2F42">
              <w:rPr>
                <w:rFonts w:ascii="Arial" w:hAnsi="Arial" w:cs="Arial"/>
                <w:sz w:val="20"/>
              </w:rPr>
              <w:t>UMAC_EVENT_STA_INFO</w:t>
            </w:r>
          </w:p>
        </w:tc>
        <w:tc>
          <w:tcPr>
            <w:tcW w:w="203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905982" w:rsidRPr="00C3555D" w:rsidTr="00031A74">
        <w:trPr>
          <w:trHeight w:val="614"/>
        </w:trPr>
        <w:tc>
          <w:tcPr>
            <w:tcW w:w="314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HSNormal"/>
              <w:rPr>
                <w:rFonts w:ascii="Arial" w:hAnsi="Arial" w:cs="Arial"/>
                <w:sz w:val="20"/>
              </w:rPr>
            </w:pPr>
            <w:r w:rsidRPr="00FB2F42">
              <w:rPr>
                <w:rFonts w:ascii="Arial" w:hAnsi="Arial" w:cs="Arial"/>
                <w:sz w:val="20"/>
              </w:rPr>
              <w:t>UMAC_EVENT_REKEY_DATA</w:t>
            </w:r>
          </w:p>
        </w:tc>
        <w:tc>
          <w:tcPr>
            <w:tcW w:w="2035"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905982" w:rsidRPr="00C3555D" w:rsidRDefault="00905982"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2466AC" w:rsidRPr="00C3555D" w:rsidTr="00850E0D">
        <w:trPr>
          <w:trHeight w:val="440"/>
        </w:trPr>
        <w:tc>
          <w:tcPr>
            <w:tcW w:w="314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HSNormal"/>
              <w:rPr>
                <w:rFonts w:ascii="Arial" w:hAnsi="Arial" w:cs="Arial"/>
                <w:sz w:val="20"/>
              </w:rPr>
            </w:pPr>
            <w:r w:rsidRPr="00FB2F42">
              <w:rPr>
                <w:rFonts w:ascii="Arial" w:hAnsi="Arial" w:cs="Arial"/>
                <w:sz w:val="20"/>
              </w:rPr>
              <w:t>UMAC_EVENT_MIB_STAT</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2466AC" w:rsidRPr="00C3555D" w:rsidTr="00E8778E">
        <w:trPr>
          <w:trHeight w:val="1143"/>
        </w:trPr>
        <w:tc>
          <w:tcPr>
            <w:tcW w:w="314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HSNormal"/>
              <w:rPr>
                <w:rFonts w:ascii="Arial" w:hAnsi="Arial" w:cs="Arial"/>
                <w:sz w:val="20"/>
              </w:rPr>
            </w:pPr>
            <w:r w:rsidRPr="00FB2F42">
              <w:rPr>
                <w:rFonts w:ascii="Arial" w:hAnsi="Arial" w:cs="Arial"/>
                <w:sz w:val="20"/>
              </w:rPr>
              <w:t>UMAC_EVENT_PHY_STAT</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_Ref374459235 \h </w:instrText>
            </w:r>
            <w:r>
              <w:rPr>
                <w:rFonts w:ascii="Arial" w:hAnsi="Arial" w:cs="Arial"/>
                <w:sz w:val="20"/>
                <w:szCs w:val="20"/>
              </w:rPr>
            </w:r>
            <w:r>
              <w:rPr>
                <w:rFonts w:ascii="Arial" w:hAnsi="Arial" w:cs="Arial"/>
                <w:sz w:val="20"/>
                <w:szCs w:val="20"/>
              </w:rPr>
              <w:fldChar w:fldCharType="separate"/>
            </w:r>
            <w:r w:rsidR="00891F51" w:rsidRPr="00580BFC">
              <w:rPr>
                <w:rFonts w:cs="Arial"/>
              </w:rPr>
              <w:t>host_event_phy_stats</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phy statistics like number of packets received, CRC failures etc.,  </w:t>
            </w:r>
          </w:p>
        </w:tc>
      </w:tr>
      <w:tr w:rsidR="002466AC" w:rsidRPr="00C3555D" w:rsidTr="00E8778E">
        <w:trPr>
          <w:trHeight w:val="736"/>
        </w:trPr>
        <w:tc>
          <w:tcPr>
            <w:tcW w:w="314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HSNormal"/>
              <w:rPr>
                <w:rFonts w:ascii="Arial" w:hAnsi="Arial" w:cs="Arial"/>
                <w:sz w:val="20"/>
              </w:rPr>
            </w:pPr>
            <w:r w:rsidRPr="00FB2F42">
              <w:rPr>
                <w:rFonts w:ascii="Arial" w:hAnsi="Arial" w:cs="Arial"/>
                <w:sz w:val="20"/>
              </w:rPr>
              <w:t>UMAC_EVENT_NW_FOUND</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2466AC"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HSNormal"/>
              <w:rPr>
                <w:rFonts w:ascii="Arial" w:hAnsi="Arial" w:cs="Arial"/>
                <w:sz w:val="20"/>
              </w:rPr>
            </w:pPr>
            <w:r w:rsidRPr="00FB2F42">
              <w:rPr>
                <w:rFonts w:ascii="Arial" w:hAnsi="Arial" w:cs="Arial"/>
                <w:sz w:val="20"/>
              </w:rPr>
              <w:t>UMAC_EVENT_NOA</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_Ref374366094 \h </w:instrText>
            </w:r>
            <w:r>
              <w:rPr>
                <w:rFonts w:ascii="Arial" w:hAnsi="Arial" w:cs="Arial"/>
                <w:sz w:val="20"/>
                <w:szCs w:val="20"/>
              </w:rPr>
            </w:r>
            <w:r>
              <w:rPr>
                <w:rFonts w:ascii="Arial" w:hAnsi="Arial" w:cs="Arial"/>
                <w:sz w:val="20"/>
                <w:szCs w:val="20"/>
              </w:rPr>
              <w:fldChar w:fldCharType="separate"/>
            </w:r>
            <w:r w:rsidR="00891F51" w:rsidRPr="003F027F">
              <w:rPr>
                <w:rFonts w:cs="Arial"/>
              </w:rPr>
              <w:t>umac_event_noa</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EA115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the absence of AP due to AP mode power save in P2P. After receiving this event with AP absent true, station should refrain from transmitting frames. In this mode, a station can start TX only after NOA event with AP absent is set to false. </w:t>
            </w:r>
          </w:p>
        </w:tc>
      </w:tr>
      <w:tr w:rsidR="002466AC" w:rsidRPr="00C3555D" w:rsidTr="00111E94">
        <w:trPr>
          <w:trHeight w:val="615"/>
        </w:trPr>
        <w:tc>
          <w:tcPr>
            <w:tcW w:w="3145" w:type="dxa"/>
            <w:tcBorders>
              <w:top w:val="single" w:sz="2" w:space="0" w:color="000000"/>
              <w:left w:val="single" w:sz="2" w:space="0" w:color="000000"/>
              <w:bottom w:val="single" w:sz="2" w:space="0" w:color="000000"/>
              <w:right w:val="single" w:sz="2" w:space="0" w:color="000000"/>
            </w:tcBorders>
          </w:tcPr>
          <w:p w:rsidR="002466AC" w:rsidRPr="00FB2F42" w:rsidRDefault="002466AC" w:rsidP="007A5F8C">
            <w:pPr>
              <w:pStyle w:val="HSNormal"/>
              <w:rPr>
                <w:rFonts w:ascii="Arial" w:hAnsi="Arial" w:cs="Arial"/>
                <w:sz w:val="20"/>
              </w:rPr>
            </w:pPr>
            <w:r w:rsidRPr="00FB2F42">
              <w:rPr>
                <w:rFonts w:ascii="Arial" w:hAnsi="Arial" w:cs="Arial"/>
                <w:sz w:val="20"/>
              </w:rPr>
              <w:t>UMAC_EVENT_CTRL_POOL_ACK</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t>Unused</w:t>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Unused</w:t>
            </w:r>
          </w:p>
        </w:tc>
      </w:tr>
      <w:tr w:rsidR="002466AC"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2466AC" w:rsidRPr="00FB2F42" w:rsidRDefault="002466AC" w:rsidP="007A5F8C">
            <w:pPr>
              <w:pStyle w:val="HSNormal"/>
              <w:rPr>
                <w:rFonts w:ascii="Arial" w:hAnsi="Arial" w:cs="Arial"/>
                <w:sz w:val="20"/>
              </w:rPr>
            </w:pPr>
            <w:r w:rsidRPr="00FB2F42">
              <w:rPr>
                <w:rFonts w:ascii="Arial" w:hAnsi="Arial" w:cs="Arial"/>
                <w:sz w:val="20"/>
              </w:rPr>
              <w:lastRenderedPageBreak/>
              <w:t>UMAC_EVENT_COMMAND_PROC_DONE</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t>There is no parameter in this event.</w:t>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D96132" w:rsidP="00D673E7">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generated after completing command from host. This event will not be generated for reset and </w:t>
            </w:r>
            <w:r w:rsidR="00146B65">
              <w:rPr>
                <w:rFonts w:cs="Arial"/>
              </w:rPr>
              <w:t>TX</w:t>
            </w:r>
            <w:r>
              <w:rPr>
                <w:rFonts w:cs="Arial"/>
              </w:rPr>
              <w:t xml:space="preserve"> command. </w:t>
            </w:r>
          </w:p>
        </w:tc>
      </w:tr>
      <w:tr w:rsidR="002466AC"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2466AC" w:rsidRPr="00FB2F42" w:rsidRDefault="002466AC" w:rsidP="007A5F8C">
            <w:pPr>
              <w:pStyle w:val="HSNormal"/>
              <w:rPr>
                <w:rFonts w:ascii="Arial" w:hAnsi="Arial" w:cs="Arial"/>
                <w:sz w:val="20"/>
              </w:rPr>
            </w:pPr>
            <w:r w:rsidRPr="00FB2F42">
              <w:rPr>
                <w:rFonts w:ascii="Arial" w:hAnsi="Arial" w:cs="Arial"/>
                <w:sz w:val="20"/>
              </w:rPr>
              <w:t>UMAC_EVENT_CH_PROG_DONE</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t>There is no parameter in this event.</w:t>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the channel programming completion for the </w:t>
            </w:r>
            <w:r w:rsidRPr="0038202B">
              <w:rPr>
                <w:rFonts w:cs="Arial"/>
              </w:rPr>
              <w:t>UMAC_CMD_CHANNEL</w:t>
            </w:r>
            <w:r>
              <w:rPr>
                <w:rFonts w:cs="Arial"/>
              </w:rPr>
              <w:t xml:space="preserve"> command issued before. During channel switch Host should not give any other commands.</w:t>
            </w:r>
          </w:p>
        </w:tc>
      </w:tr>
      <w:tr w:rsidR="002466AC"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2466AC" w:rsidRPr="00FB2F42" w:rsidRDefault="002466AC" w:rsidP="007A5F8C">
            <w:pPr>
              <w:pStyle w:val="HSNormal"/>
              <w:rPr>
                <w:rFonts w:ascii="Arial" w:hAnsi="Arial" w:cs="Arial"/>
                <w:sz w:val="20"/>
              </w:rPr>
            </w:pPr>
            <w:r w:rsidRPr="00FB2F42">
              <w:rPr>
                <w:rFonts w:ascii="Arial" w:hAnsi="Arial" w:cs="Arial"/>
                <w:sz w:val="20"/>
              </w:rPr>
              <w:t>UMAC_EVENT_RADAR_DETECTED</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_Ref374366546 \h </w:instrText>
            </w:r>
            <w:r>
              <w:rPr>
                <w:rFonts w:ascii="Arial" w:hAnsi="Arial" w:cs="Arial"/>
                <w:sz w:val="20"/>
                <w:szCs w:val="20"/>
              </w:rPr>
            </w:r>
            <w:r>
              <w:rPr>
                <w:rFonts w:ascii="Arial" w:hAnsi="Arial" w:cs="Arial"/>
                <w:sz w:val="20"/>
                <w:szCs w:val="20"/>
              </w:rPr>
              <w:fldChar w:fldCharType="separate"/>
            </w:r>
            <w:r w:rsidR="00891F51" w:rsidRPr="007E10CD">
              <w:t>host_event_radar_detected</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used to inform host about Radar detection. This event is in response to the command </w:t>
            </w:r>
            <w:r w:rsidRPr="0038202B">
              <w:rPr>
                <w:rFonts w:cs="Arial"/>
              </w:rPr>
              <w:t>UMAC_CMD_DETECT_RADAR</w:t>
            </w:r>
            <w:r>
              <w:rPr>
                <w:rFonts w:cs="Arial"/>
              </w:rPr>
              <w:t>.  Firmware is responsible for detecting the Radar and informs the channel number to host.  This event is meaningful only when DFS (dot11h) is enabled.</w:t>
            </w:r>
          </w:p>
        </w:tc>
      </w:tr>
      <w:tr w:rsidR="002466AC" w:rsidRPr="00C3555D" w:rsidTr="007A5F8C">
        <w:trPr>
          <w:trHeight w:val="1765"/>
        </w:trPr>
        <w:tc>
          <w:tcPr>
            <w:tcW w:w="3145" w:type="dxa"/>
            <w:tcBorders>
              <w:top w:val="single" w:sz="2" w:space="0" w:color="000000"/>
              <w:left w:val="single" w:sz="2" w:space="0" w:color="000000"/>
              <w:bottom w:val="single" w:sz="2" w:space="0" w:color="000000"/>
              <w:right w:val="single" w:sz="2" w:space="0" w:color="000000"/>
            </w:tcBorders>
          </w:tcPr>
          <w:p w:rsidR="002466AC" w:rsidRPr="00FB2F42" w:rsidRDefault="002466AC" w:rsidP="007A5F8C">
            <w:pPr>
              <w:pStyle w:val="HSNormal"/>
              <w:rPr>
                <w:rFonts w:ascii="Arial" w:hAnsi="Arial" w:cs="Arial"/>
                <w:sz w:val="20"/>
              </w:rPr>
            </w:pPr>
            <w:r w:rsidRPr="00FB2F42">
              <w:rPr>
                <w:rFonts w:ascii="Arial" w:hAnsi="Arial" w:cs="Arial"/>
                <w:sz w:val="20"/>
              </w:rPr>
              <w:t>UMAC_EVENT_MSRMNT_COMPLETE</w:t>
            </w:r>
          </w:p>
        </w:tc>
        <w:tc>
          <w:tcPr>
            <w:tcW w:w="2035"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pStyle w:val="TableContents"/>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REF _Ref374366868 \h </w:instrText>
            </w:r>
            <w:r>
              <w:rPr>
                <w:rFonts w:ascii="Arial" w:hAnsi="Arial" w:cs="Arial"/>
                <w:sz w:val="20"/>
                <w:szCs w:val="20"/>
              </w:rPr>
            </w:r>
            <w:r>
              <w:rPr>
                <w:rFonts w:ascii="Arial" w:hAnsi="Arial" w:cs="Arial"/>
                <w:sz w:val="20"/>
                <w:szCs w:val="20"/>
              </w:rPr>
              <w:fldChar w:fldCharType="separate"/>
            </w:r>
            <w:r w:rsidR="00891F51" w:rsidRPr="000B3AF4">
              <w:t>host_event_msrmnt_complete</w:t>
            </w:r>
            <w:r>
              <w:rPr>
                <w:rFonts w:ascii="Arial" w:hAnsi="Arial" w:cs="Arial"/>
                <w:sz w:val="20"/>
                <w:szCs w:val="20"/>
              </w:rPr>
              <w:fldChar w:fldCharType="end"/>
            </w:r>
          </w:p>
        </w:tc>
        <w:tc>
          <w:tcPr>
            <w:tcW w:w="3579" w:type="dxa"/>
            <w:tcBorders>
              <w:top w:val="single" w:sz="2" w:space="0" w:color="000000"/>
              <w:left w:val="single" w:sz="2" w:space="0" w:color="000000"/>
              <w:bottom w:val="single" w:sz="2" w:space="0" w:color="000000"/>
              <w:right w:val="single" w:sz="2" w:space="0" w:color="000000"/>
            </w:tcBorders>
          </w:tcPr>
          <w:p w:rsidR="002466AC" w:rsidRPr="00C3555D" w:rsidRDefault="002466AC" w:rsidP="007A5F8C">
            <w:pPr>
              <w:tabs>
                <w:tab w:val="left" w:pos="432"/>
                <w:tab w:val="left" w:pos="864"/>
                <w:tab w:val="left" w:pos="1296"/>
                <w:tab w:val="left" w:pos="1728"/>
                <w:tab w:val="left" w:pos="2160"/>
                <w:tab w:val="left" w:pos="2592"/>
                <w:tab w:val="left" w:pos="3024"/>
                <w:tab w:val="left" w:pos="3456"/>
              </w:tabs>
              <w:spacing w:before="120" w:line="280" w:lineRule="atLeast"/>
              <w:jc w:val="both"/>
              <w:rPr>
                <w:rFonts w:cs="Arial"/>
              </w:rPr>
            </w:pPr>
            <w:r>
              <w:rPr>
                <w:rFonts w:cs="Arial"/>
              </w:rPr>
              <w:t xml:space="preserve">This event is to inform measurement results to the host. This event is in response to the command HOST_EVENT_MSRMNT_COMPLETE. </w:t>
            </w:r>
            <w:r w:rsidR="0043388A">
              <w:rPr>
                <w:rFonts w:cs="Arial"/>
              </w:rPr>
              <w:t>This is valid only when 802.11h (DFS) support is enabled.</w:t>
            </w:r>
          </w:p>
        </w:tc>
      </w:tr>
    </w:tbl>
    <w:p w:rsidR="00E52279" w:rsidRPr="00E52279" w:rsidRDefault="00E52279" w:rsidP="00E52279"/>
    <w:p w:rsidR="00297F84" w:rsidRDefault="00297F84" w:rsidP="00297F84">
      <w:pPr>
        <w:pStyle w:val="Appendix1"/>
        <w:tabs>
          <w:tab w:val="clear" w:pos="0"/>
          <w:tab w:val="num" w:pos="425"/>
        </w:tabs>
      </w:pPr>
      <w:bookmarkStart w:id="26" w:name="_Toc374459404"/>
      <w:bookmarkStart w:id="27" w:name="_Toc378273330"/>
      <w:r>
        <w:t>Data Structures</w:t>
      </w:r>
      <w:bookmarkEnd w:id="26"/>
      <w:bookmarkEnd w:id="27"/>
    </w:p>
    <w:p w:rsidR="00752D2F" w:rsidRDefault="00752D2F" w:rsidP="00752D2F">
      <w:pPr>
        <w:pStyle w:val="Appendix2"/>
      </w:pPr>
      <w:bookmarkStart w:id="28" w:name="_Toc374459405"/>
      <w:bookmarkStart w:id="29" w:name="_Toc378273331"/>
      <w:r>
        <w:t>Commands</w:t>
      </w:r>
      <w:bookmarkEnd w:id="28"/>
      <w:bookmarkEnd w:id="29"/>
    </w:p>
    <w:p w:rsidR="00B16CF3" w:rsidRDefault="00B16CF3" w:rsidP="00B16CF3">
      <w:pPr>
        <w:pStyle w:val="Appendix3"/>
      </w:pPr>
      <w:bookmarkStart w:id="30" w:name="_Ref374124703"/>
      <w:bookmarkStart w:id="31" w:name="_Toc374459406"/>
      <w:bookmarkStart w:id="32" w:name="_Toc378273332"/>
      <w:r>
        <w:t>Cmd_reset</w:t>
      </w:r>
      <w:bookmarkEnd w:id="30"/>
      <w:bookmarkEnd w:id="31"/>
      <w:bookmarkEnd w:id="32"/>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Pr="00DE0071" w:rsidRDefault="00B16CF3" w:rsidP="007A5F8C">
            <w:pPr>
              <w:pStyle w:val="HSNormal"/>
              <w:snapToGrid w:val="0"/>
              <w:jc w:val="left"/>
              <w:rPr>
                <w:rFonts w:cs="Arial"/>
                <w:bCs/>
                <w:sz w:val="20"/>
              </w:rPr>
            </w:pPr>
            <w:r w:rsidRPr="00DE0071">
              <w:rPr>
                <w:rFonts w:cs="Arial"/>
                <w:bCs/>
                <w:sz w:val="20"/>
              </w:rPr>
              <w:t>Hdr</w:t>
            </w:r>
          </w:p>
        </w:tc>
        <w:tc>
          <w:tcPr>
            <w:tcW w:w="3081" w:type="dxa"/>
          </w:tcPr>
          <w:p w:rsidR="00B16CF3" w:rsidRPr="00DE0071" w:rsidRDefault="00B16CF3" w:rsidP="007A5F8C">
            <w:pPr>
              <w:pStyle w:val="HSNormal"/>
              <w:snapToGrid w:val="0"/>
              <w:jc w:val="left"/>
              <w:rPr>
                <w:rFonts w:cs="Arial"/>
                <w:bCs/>
                <w:sz w:val="20"/>
              </w:rPr>
            </w:pPr>
            <w:r>
              <w:rPr>
                <w:rFonts w:cs="Arial"/>
                <w:bCs/>
                <w:sz w:val="20"/>
              </w:rPr>
              <w:fldChar w:fldCharType="begin"/>
            </w:r>
            <w:r>
              <w:rPr>
                <w:rFonts w:cs="Arial"/>
                <w:bCs/>
                <w:sz w:val="20"/>
              </w:rPr>
              <w:instrText xml:space="preserve"> REF _Ref374287178 \h </w:instrText>
            </w:r>
            <w:r>
              <w:rPr>
                <w:rFonts w:cs="Arial"/>
                <w:bCs/>
                <w:sz w:val="20"/>
              </w:rPr>
            </w:r>
            <w:r>
              <w:rPr>
                <w:rFonts w:cs="Arial"/>
                <w:bCs/>
                <w:sz w:val="20"/>
              </w:rPr>
              <w:fldChar w:fldCharType="separate"/>
            </w:r>
            <w:r w:rsidR="00891F51" w:rsidRPr="00297C24">
              <w:t>host_mac_msg_hdr</w:t>
            </w:r>
            <w:r>
              <w:rPr>
                <w:rFonts w:cs="Arial"/>
                <w:bCs/>
                <w:sz w:val="20"/>
              </w:rPr>
              <w:fldChar w:fldCharType="end"/>
            </w:r>
          </w:p>
        </w:tc>
        <w:tc>
          <w:tcPr>
            <w:tcW w:w="3081" w:type="dxa"/>
          </w:tcPr>
          <w:p w:rsidR="00B16CF3" w:rsidRPr="00007420" w:rsidRDefault="00B16CF3" w:rsidP="007A5F8C">
            <w:pPr>
              <w:pStyle w:val="HSNormal"/>
              <w:snapToGrid w:val="0"/>
              <w:jc w:val="left"/>
              <w:rPr>
                <w:rFonts w:cs="Arial"/>
                <w:bCs/>
                <w:sz w:val="20"/>
              </w:rPr>
            </w:pPr>
            <w:r>
              <w:rPr>
                <w:rFonts w:cs="Arial"/>
                <w:bCs/>
                <w:sz w:val="20"/>
              </w:rPr>
              <w:t xml:space="preserve">24 byte host-firmware header. id parameter of hdr structure  is set to </w:t>
            </w:r>
            <w:r>
              <w:rPr>
                <w:rFonts w:cs="Arial"/>
              </w:rPr>
              <w:t>UMAC_</w:t>
            </w:r>
            <w:r w:rsidRPr="00A71B9E">
              <w:rPr>
                <w:rFonts w:cs="Arial"/>
              </w:rPr>
              <w:t>CMD_RESET</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Type</w:t>
            </w:r>
          </w:p>
        </w:tc>
        <w:tc>
          <w:tcPr>
            <w:tcW w:w="3081" w:type="dxa"/>
          </w:tcPr>
          <w:p w:rsidR="00B16CF3" w:rsidRPr="00577606" w:rsidRDefault="00B16CF3" w:rsidP="007A5F8C">
            <w:pPr>
              <w:pStyle w:val="HSNormal"/>
              <w:snapToGrid w:val="0"/>
              <w:jc w:val="left"/>
              <w:rPr>
                <w:rFonts w:cs="Arial"/>
                <w:sz w:val="20"/>
              </w:rPr>
            </w:pPr>
            <w:r>
              <w:rPr>
                <w:rFonts w:cs="Arial"/>
                <w:sz w:val="20"/>
                <w:bdr w:val="none" w:sz="0" w:space="0" w:color="auto" w:frame="1"/>
              </w:rPr>
              <w:fldChar w:fldCharType="begin"/>
            </w:r>
            <w:r>
              <w:rPr>
                <w:rFonts w:cs="Arial"/>
                <w:sz w:val="20"/>
                <w:bdr w:val="none" w:sz="0" w:space="0" w:color="auto" w:frame="1"/>
              </w:rPr>
              <w:instrText xml:space="preserve"> REF _Ref374187879 \h </w:instrText>
            </w:r>
            <w:r>
              <w:rPr>
                <w:rFonts w:cs="Arial"/>
                <w:sz w:val="20"/>
                <w:bdr w:val="none" w:sz="0" w:space="0" w:color="auto" w:frame="1"/>
              </w:rPr>
            </w:r>
            <w:r>
              <w:rPr>
                <w:rFonts w:cs="Arial"/>
                <w:sz w:val="20"/>
                <w:bdr w:val="none" w:sz="0" w:space="0" w:color="auto" w:frame="1"/>
              </w:rPr>
              <w:fldChar w:fldCharType="separate"/>
            </w:r>
            <w:r w:rsidR="00891F51">
              <w:t>RESET_TYPE_T</w:t>
            </w:r>
            <w:r>
              <w:rPr>
                <w:rFonts w:cs="Arial"/>
                <w:sz w:val="20"/>
                <w:bdr w:val="none" w:sz="0" w:space="0" w:color="auto" w:frame="1"/>
              </w:rPr>
              <w:fldChar w:fldCharType="end"/>
            </w:r>
          </w:p>
        </w:tc>
        <w:tc>
          <w:tcPr>
            <w:tcW w:w="3081" w:type="dxa"/>
          </w:tcPr>
          <w:p w:rsidR="00B16CF3" w:rsidRDefault="00B16CF3" w:rsidP="007A5F8C">
            <w:pPr>
              <w:pStyle w:val="HSNormal"/>
              <w:snapToGrid w:val="0"/>
              <w:jc w:val="left"/>
              <w:rPr>
                <w:rFonts w:cs="Arial"/>
                <w:sz w:val="20"/>
              </w:rPr>
            </w:pPr>
            <w:r w:rsidRPr="00577606">
              <w:rPr>
                <w:rFonts w:cs="Arial"/>
                <w:sz w:val="20"/>
              </w:rPr>
              <w:t xml:space="preserve"> 0 = </w:t>
            </w:r>
            <w:r>
              <w:rPr>
                <w:rFonts w:cs="Arial"/>
                <w:sz w:val="20"/>
              </w:rPr>
              <w:t xml:space="preserve">Firmware </w:t>
            </w:r>
            <w:r w:rsidRPr="00577606">
              <w:rPr>
                <w:rFonts w:cs="Arial"/>
                <w:sz w:val="20"/>
              </w:rPr>
              <w:t>initialization</w:t>
            </w:r>
          </w:p>
          <w:p w:rsidR="00B16CF3" w:rsidRPr="00577606" w:rsidRDefault="00B16CF3" w:rsidP="007A5F8C">
            <w:pPr>
              <w:pStyle w:val="HSNormal"/>
              <w:snapToGrid w:val="0"/>
              <w:jc w:val="left"/>
              <w:rPr>
                <w:rFonts w:cs="Arial"/>
                <w:sz w:val="20"/>
              </w:rPr>
            </w:pPr>
            <w:r>
              <w:rPr>
                <w:rFonts w:cs="Arial"/>
                <w:sz w:val="20"/>
              </w:rPr>
              <w:t xml:space="preserve"> 1 = </w:t>
            </w:r>
            <w:r w:rsidRPr="00577606">
              <w:rPr>
                <w:rFonts w:cs="Arial"/>
                <w:sz w:val="20"/>
              </w:rPr>
              <w:t xml:space="preserve"> </w:t>
            </w:r>
            <w:r>
              <w:rPr>
                <w:rFonts w:cs="Arial"/>
                <w:sz w:val="20"/>
              </w:rPr>
              <w:t>Firmware</w:t>
            </w:r>
            <w:r w:rsidRPr="00577606">
              <w:rPr>
                <w:rFonts w:cs="Arial"/>
                <w:sz w:val="20"/>
              </w:rPr>
              <w:t xml:space="preserve"> shutdown</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ed_sensitivity</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int32</w:t>
            </w:r>
          </w:p>
        </w:tc>
        <w:tc>
          <w:tcPr>
            <w:tcW w:w="3081" w:type="dxa"/>
          </w:tcPr>
          <w:p w:rsidR="00B16CF3" w:rsidRPr="00577606" w:rsidRDefault="0096030F" w:rsidP="007A5F8C">
            <w:pPr>
              <w:pStyle w:val="HSNormal"/>
              <w:snapToGrid w:val="0"/>
              <w:jc w:val="left"/>
              <w:rPr>
                <w:rFonts w:cs="Arial"/>
                <w:sz w:val="20"/>
              </w:rPr>
            </w:pPr>
            <w:r>
              <w:rPr>
                <w:rFonts w:cs="Arial"/>
                <w:sz w:val="20"/>
              </w:rPr>
              <w:t>Sensitivity threshold/Nose floor of the board.</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lastRenderedPageBreak/>
              <w:t>auto_sensitivity</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uint32</w:t>
            </w:r>
          </w:p>
        </w:tc>
        <w:tc>
          <w:tcPr>
            <w:tcW w:w="3081" w:type="dxa"/>
          </w:tcPr>
          <w:p w:rsidR="00B16CF3" w:rsidRPr="00577606" w:rsidRDefault="000F7802" w:rsidP="000F7802">
            <w:pPr>
              <w:pStyle w:val="HSNormal"/>
              <w:snapToGrid w:val="0"/>
              <w:jc w:val="left"/>
              <w:rPr>
                <w:rFonts w:cs="Arial"/>
                <w:sz w:val="20"/>
              </w:rPr>
            </w:pPr>
            <w:r>
              <w:rPr>
                <w:rFonts w:cs="Arial"/>
                <w:sz w:val="20"/>
              </w:rPr>
              <w:t>This is used to control sensitivity adjusting Algorithm in UCCP.</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rf_params[175</w:t>
            </w:r>
            <w:r w:rsidRPr="00577606">
              <w:rPr>
                <w:rFonts w:cs="Arial"/>
                <w:sz w:val="20"/>
              </w:rPr>
              <w:t>]</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422D5A" w:rsidP="007A5F8C">
            <w:pPr>
              <w:pStyle w:val="HSNormal"/>
              <w:snapToGrid w:val="0"/>
              <w:jc w:val="left"/>
              <w:rPr>
                <w:rFonts w:cs="Arial"/>
                <w:sz w:val="20"/>
              </w:rPr>
            </w:pPr>
            <w:r>
              <w:rPr>
                <w:rFonts w:cs="Arial"/>
                <w:sz w:val="20"/>
              </w:rPr>
              <w:t>RF calibration data</w:t>
            </w:r>
          </w:p>
        </w:tc>
      </w:tr>
      <w:tr w:rsidR="00B16CF3" w:rsidTr="007A5F8C">
        <w:tc>
          <w:tcPr>
            <w:tcW w:w="3081" w:type="dxa"/>
          </w:tcPr>
          <w:p w:rsidR="00B16CF3" w:rsidRPr="00577606" w:rsidRDefault="00B16CF3" w:rsidP="007A5F8C">
            <w:pPr>
              <w:pStyle w:val="HSNormal"/>
              <w:snapToGrid w:val="0"/>
              <w:jc w:val="left"/>
              <w:rPr>
                <w:rFonts w:cs="Arial"/>
                <w:sz w:val="20"/>
              </w:rPr>
            </w:pPr>
            <w:r w:rsidRPr="001C0F48">
              <w:rPr>
                <w:rFonts w:cs="Arial"/>
                <w:sz w:val="20"/>
              </w:rPr>
              <w:t>include_rxmac_hd</w:t>
            </w:r>
            <w:r>
              <w:rPr>
                <w:rFonts w:cs="Arial"/>
                <w:sz w:val="20"/>
              </w:rPr>
              <w:t>r</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Default="00B16CF3" w:rsidP="007A5F8C">
            <w:pPr>
              <w:pStyle w:val="HSNormal"/>
              <w:snapToGrid w:val="0"/>
              <w:jc w:val="left"/>
              <w:rPr>
                <w:rFonts w:cs="Arial"/>
                <w:sz w:val="20"/>
              </w:rPr>
            </w:pPr>
            <w:r>
              <w:rPr>
                <w:rFonts w:cs="Arial"/>
                <w:sz w:val="20"/>
              </w:rPr>
              <w:t>1 = Host receives RX data packets along with IEEE80211 header.  This is required in case of windows native driver.</w:t>
            </w:r>
          </w:p>
          <w:p w:rsidR="00B16CF3" w:rsidRPr="00577606" w:rsidRDefault="00B16CF3" w:rsidP="007A5F8C">
            <w:pPr>
              <w:pStyle w:val="HSNormal"/>
              <w:snapToGrid w:val="0"/>
              <w:jc w:val="left"/>
              <w:rPr>
                <w:rFonts w:cs="Arial"/>
                <w:sz w:val="20"/>
              </w:rPr>
            </w:pPr>
            <w:r>
              <w:rPr>
                <w:rFonts w:cs="Arial"/>
                <w:sz w:val="20"/>
              </w:rPr>
              <w:t>0 = Host receives RX data packets without IEEE80211 header.</w:t>
            </w:r>
          </w:p>
        </w:tc>
      </w:tr>
      <w:tr w:rsidR="00B16CF3" w:rsidTr="007A5F8C">
        <w:tc>
          <w:tcPr>
            <w:tcW w:w="3081" w:type="dxa"/>
          </w:tcPr>
          <w:p w:rsidR="00B16CF3" w:rsidRPr="001C0F48" w:rsidRDefault="00B16CF3" w:rsidP="007A5F8C">
            <w:pPr>
              <w:pStyle w:val="HSNormal"/>
              <w:snapToGrid w:val="0"/>
              <w:jc w:val="left"/>
              <w:rPr>
                <w:rFonts w:cs="Arial"/>
                <w:sz w:val="20"/>
              </w:rPr>
            </w:pPr>
            <w:r>
              <w:rPr>
                <w:rFonts w:cs="Arial"/>
                <w:sz w:val="20"/>
              </w:rPr>
              <w:t>bg_scan</w:t>
            </w:r>
          </w:p>
        </w:tc>
        <w:tc>
          <w:tcPr>
            <w:tcW w:w="3081" w:type="dxa"/>
          </w:tcPr>
          <w:p w:rsidR="00B16CF3" w:rsidRDefault="0095533B" w:rsidP="007A5F8C">
            <w:pPr>
              <w:pStyle w:val="HSNormal"/>
              <w:snapToGrid w:val="0"/>
              <w:jc w:val="left"/>
              <w:rPr>
                <w:rFonts w:cs="Arial"/>
                <w:sz w:val="20"/>
              </w:rPr>
            </w:pPr>
            <w:r>
              <w:rPr>
                <w:rFonts w:cs="Arial"/>
                <w:sz w:val="20"/>
              </w:rPr>
              <w:fldChar w:fldCharType="begin"/>
            </w:r>
            <w:r>
              <w:rPr>
                <w:rFonts w:cs="Arial"/>
                <w:sz w:val="20"/>
              </w:rPr>
              <w:instrText xml:space="preserve"> REF _Ref374526883 \h </w:instrText>
            </w:r>
            <w:r>
              <w:rPr>
                <w:rFonts w:cs="Arial"/>
                <w:sz w:val="20"/>
              </w:rPr>
            </w:r>
            <w:r>
              <w:rPr>
                <w:rFonts w:cs="Arial"/>
                <w:sz w:val="20"/>
              </w:rPr>
              <w:fldChar w:fldCharType="separate"/>
            </w:r>
            <w:r w:rsidR="00891F51">
              <w:t>bgscan_params</w:t>
            </w:r>
            <w:r>
              <w:rPr>
                <w:rFonts w:cs="Arial"/>
                <w:sz w:val="20"/>
              </w:rPr>
              <w:fldChar w:fldCharType="end"/>
            </w:r>
          </w:p>
        </w:tc>
        <w:tc>
          <w:tcPr>
            <w:tcW w:w="3081" w:type="dxa"/>
          </w:tcPr>
          <w:p w:rsidR="00B16CF3" w:rsidRDefault="00B16CF3" w:rsidP="007A5F8C">
            <w:pPr>
              <w:pStyle w:val="HSNormal"/>
              <w:snapToGrid w:val="0"/>
              <w:jc w:val="left"/>
              <w:rPr>
                <w:rFonts w:cs="Arial"/>
                <w:sz w:val="20"/>
              </w:rPr>
            </w:pPr>
            <w:r>
              <w:rPr>
                <w:rFonts w:cs="Arial"/>
                <w:sz w:val="20"/>
              </w:rPr>
              <w:t>Background scan parameters, for more details click on the bgscan_params link.</w:t>
            </w:r>
          </w:p>
        </w:tc>
      </w:tr>
    </w:tbl>
    <w:p w:rsidR="00B16CF3" w:rsidRPr="00577606" w:rsidRDefault="00B16CF3" w:rsidP="00B16CF3"/>
    <w:p w:rsidR="00B16CF3" w:rsidRPr="00577606" w:rsidRDefault="00B16CF3" w:rsidP="00B16CF3"/>
    <w:p w:rsidR="00B16CF3" w:rsidRDefault="00B16CF3" w:rsidP="00B16CF3">
      <w:pPr>
        <w:pStyle w:val="Appendix3"/>
      </w:pPr>
      <w:bookmarkStart w:id="33" w:name="_Ref374124950"/>
      <w:bookmarkStart w:id="34" w:name="_Ref374124953"/>
      <w:bookmarkStart w:id="35" w:name="_Toc374459407"/>
      <w:bookmarkStart w:id="36" w:name="_Toc378273333"/>
      <w:r>
        <w:t>Cmd_scan</w:t>
      </w:r>
      <w:bookmarkEnd w:id="33"/>
      <w:bookmarkEnd w:id="34"/>
      <w:bookmarkEnd w:id="35"/>
      <w:bookmarkEnd w:id="36"/>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Pr>
                <w:rFonts w:cs="Arial"/>
              </w:rPr>
              <w:t>UMAC_</w:t>
            </w:r>
            <w:r w:rsidRPr="00A71B9E">
              <w:rPr>
                <w:rFonts w:cs="Arial"/>
              </w:rPr>
              <w:t>CMD_</w:t>
            </w:r>
            <w:r>
              <w:rPr>
                <w:rFonts w:cs="Arial"/>
              </w:rPr>
              <w:t>SCAN</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If_index</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Default="00B16CF3" w:rsidP="007A5F8C">
            <w:pPr>
              <w:pStyle w:val="HSNormal"/>
              <w:snapToGrid w:val="0"/>
              <w:jc w:val="left"/>
              <w:rPr>
                <w:rFonts w:cs="Arial"/>
                <w:sz w:val="20"/>
              </w:rPr>
            </w:pPr>
            <w:r>
              <w:rPr>
                <w:rFonts w:cs="Arial"/>
                <w:sz w:val="20"/>
              </w:rPr>
              <w:t>This should be equal to the scan command’s virtual interface number.</w:t>
            </w:r>
          </w:p>
          <w:p w:rsidR="00B16CF3" w:rsidRPr="00577606" w:rsidRDefault="00B16CF3" w:rsidP="007A5F8C">
            <w:pPr>
              <w:pStyle w:val="HSNormal"/>
              <w:snapToGrid w:val="0"/>
              <w:jc w:val="left"/>
              <w:rPr>
                <w:rFonts w:cs="Arial"/>
                <w:sz w:val="20"/>
              </w:rPr>
            </w:pPr>
            <w:r>
              <w:rPr>
                <w:rFonts w:cs="Arial"/>
                <w:sz w:val="20"/>
              </w:rPr>
              <w:t>0 &lt;= if index &lt;= MAX_VIF_NUM</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scan_type</w:t>
            </w:r>
          </w:p>
        </w:tc>
        <w:tc>
          <w:tcPr>
            <w:tcW w:w="3081" w:type="dxa"/>
          </w:tcPr>
          <w:p w:rsidR="00B16CF3" w:rsidRPr="00577606" w:rsidRDefault="00B16CF3" w:rsidP="007A5F8C">
            <w:pPr>
              <w:pStyle w:val="HSNormal"/>
              <w:snapToGrid w:val="0"/>
              <w:jc w:val="left"/>
              <w:rPr>
                <w:rFonts w:cs="Arial"/>
                <w:sz w:val="20"/>
              </w:rPr>
            </w:pPr>
            <w:r>
              <w:rPr>
                <w:rFonts w:cs="Arial"/>
                <w:sz w:val="20"/>
                <w:bdr w:val="none" w:sz="0" w:space="0" w:color="auto" w:frame="1"/>
              </w:rPr>
              <w:fldChar w:fldCharType="begin"/>
            </w:r>
            <w:r>
              <w:rPr>
                <w:rFonts w:cs="Arial"/>
                <w:sz w:val="20"/>
              </w:rPr>
              <w:instrText xml:space="preserve"> REF _Ref374188141 \h </w:instrText>
            </w:r>
            <w:r>
              <w:rPr>
                <w:rFonts w:cs="Arial"/>
                <w:sz w:val="20"/>
                <w:bdr w:val="none" w:sz="0" w:space="0" w:color="auto" w:frame="1"/>
              </w:rPr>
            </w:r>
            <w:r>
              <w:rPr>
                <w:rFonts w:cs="Arial"/>
                <w:sz w:val="20"/>
                <w:bdr w:val="none" w:sz="0" w:space="0" w:color="auto" w:frame="1"/>
              </w:rPr>
              <w:fldChar w:fldCharType="separate"/>
            </w:r>
            <w:r w:rsidR="00891F51">
              <w:t>SCAN_TYPE_T</w:t>
            </w:r>
            <w:r>
              <w:rPr>
                <w:rFonts w:cs="Arial"/>
                <w:sz w:val="20"/>
                <w:bdr w:val="none" w:sz="0" w:space="0" w:color="auto" w:frame="1"/>
              </w:rPr>
              <w:fldChar w:fldCharType="end"/>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 xml:space="preserve"> 0 =  Passive </w:t>
            </w:r>
          </w:p>
          <w:p w:rsidR="00B16CF3" w:rsidRPr="00577606" w:rsidRDefault="00B16CF3" w:rsidP="007A5F8C">
            <w:pPr>
              <w:pStyle w:val="HSNormal"/>
              <w:snapToGrid w:val="0"/>
              <w:jc w:val="left"/>
              <w:rPr>
                <w:rFonts w:cs="Arial"/>
                <w:sz w:val="20"/>
              </w:rPr>
            </w:pPr>
            <w:r w:rsidRPr="00577606">
              <w:rPr>
                <w:rFonts w:cs="Arial"/>
                <w:sz w:val="20"/>
              </w:rPr>
              <w:t xml:space="preserve"> 1 =  Active</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n_channel</w:t>
            </w:r>
          </w:p>
        </w:tc>
        <w:tc>
          <w:tcPr>
            <w:tcW w:w="3081" w:type="dxa"/>
          </w:tcPr>
          <w:p w:rsidR="00B16CF3" w:rsidRPr="00577606" w:rsidRDefault="00B16CF3" w:rsidP="007A5F8C">
            <w:pPr>
              <w:pStyle w:val="HSNormal"/>
              <w:snapToGrid w:val="0"/>
              <w:jc w:val="left"/>
              <w:rPr>
                <w:rFonts w:cs="Arial"/>
                <w:sz w:val="20"/>
              </w:rPr>
            </w:pPr>
            <w:r>
              <w:rPr>
                <w:rFonts w:cs="Arial"/>
                <w:sz w:val="20"/>
              </w:rPr>
              <w:t>u</w:t>
            </w:r>
            <w:r w:rsidRPr="00577606">
              <w:rPr>
                <w:rFonts w:cs="Arial"/>
                <w:sz w:val="20"/>
              </w:rPr>
              <w:t>int</w:t>
            </w:r>
            <w:r>
              <w:rPr>
                <w:rFonts w:cs="Arial"/>
                <w:sz w:val="20"/>
              </w:rPr>
              <w:t>32</w:t>
            </w:r>
          </w:p>
        </w:tc>
        <w:tc>
          <w:tcPr>
            <w:tcW w:w="3081" w:type="dxa"/>
          </w:tcPr>
          <w:p w:rsidR="00B16CF3" w:rsidRPr="00577606" w:rsidRDefault="00B16CF3" w:rsidP="007A5F8C">
            <w:pPr>
              <w:pStyle w:val="HSNormal"/>
              <w:snapToGrid w:val="0"/>
              <w:jc w:val="left"/>
              <w:rPr>
                <w:rFonts w:cs="Arial"/>
                <w:sz w:val="20"/>
              </w:rPr>
            </w:pPr>
            <w:r>
              <w:rPr>
                <w:rFonts w:cs="Arial"/>
                <w:sz w:val="20"/>
              </w:rPr>
              <w:t xml:space="preserve">Number </w:t>
            </w:r>
            <w:r w:rsidRPr="00577606">
              <w:rPr>
                <w:rFonts w:cs="Arial"/>
                <w:sz w:val="20"/>
              </w:rPr>
              <w:t>of channels to scan</w:t>
            </w:r>
            <w:r>
              <w:rPr>
                <w:rFonts w:cs="Arial"/>
                <w:sz w:val="20"/>
              </w:rPr>
              <w:t>. n_channel and channel_list  parameters decides the  number of channels and channel numbers to scan.</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n_ssid</w:t>
            </w:r>
            <w:r>
              <w:rPr>
                <w:rFonts w:cs="Arial"/>
                <w:sz w:val="20"/>
              </w:rPr>
              <w:t>s</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 xml:space="preserve">Number of SSIDs to scan; </w:t>
            </w:r>
            <w:r>
              <w:rPr>
                <w:rFonts w:cs="Arial"/>
                <w:sz w:val="20"/>
              </w:rPr>
              <w:t xml:space="preserve">as of now the firmware supports single ssid scan. This should be set to one for wildcard (no SSID) too.  </w:t>
            </w:r>
          </w:p>
        </w:tc>
      </w:tr>
      <w:tr w:rsidR="00B16CF3" w:rsidTr="007A5F8C">
        <w:trPr>
          <w:trHeight w:val="440"/>
        </w:trPr>
        <w:tc>
          <w:tcPr>
            <w:tcW w:w="3081" w:type="dxa"/>
          </w:tcPr>
          <w:p w:rsidR="00B16CF3" w:rsidRPr="00577606" w:rsidRDefault="00172405" w:rsidP="007A5F8C">
            <w:pPr>
              <w:pStyle w:val="HSNormal"/>
              <w:snapToGrid w:val="0"/>
              <w:jc w:val="left"/>
              <w:rPr>
                <w:rFonts w:cs="Arial"/>
                <w:sz w:val="20"/>
              </w:rPr>
            </w:pPr>
            <w:r>
              <w:rPr>
                <w:rFonts w:cs="Arial"/>
                <w:sz w:val="20"/>
              </w:rPr>
              <w:t>c</w:t>
            </w:r>
            <w:r w:rsidR="00B16CF3" w:rsidRPr="00577606">
              <w:rPr>
                <w:rFonts w:cs="Arial"/>
                <w:sz w:val="20"/>
              </w:rPr>
              <w:t>hannel</w:t>
            </w:r>
            <w:r w:rsidR="00B16CF3">
              <w:rPr>
                <w:rFonts w:cs="Arial"/>
                <w:sz w:val="20"/>
              </w:rPr>
              <w:t>_list</w:t>
            </w:r>
            <w:r>
              <w:rPr>
                <w:rFonts w:cs="Arial"/>
                <w:sz w:val="20"/>
              </w:rPr>
              <w:t>[50]</w:t>
            </w:r>
          </w:p>
        </w:tc>
        <w:tc>
          <w:tcPr>
            <w:tcW w:w="3081" w:type="dxa"/>
          </w:tcPr>
          <w:p w:rsidR="00B16CF3" w:rsidRPr="00577606" w:rsidRDefault="00172405" w:rsidP="007A5F8C">
            <w:pPr>
              <w:pStyle w:val="HSNormal"/>
              <w:snapToGrid w:val="0"/>
              <w:jc w:val="left"/>
              <w:rPr>
                <w:rFonts w:cs="Arial"/>
                <w:sz w:val="20"/>
              </w:rPr>
            </w:pPr>
            <w:r>
              <w:rPr>
                <w:rFonts w:cs="Arial"/>
                <w:sz w:val="20"/>
              </w:rPr>
              <w:t>uint8</w:t>
            </w:r>
          </w:p>
        </w:tc>
        <w:tc>
          <w:tcPr>
            <w:tcW w:w="3081" w:type="dxa"/>
          </w:tcPr>
          <w:p w:rsidR="00B16CF3" w:rsidRPr="00577606" w:rsidRDefault="00B16CF3" w:rsidP="007A5F8C">
            <w:pPr>
              <w:pStyle w:val="HSNormal"/>
              <w:snapToGrid w:val="0"/>
              <w:jc w:val="left"/>
              <w:rPr>
                <w:rFonts w:cs="Arial"/>
                <w:sz w:val="20"/>
              </w:rPr>
            </w:pPr>
            <w:r>
              <w:rPr>
                <w:rFonts w:cs="Arial"/>
                <w:sz w:val="20"/>
              </w:rPr>
              <w:t xml:space="preserve">List of channel numbers to scan. List can include from channel number can be either 2.4GHz or 5GHz. </w:t>
            </w:r>
          </w:p>
        </w:tc>
      </w:tr>
      <w:tr w:rsidR="00F43360" w:rsidTr="007A5F8C">
        <w:trPr>
          <w:trHeight w:val="440"/>
        </w:trPr>
        <w:tc>
          <w:tcPr>
            <w:tcW w:w="3081" w:type="dxa"/>
          </w:tcPr>
          <w:p w:rsidR="00F43360" w:rsidRDefault="00F43360" w:rsidP="007A5F8C">
            <w:pPr>
              <w:pStyle w:val="HSNormal"/>
              <w:snapToGrid w:val="0"/>
              <w:jc w:val="left"/>
              <w:rPr>
                <w:rFonts w:cs="Arial"/>
                <w:sz w:val="20"/>
              </w:rPr>
            </w:pPr>
            <w:r>
              <w:rPr>
                <w:rFonts w:cs="Arial"/>
                <w:sz w:val="20"/>
              </w:rPr>
              <w:t>chan_max_power[50]</w:t>
            </w:r>
          </w:p>
        </w:tc>
        <w:tc>
          <w:tcPr>
            <w:tcW w:w="3081" w:type="dxa"/>
          </w:tcPr>
          <w:p w:rsidR="00F43360" w:rsidRDefault="00F43360" w:rsidP="007A5F8C">
            <w:pPr>
              <w:pStyle w:val="HSNormal"/>
              <w:snapToGrid w:val="0"/>
              <w:jc w:val="left"/>
              <w:rPr>
                <w:rFonts w:cs="Arial"/>
                <w:sz w:val="20"/>
              </w:rPr>
            </w:pPr>
            <w:r>
              <w:rPr>
                <w:rFonts w:cs="Arial"/>
                <w:sz w:val="20"/>
              </w:rPr>
              <w:t>uint8</w:t>
            </w:r>
          </w:p>
        </w:tc>
        <w:tc>
          <w:tcPr>
            <w:tcW w:w="3081" w:type="dxa"/>
          </w:tcPr>
          <w:p w:rsidR="00F43360" w:rsidRDefault="00F43360" w:rsidP="007A5F8C">
            <w:pPr>
              <w:pStyle w:val="HSNormal"/>
              <w:snapToGrid w:val="0"/>
              <w:jc w:val="left"/>
              <w:rPr>
                <w:rFonts w:cs="Arial"/>
                <w:sz w:val="20"/>
              </w:rPr>
            </w:pPr>
            <w:r>
              <w:rPr>
                <w:rFonts w:cs="Arial"/>
                <w:sz w:val="20"/>
              </w:rPr>
              <w:t xml:space="preserve">The maximum power </w:t>
            </w:r>
            <w:r w:rsidR="00B47765">
              <w:rPr>
                <w:rFonts w:cs="Arial"/>
                <w:sz w:val="20"/>
              </w:rPr>
              <w:t>limitation that can be used to send a packet in current channel.</w:t>
            </w:r>
          </w:p>
        </w:tc>
      </w:tr>
      <w:tr w:rsidR="00B47765" w:rsidTr="007A5F8C">
        <w:trPr>
          <w:trHeight w:val="440"/>
        </w:trPr>
        <w:tc>
          <w:tcPr>
            <w:tcW w:w="3081" w:type="dxa"/>
          </w:tcPr>
          <w:p w:rsidR="00B47765" w:rsidRDefault="00B47765" w:rsidP="007A5F8C">
            <w:pPr>
              <w:pStyle w:val="HSNormal"/>
              <w:snapToGrid w:val="0"/>
              <w:jc w:val="left"/>
              <w:rPr>
                <w:rFonts w:cs="Arial"/>
                <w:sz w:val="20"/>
              </w:rPr>
            </w:pPr>
            <w:r w:rsidRPr="00B47765">
              <w:rPr>
                <w:rFonts w:cs="Arial"/>
                <w:sz w:val="20"/>
              </w:rPr>
              <w:lastRenderedPageBreak/>
              <w:t>chan_max_antenna_gain</w:t>
            </w:r>
            <w:r>
              <w:rPr>
                <w:rFonts w:cs="Arial"/>
                <w:sz w:val="20"/>
              </w:rPr>
              <w:t>[50]</w:t>
            </w:r>
          </w:p>
        </w:tc>
        <w:tc>
          <w:tcPr>
            <w:tcW w:w="3081" w:type="dxa"/>
          </w:tcPr>
          <w:p w:rsidR="00B47765" w:rsidRDefault="00B47765" w:rsidP="007A5F8C">
            <w:pPr>
              <w:pStyle w:val="HSNormal"/>
              <w:snapToGrid w:val="0"/>
              <w:jc w:val="left"/>
              <w:rPr>
                <w:rFonts w:cs="Arial"/>
                <w:sz w:val="20"/>
              </w:rPr>
            </w:pPr>
            <w:r>
              <w:rPr>
                <w:rFonts w:cs="Arial"/>
                <w:sz w:val="20"/>
              </w:rPr>
              <w:t>uint8</w:t>
            </w:r>
          </w:p>
        </w:tc>
        <w:tc>
          <w:tcPr>
            <w:tcW w:w="3081" w:type="dxa"/>
          </w:tcPr>
          <w:p w:rsidR="00B47765" w:rsidRDefault="00B47765" w:rsidP="007A5F8C">
            <w:pPr>
              <w:pStyle w:val="HSNormal"/>
              <w:snapToGrid w:val="0"/>
              <w:jc w:val="left"/>
              <w:rPr>
                <w:rFonts w:cs="Arial"/>
                <w:sz w:val="20"/>
              </w:rPr>
            </w:pP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ssid</w:t>
            </w:r>
            <w:r>
              <w:rPr>
                <w:rFonts w:cs="Arial"/>
                <w:sz w:val="20"/>
              </w:rPr>
              <w:t>s</w:t>
            </w:r>
            <w:r w:rsidRPr="00577606">
              <w:rPr>
                <w:rFonts w:cs="Arial"/>
                <w:sz w:val="20"/>
              </w:rPr>
              <w:t>[MAX_NUM_SSID]</w:t>
            </w:r>
          </w:p>
        </w:tc>
        <w:tc>
          <w:tcPr>
            <w:tcW w:w="3081" w:type="dxa"/>
          </w:tcPr>
          <w:p w:rsidR="00B16CF3" w:rsidRPr="00577606" w:rsidRDefault="00266DC4" w:rsidP="007A5F8C">
            <w:pPr>
              <w:pStyle w:val="HSNormal"/>
              <w:snapToGrid w:val="0"/>
              <w:jc w:val="left"/>
              <w:rPr>
                <w:rFonts w:cs="Arial"/>
                <w:sz w:val="20"/>
              </w:rPr>
            </w:pPr>
            <w:r>
              <w:rPr>
                <w:rFonts w:cs="Arial"/>
                <w:sz w:val="20"/>
              </w:rPr>
              <w:t>ssid_t</w:t>
            </w:r>
          </w:p>
        </w:tc>
        <w:tc>
          <w:tcPr>
            <w:tcW w:w="3081" w:type="dxa"/>
          </w:tcPr>
          <w:p w:rsidR="00B16CF3" w:rsidRPr="00577606" w:rsidRDefault="00B16CF3" w:rsidP="007A5F8C">
            <w:pPr>
              <w:pStyle w:val="HSNormal"/>
              <w:snapToGrid w:val="0"/>
              <w:jc w:val="left"/>
              <w:rPr>
                <w:rFonts w:cs="Arial"/>
                <w:sz w:val="20"/>
              </w:rPr>
            </w:pPr>
            <w:r>
              <w:rPr>
                <w:rFonts w:cs="Arial"/>
                <w:sz w:val="20"/>
              </w:rPr>
              <w:t xml:space="preserve">SSID list </w:t>
            </w:r>
            <w:r w:rsidRPr="00577606">
              <w:rPr>
                <w:rFonts w:cs="Arial"/>
                <w:sz w:val="20"/>
              </w:rPr>
              <w:t xml:space="preserve">to scan; </w:t>
            </w:r>
            <w:r>
              <w:rPr>
                <w:rFonts w:cs="Arial"/>
                <w:sz w:val="20"/>
              </w:rPr>
              <w:t>as of now only one SSID</w:t>
            </w:r>
            <w:r w:rsidRPr="00577606">
              <w:rPr>
                <w:rFonts w:cs="Arial"/>
                <w:sz w:val="20"/>
              </w:rPr>
              <w:t xml:space="preserve"> at a time</w:t>
            </w:r>
            <w:r>
              <w:rPr>
                <w:rFonts w:cs="Arial"/>
                <w:sz w:val="20"/>
              </w:rPr>
              <w:t xml:space="preserve"> so MAX_NUM_SSID is always 1.</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p2p_probe</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Default="00B16CF3" w:rsidP="007A5F8C">
            <w:pPr>
              <w:pStyle w:val="HSNormal"/>
              <w:snapToGrid w:val="0"/>
              <w:jc w:val="left"/>
              <w:rPr>
                <w:rFonts w:cs="Arial"/>
                <w:sz w:val="20"/>
              </w:rPr>
            </w:pPr>
            <w:r>
              <w:rPr>
                <w:rFonts w:cs="Arial"/>
                <w:sz w:val="20"/>
              </w:rPr>
              <w:t>=0 for normal scan command</w:t>
            </w:r>
          </w:p>
          <w:p w:rsidR="00B16CF3" w:rsidRPr="00577606" w:rsidRDefault="00B16CF3" w:rsidP="007A5F8C">
            <w:pPr>
              <w:pStyle w:val="HSNormal"/>
              <w:snapToGrid w:val="0"/>
              <w:jc w:val="left"/>
              <w:rPr>
                <w:rFonts w:cs="Arial"/>
                <w:sz w:val="20"/>
              </w:rPr>
            </w:pPr>
            <w:r>
              <w:rPr>
                <w:rFonts w:cs="Arial"/>
                <w:sz w:val="20"/>
              </w:rPr>
              <w:t>=1 In case scan command is issued as part of P2P search operation.</w:t>
            </w:r>
          </w:p>
        </w:tc>
      </w:tr>
      <w:tr w:rsidR="00B16CF3" w:rsidTr="007A5F8C">
        <w:tc>
          <w:tcPr>
            <w:tcW w:w="3081" w:type="dxa"/>
          </w:tcPr>
          <w:p w:rsidR="00B16CF3" w:rsidRPr="00577606" w:rsidRDefault="00B16CF3" w:rsidP="007A5F8C">
            <w:pPr>
              <w:pStyle w:val="HSNormal"/>
              <w:snapToGrid w:val="0"/>
              <w:jc w:val="left"/>
              <w:rPr>
                <w:rFonts w:cs="Arial"/>
                <w:sz w:val="20"/>
              </w:rPr>
            </w:pPr>
            <w:r w:rsidRPr="00605F8B">
              <w:rPr>
                <w:rFonts w:cs="Arial"/>
                <w:sz w:val="20"/>
              </w:rPr>
              <w:t>extra_ies_le</w:t>
            </w:r>
            <w:r>
              <w:rPr>
                <w:rFonts w:cs="Arial"/>
                <w:sz w:val="20"/>
              </w:rPr>
              <w:t>n</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Pr="00577606" w:rsidRDefault="00B16CF3" w:rsidP="007A5F8C">
            <w:pPr>
              <w:pStyle w:val="HSNormal"/>
              <w:snapToGrid w:val="0"/>
              <w:jc w:val="left"/>
              <w:rPr>
                <w:rFonts w:cs="Arial"/>
                <w:sz w:val="20"/>
              </w:rPr>
            </w:pPr>
            <w:r>
              <w:rPr>
                <w:rFonts w:cs="Arial"/>
                <w:sz w:val="20"/>
              </w:rPr>
              <w:t xml:space="preserve">If there are any extra information elements that needs to be part of probe request frames, </w:t>
            </w:r>
            <w:r w:rsidRPr="00FA566C">
              <w:rPr>
                <w:rFonts w:cs="Arial"/>
                <w:b/>
                <w:sz w:val="20"/>
              </w:rPr>
              <w:t>extra_ies_len</w:t>
            </w:r>
            <w:r>
              <w:rPr>
                <w:rFonts w:cs="Arial"/>
                <w:b/>
                <w:sz w:val="20"/>
              </w:rPr>
              <w:t xml:space="preserve"> </w:t>
            </w:r>
            <w:r>
              <w:rPr>
                <w:rFonts w:cs="Arial"/>
                <w:sz w:val="20"/>
              </w:rPr>
              <w:t xml:space="preserve">should be set to the length of those IEs. </w:t>
            </w:r>
            <w:r w:rsidRPr="00FA566C">
              <w:rPr>
                <w:rFonts w:cs="Arial"/>
                <w:b/>
                <w:sz w:val="20"/>
              </w:rPr>
              <w:t xml:space="preserve"> </w:t>
            </w:r>
          </w:p>
        </w:tc>
      </w:tr>
      <w:tr w:rsidR="00B16CF3" w:rsidTr="007A5F8C">
        <w:tc>
          <w:tcPr>
            <w:tcW w:w="3081" w:type="dxa"/>
          </w:tcPr>
          <w:p w:rsidR="00B16CF3" w:rsidRPr="00605F8B" w:rsidRDefault="00B16CF3" w:rsidP="007A5F8C">
            <w:pPr>
              <w:pStyle w:val="HSNormal"/>
              <w:snapToGrid w:val="0"/>
              <w:jc w:val="left"/>
              <w:rPr>
                <w:rFonts w:cs="Arial"/>
                <w:sz w:val="20"/>
              </w:rPr>
            </w:pPr>
            <w:r>
              <w:rPr>
                <w:rFonts w:cs="Arial"/>
                <w:sz w:val="20"/>
              </w:rPr>
              <w:t>extra_ies[0]</w:t>
            </w:r>
          </w:p>
        </w:tc>
        <w:tc>
          <w:tcPr>
            <w:tcW w:w="3081" w:type="dxa"/>
          </w:tcPr>
          <w:p w:rsidR="00B16CF3" w:rsidRPr="00577606" w:rsidRDefault="00B16CF3" w:rsidP="007A5F8C">
            <w:pPr>
              <w:pStyle w:val="HSNormal"/>
              <w:snapToGrid w:val="0"/>
              <w:jc w:val="left"/>
              <w:rPr>
                <w:rFonts w:cs="Arial"/>
                <w:sz w:val="20"/>
              </w:rPr>
            </w:pPr>
            <w:r>
              <w:rPr>
                <w:rFonts w:cs="Arial"/>
                <w:sz w:val="20"/>
              </w:rPr>
              <w:t>uint8</w:t>
            </w:r>
          </w:p>
        </w:tc>
        <w:tc>
          <w:tcPr>
            <w:tcW w:w="3081" w:type="dxa"/>
          </w:tcPr>
          <w:p w:rsidR="00B16CF3" w:rsidRDefault="00B16CF3" w:rsidP="007A5F8C">
            <w:pPr>
              <w:pStyle w:val="HSNormal"/>
              <w:snapToGrid w:val="0"/>
              <w:jc w:val="left"/>
              <w:rPr>
                <w:rFonts w:cs="Arial"/>
                <w:sz w:val="20"/>
              </w:rPr>
            </w:pPr>
            <w:r>
              <w:rPr>
                <w:rFonts w:cs="Arial"/>
                <w:sz w:val="20"/>
              </w:rPr>
              <w:t xml:space="preserve">As Extra IEs are varying in size they are placed at the end of scan command payload. </w:t>
            </w:r>
            <w:r w:rsidRPr="00605F8B">
              <w:rPr>
                <w:rFonts w:cs="Arial"/>
                <w:sz w:val="20"/>
              </w:rPr>
              <w:t xml:space="preserve"> </w:t>
            </w:r>
            <w:r w:rsidRPr="00C459AE">
              <w:rPr>
                <w:rFonts w:cs="Arial"/>
                <w:b/>
                <w:sz w:val="20"/>
              </w:rPr>
              <w:t>extra_ies_len</w:t>
            </w:r>
            <w:r>
              <w:rPr>
                <w:rFonts w:cs="Arial"/>
                <w:sz w:val="20"/>
              </w:rPr>
              <w:t xml:space="preserve"> should be set to total length of IEs contained in this field. Allocated memory should be of size </w:t>
            </w:r>
          </w:p>
          <w:p w:rsidR="00B16CF3" w:rsidRDefault="00B16CF3" w:rsidP="007A5F8C">
            <w:pPr>
              <w:pStyle w:val="HSNormal"/>
              <w:snapToGrid w:val="0"/>
              <w:jc w:val="left"/>
              <w:rPr>
                <w:rFonts w:cs="Arial"/>
                <w:sz w:val="20"/>
              </w:rPr>
            </w:pPr>
            <w:r>
              <w:rPr>
                <w:rFonts w:cs="Arial"/>
                <w:sz w:val="20"/>
              </w:rPr>
              <w:t>sizeof (Cmd_scan_t) + extra_ies_len.</w:t>
            </w:r>
          </w:p>
        </w:tc>
      </w:tr>
    </w:tbl>
    <w:p w:rsidR="00B16CF3" w:rsidRDefault="00B16CF3" w:rsidP="00B16CF3">
      <w:pPr>
        <w:pStyle w:val="HSNormal"/>
        <w:rPr>
          <w:rFonts w:ascii="Arial" w:hAnsi="Arial" w:cs="Arial"/>
          <w:sz w:val="20"/>
        </w:rPr>
      </w:pPr>
    </w:p>
    <w:p w:rsidR="00B16CF3" w:rsidRPr="00577606" w:rsidRDefault="00B16CF3" w:rsidP="00B16CF3">
      <w:pPr>
        <w:pStyle w:val="HSNormal"/>
        <w:rPr>
          <w:rFonts w:ascii="Arial" w:hAnsi="Arial" w:cs="Arial"/>
          <w:sz w:val="20"/>
        </w:rPr>
      </w:pPr>
      <w:r w:rsidRPr="00577606">
        <w:rPr>
          <w:rFonts w:ascii="Arial" w:hAnsi="Arial" w:cs="Arial"/>
          <w:sz w:val="20"/>
        </w:rPr>
        <w:t xml:space="preserve">            </w:t>
      </w:r>
    </w:p>
    <w:p w:rsidR="00B16CF3" w:rsidRDefault="00B16CF3" w:rsidP="00B16CF3">
      <w:pPr>
        <w:pStyle w:val="Appendix3"/>
      </w:pPr>
      <w:bookmarkStart w:id="37" w:name="_CMD_SCAN"/>
      <w:bookmarkStart w:id="38" w:name="_CMD_SEND_PROFILE"/>
      <w:bookmarkStart w:id="39" w:name="_CMD_SETKEY"/>
      <w:bookmarkStart w:id="40" w:name="_Ref374203659"/>
      <w:bookmarkStart w:id="41" w:name="_Toc374459408"/>
      <w:bookmarkStart w:id="42" w:name="_Toc378273334"/>
      <w:bookmarkEnd w:id="37"/>
      <w:bookmarkEnd w:id="38"/>
      <w:bookmarkEnd w:id="39"/>
      <w:r>
        <w:t>Cmd_set_key</w:t>
      </w:r>
      <w:bookmarkEnd w:id="40"/>
      <w:bookmarkEnd w:id="41"/>
      <w:bookmarkEnd w:id="42"/>
    </w:p>
    <w:p w:rsidR="00B16CF3" w:rsidRPr="00332713" w:rsidRDefault="00B16CF3" w:rsidP="00B16CF3"/>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611D47">
              <w:rPr>
                <w:rFonts w:cs="Arial"/>
              </w:rPr>
              <w:t>UMAC_CMD_SETKEY</w:t>
            </w:r>
            <w:r>
              <w:rPr>
                <w:rFonts w:cs="Arial"/>
              </w:rPr>
              <w:t>.</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if_index</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Pr="00577606" w:rsidRDefault="00B16CF3" w:rsidP="007A5F8C">
            <w:pPr>
              <w:pStyle w:val="HSNormal"/>
              <w:snapToGrid w:val="0"/>
              <w:jc w:val="left"/>
              <w:rPr>
                <w:rFonts w:cs="Arial"/>
                <w:sz w:val="20"/>
              </w:rPr>
            </w:pPr>
            <w:r>
              <w:rPr>
                <w:rFonts w:cs="Arial"/>
                <w:sz w:val="20"/>
              </w:rPr>
              <w:t>Key’s virtual interface index number.</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Ctrl</w:t>
            </w:r>
          </w:p>
        </w:tc>
        <w:tc>
          <w:tcPr>
            <w:tcW w:w="3081" w:type="dxa"/>
          </w:tcPr>
          <w:p w:rsidR="00B16CF3" w:rsidRPr="00577606" w:rsidRDefault="00B16CF3" w:rsidP="007A5F8C">
            <w:pPr>
              <w:pStyle w:val="HSNormal"/>
              <w:snapToGrid w:val="0"/>
              <w:jc w:val="left"/>
              <w:rPr>
                <w:rFonts w:cs="Arial"/>
                <w:sz w:val="20"/>
              </w:rPr>
            </w:pPr>
            <w:r>
              <w:rPr>
                <w:rFonts w:cs="Arial"/>
                <w:sz w:val="20"/>
              </w:rPr>
              <w:t>uint32</w:t>
            </w:r>
          </w:p>
        </w:tc>
        <w:tc>
          <w:tcPr>
            <w:tcW w:w="3081" w:type="dxa"/>
          </w:tcPr>
          <w:p w:rsidR="00B16CF3" w:rsidRDefault="00B16CF3" w:rsidP="007A5F8C">
            <w:pPr>
              <w:pStyle w:val="HSNormal"/>
              <w:snapToGrid w:val="0"/>
              <w:jc w:val="left"/>
              <w:rPr>
                <w:rFonts w:cs="Arial"/>
                <w:sz w:val="20"/>
              </w:rPr>
            </w:pPr>
            <w:r>
              <w:rPr>
                <w:rFonts w:cs="Arial"/>
                <w:sz w:val="20"/>
              </w:rPr>
              <w:t>0 = Add key</w:t>
            </w:r>
          </w:p>
          <w:p w:rsidR="00B16CF3" w:rsidRPr="00577606" w:rsidRDefault="00B16CF3" w:rsidP="007A5F8C">
            <w:pPr>
              <w:pStyle w:val="HSNormal"/>
              <w:snapToGrid w:val="0"/>
              <w:jc w:val="left"/>
              <w:rPr>
                <w:rFonts w:cs="Arial"/>
                <w:sz w:val="20"/>
              </w:rPr>
            </w:pPr>
            <w:r>
              <w:rPr>
                <w:rFonts w:cs="Arial"/>
                <w:sz w:val="20"/>
              </w:rPr>
              <w:t>1 = Delete key</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key_type</w:t>
            </w:r>
          </w:p>
        </w:tc>
        <w:tc>
          <w:tcPr>
            <w:tcW w:w="3081" w:type="dxa"/>
          </w:tcPr>
          <w:p w:rsidR="00B16CF3" w:rsidRPr="00577606" w:rsidRDefault="00B16CF3" w:rsidP="007A5F8C">
            <w:pPr>
              <w:pStyle w:val="HSNormal"/>
              <w:snapToGrid w:val="0"/>
              <w:jc w:val="left"/>
              <w:rPr>
                <w:rFonts w:cs="Arial"/>
                <w:sz w:val="20"/>
              </w:rPr>
            </w:pPr>
            <w:r>
              <w:rPr>
                <w:rFonts w:cs="Arial"/>
                <w:sz w:val="20"/>
                <w:bdr w:val="none" w:sz="0" w:space="0" w:color="auto" w:frame="1"/>
              </w:rPr>
              <w:fldChar w:fldCharType="begin"/>
            </w:r>
            <w:r>
              <w:rPr>
                <w:rFonts w:cs="Arial"/>
                <w:sz w:val="20"/>
              </w:rPr>
              <w:instrText xml:space="preserve"> REF _Ref374189990 \h </w:instrText>
            </w:r>
            <w:r>
              <w:rPr>
                <w:rFonts w:cs="Arial"/>
                <w:sz w:val="20"/>
                <w:bdr w:val="none" w:sz="0" w:space="0" w:color="auto" w:frame="1"/>
              </w:rPr>
            </w:r>
            <w:r>
              <w:rPr>
                <w:rFonts w:cs="Arial"/>
                <w:sz w:val="20"/>
                <w:bdr w:val="none" w:sz="0" w:space="0" w:color="auto" w:frame="1"/>
              </w:rPr>
              <w:fldChar w:fldCharType="separate"/>
            </w:r>
            <w:r w:rsidR="00891F51">
              <w:t>KEY_TYPE_T</w:t>
            </w:r>
            <w:r>
              <w:rPr>
                <w:rFonts w:cs="Arial"/>
                <w:sz w:val="20"/>
                <w:bdr w:val="none" w:sz="0" w:space="0" w:color="auto" w:frame="1"/>
              </w:rPr>
              <w:fldChar w:fldCharType="end"/>
            </w:r>
          </w:p>
        </w:tc>
        <w:tc>
          <w:tcPr>
            <w:tcW w:w="3081" w:type="dxa"/>
          </w:tcPr>
          <w:p w:rsidR="00B16CF3" w:rsidRPr="00577606" w:rsidRDefault="00B16CF3" w:rsidP="007A5F8C">
            <w:pPr>
              <w:pStyle w:val="HSNormal"/>
              <w:snapToGrid w:val="0"/>
              <w:jc w:val="left"/>
              <w:rPr>
                <w:rFonts w:cs="Arial"/>
                <w:sz w:val="20"/>
              </w:rPr>
            </w:pPr>
            <w:r>
              <w:rPr>
                <w:rFonts w:cs="Arial"/>
                <w:sz w:val="20"/>
              </w:rPr>
              <w:t>0=unicast</w:t>
            </w:r>
          </w:p>
          <w:p w:rsidR="00B16CF3" w:rsidRPr="00577606" w:rsidRDefault="00B16CF3" w:rsidP="007A5F8C">
            <w:pPr>
              <w:pStyle w:val="HSNormal"/>
              <w:snapToGrid w:val="0"/>
              <w:jc w:val="left"/>
              <w:rPr>
                <w:rFonts w:cs="Arial"/>
                <w:sz w:val="20"/>
              </w:rPr>
            </w:pPr>
            <w:r w:rsidRPr="00577606">
              <w:rPr>
                <w:rFonts w:cs="Arial"/>
                <w:sz w:val="20"/>
              </w:rPr>
              <w:t>1=</w:t>
            </w:r>
            <w:r>
              <w:rPr>
                <w:rFonts w:cs="Arial"/>
                <w:sz w:val="20"/>
              </w:rPr>
              <w:t>broadcast</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cipher_type</w:t>
            </w:r>
          </w:p>
        </w:tc>
        <w:tc>
          <w:tcPr>
            <w:tcW w:w="3081" w:type="dxa"/>
          </w:tcPr>
          <w:p w:rsidR="00B16CF3" w:rsidRPr="00577606" w:rsidRDefault="00B16CF3" w:rsidP="007A5F8C">
            <w:pPr>
              <w:pStyle w:val="HSNormal"/>
              <w:snapToGrid w:val="0"/>
              <w:jc w:val="left"/>
              <w:rPr>
                <w:rFonts w:cs="Arial"/>
                <w:sz w:val="20"/>
              </w:rPr>
            </w:pPr>
            <w:r>
              <w:rPr>
                <w:rFonts w:cs="Arial"/>
                <w:sz w:val="20"/>
              </w:rPr>
              <w:fldChar w:fldCharType="begin"/>
            </w:r>
            <w:r>
              <w:rPr>
                <w:rFonts w:cs="Arial"/>
                <w:sz w:val="20"/>
              </w:rPr>
              <w:instrText xml:space="preserve"> REF _Ref374190180 \h </w:instrText>
            </w:r>
            <w:r>
              <w:rPr>
                <w:rFonts w:cs="Arial"/>
                <w:sz w:val="20"/>
              </w:rPr>
            </w:r>
            <w:r>
              <w:rPr>
                <w:rFonts w:cs="Arial"/>
                <w:sz w:val="20"/>
              </w:rPr>
              <w:fldChar w:fldCharType="separate"/>
            </w:r>
            <w:r w:rsidR="00891F51">
              <w:t>CIPHER_TYPE_T</w:t>
            </w:r>
            <w:r>
              <w:rPr>
                <w:rFonts w:cs="Arial"/>
                <w:sz w:val="20"/>
              </w:rPr>
              <w:fldChar w:fldCharType="end"/>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Cipher type of the key</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 xml:space="preserve">key_id                   </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 xml:space="preserve">  Key in</w:t>
            </w:r>
            <w:r>
              <w:rPr>
                <w:rFonts w:cs="Arial"/>
                <w:sz w:val="20"/>
              </w:rPr>
              <w:t>dex, values (0-3) used for   WEP</w:t>
            </w:r>
            <w:r w:rsidRPr="00577606">
              <w:rPr>
                <w:rFonts w:cs="Arial"/>
                <w:sz w:val="20"/>
              </w:rPr>
              <w:t xml:space="preserve">; </w:t>
            </w:r>
            <w:r>
              <w:rPr>
                <w:rFonts w:cs="Arial"/>
                <w:sz w:val="20"/>
              </w:rPr>
              <w:t xml:space="preserve">For other cases it can be any value starting from zero. </w:t>
            </w:r>
          </w:p>
        </w:tc>
      </w:tr>
      <w:tr w:rsidR="00B16CF3" w:rsidTr="007A5F8C">
        <w:tc>
          <w:tcPr>
            <w:tcW w:w="3081" w:type="dxa"/>
          </w:tcPr>
          <w:p w:rsidR="00B16CF3" w:rsidRPr="00577606" w:rsidRDefault="00B16CF3" w:rsidP="007A5F8C">
            <w:pPr>
              <w:pStyle w:val="HSNormal"/>
              <w:tabs>
                <w:tab w:val="left" w:pos="1170"/>
              </w:tabs>
              <w:snapToGrid w:val="0"/>
              <w:jc w:val="left"/>
              <w:rPr>
                <w:rFonts w:cs="Arial"/>
                <w:sz w:val="20"/>
              </w:rPr>
            </w:pPr>
            <w:r w:rsidRPr="00577606">
              <w:rPr>
                <w:rFonts w:cs="Arial"/>
                <w:sz w:val="20"/>
              </w:rPr>
              <w:lastRenderedPageBreak/>
              <w:t>key_len</w:t>
            </w:r>
            <w:r w:rsidRPr="00577606">
              <w:rPr>
                <w:rFonts w:cs="Arial"/>
                <w:sz w:val="20"/>
              </w:rPr>
              <w:tab/>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int32</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 xml:space="preserve"> Key length; its value depends on security mechanism chosen.</w:t>
            </w:r>
          </w:p>
        </w:tc>
      </w:tr>
      <w:tr w:rsidR="00B16CF3" w:rsidTr="007A5F8C">
        <w:tc>
          <w:tcPr>
            <w:tcW w:w="3081" w:type="dxa"/>
          </w:tcPr>
          <w:p w:rsidR="00B16CF3" w:rsidRPr="00577606" w:rsidRDefault="00B16CF3" w:rsidP="007A5F8C">
            <w:pPr>
              <w:pStyle w:val="HSNormal"/>
              <w:tabs>
                <w:tab w:val="left" w:pos="1170"/>
              </w:tabs>
              <w:snapToGrid w:val="0"/>
              <w:jc w:val="left"/>
              <w:rPr>
                <w:rFonts w:cs="Arial"/>
                <w:sz w:val="20"/>
              </w:rPr>
            </w:pPr>
            <w:r w:rsidRPr="00577606">
              <w:rPr>
                <w:rFonts w:cs="Arial"/>
                <w:sz w:val="20"/>
              </w:rPr>
              <w:t>rsc_len</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int32</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Length of the rsc value</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mac_addr[ETH_ALEN]</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Peer station address of respective key.</w:t>
            </w:r>
            <w:r>
              <w:rPr>
                <w:rFonts w:cs="Arial"/>
                <w:sz w:val="20"/>
              </w:rPr>
              <w:t xml:space="preserve"> In case of group key, it is set to broadcast address, i.e. all 6 bytes to 0xFF.</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key[MAX_KEY_LEN]</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Encryption / Decryption key for Unicast/Multi cast packets depending on key type</w:t>
            </w:r>
          </w:p>
        </w:tc>
      </w:tr>
      <w:tr w:rsidR="00B16CF3" w:rsidTr="007A5F8C">
        <w:tc>
          <w:tcPr>
            <w:tcW w:w="3081" w:type="dxa"/>
          </w:tcPr>
          <w:p w:rsidR="00B16CF3" w:rsidRPr="00577606" w:rsidRDefault="00B16CF3" w:rsidP="007A5F8C">
            <w:pPr>
              <w:pStyle w:val="HSNormal"/>
              <w:snapToGrid w:val="0"/>
              <w:jc w:val="left"/>
              <w:rPr>
                <w:rFonts w:cs="Arial"/>
                <w:sz w:val="20"/>
              </w:rPr>
            </w:pPr>
            <w:r w:rsidRPr="00577606">
              <w:rPr>
                <w:rFonts w:cs="Arial"/>
                <w:sz w:val="20"/>
              </w:rPr>
              <w:t>rsc[ RX_SEQ_SIZE ]</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uint8</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Receive sequence count (RSC). Used in detecting RX replay attacks.</w:t>
            </w:r>
          </w:p>
        </w:tc>
      </w:tr>
    </w:tbl>
    <w:p w:rsidR="00B16CF3" w:rsidRDefault="00B16CF3" w:rsidP="00B16CF3">
      <w:pPr>
        <w:pStyle w:val="Appendix3"/>
        <w:numPr>
          <w:ilvl w:val="0"/>
          <w:numId w:val="0"/>
        </w:numPr>
      </w:pPr>
      <w:bookmarkStart w:id="43" w:name="_CMD_TX"/>
      <w:bookmarkStart w:id="44" w:name="_cmd_tx_t"/>
      <w:bookmarkEnd w:id="43"/>
      <w:bookmarkEnd w:id="44"/>
    </w:p>
    <w:p w:rsidR="00B16CF3" w:rsidRDefault="00B16CF3" w:rsidP="00B16CF3">
      <w:pPr>
        <w:pStyle w:val="Appendix3"/>
      </w:pPr>
      <w:bookmarkStart w:id="45" w:name="_Ref374211561"/>
      <w:bookmarkStart w:id="46" w:name="_Toc374459409"/>
      <w:bookmarkStart w:id="47" w:name="_Toc378273335"/>
      <w:r>
        <w:t>Cmd_tx_ctrl</w:t>
      </w:r>
      <w:bookmarkEnd w:id="45"/>
      <w:bookmarkEnd w:id="46"/>
      <w:bookmarkEnd w:id="47"/>
    </w:p>
    <w:p w:rsidR="00B16CF3" w:rsidRPr="004A795B" w:rsidRDefault="00B16CF3" w:rsidP="00B16CF3"/>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B16CF3" w:rsidRPr="00577606" w:rsidTr="007637A5">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r>
              <w:t>hdr</w:t>
            </w:r>
          </w:p>
        </w:tc>
        <w:tc>
          <w:tcPr>
            <w:tcW w:w="2226"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Pr>
                <w:rFonts w:cs="Arial"/>
              </w:rPr>
              <w:t>CMD_TX. For detailed explanation of other TX related fields in this header click on host_mac_msg_hdr.</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sidRPr="002C10A1">
              <w:rPr>
                <w:rFonts w:ascii="Arial" w:hAnsi="Arial" w:cs="Arial"/>
                <w:sz w:val="20"/>
              </w:rPr>
              <w:t>if_index</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this packet is tied to.</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sidRPr="002C10A1">
              <w:rPr>
                <w:rFonts w:ascii="Arial" w:hAnsi="Arial" w:cs="Arial"/>
                <w:sz w:val="20"/>
              </w:rPr>
              <w:t>queue_num</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There are four queues named AC_BK, AC_BE, AC_VI and AC_VO. The queue number will be decided based on IP packet’s TOS field. </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sidRPr="002C10A1">
              <w:rPr>
                <w:rFonts w:ascii="Arial" w:hAnsi="Arial" w:cs="Arial"/>
                <w:sz w:val="20"/>
              </w:rPr>
              <w:t>token_id</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Token numbers zero to three are reserved for queue numbers AC_BK to AC_VO respectively, 4 and 5 are reserved for Beacon frames. remaining are spare tokens assigned on first come first serve basis.</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pkt_length</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rPr>
                <w:rFonts w:ascii="Arial" w:hAnsi="Arial" w:cs="Arial"/>
                <w:sz w:val="20"/>
              </w:rPr>
            </w:pPr>
            <w:r>
              <w:rPr>
                <w:rFonts w:ascii="Arial" w:hAnsi="Arial" w:cs="Arial"/>
                <w:sz w:val="20"/>
              </w:rPr>
              <w:t>packet length including mac 80211 header.</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more_frms</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 xml:space="preserve">This is used in AP mode operation; while transmitting a packet to a station which is in the power save mode, if the AP has more data in destination’s   station queue, this field is set to 1; </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0 in all other cases. </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force_tx</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rPr>
                <w:rFonts w:ascii="Arial" w:hAnsi="Arial" w:cs="Arial"/>
                <w:sz w:val="20"/>
              </w:rPr>
            </w:pPr>
            <w:r w:rsidRPr="00B50BE2">
              <w:rPr>
                <w:rFonts w:ascii="Arial" w:hAnsi="Arial" w:cs="Arial"/>
                <w:sz w:val="20"/>
              </w:rPr>
              <w:t xml:space="preserve"> If this field is set for any packet, need to be transmitting even though TX has been disabled</w:t>
            </w:r>
            <w:r>
              <w:rPr>
                <w:rFonts w:ascii="Arial" w:hAnsi="Arial" w:cs="Arial"/>
                <w:sz w:val="20"/>
              </w:rPr>
              <w:t xml:space="preserve">. This field is only </w:t>
            </w:r>
            <w:r>
              <w:rPr>
                <w:rFonts w:ascii="Arial" w:hAnsi="Arial" w:cs="Arial"/>
                <w:sz w:val="20"/>
              </w:rPr>
              <w:lastRenderedPageBreak/>
              <w:t>meaningful in DFS.</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lastRenderedPageBreak/>
              <w:t>num_rates</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Unit8</w:t>
            </w:r>
          </w:p>
        </w:tc>
        <w:tc>
          <w:tcPr>
            <w:tcW w:w="3810" w:type="dxa"/>
            <w:tcBorders>
              <w:top w:val="single" w:sz="4" w:space="0" w:color="000000"/>
              <w:left w:val="single" w:sz="4" w:space="0" w:color="000000"/>
              <w:bottom w:val="single" w:sz="4" w:space="0" w:color="000000"/>
              <w:right w:val="single" w:sz="4" w:space="0" w:color="000000"/>
            </w:tcBorders>
          </w:tcPr>
          <w:p w:rsidR="00B16CF3" w:rsidRPr="00B50BE2" w:rsidRDefault="00B16CF3" w:rsidP="007A5F8C">
            <w:pPr>
              <w:pStyle w:val="HSNormal"/>
              <w:snapToGrid w:val="0"/>
              <w:rPr>
                <w:rFonts w:ascii="Arial" w:hAnsi="Arial" w:cs="Arial"/>
                <w:sz w:val="20"/>
              </w:rPr>
            </w:pPr>
            <w:r>
              <w:rPr>
                <w:rFonts w:ascii="Arial" w:hAnsi="Arial" w:cs="Arial"/>
                <w:sz w:val="20"/>
              </w:rPr>
              <w:t>This field is used to specify the number of rates a TX packet can transmit. A TX can be transmitted at max with 4 possible rates.</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sidRPr="00BA3F5D">
              <w:rPr>
                <w:rFonts w:ascii="Arial" w:hAnsi="Arial" w:cs="Arial"/>
                <w:sz w:val="20"/>
              </w:rPr>
              <w:t>rate_protection_type[4]</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rPr>
                <w:rFonts w:ascii="Arial" w:hAnsi="Arial" w:cs="Arial"/>
                <w:sz w:val="20"/>
              </w:rPr>
            </w:pPr>
            <w:r>
              <w:rPr>
                <w:rFonts w:ascii="Arial" w:hAnsi="Arial" w:cs="Arial"/>
                <w:sz w:val="20"/>
              </w:rPr>
              <w:t xml:space="preserve">0 = </w:t>
            </w:r>
            <w:r w:rsidRPr="00966BE3">
              <w:rPr>
                <w:rFonts w:ascii="Arial" w:hAnsi="Arial" w:cs="Arial"/>
                <w:sz w:val="20"/>
              </w:rPr>
              <w:t>USE_PROTECTION_NONE</w:t>
            </w:r>
          </w:p>
          <w:p w:rsidR="00B16CF3" w:rsidRDefault="00B16CF3" w:rsidP="007A5F8C">
            <w:pPr>
              <w:pStyle w:val="HSNormal"/>
              <w:snapToGrid w:val="0"/>
              <w:rPr>
                <w:rFonts w:ascii="Arial" w:hAnsi="Arial" w:cs="Arial"/>
                <w:sz w:val="20"/>
              </w:rPr>
            </w:pPr>
            <w:r>
              <w:rPr>
                <w:rFonts w:ascii="Arial" w:hAnsi="Arial" w:cs="Arial"/>
                <w:sz w:val="20"/>
              </w:rPr>
              <w:t xml:space="preserve">1 = </w:t>
            </w:r>
            <w:r w:rsidRPr="00966BE3">
              <w:rPr>
                <w:rFonts w:ascii="Arial" w:hAnsi="Arial" w:cs="Arial"/>
                <w:sz w:val="20"/>
              </w:rPr>
              <w:t>USE_PROTECTION_RTS</w:t>
            </w:r>
          </w:p>
          <w:p w:rsidR="00B16CF3" w:rsidRPr="00B50BE2" w:rsidRDefault="00B16CF3" w:rsidP="007A5F8C">
            <w:pPr>
              <w:pStyle w:val="HSNormal"/>
              <w:snapToGrid w:val="0"/>
              <w:rPr>
                <w:rFonts w:ascii="Arial" w:hAnsi="Arial" w:cs="Arial"/>
                <w:sz w:val="20"/>
              </w:rPr>
            </w:pPr>
            <w:r>
              <w:rPr>
                <w:rFonts w:ascii="Arial" w:hAnsi="Arial" w:cs="Arial"/>
                <w:sz w:val="20"/>
              </w:rPr>
              <w:t xml:space="preserve">2 = </w:t>
            </w:r>
            <w:r w:rsidRPr="00966BE3">
              <w:rPr>
                <w:rFonts w:ascii="Arial" w:hAnsi="Arial" w:cs="Arial"/>
                <w:sz w:val="20"/>
              </w:rPr>
              <w:t>USE_PROTECTION_CTS2SELF</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sidRPr="00BA3F5D">
              <w:rPr>
                <w:rFonts w:ascii="Arial" w:hAnsi="Arial" w:cs="Arial"/>
                <w:sz w:val="20"/>
              </w:rPr>
              <w:t>rate_preamble_type[4]</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rPr>
                <w:rFonts w:ascii="Arial" w:hAnsi="Arial" w:cs="Arial"/>
                <w:sz w:val="20"/>
              </w:rPr>
            </w:pPr>
            <w:r>
              <w:rPr>
                <w:rFonts w:ascii="Arial" w:hAnsi="Arial" w:cs="Arial"/>
                <w:sz w:val="20"/>
              </w:rPr>
              <w:t>0 =</w:t>
            </w:r>
            <w:r w:rsidRPr="007F14D2">
              <w:rPr>
                <w:rFonts w:ascii="Arial" w:hAnsi="Arial" w:cs="Arial"/>
                <w:sz w:val="20"/>
              </w:rPr>
              <w:t>USE_SHORT_PREAMBLE</w:t>
            </w:r>
          </w:p>
          <w:p w:rsidR="00B16CF3" w:rsidRPr="00B50BE2" w:rsidRDefault="00B16CF3" w:rsidP="007A5F8C">
            <w:pPr>
              <w:pStyle w:val="HSNormal"/>
              <w:snapToGrid w:val="0"/>
              <w:rPr>
                <w:rFonts w:ascii="Arial" w:hAnsi="Arial" w:cs="Arial"/>
                <w:sz w:val="20"/>
              </w:rPr>
            </w:pPr>
            <w:r>
              <w:rPr>
                <w:rFonts w:ascii="Arial" w:hAnsi="Arial" w:cs="Arial"/>
                <w:sz w:val="20"/>
              </w:rPr>
              <w:t xml:space="preserve">1 = </w:t>
            </w:r>
            <w:r w:rsidRPr="007F14D2">
              <w:rPr>
                <w:rFonts w:ascii="Arial" w:hAnsi="Arial" w:cs="Arial"/>
                <w:sz w:val="20"/>
              </w:rPr>
              <w:t>DONT_USE_SHORT_PREAMBLE</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rate_retries[4]</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B16CF3" w:rsidRPr="00B50BE2" w:rsidRDefault="00B16CF3" w:rsidP="007A5F8C">
            <w:pPr>
              <w:pStyle w:val="HSNormal"/>
              <w:snapToGrid w:val="0"/>
              <w:rPr>
                <w:rFonts w:ascii="Arial" w:hAnsi="Arial" w:cs="Arial"/>
                <w:sz w:val="20"/>
              </w:rPr>
            </w:pPr>
            <w:r>
              <w:rPr>
                <w:rFonts w:ascii="Arial" w:hAnsi="Arial" w:cs="Arial"/>
                <w:sz w:val="20"/>
              </w:rPr>
              <w:t xml:space="preserve">This field is number of times a packet should be transmitted at each possible rate.  Ex {(1, 3),( 5.5, 2), (36,1) }, this example is a set of (rate, rate_retries) touple with num_rates as 3. This means, transmit a TX packet with 3 possible rates 1, 5.5 and  36.If the first rate is not successful after trying 3 times, try the second rate twice. If it is still failing it will try to transmit at rate 36 once. </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rate[4]</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B50BE2" w:rsidRDefault="00B16CF3" w:rsidP="007A5F8C">
            <w:pPr>
              <w:pStyle w:val="HSNormal"/>
              <w:snapToGrid w:val="0"/>
              <w:rPr>
                <w:rFonts w:ascii="Arial" w:hAnsi="Arial" w:cs="Arial"/>
                <w:sz w:val="20"/>
              </w:rPr>
            </w:pPr>
            <w:r>
              <w:rPr>
                <w:rFonts w:ascii="Arial" w:hAnsi="Arial" w:cs="Arial"/>
                <w:sz w:val="20"/>
              </w:rPr>
              <w:t>rate value, if the most significant bit is one it’s 11n rate.</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rate_flags[4]</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rPr>
                <w:rFonts w:ascii="Arial" w:hAnsi="Arial" w:cs="Arial"/>
                <w:sz w:val="20"/>
              </w:rPr>
            </w:pPr>
            <w:r>
              <w:rPr>
                <w:rFonts w:ascii="Arial" w:hAnsi="Arial" w:cs="Arial"/>
                <w:sz w:val="20"/>
              </w:rPr>
              <w:t>0x01 = ENABLE_GREEN_FIELD</w:t>
            </w:r>
          </w:p>
          <w:p w:rsidR="00B16CF3" w:rsidRDefault="00B16CF3" w:rsidP="007A5F8C">
            <w:pPr>
              <w:pStyle w:val="HSNormal"/>
              <w:snapToGrid w:val="0"/>
              <w:rPr>
                <w:rFonts w:ascii="Arial" w:hAnsi="Arial" w:cs="Arial"/>
                <w:sz w:val="20"/>
              </w:rPr>
            </w:pPr>
            <w:r>
              <w:rPr>
                <w:rFonts w:ascii="Arial" w:hAnsi="Arial" w:cs="Arial"/>
                <w:sz w:val="20"/>
              </w:rPr>
              <w:t xml:space="preserve">0x2 = </w:t>
            </w:r>
            <w:r w:rsidRPr="00D35AA4">
              <w:rPr>
                <w:rFonts w:ascii="Arial" w:hAnsi="Arial" w:cs="Arial"/>
                <w:sz w:val="20"/>
              </w:rPr>
              <w:t>ENABLE_CHNL_WIDTH_40MHZ</w:t>
            </w:r>
          </w:p>
          <w:p w:rsidR="00B16CF3" w:rsidRDefault="00B16CF3" w:rsidP="007A5F8C">
            <w:pPr>
              <w:pStyle w:val="HSNormal"/>
              <w:snapToGrid w:val="0"/>
              <w:rPr>
                <w:rFonts w:ascii="Arial" w:hAnsi="Arial" w:cs="Arial"/>
                <w:sz w:val="20"/>
              </w:rPr>
            </w:pPr>
            <w:r>
              <w:rPr>
                <w:rFonts w:ascii="Arial" w:hAnsi="Arial" w:cs="Arial"/>
                <w:sz w:val="20"/>
              </w:rPr>
              <w:t>0x04 = ENABLE_SGI</w:t>
            </w:r>
          </w:p>
          <w:p w:rsidR="00B16CF3" w:rsidRDefault="00B16CF3" w:rsidP="007A5F8C">
            <w:pPr>
              <w:pStyle w:val="HSNormal"/>
              <w:snapToGrid w:val="0"/>
              <w:rPr>
                <w:rFonts w:ascii="Arial" w:hAnsi="Arial" w:cs="Arial"/>
                <w:sz w:val="20"/>
              </w:rPr>
            </w:pPr>
            <w:r>
              <w:rPr>
                <w:rFonts w:ascii="Arial" w:hAnsi="Arial" w:cs="Arial"/>
                <w:sz w:val="20"/>
              </w:rPr>
              <w:t>0x08 = ENABLE_11N_FORMAT</w:t>
            </w:r>
          </w:p>
          <w:p w:rsidR="00B16CF3" w:rsidRDefault="00B16CF3" w:rsidP="007A5F8C">
            <w:pPr>
              <w:pStyle w:val="HSNormal"/>
              <w:snapToGrid w:val="0"/>
              <w:rPr>
                <w:rFonts w:ascii="Arial" w:hAnsi="Arial" w:cs="Arial"/>
                <w:sz w:val="20"/>
              </w:rPr>
            </w:pPr>
            <w:r>
              <w:rPr>
                <w:rFonts w:ascii="Arial" w:hAnsi="Arial" w:cs="Arial"/>
                <w:sz w:val="20"/>
              </w:rPr>
              <w:t xml:space="preserve">0x10 = </w:t>
            </w:r>
            <w:r w:rsidRPr="00D35AA4">
              <w:rPr>
                <w:rFonts w:ascii="Arial" w:hAnsi="Arial" w:cs="Arial"/>
                <w:sz w:val="20"/>
              </w:rPr>
              <w:t>ENABLE_VHT_FORMAT</w:t>
            </w:r>
          </w:p>
          <w:p w:rsidR="00B16CF3" w:rsidRPr="00B50BE2" w:rsidRDefault="00B16CF3" w:rsidP="007A5F8C">
            <w:pPr>
              <w:pStyle w:val="HSNormal"/>
              <w:snapToGrid w:val="0"/>
              <w:rPr>
                <w:rFonts w:ascii="Arial" w:hAnsi="Arial" w:cs="Arial"/>
                <w:sz w:val="20"/>
              </w:rPr>
            </w:pPr>
            <w:r>
              <w:rPr>
                <w:rFonts w:ascii="Arial" w:hAnsi="Arial" w:cs="Arial"/>
                <w:sz w:val="20"/>
              </w:rPr>
              <w:t xml:space="preserve">0x20= </w:t>
            </w:r>
            <w:r w:rsidRPr="00D35AA4">
              <w:rPr>
                <w:rFonts w:ascii="Arial" w:hAnsi="Arial" w:cs="Arial"/>
                <w:sz w:val="20"/>
              </w:rPr>
              <w:t>ENABLE_CHNL_WIDTH_80MHZ</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aggregate_mpdu</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B50BE2" w:rsidRDefault="00B16CF3" w:rsidP="007A5F8C">
            <w:pPr>
              <w:pStyle w:val="HSNormal"/>
              <w:snapToGrid w:val="0"/>
              <w:rPr>
                <w:rFonts w:ascii="Arial" w:hAnsi="Arial" w:cs="Arial"/>
                <w:sz w:val="20"/>
              </w:rPr>
            </w:pPr>
            <w:r>
              <w:rPr>
                <w:rFonts w:ascii="Arial" w:hAnsi="Arial" w:cs="Arial"/>
                <w:sz w:val="20"/>
              </w:rPr>
              <w:t>In 11n or 11ac, this field informs firmware whether to club the packet with other packets or not. For management, control and broadcast frames this field is not set.</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pkt_gram_payload_len</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rPr>
                <w:rFonts w:ascii="Arial" w:hAnsi="Arial" w:cs="Arial"/>
                <w:sz w:val="20"/>
              </w:rPr>
            </w:pPr>
            <w:r>
              <w:rPr>
                <w:rFonts w:ascii="Arial" w:hAnsi="Arial" w:cs="Arial"/>
                <w:sz w:val="20"/>
              </w:rPr>
              <w:t xml:space="preserve">This is variable in length. Due to in line DMA and encryption, it’s not possible to transmit MAC header and unencrypted part of pay load as part of TX payload.  This value </w:t>
            </w:r>
          </w:p>
          <w:p w:rsidR="00B16CF3" w:rsidRDefault="00B16CF3" w:rsidP="007A5F8C">
            <w:pPr>
              <w:pStyle w:val="HSNormal"/>
              <w:snapToGrid w:val="0"/>
              <w:rPr>
                <w:rFonts w:ascii="Arial" w:hAnsi="Arial" w:cs="Arial"/>
                <w:sz w:val="20"/>
              </w:rPr>
            </w:pPr>
            <w:r>
              <w:rPr>
                <w:rFonts w:ascii="Arial" w:hAnsi="Arial" w:cs="Arial"/>
                <w:sz w:val="20"/>
              </w:rPr>
              <w:t>=24 bytes for plain data</w:t>
            </w:r>
          </w:p>
          <w:p w:rsidR="00B16CF3" w:rsidRDefault="00B16CF3" w:rsidP="007A5F8C">
            <w:pPr>
              <w:pStyle w:val="HSNormal"/>
              <w:snapToGrid w:val="0"/>
              <w:rPr>
                <w:rFonts w:ascii="Arial" w:hAnsi="Arial" w:cs="Arial"/>
                <w:sz w:val="20"/>
              </w:rPr>
            </w:pPr>
            <w:r>
              <w:rPr>
                <w:rFonts w:ascii="Arial" w:hAnsi="Arial" w:cs="Arial"/>
                <w:sz w:val="20"/>
              </w:rPr>
              <w:t>=26 bytes for QoS data</w:t>
            </w:r>
          </w:p>
          <w:p w:rsidR="00B16CF3" w:rsidRDefault="00B16CF3" w:rsidP="007A5F8C">
            <w:pPr>
              <w:pStyle w:val="HSNormal"/>
              <w:snapToGrid w:val="0"/>
              <w:rPr>
                <w:rFonts w:ascii="Arial" w:hAnsi="Arial" w:cs="Arial"/>
                <w:sz w:val="20"/>
              </w:rPr>
            </w:pPr>
            <w:r>
              <w:rPr>
                <w:rFonts w:ascii="Arial" w:hAnsi="Arial" w:cs="Arial"/>
                <w:sz w:val="20"/>
              </w:rPr>
              <w:t xml:space="preserve">=30 bytes for A4 address frames </w:t>
            </w:r>
          </w:p>
          <w:p w:rsidR="00B16CF3" w:rsidRDefault="00B16CF3" w:rsidP="007A5F8C">
            <w:pPr>
              <w:pStyle w:val="HSNormal"/>
              <w:snapToGrid w:val="0"/>
              <w:rPr>
                <w:rFonts w:ascii="Arial" w:hAnsi="Arial" w:cs="Arial"/>
                <w:sz w:val="20"/>
              </w:rPr>
            </w:pPr>
            <w:r>
              <w:rPr>
                <w:rFonts w:ascii="Arial" w:hAnsi="Arial" w:cs="Arial"/>
                <w:sz w:val="20"/>
              </w:rPr>
              <w:t>=28 bytes for WEP 40</w:t>
            </w:r>
          </w:p>
          <w:p w:rsidR="00B16CF3" w:rsidRDefault="00B16CF3" w:rsidP="007A5F8C">
            <w:pPr>
              <w:pStyle w:val="HSNormal"/>
              <w:snapToGrid w:val="0"/>
              <w:rPr>
                <w:rFonts w:ascii="Arial" w:hAnsi="Arial" w:cs="Arial"/>
                <w:sz w:val="20"/>
              </w:rPr>
            </w:pPr>
            <w:r>
              <w:rPr>
                <w:rFonts w:ascii="Arial" w:hAnsi="Arial" w:cs="Arial"/>
                <w:sz w:val="20"/>
              </w:rPr>
              <w:t>=30 bytes for QoS WEP frames etc.,</w:t>
            </w:r>
          </w:p>
          <w:p w:rsidR="00B16CF3" w:rsidRPr="00B50BE2" w:rsidRDefault="00B16CF3" w:rsidP="007A5F8C">
            <w:pPr>
              <w:pStyle w:val="HSNormal"/>
              <w:snapToGrid w:val="0"/>
              <w:rPr>
                <w:rFonts w:ascii="Arial" w:hAnsi="Arial" w:cs="Arial"/>
                <w:sz w:val="20"/>
              </w:rPr>
            </w:pP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gram_payload[0]</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B50BE2" w:rsidRDefault="00B16CF3" w:rsidP="007A5F8C">
            <w:pPr>
              <w:pStyle w:val="HSNormal"/>
              <w:snapToGrid w:val="0"/>
              <w:rPr>
                <w:rFonts w:ascii="Arial" w:hAnsi="Arial" w:cs="Arial"/>
                <w:sz w:val="20"/>
              </w:rPr>
            </w:pPr>
            <w:r>
              <w:rPr>
                <w:rFonts w:ascii="Arial" w:hAnsi="Arial" w:cs="Arial"/>
                <w:sz w:val="20"/>
              </w:rPr>
              <w:t>pkt_gram_payload_len bytes should be copied into gram_payload from TX packet.</w:t>
            </w:r>
          </w:p>
        </w:tc>
      </w:tr>
    </w:tbl>
    <w:p w:rsidR="00B16CF3" w:rsidRPr="00621127" w:rsidRDefault="00B16CF3" w:rsidP="00B16CF3"/>
    <w:p w:rsidR="00B16CF3" w:rsidRDefault="00B16CF3" w:rsidP="00B16CF3">
      <w:pPr>
        <w:pStyle w:val="Appendix3"/>
      </w:pPr>
      <w:bookmarkStart w:id="48" w:name="_Ref374211619"/>
      <w:bookmarkStart w:id="49" w:name="_Toc374459410"/>
      <w:bookmarkStart w:id="50" w:name="_Toc378273336"/>
      <w:r>
        <w:t>Cmd_frag</w:t>
      </w:r>
      <w:bookmarkEnd w:id="48"/>
      <w:bookmarkEnd w:id="49"/>
      <w:bookmarkEnd w:id="50"/>
    </w:p>
    <w:p w:rsidR="00B16CF3" w:rsidRPr="00577606" w:rsidRDefault="00B16CF3" w:rsidP="00B16CF3">
      <w:pPr>
        <w:pStyle w:val="Appendix3"/>
        <w:numPr>
          <w:ilvl w:val="0"/>
          <w:numId w:val="0"/>
        </w:numPr>
        <w:rPr>
          <w:szCs w:val="20"/>
        </w:rPr>
      </w:pPr>
      <w:bookmarkStart w:id="51" w:name="_CMD_FRAG"/>
      <w:bookmarkEnd w:id="51"/>
    </w:p>
    <w:tbl>
      <w:tblPr>
        <w:tblpPr w:leftFromText="180" w:rightFromText="180" w:vertAnchor="text" w:horzAnchor="margin" w:tblpXSpec="center" w:tblpY="-50"/>
        <w:tblW w:w="0" w:type="auto"/>
        <w:tblLayout w:type="fixed"/>
        <w:tblLook w:val="04A0" w:firstRow="1" w:lastRow="0" w:firstColumn="1" w:lastColumn="0" w:noHBand="0" w:noVBand="1"/>
      </w:tblPr>
      <w:tblGrid>
        <w:gridCol w:w="3233"/>
        <w:gridCol w:w="2546"/>
        <w:gridCol w:w="3305"/>
      </w:tblGrid>
      <w:tr w:rsidR="00B16CF3" w:rsidRPr="00577606" w:rsidTr="00CE5085">
        <w:trPr>
          <w:trHeight w:val="597"/>
        </w:trPr>
        <w:tc>
          <w:tcPr>
            <w:tcW w:w="3233"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546"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305"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97"/>
        </w:trPr>
        <w:tc>
          <w:tcPr>
            <w:tcW w:w="3233" w:type="dxa"/>
            <w:tcBorders>
              <w:top w:val="single" w:sz="4" w:space="0" w:color="000000"/>
              <w:left w:val="single" w:sz="4" w:space="0" w:color="000000"/>
              <w:bottom w:val="single" w:sz="4" w:space="0" w:color="000000"/>
              <w:right w:val="nil"/>
            </w:tcBorders>
          </w:tcPr>
          <w:p w:rsidR="00B16CF3" w:rsidRDefault="00B16CF3" w:rsidP="007A5F8C">
            <w:r>
              <w:t>hdr</w:t>
            </w:r>
          </w:p>
        </w:tc>
        <w:tc>
          <w:tcPr>
            <w:tcW w:w="2546"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305"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061E37">
              <w:rPr>
                <w:rFonts w:cs="Arial"/>
              </w:rPr>
              <w:t>UMAC_CMD_FRAG</w:t>
            </w:r>
            <w:r>
              <w:rPr>
                <w:rFonts w:cs="Arial"/>
              </w:rPr>
              <w:t>.</w:t>
            </w:r>
          </w:p>
        </w:tc>
      </w:tr>
      <w:tr w:rsidR="00B16CF3" w:rsidRPr="00577606" w:rsidTr="007A5F8C">
        <w:trPr>
          <w:trHeight w:val="299"/>
        </w:trPr>
        <w:tc>
          <w:tcPr>
            <w:tcW w:w="3233"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54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305"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of this frag command.</w:t>
            </w:r>
          </w:p>
        </w:tc>
      </w:tr>
      <w:tr w:rsidR="00B16CF3" w:rsidRPr="00577606" w:rsidTr="007A5F8C">
        <w:trPr>
          <w:trHeight w:val="299"/>
        </w:trPr>
        <w:tc>
          <w:tcPr>
            <w:tcW w:w="3233"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frag_threshold</w:t>
            </w:r>
          </w:p>
        </w:tc>
        <w:tc>
          <w:tcPr>
            <w:tcW w:w="2546"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uint16</w:t>
            </w:r>
          </w:p>
        </w:tc>
        <w:tc>
          <w:tcPr>
            <w:tcW w:w="3305" w:type="dxa"/>
            <w:tcBorders>
              <w:top w:val="single" w:sz="4" w:space="0" w:color="000000"/>
              <w:left w:val="single" w:sz="4" w:space="0" w:color="000000"/>
              <w:bottom w:val="single" w:sz="4" w:space="0" w:color="000000"/>
              <w:right w:val="single" w:sz="4" w:space="0" w:color="000000"/>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Fragmentation threshold value ranging from 256 to 2347; It must be an even value.</w:t>
            </w:r>
          </w:p>
        </w:tc>
      </w:tr>
    </w:tbl>
    <w:p w:rsidR="00B16CF3" w:rsidRPr="00577606" w:rsidRDefault="00B16CF3" w:rsidP="00B16CF3">
      <w:pPr>
        <w:pStyle w:val="Appendix3"/>
      </w:pPr>
      <w:bookmarkStart w:id="52" w:name="_CMD_RTS"/>
      <w:bookmarkStart w:id="53" w:name="_Ref374211651"/>
      <w:bookmarkStart w:id="54" w:name="_Ref374211682"/>
      <w:bookmarkStart w:id="55" w:name="_Toc374459411"/>
      <w:bookmarkStart w:id="56" w:name="_Toc378273337"/>
      <w:bookmarkEnd w:id="52"/>
      <w:r>
        <w:t>Cmd_rts</w:t>
      </w:r>
      <w:bookmarkEnd w:id="53"/>
      <w:bookmarkEnd w:id="54"/>
      <w:bookmarkEnd w:id="55"/>
      <w:bookmarkEnd w:id="56"/>
    </w:p>
    <w:tbl>
      <w:tblPr>
        <w:tblpPr w:leftFromText="180" w:rightFromText="180" w:vertAnchor="text" w:horzAnchor="margin" w:tblpXSpec="center" w:tblpY="330"/>
        <w:tblW w:w="0" w:type="auto"/>
        <w:tblLayout w:type="fixed"/>
        <w:tblLook w:val="04A0" w:firstRow="1" w:lastRow="0" w:firstColumn="1" w:lastColumn="0" w:noHBand="0" w:noVBand="1"/>
      </w:tblPr>
      <w:tblGrid>
        <w:gridCol w:w="3285"/>
        <w:gridCol w:w="2370"/>
        <w:gridCol w:w="3274"/>
      </w:tblGrid>
      <w:tr w:rsidR="00B16CF3" w:rsidRPr="00577606" w:rsidTr="008E15B2">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27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38"/>
        </w:trPr>
        <w:tc>
          <w:tcPr>
            <w:tcW w:w="3285" w:type="dxa"/>
            <w:tcBorders>
              <w:top w:val="single" w:sz="4" w:space="0" w:color="000000"/>
              <w:left w:val="single" w:sz="4" w:space="0" w:color="000000"/>
              <w:bottom w:val="single" w:sz="4" w:space="0" w:color="000000"/>
              <w:right w:val="nil"/>
            </w:tcBorders>
          </w:tcPr>
          <w:p w:rsidR="00B16CF3" w:rsidRDefault="00B16CF3" w:rsidP="007A5F8C">
            <w:r>
              <w:t>hdr</w:t>
            </w:r>
          </w:p>
        </w:tc>
        <w:tc>
          <w:tcPr>
            <w:tcW w:w="237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274"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Pr>
                <w:rFonts w:cs="Arial"/>
              </w:rPr>
              <w:t>UMAC_CMD_RTS.</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of this RTS command.</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rts_threshold</w:t>
            </w:r>
          </w:p>
        </w:tc>
        <w:tc>
          <w:tcPr>
            <w:tcW w:w="2370"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uint16</w:t>
            </w:r>
          </w:p>
        </w:tc>
        <w:tc>
          <w:tcPr>
            <w:tcW w:w="3274" w:type="dxa"/>
            <w:tcBorders>
              <w:top w:val="single" w:sz="4" w:space="0" w:color="000000"/>
              <w:left w:val="single" w:sz="4" w:space="0" w:color="000000"/>
              <w:bottom w:val="single" w:sz="4" w:space="0" w:color="000000"/>
              <w:right w:val="single" w:sz="4" w:space="0" w:color="000000"/>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RTS threshold value ranging from 0 to 2346.</w:t>
            </w:r>
          </w:p>
        </w:tc>
      </w:tr>
    </w:tbl>
    <w:p w:rsidR="00B16CF3" w:rsidRPr="00577606" w:rsidRDefault="00B16CF3" w:rsidP="00B16CF3">
      <w:pPr>
        <w:pStyle w:val="HSNormal"/>
        <w:rPr>
          <w:rFonts w:ascii="Arial" w:hAnsi="Arial" w:cs="Arial"/>
          <w:sz w:val="20"/>
        </w:rPr>
      </w:pPr>
    </w:p>
    <w:p w:rsidR="00B16CF3" w:rsidRPr="00577606" w:rsidRDefault="00B16CF3" w:rsidP="00B16CF3">
      <w:pPr>
        <w:pStyle w:val="Appendix3"/>
      </w:pPr>
      <w:bookmarkStart w:id="57" w:name="_CMD_TX_POWER"/>
      <w:bookmarkStart w:id="58" w:name="_Ref374211777"/>
      <w:bookmarkStart w:id="59" w:name="_Toc374459412"/>
      <w:bookmarkStart w:id="60" w:name="_Toc378273338"/>
      <w:bookmarkEnd w:id="57"/>
      <w:r>
        <w:t>Cmd_tx_power</w:t>
      </w:r>
      <w:bookmarkEnd w:id="58"/>
      <w:bookmarkEnd w:id="59"/>
      <w:bookmarkEnd w:id="60"/>
    </w:p>
    <w:tbl>
      <w:tblPr>
        <w:tblpPr w:leftFromText="180" w:rightFromText="180" w:vertAnchor="text" w:horzAnchor="margin" w:tblpXSpec="center" w:tblpY="211"/>
        <w:tblW w:w="0" w:type="auto"/>
        <w:tblLayout w:type="fixed"/>
        <w:tblLook w:val="04A0" w:firstRow="1" w:lastRow="0" w:firstColumn="1" w:lastColumn="0" w:noHBand="0" w:noVBand="1"/>
      </w:tblPr>
      <w:tblGrid>
        <w:gridCol w:w="3285"/>
        <w:gridCol w:w="2370"/>
        <w:gridCol w:w="3273"/>
      </w:tblGrid>
      <w:tr w:rsidR="00B16CF3" w:rsidRPr="00577606" w:rsidTr="008E15B2">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27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38"/>
        </w:trPr>
        <w:tc>
          <w:tcPr>
            <w:tcW w:w="3285" w:type="dxa"/>
            <w:tcBorders>
              <w:top w:val="single" w:sz="4" w:space="0" w:color="000000"/>
              <w:left w:val="single" w:sz="4" w:space="0" w:color="000000"/>
              <w:bottom w:val="single" w:sz="4" w:space="0" w:color="000000"/>
              <w:right w:val="nil"/>
            </w:tcBorders>
          </w:tcPr>
          <w:p w:rsidR="00B16CF3" w:rsidRDefault="00B16CF3" w:rsidP="007A5F8C">
            <w:r>
              <w:t>hdr</w:t>
            </w:r>
          </w:p>
        </w:tc>
        <w:tc>
          <w:tcPr>
            <w:tcW w:w="237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273"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352620">
              <w:rPr>
                <w:rFonts w:cs="Arial"/>
              </w:rPr>
              <w:t>UMAC_CMD_TX_POWER</w:t>
            </w:r>
            <w:r>
              <w:rPr>
                <w:rFonts w:cs="Arial"/>
              </w:rPr>
              <w:t>.</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273"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of this tx_power command.</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tx_power</w:t>
            </w:r>
          </w:p>
        </w:tc>
        <w:tc>
          <w:tcPr>
            <w:tcW w:w="2370"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Pr>
                <w:rFonts w:ascii="Arial" w:hAnsi="Arial" w:cs="Arial"/>
                <w:sz w:val="20"/>
              </w:rPr>
              <w:t>int32</w:t>
            </w:r>
          </w:p>
        </w:tc>
        <w:tc>
          <w:tcPr>
            <w:tcW w:w="3273" w:type="dxa"/>
            <w:tcBorders>
              <w:top w:val="single" w:sz="4" w:space="0" w:color="000000"/>
              <w:left w:val="single" w:sz="4" w:space="0" w:color="000000"/>
              <w:bottom w:val="single" w:sz="4" w:space="0" w:color="000000"/>
              <w:right w:val="single" w:sz="4" w:space="0" w:color="000000"/>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w:t>
            </w:r>
            <w:r>
              <w:rPr>
                <w:rFonts w:ascii="Arial" w:hAnsi="Arial" w:cs="Arial"/>
                <w:sz w:val="20"/>
              </w:rPr>
              <w:t xml:space="preserve">Value ranges from 0 to 20 in units of dBm </w:t>
            </w:r>
          </w:p>
        </w:tc>
      </w:tr>
    </w:tbl>
    <w:p w:rsidR="00B16CF3" w:rsidRDefault="00B16CF3" w:rsidP="00B16CF3">
      <w:pPr>
        <w:pStyle w:val="HSNormal"/>
        <w:rPr>
          <w:rFonts w:ascii="Arial" w:hAnsi="Arial" w:cs="Arial"/>
          <w:sz w:val="20"/>
        </w:rPr>
      </w:pPr>
    </w:p>
    <w:p w:rsidR="00B16CF3" w:rsidRDefault="00B16CF3" w:rsidP="00B16CF3">
      <w:pPr>
        <w:pStyle w:val="HSNormal"/>
        <w:rPr>
          <w:rFonts w:ascii="Arial" w:hAnsi="Arial" w:cs="Arial"/>
          <w:sz w:val="20"/>
        </w:rPr>
      </w:pPr>
    </w:p>
    <w:p w:rsidR="00B16CF3" w:rsidRDefault="00B16CF3" w:rsidP="00B16CF3">
      <w:pPr>
        <w:pStyle w:val="HSNormal"/>
        <w:rPr>
          <w:rFonts w:ascii="Arial" w:hAnsi="Arial" w:cs="Arial"/>
          <w:sz w:val="20"/>
        </w:rPr>
      </w:pPr>
    </w:p>
    <w:p w:rsidR="00B16CF3" w:rsidRDefault="00B16CF3" w:rsidP="00B16CF3">
      <w:pPr>
        <w:pStyle w:val="HSNormal"/>
        <w:rPr>
          <w:rFonts w:ascii="Arial" w:hAnsi="Arial" w:cs="Arial"/>
          <w:sz w:val="20"/>
        </w:rPr>
      </w:pPr>
    </w:p>
    <w:p w:rsidR="00B16CF3" w:rsidRDefault="00B16CF3" w:rsidP="00B16CF3">
      <w:pPr>
        <w:pStyle w:val="HSNormal"/>
        <w:rPr>
          <w:rFonts w:ascii="Arial" w:hAnsi="Arial" w:cs="Arial"/>
          <w:sz w:val="20"/>
        </w:rPr>
      </w:pPr>
    </w:p>
    <w:p w:rsidR="00B16CF3" w:rsidRDefault="00B16CF3" w:rsidP="00B16CF3">
      <w:pPr>
        <w:pStyle w:val="HSNormal"/>
        <w:rPr>
          <w:rFonts w:ascii="Arial" w:hAnsi="Arial" w:cs="Arial"/>
          <w:sz w:val="20"/>
        </w:rPr>
      </w:pPr>
    </w:p>
    <w:p w:rsidR="00B16CF3" w:rsidRPr="00577606" w:rsidRDefault="00B16CF3" w:rsidP="00B16CF3">
      <w:pPr>
        <w:pStyle w:val="HSNormal"/>
        <w:rPr>
          <w:rFonts w:ascii="Arial" w:hAnsi="Arial" w:cs="Arial"/>
          <w:sz w:val="20"/>
        </w:rPr>
      </w:pPr>
    </w:p>
    <w:p w:rsidR="00B16CF3" w:rsidRDefault="00B16CF3" w:rsidP="00B16CF3">
      <w:pPr>
        <w:pStyle w:val="Appendix3"/>
      </w:pPr>
      <w:bookmarkStart w:id="61" w:name="_CMD_RATE"/>
      <w:bookmarkStart w:id="62" w:name="_CMD_MAC_ADDR"/>
      <w:bookmarkStart w:id="63" w:name="_Ref374211844"/>
      <w:bookmarkStart w:id="64" w:name="_Toc374459413"/>
      <w:bookmarkStart w:id="65" w:name="_Toc378273339"/>
      <w:bookmarkEnd w:id="61"/>
      <w:bookmarkEnd w:id="62"/>
      <w:r>
        <w:t>Cmd_rate</w:t>
      </w:r>
      <w:bookmarkEnd w:id="63"/>
      <w:bookmarkEnd w:id="64"/>
      <w:bookmarkEnd w:id="65"/>
    </w:p>
    <w:p w:rsidR="00B16CF3" w:rsidRDefault="00B16CF3" w:rsidP="00B16CF3"/>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352620">
              <w:rPr>
                <w:rFonts w:cs="Arial"/>
              </w:rPr>
              <w:t>UMAC_CMD_</w:t>
            </w:r>
            <w:r>
              <w:rPr>
                <w:rFonts w:cs="Arial"/>
              </w:rPr>
              <w:t xml:space="preserve">RATE. </w:t>
            </w:r>
          </w:p>
        </w:tc>
      </w:tr>
      <w:tr w:rsidR="00B16CF3" w:rsidTr="007A5F8C">
        <w:tc>
          <w:tcPr>
            <w:tcW w:w="3081" w:type="dxa"/>
          </w:tcPr>
          <w:p w:rsidR="00B16CF3" w:rsidRPr="00577606" w:rsidRDefault="00B16CF3" w:rsidP="007A5F8C">
            <w:pPr>
              <w:pStyle w:val="HSNormal"/>
              <w:snapToGrid w:val="0"/>
              <w:jc w:val="left"/>
              <w:rPr>
                <w:rFonts w:cs="Arial"/>
                <w:sz w:val="20"/>
              </w:rPr>
            </w:pPr>
            <w:r>
              <w:rPr>
                <w:rFonts w:cs="Arial"/>
                <w:sz w:val="20"/>
              </w:rPr>
              <w:t>is_mcs</w:t>
            </w:r>
          </w:p>
        </w:tc>
        <w:tc>
          <w:tcPr>
            <w:tcW w:w="3081" w:type="dxa"/>
          </w:tcPr>
          <w:p w:rsidR="00B16CF3" w:rsidRPr="00577606" w:rsidRDefault="00B16CF3" w:rsidP="007A5F8C">
            <w:pPr>
              <w:pStyle w:val="HSNormal"/>
              <w:snapToGrid w:val="0"/>
              <w:jc w:val="left"/>
              <w:rPr>
                <w:rFonts w:cs="Arial"/>
                <w:sz w:val="20"/>
              </w:rPr>
            </w:pPr>
            <w:r w:rsidRPr="00577606">
              <w:rPr>
                <w:rFonts w:cs="Arial"/>
                <w:sz w:val="20"/>
              </w:rPr>
              <w:t>uint32</w:t>
            </w:r>
          </w:p>
        </w:tc>
        <w:tc>
          <w:tcPr>
            <w:tcW w:w="3081" w:type="dxa"/>
          </w:tcPr>
          <w:p w:rsidR="00B16CF3" w:rsidRDefault="00B16CF3" w:rsidP="007A5F8C">
            <w:r>
              <w:t>Informs whether this rate is 11n rate or 11G rate.</w:t>
            </w:r>
          </w:p>
        </w:tc>
      </w:tr>
      <w:tr w:rsidR="00B16CF3" w:rsidTr="007A5F8C">
        <w:tc>
          <w:tcPr>
            <w:tcW w:w="3081" w:type="dxa"/>
          </w:tcPr>
          <w:p w:rsidR="00B16CF3" w:rsidRDefault="00B16CF3" w:rsidP="007A5F8C">
            <w:r>
              <w:t>rate</w:t>
            </w:r>
          </w:p>
        </w:tc>
        <w:tc>
          <w:tcPr>
            <w:tcW w:w="3081" w:type="dxa"/>
          </w:tcPr>
          <w:p w:rsidR="00B16CF3" w:rsidRDefault="00B16CF3" w:rsidP="007A5F8C">
            <w:r>
              <w:t>uint32</w:t>
            </w:r>
          </w:p>
        </w:tc>
        <w:tc>
          <w:tcPr>
            <w:tcW w:w="3081" w:type="dxa"/>
          </w:tcPr>
          <w:p w:rsidR="00B16CF3" w:rsidRDefault="00B16CF3" w:rsidP="007A5F8C">
            <w:r>
              <w:t>= MCS index if is_mcs field is true</w:t>
            </w:r>
          </w:p>
          <w:p w:rsidR="00B16CF3" w:rsidRDefault="00B16CF3" w:rsidP="007A5F8C">
            <w:r>
              <w:t>= rate if is_mcs field is false.</w:t>
            </w:r>
          </w:p>
          <w:p w:rsidR="00B16CF3" w:rsidRDefault="00B16CF3" w:rsidP="007A5F8C"/>
        </w:tc>
      </w:tr>
    </w:tbl>
    <w:p w:rsidR="00B16CF3" w:rsidRPr="00414617" w:rsidRDefault="00B16CF3" w:rsidP="00B16CF3"/>
    <w:p w:rsidR="00B16CF3" w:rsidRPr="00577606" w:rsidRDefault="00B16CF3" w:rsidP="00B16CF3">
      <w:pPr>
        <w:pStyle w:val="HSNormal"/>
        <w:rPr>
          <w:rFonts w:ascii="Arial" w:hAnsi="Arial" w:cs="Arial"/>
          <w:sz w:val="20"/>
        </w:rPr>
      </w:pPr>
    </w:p>
    <w:p w:rsidR="00B16CF3" w:rsidRPr="00577606" w:rsidRDefault="00B16CF3" w:rsidP="00B16CF3">
      <w:pPr>
        <w:pStyle w:val="HSNormal"/>
        <w:rPr>
          <w:rFonts w:ascii="Arial" w:hAnsi="Arial" w:cs="Arial"/>
          <w:sz w:val="20"/>
        </w:rPr>
      </w:pPr>
    </w:p>
    <w:p w:rsidR="00B16CF3" w:rsidRPr="00577606" w:rsidRDefault="00B16CF3" w:rsidP="00B16CF3">
      <w:pPr>
        <w:pStyle w:val="HSNormal"/>
        <w:rPr>
          <w:rFonts w:ascii="Arial" w:hAnsi="Arial" w:cs="Arial"/>
          <w:sz w:val="20"/>
        </w:rPr>
      </w:pPr>
      <w:bookmarkStart w:id="66" w:name="_CMD_DEAUTH"/>
      <w:bookmarkEnd w:id="66"/>
    </w:p>
    <w:p w:rsidR="00B16CF3" w:rsidRPr="00577606" w:rsidRDefault="00B16CF3" w:rsidP="00B16CF3">
      <w:pPr>
        <w:pStyle w:val="Appendix3"/>
      </w:pPr>
      <w:bookmarkStart w:id="67" w:name="_CMD_DISCONNECT"/>
      <w:bookmarkStart w:id="68" w:name="_Ref374211865"/>
      <w:bookmarkStart w:id="69" w:name="_Toc374459414"/>
      <w:bookmarkStart w:id="70" w:name="_Toc378273340"/>
      <w:bookmarkEnd w:id="67"/>
      <w:r>
        <w:t>Cmd_disconnect</w:t>
      </w:r>
      <w:bookmarkEnd w:id="68"/>
      <w:bookmarkEnd w:id="69"/>
      <w:bookmarkEnd w:id="70"/>
    </w:p>
    <w:p w:rsidR="00B16CF3" w:rsidRPr="00577606" w:rsidRDefault="00B16CF3" w:rsidP="00B16CF3">
      <w:pPr>
        <w:pStyle w:val="HSNormal"/>
        <w:rPr>
          <w:rFonts w:ascii="Arial" w:hAnsi="Arial" w:cs="Arial"/>
          <w:sz w:val="20"/>
        </w:rPr>
      </w:pPr>
    </w:p>
    <w:tbl>
      <w:tblPr>
        <w:tblpPr w:leftFromText="180" w:rightFromText="180" w:vertAnchor="text" w:horzAnchor="margin" w:tblpXSpec="center" w:tblpY="96"/>
        <w:tblW w:w="0" w:type="auto"/>
        <w:tblLayout w:type="fixed"/>
        <w:tblLook w:val="04A0" w:firstRow="1" w:lastRow="0" w:firstColumn="1" w:lastColumn="0" w:noHBand="0" w:noVBand="1"/>
      </w:tblPr>
      <w:tblGrid>
        <w:gridCol w:w="3285"/>
        <w:gridCol w:w="2370"/>
        <w:gridCol w:w="3274"/>
      </w:tblGrid>
      <w:tr w:rsidR="00B16CF3" w:rsidRPr="00577606" w:rsidTr="00E40264">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27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38"/>
        </w:trPr>
        <w:tc>
          <w:tcPr>
            <w:tcW w:w="3285" w:type="dxa"/>
            <w:tcBorders>
              <w:top w:val="single" w:sz="4" w:space="0" w:color="000000"/>
              <w:left w:val="single" w:sz="4" w:space="0" w:color="000000"/>
              <w:bottom w:val="single" w:sz="4" w:space="0" w:color="000000"/>
              <w:right w:val="nil"/>
            </w:tcBorders>
          </w:tcPr>
          <w:p w:rsidR="00B16CF3" w:rsidRDefault="00B16CF3" w:rsidP="007A5F8C">
            <w:r>
              <w:t>hdr</w:t>
            </w:r>
          </w:p>
        </w:tc>
        <w:tc>
          <w:tcPr>
            <w:tcW w:w="237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274"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907C42">
              <w:rPr>
                <w:rFonts w:cs="Arial"/>
                <w:bCs/>
              </w:rPr>
              <w:t>UMAC_CMD_DISCONNECT</w:t>
            </w:r>
            <w:r>
              <w:rPr>
                <w:rFonts w:cs="Arial"/>
                <w:bCs/>
              </w:rPr>
              <w:t>.</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of disconnect command; This will not remove the vif, instead it will disconnect from the Access Point.</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reason_code</w:t>
            </w:r>
          </w:p>
        </w:tc>
        <w:tc>
          <w:tcPr>
            <w:tcW w:w="2370"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Pr>
                <w:rFonts w:ascii="Arial" w:hAnsi="Arial" w:cs="Arial"/>
                <w:sz w:val="20"/>
              </w:rPr>
              <w:t>int32</w:t>
            </w:r>
          </w:p>
        </w:tc>
        <w:tc>
          <w:tcPr>
            <w:tcW w:w="3274" w:type="dxa"/>
            <w:tcBorders>
              <w:top w:val="single" w:sz="4" w:space="0" w:color="000000"/>
              <w:left w:val="single" w:sz="4" w:space="0" w:color="000000"/>
              <w:bottom w:val="single" w:sz="4" w:space="0" w:color="000000"/>
              <w:right w:val="single" w:sz="4" w:space="0" w:color="000000"/>
            </w:tcBorders>
            <w:hideMark/>
          </w:tcPr>
          <w:p w:rsidR="00B16CF3" w:rsidRPr="00577606" w:rsidRDefault="00717DDB" w:rsidP="007A5F8C">
            <w:pPr>
              <w:pStyle w:val="HSNormal"/>
              <w:snapToGrid w:val="0"/>
              <w:jc w:val="left"/>
              <w:rPr>
                <w:rFonts w:ascii="Arial" w:hAnsi="Arial" w:cs="Arial"/>
                <w:sz w:val="20"/>
              </w:rPr>
            </w:pPr>
            <w:r>
              <w:rPr>
                <w:rFonts w:ascii="Arial" w:hAnsi="Arial" w:cs="Arial"/>
                <w:sz w:val="20"/>
              </w:rPr>
              <w:t>Reason</w:t>
            </w:r>
            <w:r w:rsidR="00B16CF3">
              <w:rPr>
                <w:rFonts w:ascii="Arial" w:hAnsi="Arial" w:cs="Arial"/>
                <w:sz w:val="20"/>
              </w:rPr>
              <w:t xml:space="preserve"> for disconnecting.</w:t>
            </w:r>
          </w:p>
        </w:tc>
      </w:tr>
    </w:tbl>
    <w:p w:rsidR="00B16CF3" w:rsidRPr="00577606" w:rsidRDefault="00B16CF3" w:rsidP="00B16CF3">
      <w:pPr>
        <w:pStyle w:val="HSNormal"/>
        <w:rPr>
          <w:rFonts w:ascii="Arial" w:hAnsi="Arial" w:cs="Arial"/>
          <w:sz w:val="20"/>
        </w:rPr>
      </w:pPr>
      <w:r w:rsidRPr="00577606">
        <w:rPr>
          <w:rFonts w:ascii="Arial" w:hAnsi="Arial" w:cs="Arial"/>
          <w:sz w:val="20"/>
        </w:rPr>
        <w:t xml:space="preserve">                                                          </w:t>
      </w:r>
    </w:p>
    <w:p w:rsidR="00B16CF3" w:rsidRPr="007C0C93" w:rsidRDefault="00B16CF3" w:rsidP="00B16CF3">
      <w:pPr>
        <w:pStyle w:val="Appendix3"/>
      </w:pPr>
      <w:bookmarkStart w:id="71" w:name="_Ref374211895"/>
      <w:bookmarkStart w:id="72" w:name="_Toc374459415"/>
      <w:bookmarkStart w:id="73" w:name="_Toc378273341"/>
      <w:r w:rsidRPr="007C0C93">
        <w:t>Cmd_ps</w:t>
      </w:r>
      <w:bookmarkEnd w:id="71"/>
      <w:bookmarkEnd w:id="72"/>
      <w:bookmarkEnd w:id="73"/>
      <w:r w:rsidRPr="007C0C93">
        <w:t xml:space="preserve">                   </w:t>
      </w:r>
    </w:p>
    <w:p w:rsidR="00B16CF3" w:rsidRPr="00577606" w:rsidRDefault="00B16CF3" w:rsidP="00B16CF3">
      <w:pPr>
        <w:pStyle w:val="HSNormal"/>
        <w:rPr>
          <w:rFonts w:ascii="Arial" w:hAnsi="Arial" w:cs="Arial"/>
          <w:sz w:val="20"/>
        </w:rPr>
      </w:pPr>
      <w:bookmarkStart w:id="74" w:name="_CMD_PS"/>
      <w:bookmarkEnd w:id="74"/>
    </w:p>
    <w:tbl>
      <w:tblPr>
        <w:tblpPr w:leftFromText="180" w:rightFromText="180" w:vertAnchor="text" w:horzAnchor="margin" w:tblpXSpec="center" w:tblpY="-26"/>
        <w:tblW w:w="0" w:type="auto"/>
        <w:tblLayout w:type="fixed"/>
        <w:tblLook w:val="04A0" w:firstRow="1" w:lastRow="0" w:firstColumn="1" w:lastColumn="0" w:noHBand="0" w:noVBand="1"/>
      </w:tblPr>
      <w:tblGrid>
        <w:gridCol w:w="3701"/>
        <w:gridCol w:w="2670"/>
        <w:gridCol w:w="2557"/>
      </w:tblGrid>
      <w:tr w:rsidR="00B16CF3" w:rsidRPr="00577606" w:rsidTr="00326B99">
        <w:trPr>
          <w:trHeight w:val="556"/>
        </w:trPr>
        <w:tc>
          <w:tcPr>
            <w:tcW w:w="3701"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67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2557"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56"/>
        </w:trPr>
        <w:tc>
          <w:tcPr>
            <w:tcW w:w="3701" w:type="dxa"/>
            <w:tcBorders>
              <w:top w:val="single" w:sz="4" w:space="0" w:color="000000"/>
              <w:left w:val="single" w:sz="4" w:space="0" w:color="000000"/>
              <w:bottom w:val="single" w:sz="4" w:space="0" w:color="000000"/>
              <w:right w:val="nil"/>
            </w:tcBorders>
          </w:tcPr>
          <w:p w:rsidR="00B16CF3" w:rsidRDefault="00B16CF3" w:rsidP="007A5F8C">
            <w:r>
              <w:t>hdr</w:t>
            </w:r>
          </w:p>
        </w:tc>
        <w:tc>
          <w:tcPr>
            <w:tcW w:w="267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2557"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907C42">
              <w:rPr>
                <w:rFonts w:cs="Arial"/>
                <w:bCs/>
              </w:rPr>
              <w:t>UMAC_CMD_</w:t>
            </w:r>
            <w:r>
              <w:rPr>
                <w:rFonts w:cs="Arial"/>
                <w:bCs/>
              </w:rPr>
              <w:t>PS.</w:t>
            </w:r>
          </w:p>
        </w:tc>
      </w:tr>
      <w:tr w:rsidR="00B16CF3" w:rsidRPr="00577606" w:rsidTr="007A5F8C">
        <w:trPr>
          <w:trHeight w:val="556"/>
        </w:trPr>
        <w:tc>
          <w:tcPr>
            <w:tcW w:w="3701"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67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2557"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 of power save command.</w:t>
            </w:r>
          </w:p>
        </w:tc>
      </w:tr>
      <w:tr w:rsidR="00B16CF3" w:rsidRPr="00577606" w:rsidTr="007A5F8C">
        <w:trPr>
          <w:trHeight w:val="556"/>
        </w:trPr>
        <w:tc>
          <w:tcPr>
            <w:tcW w:w="3701"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power_save</w:t>
            </w:r>
          </w:p>
        </w:tc>
        <w:tc>
          <w:tcPr>
            <w:tcW w:w="2670" w:type="dxa"/>
            <w:tcBorders>
              <w:top w:val="single" w:sz="4" w:space="0" w:color="000000"/>
              <w:left w:val="single" w:sz="4" w:space="0" w:color="000000"/>
              <w:bottom w:val="single" w:sz="4" w:space="0" w:color="000000"/>
              <w:right w:val="nil"/>
            </w:tcBorders>
            <w:hideMark/>
          </w:tcPr>
          <w:p w:rsidR="00B16CF3" w:rsidRPr="00577606" w:rsidRDefault="00891F51" w:rsidP="007A5F8C">
            <w:pPr>
              <w:pStyle w:val="HSNormal"/>
              <w:snapToGrid w:val="0"/>
              <w:jc w:val="left"/>
              <w:rPr>
                <w:rFonts w:ascii="Arial" w:hAnsi="Arial" w:cs="Arial"/>
                <w:sz w:val="20"/>
              </w:rPr>
            </w:pPr>
            <w:hyperlink r:id="rId9" w:anchor="_POWER_SAVE_T" w:history="1">
              <w:r w:rsidR="00B16CF3" w:rsidRPr="00577606">
                <w:rPr>
                  <w:rStyle w:val="Hyperlink"/>
                  <w:rFonts w:ascii="Arial" w:hAnsi="Arial" w:cs="Arial"/>
                  <w:sz w:val="20"/>
                </w:rPr>
                <w:t>POWER_SAVE_T</w:t>
              </w:r>
            </w:hyperlink>
          </w:p>
        </w:tc>
        <w:tc>
          <w:tcPr>
            <w:tcW w:w="2557" w:type="dxa"/>
            <w:tcBorders>
              <w:top w:val="single" w:sz="4" w:space="0" w:color="000000"/>
              <w:left w:val="single" w:sz="4" w:space="0" w:color="000000"/>
              <w:bottom w:val="single" w:sz="4" w:space="0" w:color="000000"/>
              <w:right w:val="single" w:sz="4" w:space="0" w:color="000000"/>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0 = DISABLE</w:t>
            </w:r>
          </w:p>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1=ENABLE</w:t>
            </w:r>
          </w:p>
        </w:tc>
      </w:tr>
    </w:tbl>
    <w:p w:rsidR="00B16CF3" w:rsidRDefault="00B16CF3" w:rsidP="00B16CF3">
      <w:pPr>
        <w:pStyle w:val="HSNormal"/>
        <w:rPr>
          <w:rFonts w:ascii="Arial" w:hAnsi="Arial" w:cs="Arial"/>
          <w:sz w:val="20"/>
        </w:rPr>
      </w:pPr>
    </w:p>
    <w:p w:rsidR="00B16CF3" w:rsidRPr="00577606" w:rsidRDefault="00B16CF3" w:rsidP="00B16CF3">
      <w:pPr>
        <w:pStyle w:val="HSNormal"/>
        <w:rPr>
          <w:rFonts w:ascii="Arial" w:hAnsi="Arial" w:cs="Arial"/>
          <w:sz w:val="20"/>
        </w:rPr>
      </w:pPr>
    </w:p>
    <w:p w:rsidR="00B16CF3" w:rsidRDefault="00B16CF3" w:rsidP="00B16CF3">
      <w:pPr>
        <w:pStyle w:val="Appendix3"/>
      </w:pPr>
      <w:bookmarkStart w:id="75" w:name="_Ref374211913"/>
      <w:bookmarkStart w:id="76" w:name="_Toc374459416"/>
      <w:bookmarkStart w:id="77" w:name="_Toc378273342"/>
      <w:r>
        <w:t>Cmd_vifctrl</w:t>
      </w:r>
      <w:bookmarkEnd w:id="75"/>
      <w:bookmarkEnd w:id="76"/>
      <w:bookmarkEnd w:id="77"/>
    </w:p>
    <w:p w:rsidR="00B16CF3" w:rsidRPr="004A4DB3" w:rsidRDefault="00B16CF3" w:rsidP="00B16CF3"/>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B16CF3" w:rsidRPr="00577606" w:rsidTr="00241FEE">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r>
              <w:t>hdr</w:t>
            </w:r>
          </w:p>
        </w:tc>
        <w:tc>
          <w:tcPr>
            <w:tcW w:w="2226"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B16FA6">
              <w:rPr>
                <w:rFonts w:cs="Arial"/>
                <w:bCs/>
              </w:rPr>
              <w:t>UMAC_CMD_VIF_CTRL</w:t>
            </w:r>
            <w:r>
              <w:rPr>
                <w:rFonts w:cs="Arial"/>
                <w:bCs/>
              </w:rPr>
              <w:t>.</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sidRPr="002C10A1">
              <w:rPr>
                <w:rFonts w:ascii="Arial" w:hAnsi="Arial" w:cs="Arial"/>
                <w:sz w:val="20"/>
              </w:rPr>
              <w:t>if_</w:t>
            </w:r>
            <w:r>
              <w:rPr>
                <w:rFonts w:ascii="Arial" w:hAnsi="Arial" w:cs="Arial"/>
                <w:sz w:val="20"/>
              </w:rPr>
              <w:t>ctrl</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0=Add interface</w:t>
            </w:r>
          </w:p>
          <w:p w:rsidR="00B16CF3" w:rsidRPr="00577606" w:rsidRDefault="00B16CF3" w:rsidP="007A5F8C">
            <w:pPr>
              <w:pStyle w:val="HSNormal"/>
              <w:snapToGrid w:val="0"/>
              <w:jc w:val="left"/>
              <w:rPr>
                <w:rFonts w:ascii="Arial" w:hAnsi="Arial" w:cs="Arial"/>
                <w:sz w:val="20"/>
              </w:rPr>
            </w:pPr>
            <w:r>
              <w:rPr>
                <w:rFonts w:ascii="Arial" w:hAnsi="Arial" w:cs="Arial"/>
                <w:sz w:val="20"/>
              </w:rPr>
              <w:t>1=Delete Interface</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if_index</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 0 &lt;= if_index &lt;= MAX_VIF_NUM.</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Host has to remember if_index value for future communication of commands / events to / from firmware.  </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mode</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 xml:space="preserve">0 = </w:t>
            </w:r>
            <w:r w:rsidRPr="00A31378">
              <w:rPr>
                <w:rFonts w:ascii="Arial" w:hAnsi="Arial" w:cs="Arial"/>
                <w:sz w:val="20"/>
              </w:rPr>
              <w:t>IF_MODE_STA_BSS</w:t>
            </w:r>
          </w:p>
          <w:p w:rsidR="00B16CF3" w:rsidRDefault="00B16CF3" w:rsidP="007A5F8C">
            <w:pPr>
              <w:pStyle w:val="HSNormal"/>
              <w:snapToGrid w:val="0"/>
              <w:jc w:val="left"/>
              <w:rPr>
                <w:rFonts w:ascii="Arial" w:hAnsi="Arial" w:cs="Arial"/>
                <w:sz w:val="20"/>
              </w:rPr>
            </w:pPr>
            <w:r>
              <w:rPr>
                <w:rFonts w:ascii="Arial" w:hAnsi="Arial" w:cs="Arial"/>
                <w:sz w:val="20"/>
              </w:rPr>
              <w:t xml:space="preserve">1 = </w:t>
            </w:r>
            <w:r w:rsidRPr="00A31378">
              <w:rPr>
                <w:rFonts w:ascii="Arial" w:hAnsi="Arial" w:cs="Arial"/>
                <w:sz w:val="20"/>
              </w:rPr>
              <w:t>IF_MODE_STA_IBSS</w:t>
            </w:r>
          </w:p>
          <w:p w:rsidR="00B16CF3" w:rsidRDefault="00B16CF3" w:rsidP="007A5F8C">
            <w:pPr>
              <w:pStyle w:val="HSNormal"/>
              <w:snapToGrid w:val="0"/>
              <w:jc w:val="left"/>
              <w:rPr>
                <w:rFonts w:ascii="Arial" w:hAnsi="Arial" w:cs="Arial"/>
                <w:sz w:val="20"/>
              </w:rPr>
            </w:pPr>
            <w:r>
              <w:rPr>
                <w:rFonts w:ascii="Arial" w:hAnsi="Arial" w:cs="Arial"/>
                <w:sz w:val="20"/>
              </w:rPr>
              <w:t xml:space="preserve">2 = </w:t>
            </w:r>
            <w:r w:rsidRPr="00A31378">
              <w:rPr>
                <w:rFonts w:ascii="Arial" w:hAnsi="Arial" w:cs="Arial"/>
                <w:sz w:val="20"/>
              </w:rPr>
              <w:t>IF_MODE_AP</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3 = </w:t>
            </w:r>
            <w:r w:rsidRPr="00A31378">
              <w:rPr>
                <w:rFonts w:ascii="Arial" w:hAnsi="Arial" w:cs="Arial"/>
                <w:sz w:val="20"/>
              </w:rPr>
              <w:t>IF_MODE_INVALID</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mac_addr[ETH_ALEN]</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interface’s mac address; It should be noted that each vif will have a different mac address.</w:t>
            </w:r>
          </w:p>
        </w:tc>
      </w:tr>
    </w:tbl>
    <w:p w:rsidR="00B16CF3" w:rsidRDefault="00B16CF3" w:rsidP="00B16CF3"/>
    <w:p w:rsidR="00B16CF3" w:rsidRDefault="00B16CF3" w:rsidP="00B16CF3">
      <w:pPr>
        <w:pStyle w:val="Appendix3"/>
      </w:pPr>
      <w:bookmarkStart w:id="78" w:name="_Ref374211957"/>
      <w:bookmarkStart w:id="79" w:name="_Toc374459417"/>
      <w:bookmarkStart w:id="80" w:name="_Toc378273343"/>
      <w:r>
        <w:t>Cmd_set_beacon</w:t>
      </w:r>
      <w:bookmarkEnd w:id="78"/>
      <w:bookmarkEnd w:id="79"/>
      <w:bookmarkEnd w:id="80"/>
    </w:p>
    <w:p w:rsidR="00B16CF3" w:rsidRDefault="00B16CF3" w:rsidP="00B16CF3"/>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B16CF3" w:rsidRPr="00577606" w:rsidTr="0056603A">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r>
              <w:t>hdr</w:t>
            </w:r>
          </w:p>
        </w:tc>
        <w:tc>
          <w:tcPr>
            <w:tcW w:w="2226"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234432">
              <w:rPr>
                <w:rFonts w:cs="Arial"/>
                <w:bCs/>
              </w:rPr>
              <w:t>UMAC_CMD_SET_BEACON</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sidRPr="002C10A1">
              <w:rPr>
                <w:rFonts w:ascii="Arial" w:hAnsi="Arial" w:cs="Arial"/>
                <w:sz w:val="20"/>
              </w:rPr>
              <w:t>if_</w:t>
            </w:r>
            <w:r>
              <w:rPr>
                <w:rFonts w:ascii="Arial" w:hAnsi="Arial" w:cs="Arial"/>
                <w:sz w:val="20"/>
              </w:rPr>
              <w:t>index</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interval</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This is beacon interval value; normally this value is set to 100 ms. </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dtim_period</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 0 means AP will indicate both unicast and multicast traffic on every beacon.</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=1 means AP will indicate unicast traffic on every beacon and multicast traffic on every alternative beacon.</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len</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Length of this beacon frame</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mac_addr[6]</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Unused</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channel</w:t>
            </w:r>
          </w:p>
        </w:tc>
        <w:tc>
          <w:tcPr>
            <w:tcW w:w="2226"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Unused</w:t>
            </w:r>
          </w:p>
        </w:tc>
      </w:tr>
      <w:tr w:rsidR="00B16CF3" w:rsidRPr="00577606" w:rsidTr="007A5F8C">
        <w:trPr>
          <w:trHeight w:val="503"/>
        </w:trPr>
        <w:tc>
          <w:tcPr>
            <w:tcW w:w="3235" w:type="dxa"/>
            <w:tcBorders>
              <w:top w:val="single" w:sz="4" w:space="0" w:color="000000"/>
              <w:left w:val="single" w:sz="4" w:space="0" w:color="000000"/>
              <w:bottom w:val="single" w:sz="4" w:space="0" w:color="000000"/>
              <w:right w:val="nil"/>
            </w:tcBorders>
          </w:tcPr>
          <w:p w:rsidR="00B16CF3" w:rsidRDefault="00B16CF3" w:rsidP="007A5F8C">
            <w:pPr>
              <w:pStyle w:val="HSNormal"/>
              <w:snapToGrid w:val="0"/>
              <w:jc w:val="left"/>
              <w:rPr>
                <w:rFonts w:ascii="Arial" w:hAnsi="Arial" w:cs="Arial"/>
                <w:sz w:val="20"/>
              </w:rPr>
            </w:pPr>
            <w:r>
              <w:rPr>
                <w:rFonts w:ascii="Arial" w:hAnsi="Arial" w:cs="Arial"/>
                <w:sz w:val="20"/>
              </w:rPr>
              <w:t>beacon_buf[0]</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 xml:space="preserve">Beacon frame payload starting from fc field will be copied here. Size of this </w:t>
            </w:r>
            <w:r>
              <w:rPr>
                <w:rFonts w:ascii="Arial" w:hAnsi="Arial" w:cs="Arial"/>
                <w:sz w:val="20"/>
              </w:rPr>
              <w:lastRenderedPageBreak/>
              <w:t xml:space="preserve">command should be equal to </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Sizeof (cmd_set_beacon_t) + length of the frame. </w:t>
            </w:r>
          </w:p>
        </w:tc>
      </w:tr>
    </w:tbl>
    <w:p w:rsidR="00B16CF3" w:rsidRDefault="00B16CF3" w:rsidP="00B16CF3"/>
    <w:p w:rsidR="00B16CF3" w:rsidRDefault="00B16CF3" w:rsidP="00B16CF3"/>
    <w:p w:rsidR="00B16CF3" w:rsidRDefault="00B16CF3" w:rsidP="00B16CF3"/>
    <w:p w:rsidR="00B16CF3" w:rsidRPr="00E51D87" w:rsidRDefault="00B16CF3" w:rsidP="00B16CF3"/>
    <w:p w:rsidR="00B16CF3" w:rsidRDefault="00B16CF3" w:rsidP="00B16CF3">
      <w:pPr>
        <w:pStyle w:val="Appendix3"/>
      </w:pPr>
      <w:bookmarkStart w:id="81" w:name="_Ref374211974"/>
      <w:bookmarkStart w:id="82" w:name="_Toc374459418"/>
      <w:bookmarkStart w:id="83" w:name="_Toc378273344"/>
      <w:r>
        <w:t>Cmd_set_mode</w:t>
      </w:r>
      <w:bookmarkEnd w:id="81"/>
      <w:bookmarkEnd w:id="82"/>
      <w:bookmarkEnd w:id="83"/>
    </w:p>
    <w:p w:rsidR="00B16CF3" w:rsidRPr="005A378C" w:rsidRDefault="00B16CF3" w:rsidP="00B16CF3"/>
    <w:tbl>
      <w:tblPr>
        <w:tblpPr w:leftFromText="180" w:rightFromText="180" w:vertAnchor="text" w:horzAnchor="margin" w:tblpXSpec="center" w:tblpY="96"/>
        <w:tblW w:w="0" w:type="auto"/>
        <w:tblLayout w:type="fixed"/>
        <w:tblLook w:val="04A0" w:firstRow="1" w:lastRow="0" w:firstColumn="1" w:lastColumn="0" w:noHBand="0" w:noVBand="1"/>
      </w:tblPr>
      <w:tblGrid>
        <w:gridCol w:w="3285"/>
        <w:gridCol w:w="2370"/>
        <w:gridCol w:w="3274"/>
      </w:tblGrid>
      <w:tr w:rsidR="00B16CF3" w:rsidRPr="00577606" w:rsidTr="00B9072F">
        <w:trPr>
          <w:trHeight w:val="538"/>
        </w:trPr>
        <w:tc>
          <w:tcPr>
            <w:tcW w:w="328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37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274"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538"/>
        </w:trPr>
        <w:tc>
          <w:tcPr>
            <w:tcW w:w="3285" w:type="dxa"/>
            <w:tcBorders>
              <w:top w:val="single" w:sz="4" w:space="0" w:color="000000"/>
              <w:left w:val="single" w:sz="4" w:space="0" w:color="000000"/>
              <w:bottom w:val="single" w:sz="4" w:space="0" w:color="000000"/>
              <w:right w:val="nil"/>
            </w:tcBorders>
          </w:tcPr>
          <w:p w:rsidR="00B16CF3" w:rsidRDefault="00B16CF3" w:rsidP="007A5F8C">
            <w:r>
              <w:t>hdr</w:t>
            </w:r>
          </w:p>
        </w:tc>
        <w:tc>
          <w:tcPr>
            <w:tcW w:w="237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274"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234432">
              <w:rPr>
                <w:rFonts w:cs="Arial"/>
                <w:bCs/>
              </w:rPr>
              <w:t>UMAC_CMD_SET_BEACON</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      If_index</w:t>
            </w:r>
          </w:p>
        </w:tc>
        <w:tc>
          <w:tcPr>
            <w:tcW w:w="237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Virtual interface number.</w:t>
            </w:r>
          </w:p>
        </w:tc>
      </w:tr>
      <w:tr w:rsidR="00B16CF3" w:rsidRPr="00577606" w:rsidTr="007A5F8C">
        <w:trPr>
          <w:trHeight w:val="269"/>
        </w:trPr>
        <w:tc>
          <w:tcPr>
            <w:tcW w:w="3285"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sidRPr="00577606">
              <w:rPr>
                <w:rFonts w:ascii="Arial" w:hAnsi="Arial" w:cs="Arial"/>
                <w:sz w:val="20"/>
              </w:rPr>
              <w:t xml:space="preserve">      </w:t>
            </w:r>
            <w:r>
              <w:rPr>
                <w:rFonts w:ascii="Arial" w:hAnsi="Arial" w:cs="Arial"/>
                <w:sz w:val="20"/>
              </w:rPr>
              <w:t>type</w:t>
            </w:r>
          </w:p>
        </w:tc>
        <w:tc>
          <w:tcPr>
            <w:tcW w:w="2370" w:type="dxa"/>
            <w:tcBorders>
              <w:top w:val="single" w:sz="4" w:space="0" w:color="000000"/>
              <w:left w:val="single" w:sz="4" w:space="0" w:color="000000"/>
              <w:bottom w:val="single" w:sz="4" w:space="0" w:color="000000"/>
              <w:right w:val="nil"/>
            </w:tcBorders>
            <w:hideMark/>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274" w:type="dxa"/>
            <w:tcBorders>
              <w:top w:val="single" w:sz="4" w:space="0" w:color="000000"/>
              <w:left w:val="single" w:sz="4" w:space="0" w:color="000000"/>
              <w:bottom w:val="single" w:sz="4" w:space="0" w:color="000000"/>
              <w:right w:val="single" w:sz="4" w:space="0" w:color="000000"/>
            </w:tcBorders>
            <w:hideMark/>
          </w:tcPr>
          <w:p w:rsidR="00B16CF3" w:rsidRDefault="00B16CF3" w:rsidP="007A5F8C">
            <w:pPr>
              <w:pStyle w:val="HSNormal"/>
              <w:snapToGrid w:val="0"/>
              <w:jc w:val="left"/>
              <w:rPr>
                <w:rFonts w:ascii="Arial" w:hAnsi="Arial" w:cs="Arial"/>
                <w:sz w:val="20"/>
              </w:rPr>
            </w:pPr>
            <w:r>
              <w:rPr>
                <w:rFonts w:ascii="Arial" w:hAnsi="Arial" w:cs="Arial"/>
                <w:sz w:val="20"/>
              </w:rPr>
              <w:t xml:space="preserve">0 = </w:t>
            </w:r>
            <w:r>
              <w:t xml:space="preserve"> </w:t>
            </w:r>
            <w:r w:rsidRPr="00437D53">
              <w:rPr>
                <w:rFonts w:ascii="Arial" w:hAnsi="Arial" w:cs="Arial"/>
                <w:sz w:val="20"/>
              </w:rPr>
              <w:t>IF_MODE_STA_BSS</w:t>
            </w:r>
          </w:p>
          <w:p w:rsidR="00B16CF3" w:rsidRDefault="00B16CF3" w:rsidP="007A5F8C">
            <w:pPr>
              <w:pStyle w:val="HSNormal"/>
              <w:snapToGrid w:val="0"/>
              <w:jc w:val="left"/>
              <w:rPr>
                <w:rFonts w:ascii="Arial" w:hAnsi="Arial" w:cs="Arial"/>
                <w:sz w:val="20"/>
              </w:rPr>
            </w:pPr>
            <w:r>
              <w:rPr>
                <w:rFonts w:ascii="Arial" w:hAnsi="Arial" w:cs="Arial"/>
                <w:sz w:val="20"/>
              </w:rPr>
              <w:t xml:space="preserve">1 = </w:t>
            </w:r>
            <w:r>
              <w:t xml:space="preserve"> </w:t>
            </w:r>
            <w:r w:rsidRPr="00437D53">
              <w:rPr>
                <w:rFonts w:ascii="Arial" w:hAnsi="Arial" w:cs="Arial"/>
                <w:sz w:val="20"/>
              </w:rPr>
              <w:t>IF_MODE_STA_IBSS</w:t>
            </w:r>
          </w:p>
          <w:p w:rsidR="00B16CF3" w:rsidRDefault="00B16CF3" w:rsidP="007A5F8C">
            <w:pPr>
              <w:pStyle w:val="HSNormal"/>
              <w:snapToGrid w:val="0"/>
              <w:jc w:val="left"/>
              <w:rPr>
                <w:rFonts w:ascii="Arial" w:hAnsi="Arial" w:cs="Arial"/>
                <w:sz w:val="20"/>
              </w:rPr>
            </w:pPr>
            <w:r>
              <w:rPr>
                <w:rFonts w:ascii="Arial" w:hAnsi="Arial" w:cs="Arial"/>
                <w:sz w:val="20"/>
              </w:rPr>
              <w:t xml:space="preserve">2 = </w:t>
            </w:r>
            <w:r>
              <w:t xml:space="preserve"> </w:t>
            </w:r>
            <w:r w:rsidRPr="00437D53">
              <w:rPr>
                <w:rFonts w:ascii="Arial" w:hAnsi="Arial" w:cs="Arial"/>
                <w:sz w:val="20"/>
              </w:rPr>
              <w:t>IF_MODE_AP</w:t>
            </w:r>
          </w:p>
          <w:p w:rsidR="00B16CF3" w:rsidRPr="00577606" w:rsidRDefault="00B16CF3" w:rsidP="007A5F8C">
            <w:pPr>
              <w:pStyle w:val="HSNormal"/>
              <w:snapToGrid w:val="0"/>
              <w:jc w:val="left"/>
              <w:rPr>
                <w:rFonts w:ascii="Arial" w:hAnsi="Arial" w:cs="Arial"/>
                <w:sz w:val="20"/>
              </w:rPr>
            </w:pPr>
            <w:r>
              <w:rPr>
                <w:rFonts w:ascii="Arial" w:hAnsi="Arial" w:cs="Arial"/>
                <w:sz w:val="20"/>
              </w:rPr>
              <w:t xml:space="preserve">3 = </w:t>
            </w:r>
            <w:r>
              <w:t xml:space="preserve"> </w:t>
            </w:r>
            <w:r w:rsidRPr="00437D53">
              <w:rPr>
                <w:rFonts w:ascii="Arial" w:hAnsi="Arial" w:cs="Arial"/>
                <w:sz w:val="20"/>
              </w:rPr>
              <w:t>IF_MODE_INVALID</w:t>
            </w:r>
          </w:p>
        </w:tc>
      </w:tr>
    </w:tbl>
    <w:p w:rsidR="00B16CF3" w:rsidRPr="00483A64" w:rsidRDefault="00B16CF3" w:rsidP="00B16CF3"/>
    <w:p w:rsidR="00B16CF3" w:rsidRDefault="00B16CF3" w:rsidP="00B16CF3">
      <w:pPr>
        <w:pStyle w:val="Appendix3"/>
      </w:pPr>
      <w:bookmarkStart w:id="84" w:name="_Ref374212049"/>
      <w:bookmarkStart w:id="85" w:name="_Toc374459419"/>
      <w:bookmarkStart w:id="86" w:name="_Toc378273345"/>
      <w:r>
        <w:t>Cmd_ht_ba</w:t>
      </w:r>
      <w:bookmarkEnd w:id="84"/>
      <w:bookmarkEnd w:id="85"/>
      <w:bookmarkEnd w:id="86"/>
    </w:p>
    <w:tbl>
      <w:tblPr>
        <w:tblStyle w:val="TableGrid"/>
        <w:tblW w:w="0" w:type="auto"/>
        <w:tblLook w:val="04A0" w:firstRow="1" w:lastRow="0" w:firstColumn="1" w:lastColumn="0" w:noHBand="0" w:noVBand="1"/>
      </w:tblPr>
      <w:tblGrid>
        <w:gridCol w:w="2924"/>
        <w:gridCol w:w="2224"/>
        <w:gridCol w:w="4095"/>
      </w:tblGrid>
      <w:tr w:rsidR="00B16CF3" w:rsidTr="007A5F8C">
        <w:trPr>
          <w:cnfStyle w:val="100000000000" w:firstRow="1" w:lastRow="0" w:firstColumn="0" w:lastColumn="0" w:oddVBand="0" w:evenVBand="0" w:oddHBand="0" w:evenHBand="0" w:firstRowFirstColumn="0" w:firstRowLastColumn="0" w:lastRowFirstColumn="0" w:lastRowLastColumn="0"/>
        </w:trPr>
        <w:tc>
          <w:tcPr>
            <w:tcW w:w="2924" w:type="dxa"/>
          </w:tcPr>
          <w:p w:rsidR="00B16CF3" w:rsidRPr="008C31B5" w:rsidRDefault="00B16CF3" w:rsidP="007A5F8C">
            <w:pPr>
              <w:rPr>
                <w:b w:val="0"/>
              </w:rPr>
            </w:pPr>
            <w:r w:rsidRPr="008C31B5">
              <w:t>Field Name</w:t>
            </w:r>
          </w:p>
        </w:tc>
        <w:tc>
          <w:tcPr>
            <w:tcW w:w="2224" w:type="dxa"/>
          </w:tcPr>
          <w:p w:rsidR="00B16CF3" w:rsidRPr="008C31B5" w:rsidRDefault="00B16CF3" w:rsidP="007A5F8C">
            <w:pPr>
              <w:rPr>
                <w:b w:val="0"/>
              </w:rPr>
            </w:pPr>
            <w:r w:rsidRPr="008C31B5">
              <w:t>Types</w:t>
            </w:r>
          </w:p>
        </w:tc>
        <w:tc>
          <w:tcPr>
            <w:tcW w:w="4095" w:type="dxa"/>
          </w:tcPr>
          <w:p w:rsidR="00B16CF3" w:rsidRPr="008C31B5" w:rsidRDefault="00B16CF3" w:rsidP="007A5F8C">
            <w:pPr>
              <w:rPr>
                <w:b w:val="0"/>
              </w:rPr>
            </w:pPr>
            <w:r w:rsidRPr="008C31B5">
              <w:t>Description</w:t>
            </w:r>
          </w:p>
        </w:tc>
      </w:tr>
      <w:tr w:rsidR="00B16CF3" w:rsidTr="007A5F8C">
        <w:tc>
          <w:tcPr>
            <w:tcW w:w="2924" w:type="dxa"/>
          </w:tcPr>
          <w:p w:rsidR="00B16CF3" w:rsidRDefault="00B16CF3" w:rsidP="007A5F8C">
            <w:r>
              <w:t>hdr</w:t>
            </w:r>
          </w:p>
        </w:tc>
        <w:tc>
          <w:tcPr>
            <w:tcW w:w="2224" w:type="dxa"/>
          </w:tcPr>
          <w:p w:rsidR="00B16CF3" w:rsidRDefault="00B16CF3" w:rsidP="007A5F8C">
            <w:r w:rsidRPr="008C31B5">
              <w:t>host_mac_msg_hdr</w:t>
            </w:r>
          </w:p>
        </w:tc>
        <w:tc>
          <w:tcPr>
            <w:tcW w:w="4095" w:type="dxa"/>
          </w:tcPr>
          <w:p w:rsidR="00B16CF3" w:rsidRDefault="00B16CF3" w:rsidP="007A5F8C">
            <w:r>
              <w:rPr>
                <w:rFonts w:cs="Arial"/>
                <w:bCs/>
              </w:rPr>
              <w:t xml:space="preserve">24 byte host-firmware header. id parameter of the hdr structure  is set to </w:t>
            </w:r>
            <w:r w:rsidRPr="007E0A4D">
              <w:rPr>
                <w:rFonts w:cs="Arial"/>
                <w:bCs/>
              </w:rPr>
              <w:t>UMAC_CMD_BA_SESSION_INFO</w:t>
            </w:r>
          </w:p>
        </w:tc>
      </w:tr>
      <w:tr w:rsidR="00B16CF3" w:rsidTr="007A5F8C">
        <w:tc>
          <w:tcPr>
            <w:tcW w:w="2924" w:type="dxa"/>
          </w:tcPr>
          <w:p w:rsidR="00B16CF3" w:rsidRDefault="00B16CF3" w:rsidP="007A5F8C">
            <w:r>
              <w:t>If_index</w:t>
            </w:r>
          </w:p>
        </w:tc>
        <w:tc>
          <w:tcPr>
            <w:tcW w:w="2224" w:type="dxa"/>
          </w:tcPr>
          <w:p w:rsidR="00B16CF3" w:rsidRDefault="00B16CF3" w:rsidP="007A5F8C">
            <w:r>
              <w:t>uint32</w:t>
            </w:r>
          </w:p>
        </w:tc>
        <w:tc>
          <w:tcPr>
            <w:tcW w:w="4095" w:type="dxa"/>
          </w:tcPr>
          <w:p w:rsidR="00B16CF3" w:rsidRDefault="00B16CF3" w:rsidP="007A5F8C">
            <w:r>
              <w:t>virtual interface index number</w:t>
            </w:r>
          </w:p>
        </w:tc>
      </w:tr>
      <w:tr w:rsidR="00B16CF3" w:rsidTr="007A5F8C">
        <w:tc>
          <w:tcPr>
            <w:tcW w:w="2924" w:type="dxa"/>
          </w:tcPr>
          <w:p w:rsidR="00B16CF3" w:rsidRDefault="00B16CF3" w:rsidP="007A5F8C">
            <w:r>
              <w:t>op</w:t>
            </w:r>
          </w:p>
        </w:tc>
        <w:tc>
          <w:tcPr>
            <w:tcW w:w="2224" w:type="dxa"/>
          </w:tcPr>
          <w:p w:rsidR="00B16CF3" w:rsidRDefault="00B16CF3" w:rsidP="007A5F8C">
            <w:r>
              <w:t>uint32</w:t>
            </w:r>
          </w:p>
        </w:tc>
        <w:tc>
          <w:tcPr>
            <w:tcW w:w="4095" w:type="dxa"/>
          </w:tcPr>
          <w:p w:rsidR="00B16CF3" w:rsidRDefault="00B16CF3" w:rsidP="007A5F8C">
            <w:r>
              <w:t xml:space="preserve">0 = </w:t>
            </w:r>
            <w:r w:rsidRPr="005B51FB">
              <w:t>BLOCK_ACK_SESSION_STOP</w:t>
            </w:r>
          </w:p>
          <w:p w:rsidR="00B16CF3" w:rsidRDefault="00B16CF3" w:rsidP="007A5F8C">
            <w:r>
              <w:t xml:space="preserve">1 = </w:t>
            </w:r>
            <w:r w:rsidRPr="005B51FB">
              <w:t>BLOCK_ACK_SESSION_START</w:t>
            </w:r>
          </w:p>
        </w:tc>
      </w:tr>
      <w:tr w:rsidR="00B16CF3" w:rsidTr="007A5F8C">
        <w:tc>
          <w:tcPr>
            <w:tcW w:w="2924" w:type="dxa"/>
          </w:tcPr>
          <w:p w:rsidR="00B16CF3" w:rsidRDefault="00B16CF3" w:rsidP="007A5F8C">
            <w:r>
              <w:t>tid</w:t>
            </w:r>
          </w:p>
        </w:tc>
        <w:tc>
          <w:tcPr>
            <w:tcW w:w="2224" w:type="dxa"/>
          </w:tcPr>
          <w:p w:rsidR="00B16CF3" w:rsidRDefault="00B16CF3" w:rsidP="007A5F8C">
            <w:r>
              <w:t>uint32</w:t>
            </w:r>
          </w:p>
        </w:tc>
        <w:tc>
          <w:tcPr>
            <w:tcW w:w="4095" w:type="dxa"/>
          </w:tcPr>
          <w:p w:rsidR="00B16CF3" w:rsidRDefault="00BA77F6" w:rsidP="007A5F8C">
            <w:r>
              <w:t>Block ack session TID</w:t>
            </w:r>
          </w:p>
        </w:tc>
      </w:tr>
      <w:tr w:rsidR="00B16CF3" w:rsidTr="007A5F8C">
        <w:tc>
          <w:tcPr>
            <w:tcW w:w="2924" w:type="dxa"/>
          </w:tcPr>
          <w:p w:rsidR="00B16CF3" w:rsidRDefault="00B16CF3" w:rsidP="007A5F8C">
            <w:r>
              <w:t>ssn</w:t>
            </w:r>
          </w:p>
        </w:tc>
        <w:tc>
          <w:tcPr>
            <w:tcW w:w="2224" w:type="dxa"/>
          </w:tcPr>
          <w:p w:rsidR="00B16CF3" w:rsidRDefault="00B16CF3" w:rsidP="007A5F8C">
            <w:r>
              <w:t>uint32</w:t>
            </w:r>
          </w:p>
        </w:tc>
        <w:tc>
          <w:tcPr>
            <w:tcW w:w="4095" w:type="dxa"/>
          </w:tcPr>
          <w:p w:rsidR="00B16CF3" w:rsidRDefault="00BA77F6" w:rsidP="007A5F8C">
            <w:r>
              <w:t>Start sequence number</w:t>
            </w:r>
          </w:p>
        </w:tc>
      </w:tr>
      <w:tr w:rsidR="00B16CF3" w:rsidTr="007A5F8C">
        <w:tc>
          <w:tcPr>
            <w:tcW w:w="2924" w:type="dxa"/>
          </w:tcPr>
          <w:p w:rsidR="00B16CF3" w:rsidRDefault="00B16CF3" w:rsidP="007A5F8C">
            <w:r>
              <w:t>policy</w:t>
            </w:r>
          </w:p>
        </w:tc>
        <w:tc>
          <w:tcPr>
            <w:tcW w:w="2224" w:type="dxa"/>
          </w:tcPr>
          <w:p w:rsidR="00B16CF3" w:rsidRDefault="00B16CF3" w:rsidP="007A5F8C">
            <w:r>
              <w:t>uint32</w:t>
            </w:r>
          </w:p>
        </w:tc>
        <w:tc>
          <w:tcPr>
            <w:tcW w:w="4095" w:type="dxa"/>
          </w:tcPr>
          <w:p w:rsidR="00B16CF3" w:rsidRDefault="00BA77F6" w:rsidP="007A5F8C">
            <w:r>
              <w:t>Block ack policy.</w:t>
            </w:r>
            <w:r w:rsidR="00AE0275">
              <w:t xml:space="preserve"> 0 – Immediate block ack</w:t>
            </w:r>
          </w:p>
          <w:p w:rsidR="00AE0275" w:rsidRDefault="00AE0275" w:rsidP="00A4379E">
            <w:pPr>
              <w:numPr>
                <w:ilvl w:val="0"/>
                <w:numId w:val="9"/>
              </w:numPr>
            </w:pPr>
            <w:r>
              <w:t>Delayed block ack</w:t>
            </w:r>
          </w:p>
        </w:tc>
      </w:tr>
      <w:tr w:rsidR="00B16CF3" w:rsidTr="007A5F8C">
        <w:tc>
          <w:tcPr>
            <w:tcW w:w="2924" w:type="dxa"/>
          </w:tcPr>
          <w:p w:rsidR="00B16CF3" w:rsidRDefault="00B16CF3" w:rsidP="007A5F8C">
            <w:r>
              <w:t>vif_addr[6]</w:t>
            </w:r>
          </w:p>
        </w:tc>
        <w:tc>
          <w:tcPr>
            <w:tcW w:w="2224" w:type="dxa"/>
          </w:tcPr>
          <w:p w:rsidR="00B16CF3" w:rsidRDefault="00B16CF3" w:rsidP="007A5F8C">
            <w:r>
              <w:t>uint32</w:t>
            </w:r>
          </w:p>
        </w:tc>
        <w:tc>
          <w:tcPr>
            <w:tcW w:w="4095" w:type="dxa"/>
          </w:tcPr>
          <w:p w:rsidR="00B16CF3" w:rsidRDefault="00B16CF3" w:rsidP="007A5F8C">
            <w:r>
              <w:t xml:space="preserve">MAC address of virtual interface </w:t>
            </w:r>
          </w:p>
        </w:tc>
      </w:tr>
      <w:tr w:rsidR="00B16CF3" w:rsidTr="007A5F8C">
        <w:tc>
          <w:tcPr>
            <w:tcW w:w="2924" w:type="dxa"/>
          </w:tcPr>
          <w:p w:rsidR="00B16CF3" w:rsidRDefault="00B16CF3" w:rsidP="007A5F8C">
            <w:r>
              <w:t>peer_addr[6]</w:t>
            </w:r>
          </w:p>
        </w:tc>
        <w:tc>
          <w:tcPr>
            <w:tcW w:w="2224" w:type="dxa"/>
          </w:tcPr>
          <w:p w:rsidR="00B16CF3" w:rsidRDefault="00B16CF3" w:rsidP="007A5F8C">
            <w:r>
              <w:t>uint32</w:t>
            </w:r>
          </w:p>
        </w:tc>
        <w:tc>
          <w:tcPr>
            <w:tcW w:w="4095" w:type="dxa"/>
          </w:tcPr>
          <w:p w:rsidR="00B16CF3" w:rsidRDefault="00B16CF3" w:rsidP="007A5F8C">
            <w:r>
              <w:t>MAC address of peer station that this session is established with.</w:t>
            </w:r>
          </w:p>
        </w:tc>
      </w:tr>
    </w:tbl>
    <w:p w:rsidR="00B16CF3" w:rsidRPr="008C31B5" w:rsidRDefault="00B16CF3" w:rsidP="00B16CF3"/>
    <w:p w:rsidR="00B16CF3" w:rsidRDefault="00B16CF3" w:rsidP="00B16CF3">
      <w:pPr>
        <w:pStyle w:val="Appendix3"/>
      </w:pPr>
      <w:bookmarkStart w:id="87" w:name="_Ref374212079"/>
      <w:bookmarkStart w:id="88" w:name="_Toc374459420"/>
      <w:bookmarkStart w:id="89" w:name="_Toc378273346"/>
      <w:r>
        <w:t>Cmd_mcst_addr_cfg</w:t>
      </w:r>
      <w:bookmarkEnd w:id="87"/>
      <w:bookmarkEnd w:id="88"/>
      <w:bookmarkEnd w:id="89"/>
    </w:p>
    <w:p w:rsidR="00B16CF3" w:rsidRDefault="00B16CF3" w:rsidP="00B16CF3"/>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226"/>
        <w:gridCol w:w="3810"/>
      </w:tblGrid>
      <w:tr w:rsidR="00B16CF3" w:rsidRPr="00577606" w:rsidTr="00C864E6">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226"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381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Default="00B16CF3" w:rsidP="007A5F8C">
            <w:r>
              <w:t>hdr</w:t>
            </w:r>
          </w:p>
        </w:tc>
        <w:tc>
          <w:tcPr>
            <w:tcW w:w="2226"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7E0A4D">
              <w:rPr>
                <w:rFonts w:cs="Arial"/>
                <w:bCs/>
              </w:rPr>
              <w:lastRenderedPageBreak/>
              <w:t>UMAC_CMD_BA_SESSION_INFO</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lastRenderedPageBreak/>
              <w:t>op</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3810"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0 = Add the multi-cast address.</w:t>
            </w:r>
          </w:p>
          <w:p w:rsidR="00B16CF3" w:rsidRPr="00577606" w:rsidRDefault="00B16CF3" w:rsidP="007A5F8C">
            <w:pPr>
              <w:pStyle w:val="HSNormal"/>
              <w:snapToGrid w:val="0"/>
              <w:jc w:val="left"/>
              <w:rPr>
                <w:rFonts w:ascii="Arial" w:hAnsi="Arial" w:cs="Arial"/>
                <w:sz w:val="20"/>
              </w:rPr>
            </w:pPr>
            <w:r>
              <w:rPr>
                <w:rFonts w:ascii="Arial" w:hAnsi="Arial" w:cs="Arial"/>
                <w:sz w:val="20"/>
              </w:rPr>
              <w:t>1 = Remove the multi-cast address.</w:t>
            </w:r>
          </w:p>
        </w:tc>
      </w:tr>
      <w:tr w:rsidR="00B16CF3" w:rsidRPr="00577606" w:rsidTr="007A5F8C">
        <w:trPr>
          <w:trHeight w:val="475"/>
        </w:trPr>
        <w:tc>
          <w:tcPr>
            <w:tcW w:w="3235"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mac_addr[ETH_ALEN]</w:t>
            </w:r>
          </w:p>
        </w:tc>
        <w:tc>
          <w:tcPr>
            <w:tcW w:w="2226"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uint8</w:t>
            </w:r>
          </w:p>
        </w:tc>
        <w:tc>
          <w:tcPr>
            <w:tcW w:w="3810" w:type="dxa"/>
            <w:tcBorders>
              <w:top w:val="single" w:sz="4" w:space="0" w:color="000000"/>
              <w:left w:val="single" w:sz="4" w:space="0" w:color="000000"/>
              <w:bottom w:val="single" w:sz="4" w:space="0" w:color="000000"/>
              <w:right w:val="single" w:sz="4" w:space="0" w:color="000000"/>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Multi cast mac address</w:t>
            </w:r>
          </w:p>
        </w:tc>
      </w:tr>
    </w:tbl>
    <w:p w:rsidR="00B16CF3" w:rsidRDefault="00B16CF3" w:rsidP="00B16CF3"/>
    <w:p w:rsidR="00B16CF3" w:rsidRPr="008E7941" w:rsidRDefault="00B16CF3" w:rsidP="00B16CF3"/>
    <w:p w:rsidR="00B16CF3" w:rsidRDefault="00B16CF3" w:rsidP="00B16CF3">
      <w:pPr>
        <w:pStyle w:val="Appendix3"/>
      </w:pPr>
      <w:bookmarkStart w:id="90" w:name="_Ref374212139"/>
      <w:bookmarkStart w:id="91" w:name="_Toc374459421"/>
      <w:bookmarkStart w:id="92" w:name="_Toc378273347"/>
      <w:r>
        <w:t>Cmd_mcst_fltr_ctrl</w:t>
      </w:r>
      <w:bookmarkEnd w:id="90"/>
      <w:bookmarkEnd w:id="91"/>
      <w:bookmarkEnd w:id="92"/>
    </w:p>
    <w:p w:rsidR="00B16CF3" w:rsidRPr="00966AF9" w:rsidRDefault="00B16CF3" w:rsidP="00B16CF3"/>
    <w:tbl>
      <w:tblPr>
        <w:tblpPr w:leftFromText="180" w:rightFromText="180" w:vertAnchor="text" w:horzAnchor="margin" w:tblpXSpec="center" w:tblpY="5"/>
        <w:tblW w:w="9271" w:type="dxa"/>
        <w:tblLayout w:type="fixed"/>
        <w:tblLook w:val="04A0" w:firstRow="1" w:lastRow="0" w:firstColumn="1" w:lastColumn="0" w:noHBand="0" w:noVBand="1"/>
      </w:tblPr>
      <w:tblGrid>
        <w:gridCol w:w="2268"/>
        <w:gridCol w:w="2610"/>
        <w:gridCol w:w="4393"/>
      </w:tblGrid>
      <w:tr w:rsidR="00B16CF3" w:rsidRPr="00577606" w:rsidTr="00C036B6">
        <w:trPr>
          <w:trHeight w:val="475"/>
        </w:trPr>
        <w:tc>
          <w:tcPr>
            <w:tcW w:w="2268"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610" w:type="dxa"/>
            <w:tcBorders>
              <w:top w:val="single" w:sz="4" w:space="0" w:color="000000"/>
              <w:left w:val="single" w:sz="4" w:space="0" w:color="000000"/>
              <w:bottom w:val="single" w:sz="4" w:space="0" w:color="000000"/>
              <w:right w:val="nil"/>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Types</w:t>
            </w:r>
          </w:p>
        </w:tc>
        <w:tc>
          <w:tcPr>
            <w:tcW w:w="439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B16CF3" w:rsidRPr="00577606" w:rsidRDefault="00B16CF3"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B16CF3" w:rsidRPr="00577606" w:rsidTr="007A5F8C">
        <w:trPr>
          <w:trHeight w:val="475"/>
        </w:trPr>
        <w:tc>
          <w:tcPr>
            <w:tcW w:w="2268" w:type="dxa"/>
            <w:tcBorders>
              <w:top w:val="single" w:sz="4" w:space="0" w:color="000000"/>
              <w:left w:val="single" w:sz="4" w:space="0" w:color="000000"/>
              <w:bottom w:val="single" w:sz="4" w:space="0" w:color="000000"/>
              <w:right w:val="nil"/>
            </w:tcBorders>
          </w:tcPr>
          <w:p w:rsidR="00B16CF3" w:rsidRDefault="00B16CF3" w:rsidP="007A5F8C">
            <w:r>
              <w:t>hdr</w:t>
            </w:r>
          </w:p>
        </w:tc>
        <w:tc>
          <w:tcPr>
            <w:tcW w:w="2610" w:type="dxa"/>
            <w:tcBorders>
              <w:top w:val="single" w:sz="4" w:space="0" w:color="000000"/>
              <w:left w:val="single" w:sz="4" w:space="0" w:color="000000"/>
              <w:bottom w:val="single" w:sz="4" w:space="0" w:color="000000"/>
              <w:right w:val="nil"/>
            </w:tcBorders>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4393" w:type="dxa"/>
            <w:tcBorders>
              <w:top w:val="single" w:sz="4" w:space="0" w:color="000000"/>
              <w:left w:val="single" w:sz="4" w:space="0" w:color="000000"/>
              <w:bottom w:val="single" w:sz="4" w:space="0" w:color="000000"/>
              <w:right w:val="single" w:sz="4" w:space="0" w:color="000000"/>
            </w:tcBorders>
          </w:tcPr>
          <w:p w:rsidR="00B16CF3" w:rsidRDefault="00B16CF3" w:rsidP="007A5F8C">
            <w:r>
              <w:rPr>
                <w:rFonts w:cs="Arial"/>
                <w:bCs/>
              </w:rPr>
              <w:t xml:space="preserve">24 byte host-firmware header. id parameter of the hdr structure  is set to </w:t>
            </w:r>
            <w:r w:rsidRPr="007E0A4D">
              <w:rPr>
                <w:rFonts w:cs="Arial"/>
                <w:bCs/>
              </w:rPr>
              <w:t>UMAC_CMD_BA_SESSION_INFO</w:t>
            </w:r>
          </w:p>
        </w:tc>
      </w:tr>
      <w:tr w:rsidR="00B16CF3" w:rsidRPr="00577606" w:rsidTr="007A5F8C">
        <w:trPr>
          <w:trHeight w:val="475"/>
        </w:trPr>
        <w:tc>
          <w:tcPr>
            <w:tcW w:w="2268"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Ctrl</w:t>
            </w:r>
          </w:p>
        </w:tc>
        <w:tc>
          <w:tcPr>
            <w:tcW w:w="2610" w:type="dxa"/>
            <w:tcBorders>
              <w:top w:val="single" w:sz="4" w:space="0" w:color="000000"/>
              <w:left w:val="single" w:sz="4" w:space="0" w:color="000000"/>
              <w:bottom w:val="single" w:sz="4" w:space="0" w:color="000000"/>
              <w:right w:val="nil"/>
            </w:tcBorders>
          </w:tcPr>
          <w:p w:rsidR="00B16CF3" w:rsidRPr="00577606" w:rsidRDefault="00B16CF3" w:rsidP="007A5F8C">
            <w:pPr>
              <w:pStyle w:val="HSNormal"/>
              <w:snapToGrid w:val="0"/>
              <w:jc w:val="left"/>
              <w:rPr>
                <w:rFonts w:ascii="Arial" w:hAnsi="Arial" w:cs="Arial"/>
                <w:sz w:val="20"/>
              </w:rPr>
            </w:pPr>
            <w:r>
              <w:rPr>
                <w:rFonts w:ascii="Arial" w:hAnsi="Arial" w:cs="Arial"/>
                <w:sz w:val="20"/>
              </w:rPr>
              <w:t>uint32</w:t>
            </w:r>
          </w:p>
        </w:tc>
        <w:tc>
          <w:tcPr>
            <w:tcW w:w="4393" w:type="dxa"/>
            <w:tcBorders>
              <w:top w:val="single" w:sz="4" w:space="0" w:color="000000"/>
              <w:left w:val="single" w:sz="4" w:space="0" w:color="000000"/>
              <w:bottom w:val="single" w:sz="4" w:space="0" w:color="000000"/>
              <w:right w:val="single" w:sz="4" w:space="0" w:color="000000"/>
            </w:tcBorders>
          </w:tcPr>
          <w:p w:rsidR="00B16CF3" w:rsidRDefault="00B16CF3" w:rsidP="007A5F8C">
            <w:pPr>
              <w:pStyle w:val="HSNormal"/>
              <w:snapToGrid w:val="0"/>
              <w:jc w:val="left"/>
              <w:rPr>
                <w:rFonts w:ascii="Arial" w:hAnsi="Arial" w:cs="Arial"/>
                <w:sz w:val="20"/>
              </w:rPr>
            </w:pPr>
            <w:r>
              <w:rPr>
                <w:rFonts w:ascii="Arial" w:hAnsi="Arial" w:cs="Arial"/>
                <w:sz w:val="20"/>
              </w:rPr>
              <w:t>0 = D</w:t>
            </w:r>
            <w:r w:rsidRPr="006B6B1B">
              <w:rPr>
                <w:rFonts w:ascii="Arial" w:hAnsi="Arial" w:cs="Arial"/>
                <w:sz w:val="20"/>
              </w:rPr>
              <w:t xml:space="preserve">isable multicast filtering in </w:t>
            </w:r>
            <w:r>
              <w:rPr>
                <w:rFonts w:ascii="Arial" w:hAnsi="Arial" w:cs="Arial"/>
                <w:sz w:val="20"/>
              </w:rPr>
              <w:t xml:space="preserve">Firmware. </w:t>
            </w:r>
          </w:p>
          <w:p w:rsidR="00B16CF3" w:rsidRDefault="00B16CF3" w:rsidP="007A5F8C">
            <w:pPr>
              <w:pStyle w:val="HSNormal"/>
              <w:snapToGrid w:val="0"/>
              <w:jc w:val="left"/>
              <w:rPr>
                <w:rFonts w:ascii="Arial" w:hAnsi="Arial" w:cs="Arial"/>
                <w:sz w:val="20"/>
              </w:rPr>
            </w:pPr>
            <w:r>
              <w:rPr>
                <w:rFonts w:ascii="Arial" w:hAnsi="Arial" w:cs="Arial"/>
                <w:sz w:val="20"/>
              </w:rPr>
              <w:t xml:space="preserve">Multicast filtering should be disabled in case number of multicast addresses programmed to firmware exceeds </w:t>
            </w:r>
            <w:r w:rsidRPr="002D524A">
              <w:rPr>
                <w:rFonts w:ascii="Arial" w:hAnsi="Arial" w:cs="Arial"/>
                <w:sz w:val="20"/>
              </w:rPr>
              <w:t>MAX_MCAST_FILTERS</w:t>
            </w:r>
          </w:p>
          <w:p w:rsidR="00B16CF3" w:rsidRPr="00577606" w:rsidRDefault="00B16CF3" w:rsidP="007A5F8C">
            <w:pPr>
              <w:pStyle w:val="HSNormal"/>
              <w:snapToGrid w:val="0"/>
              <w:jc w:val="left"/>
              <w:rPr>
                <w:rFonts w:ascii="Arial" w:hAnsi="Arial" w:cs="Arial"/>
                <w:sz w:val="20"/>
              </w:rPr>
            </w:pPr>
            <w:r>
              <w:rPr>
                <w:rFonts w:ascii="Arial" w:hAnsi="Arial" w:cs="Arial"/>
                <w:sz w:val="20"/>
              </w:rPr>
              <w:t>1 = E</w:t>
            </w:r>
            <w:r w:rsidRPr="006B6B1B">
              <w:rPr>
                <w:rFonts w:ascii="Arial" w:hAnsi="Arial" w:cs="Arial"/>
                <w:sz w:val="20"/>
              </w:rPr>
              <w:t xml:space="preserve">nable multicast filtering in </w:t>
            </w:r>
            <w:r>
              <w:rPr>
                <w:rFonts w:ascii="Arial" w:hAnsi="Arial" w:cs="Arial"/>
                <w:sz w:val="20"/>
              </w:rPr>
              <w:t xml:space="preserve">Firmware. Firmware sends multi-cast packets to the host those which matches with the multicast addresses added in command </w:t>
            </w:r>
            <w:r w:rsidRPr="00D8403C">
              <w:rPr>
                <w:rFonts w:ascii="Arial" w:hAnsi="Arial" w:cs="Arial"/>
                <w:sz w:val="20"/>
              </w:rPr>
              <w:t>HOST_CMD_MCST_ADDR_CFG</w:t>
            </w:r>
            <w:r>
              <w:rPr>
                <w:rFonts w:ascii="Arial" w:hAnsi="Arial" w:cs="Arial"/>
                <w:sz w:val="20"/>
              </w:rPr>
              <w:t>.</w:t>
            </w:r>
          </w:p>
        </w:tc>
      </w:tr>
    </w:tbl>
    <w:p w:rsidR="00B16CF3" w:rsidRPr="00966AF9" w:rsidRDefault="00B16CF3" w:rsidP="00B16CF3"/>
    <w:p w:rsidR="00B16CF3" w:rsidRDefault="00B16CF3" w:rsidP="00B16CF3"/>
    <w:p w:rsidR="00B16CF3" w:rsidRDefault="00B16CF3" w:rsidP="00B16CF3">
      <w:pPr>
        <w:pStyle w:val="Appendix3"/>
      </w:pPr>
      <w:bookmarkStart w:id="93" w:name="_Ref374212170"/>
      <w:bookmarkStart w:id="94" w:name="_Toc374459422"/>
      <w:bookmarkStart w:id="95" w:name="_Toc378273348"/>
      <w:r>
        <w:t>C</w:t>
      </w:r>
      <w:r w:rsidRPr="00501824">
        <w:t>md_channel</w:t>
      </w:r>
      <w:bookmarkEnd w:id="93"/>
      <w:bookmarkEnd w:id="94"/>
      <w:bookmarkEnd w:id="95"/>
    </w:p>
    <w:p w:rsidR="00B16CF3" w:rsidRDefault="00B16CF3" w:rsidP="00B16CF3"/>
    <w:tbl>
      <w:tblPr>
        <w:tblStyle w:val="TableGrid"/>
        <w:tblW w:w="0" w:type="auto"/>
        <w:tblLook w:val="04A0" w:firstRow="1" w:lastRow="0" w:firstColumn="1" w:lastColumn="0" w:noHBand="0" w:noVBand="1"/>
      </w:tblPr>
      <w:tblGrid>
        <w:gridCol w:w="2953"/>
        <w:gridCol w:w="2195"/>
        <w:gridCol w:w="4095"/>
      </w:tblGrid>
      <w:tr w:rsidR="00B16CF3" w:rsidTr="007A5F8C">
        <w:trPr>
          <w:cnfStyle w:val="100000000000" w:firstRow="1" w:lastRow="0" w:firstColumn="0" w:lastColumn="0" w:oddVBand="0" w:evenVBand="0" w:oddHBand="0" w:evenHBand="0" w:firstRowFirstColumn="0" w:firstRowLastColumn="0" w:lastRowFirstColumn="0" w:lastRowLastColumn="0"/>
        </w:trPr>
        <w:tc>
          <w:tcPr>
            <w:tcW w:w="2953"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2195"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4095"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2953" w:type="dxa"/>
          </w:tcPr>
          <w:p w:rsidR="00B16CF3" w:rsidRDefault="00B16CF3" w:rsidP="007A5F8C">
            <w:r>
              <w:t>hdr</w:t>
            </w:r>
          </w:p>
        </w:tc>
        <w:tc>
          <w:tcPr>
            <w:tcW w:w="2195"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4095" w:type="dxa"/>
          </w:tcPr>
          <w:p w:rsidR="00B16CF3" w:rsidRDefault="00B16CF3" w:rsidP="007A5F8C">
            <w:r>
              <w:rPr>
                <w:rFonts w:cs="Arial"/>
                <w:bCs/>
              </w:rPr>
              <w:t xml:space="preserve">24 byte host-firmware header. id parameter of the hdr structure  is set to </w:t>
            </w:r>
            <w:r w:rsidRPr="007E0A4D">
              <w:rPr>
                <w:rFonts w:cs="Arial"/>
                <w:bCs/>
              </w:rPr>
              <w:t>UMAC_CMD_BA_SESSION_INFO</w:t>
            </w:r>
          </w:p>
        </w:tc>
      </w:tr>
      <w:tr w:rsidR="00B16CF3" w:rsidTr="007A5F8C">
        <w:tc>
          <w:tcPr>
            <w:tcW w:w="2953" w:type="dxa"/>
          </w:tcPr>
          <w:p w:rsidR="00B16CF3" w:rsidRDefault="00B16CF3" w:rsidP="007A5F8C">
            <w:r>
              <w:t>channel_bw</w:t>
            </w:r>
          </w:p>
        </w:tc>
        <w:tc>
          <w:tcPr>
            <w:tcW w:w="2195" w:type="dxa"/>
          </w:tcPr>
          <w:p w:rsidR="00B16CF3" w:rsidRDefault="00B16CF3" w:rsidP="007A5F8C">
            <w:r>
              <w:t>uint32</w:t>
            </w:r>
          </w:p>
        </w:tc>
        <w:tc>
          <w:tcPr>
            <w:tcW w:w="4095" w:type="dxa"/>
          </w:tcPr>
          <w:p w:rsidR="00B16CF3" w:rsidRDefault="00B16CF3" w:rsidP="007A5F8C">
            <w:r>
              <w:t>0 = 20MHz</w:t>
            </w:r>
          </w:p>
          <w:p w:rsidR="00B16CF3" w:rsidRDefault="00B16CF3" w:rsidP="007A5F8C">
            <w:r>
              <w:t>1 = 40MHz</w:t>
            </w:r>
          </w:p>
          <w:p w:rsidR="00B16CF3" w:rsidRDefault="00B16CF3" w:rsidP="007A5F8C">
            <w:r>
              <w:t>2 = 80MHz</w:t>
            </w:r>
          </w:p>
          <w:p w:rsidR="00B16CF3" w:rsidRDefault="00B16CF3" w:rsidP="007A5F8C">
            <w:r>
              <w:t>3 = 160MHz</w:t>
            </w:r>
          </w:p>
        </w:tc>
      </w:tr>
      <w:tr w:rsidR="00B16CF3" w:rsidTr="007A5F8C">
        <w:tc>
          <w:tcPr>
            <w:tcW w:w="2953" w:type="dxa"/>
          </w:tcPr>
          <w:p w:rsidR="00B16CF3" w:rsidRDefault="00B16CF3" w:rsidP="007A5F8C">
            <w:r>
              <w:t>primary_ch_number</w:t>
            </w:r>
          </w:p>
        </w:tc>
        <w:tc>
          <w:tcPr>
            <w:tcW w:w="2195" w:type="dxa"/>
          </w:tcPr>
          <w:p w:rsidR="00B16CF3" w:rsidRDefault="00B16CF3" w:rsidP="007A5F8C">
            <w:r>
              <w:t>uint32</w:t>
            </w:r>
          </w:p>
        </w:tc>
        <w:tc>
          <w:tcPr>
            <w:tcW w:w="4095" w:type="dxa"/>
          </w:tcPr>
          <w:p w:rsidR="00B16CF3" w:rsidRDefault="003918A8" w:rsidP="007A5F8C">
            <w:r>
              <w:t>Primary channel centre frequency.</w:t>
            </w:r>
          </w:p>
        </w:tc>
      </w:tr>
      <w:tr w:rsidR="00B16CF3" w:rsidTr="007A5F8C">
        <w:tc>
          <w:tcPr>
            <w:tcW w:w="2953" w:type="dxa"/>
          </w:tcPr>
          <w:p w:rsidR="00B16CF3" w:rsidRDefault="00B16CF3" w:rsidP="007A5F8C">
            <w:r>
              <w:t>channel_number1</w:t>
            </w:r>
          </w:p>
        </w:tc>
        <w:tc>
          <w:tcPr>
            <w:tcW w:w="2195" w:type="dxa"/>
          </w:tcPr>
          <w:p w:rsidR="00B16CF3" w:rsidRDefault="00B16CF3" w:rsidP="007A5F8C">
            <w:r>
              <w:t>uint32</w:t>
            </w:r>
          </w:p>
        </w:tc>
        <w:tc>
          <w:tcPr>
            <w:tcW w:w="4095" w:type="dxa"/>
          </w:tcPr>
          <w:p w:rsidR="00B16CF3" w:rsidRDefault="00B16CF3" w:rsidP="007A5F8C">
            <w:r w:rsidRPr="00BE0BFC">
              <w:t>First band cent</w:t>
            </w:r>
            <w:r>
              <w:t>re</w:t>
            </w:r>
            <w:r w:rsidRPr="00BE0BFC">
              <w:t xml:space="preserve"> frequency For non-contiguous bands</w:t>
            </w:r>
          </w:p>
        </w:tc>
      </w:tr>
      <w:tr w:rsidR="00B16CF3" w:rsidTr="007A5F8C">
        <w:tc>
          <w:tcPr>
            <w:tcW w:w="2953" w:type="dxa"/>
          </w:tcPr>
          <w:p w:rsidR="00B16CF3" w:rsidRDefault="00B16CF3" w:rsidP="007A5F8C">
            <w:r>
              <w:t>channel_number2</w:t>
            </w:r>
          </w:p>
        </w:tc>
        <w:tc>
          <w:tcPr>
            <w:tcW w:w="2195" w:type="dxa"/>
          </w:tcPr>
          <w:p w:rsidR="00B16CF3" w:rsidRDefault="00B16CF3" w:rsidP="007A5F8C">
            <w:r>
              <w:t>uint32</w:t>
            </w:r>
          </w:p>
        </w:tc>
        <w:tc>
          <w:tcPr>
            <w:tcW w:w="4095" w:type="dxa"/>
          </w:tcPr>
          <w:p w:rsidR="00B16CF3" w:rsidRDefault="00B16CF3" w:rsidP="007A5F8C">
            <w:r>
              <w:t>cen</w:t>
            </w:r>
            <w:r w:rsidRPr="00BE0BFC">
              <w:t>tr</w:t>
            </w:r>
            <w:r>
              <w:t>e</w:t>
            </w:r>
            <w:r w:rsidRPr="00BE0BFC">
              <w:t xml:space="preserve"> frequency of secondary  band</w:t>
            </w:r>
          </w:p>
        </w:tc>
      </w:tr>
      <w:tr w:rsidR="00B16CF3" w:rsidTr="007A5F8C">
        <w:tc>
          <w:tcPr>
            <w:tcW w:w="2953" w:type="dxa"/>
          </w:tcPr>
          <w:p w:rsidR="00B16CF3" w:rsidRDefault="00B16CF3" w:rsidP="007A5F8C">
            <w:r>
              <w:t>freq_band</w:t>
            </w:r>
          </w:p>
        </w:tc>
        <w:tc>
          <w:tcPr>
            <w:tcW w:w="2195" w:type="dxa"/>
          </w:tcPr>
          <w:p w:rsidR="00B16CF3" w:rsidRDefault="00B16CF3" w:rsidP="007A5F8C">
            <w:r>
              <w:t>uint32</w:t>
            </w:r>
          </w:p>
        </w:tc>
        <w:tc>
          <w:tcPr>
            <w:tcW w:w="4095" w:type="dxa"/>
          </w:tcPr>
          <w:p w:rsidR="00B16CF3" w:rsidRDefault="00B16CF3" w:rsidP="007A5F8C">
            <w:r>
              <w:t>0 = 2.4GHz</w:t>
            </w:r>
          </w:p>
          <w:p w:rsidR="00B16CF3" w:rsidRDefault="00B16CF3" w:rsidP="007A5F8C">
            <w:r>
              <w:t>1 = 5GHz</w:t>
            </w:r>
          </w:p>
        </w:tc>
      </w:tr>
    </w:tbl>
    <w:p w:rsidR="00B16CF3" w:rsidRPr="009A45DC" w:rsidRDefault="00B16CF3" w:rsidP="00B16CF3"/>
    <w:p w:rsidR="00B16CF3" w:rsidRDefault="00B16CF3" w:rsidP="00B16CF3"/>
    <w:p w:rsidR="00B16CF3" w:rsidRDefault="00B16CF3" w:rsidP="00B16CF3"/>
    <w:p w:rsidR="00B16CF3" w:rsidRDefault="00B16CF3" w:rsidP="00B16CF3"/>
    <w:p w:rsidR="00B16CF3" w:rsidRDefault="00B16CF3" w:rsidP="00B16CF3"/>
    <w:p w:rsidR="00B16CF3" w:rsidRPr="00501824" w:rsidRDefault="00B16CF3" w:rsidP="00B16CF3"/>
    <w:p w:rsidR="00B16CF3" w:rsidRDefault="00B16CF3" w:rsidP="00B16CF3">
      <w:pPr>
        <w:pStyle w:val="Appendix3"/>
      </w:pPr>
      <w:bookmarkStart w:id="96" w:name="_Ref374212209"/>
      <w:bookmarkStart w:id="97" w:name="_Toc374459423"/>
      <w:bookmarkStart w:id="98" w:name="_Toc378273349"/>
      <w:r>
        <w:t>C</w:t>
      </w:r>
      <w:r w:rsidRPr="005D2509">
        <w:t>md_vif_cfg</w:t>
      </w:r>
      <w:bookmarkEnd w:id="96"/>
      <w:bookmarkEnd w:id="97"/>
      <w:bookmarkEnd w:id="98"/>
    </w:p>
    <w:tbl>
      <w:tblPr>
        <w:tblStyle w:val="TableGrid"/>
        <w:tblW w:w="0" w:type="auto"/>
        <w:tblLook w:val="04A0" w:firstRow="1" w:lastRow="0" w:firstColumn="1" w:lastColumn="0" w:noHBand="0" w:noVBand="1"/>
      </w:tblPr>
      <w:tblGrid>
        <w:gridCol w:w="3081"/>
        <w:gridCol w:w="2067"/>
        <w:gridCol w:w="4095"/>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2067"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4095"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2067"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4095" w:type="dxa"/>
          </w:tcPr>
          <w:p w:rsidR="00B16CF3" w:rsidRDefault="00B16CF3" w:rsidP="007A5F8C">
            <w:r>
              <w:rPr>
                <w:rFonts w:cs="Arial"/>
                <w:bCs/>
              </w:rPr>
              <w:t xml:space="preserve">24 byte host-firmware header. id parameter of the hdr structure  is set to </w:t>
            </w:r>
            <w:r w:rsidRPr="00FC1632">
              <w:rPr>
                <w:rFonts w:cs="Arial"/>
                <w:bCs/>
              </w:rPr>
              <w:t>UMAC_CMD_VIF_CFG</w:t>
            </w:r>
          </w:p>
        </w:tc>
      </w:tr>
      <w:tr w:rsidR="00B16CF3" w:rsidTr="007A5F8C">
        <w:tc>
          <w:tcPr>
            <w:tcW w:w="3081" w:type="dxa"/>
          </w:tcPr>
          <w:p w:rsidR="00B16CF3" w:rsidRDefault="00B16CF3" w:rsidP="007A5F8C">
            <w:r w:rsidRPr="004767BB">
              <w:t>changed_bitmap</w:t>
            </w:r>
          </w:p>
        </w:tc>
        <w:tc>
          <w:tcPr>
            <w:tcW w:w="2067" w:type="dxa"/>
          </w:tcPr>
          <w:p w:rsidR="00B16CF3" w:rsidRDefault="00B16CF3" w:rsidP="007A5F8C">
            <w:r>
              <w:t>uint32</w:t>
            </w:r>
          </w:p>
        </w:tc>
        <w:tc>
          <w:tcPr>
            <w:tcW w:w="4095" w:type="dxa"/>
          </w:tcPr>
          <w:p w:rsidR="00B16CF3" w:rsidRDefault="00B16CF3" w:rsidP="007A5F8C">
            <w:r>
              <w:t xml:space="preserve">1 = </w:t>
            </w:r>
            <w:r w:rsidRPr="009208FA">
              <w:t>BASICRATES_CHANGED</w:t>
            </w:r>
            <w:r>
              <w:t>,</w:t>
            </w:r>
          </w:p>
          <w:p w:rsidR="00B16CF3" w:rsidRDefault="00B16CF3" w:rsidP="007A5F8C">
            <w:r>
              <w:t xml:space="preserve">2 = </w:t>
            </w:r>
            <w:r w:rsidRPr="009208FA">
              <w:t>SHORTSLOT_CHANGED</w:t>
            </w:r>
          </w:p>
          <w:p w:rsidR="00B16CF3" w:rsidRDefault="00B16CF3" w:rsidP="007A5F8C">
            <w:r>
              <w:t xml:space="preserve">4 = </w:t>
            </w:r>
            <w:r w:rsidRPr="009208FA">
              <w:t>POWERSAVE_CHANGED</w:t>
            </w:r>
          </w:p>
          <w:p w:rsidR="00B16CF3" w:rsidRDefault="00B16CF3" w:rsidP="007A5F8C">
            <w:r>
              <w:t xml:space="preserve">8 = </w:t>
            </w:r>
            <w:r w:rsidRPr="009208FA">
              <w:t>UAPSDTYPE_CHANGED</w:t>
            </w:r>
          </w:p>
          <w:p w:rsidR="00B16CF3" w:rsidRDefault="00B16CF3" w:rsidP="007A5F8C">
            <w:r>
              <w:t xml:space="preserve">16 = </w:t>
            </w:r>
            <w:r w:rsidRPr="009208FA">
              <w:t>ATIMWINDOW_CHANGED</w:t>
            </w:r>
          </w:p>
          <w:p w:rsidR="00B16CF3" w:rsidRDefault="00B16CF3" w:rsidP="007A5F8C">
            <w:r>
              <w:t>32 = AID_CHANGED</w:t>
            </w:r>
          </w:p>
          <w:p w:rsidR="00B16CF3" w:rsidRDefault="00B16CF3" w:rsidP="007A5F8C">
            <w:r>
              <w:t xml:space="preserve">64 = </w:t>
            </w:r>
            <w:r w:rsidRPr="009208FA">
              <w:t>CAPABILITY_CHANGED</w:t>
            </w:r>
          </w:p>
          <w:p w:rsidR="00B16CF3" w:rsidRDefault="00B16CF3" w:rsidP="007A5F8C">
            <w:r>
              <w:t xml:space="preserve">128 = </w:t>
            </w:r>
            <w:r w:rsidRPr="009208FA">
              <w:t>SHORTRETRY_CHANGED</w:t>
            </w:r>
          </w:p>
          <w:p w:rsidR="00B16CF3" w:rsidRDefault="00B16CF3" w:rsidP="007A5F8C">
            <w:r>
              <w:t xml:space="preserve">256 = </w:t>
            </w:r>
            <w:r w:rsidRPr="009208FA">
              <w:t>LONGRETRY_CHANGED</w:t>
            </w:r>
          </w:p>
          <w:p w:rsidR="00B16CF3" w:rsidRDefault="00B16CF3" w:rsidP="007A5F8C">
            <w:r>
              <w:t xml:space="preserve">512 = </w:t>
            </w:r>
            <w:r w:rsidRPr="009208FA">
              <w:t>BSSID_CHANGED</w:t>
            </w:r>
          </w:p>
          <w:p w:rsidR="00B16CF3" w:rsidRDefault="00B16CF3" w:rsidP="007A5F8C">
            <w:r>
              <w:t xml:space="preserve">1024 = </w:t>
            </w:r>
            <w:r w:rsidRPr="009208FA">
              <w:t>RCV_BCN_MODE_CHANGED</w:t>
            </w:r>
          </w:p>
        </w:tc>
      </w:tr>
      <w:tr w:rsidR="00B16CF3" w:rsidTr="007A5F8C">
        <w:tc>
          <w:tcPr>
            <w:tcW w:w="3081" w:type="dxa"/>
          </w:tcPr>
          <w:p w:rsidR="00B16CF3" w:rsidRDefault="00B16CF3" w:rsidP="007A5F8C">
            <w:r w:rsidRPr="004767BB">
              <w:t>basic_rate_set</w:t>
            </w:r>
          </w:p>
        </w:tc>
        <w:tc>
          <w:tcPr>
            <w:tcW w:w="2067" w:type="dxa"/>
          </w:tcPr>
          <w:p w:rsidR="00B16CF3" w:rsidRDefault="00B16CF3" w:rsidP="007A5F8C">
            <w:r>
              <w:t>uint32</w:t>
            </w:r>
          </w:p>
        </w:tc>
        <w:tc>
          <w:tcPr>
            <w:tcW w:w="4095" w:type="dxa"/>
          </w:tcPr>
          <w:p w:rsidR="00B16CF3" w:rsidRDefault="00B16CF3" w:rsidP="007A5F8C">
            <w:r>
              <w:t>bitmap of supported basic rates.</w:t>
            </w:r>
          </w:p>
        </w:tc>
      </w:tr>
      <w:tr w:rsidR="00B16CF3" w:rsidTr="007A5F8C">
        <w:tc>
          <w:tcPr>
            <w:tcW w:w="3081" w:type="dxa"/>
          </w:tcPr>
          <w:p w:rsidR="00B16CF3" w:rsidRDefault="00B16CF3" w:rsidP="007A5F8C">
            <w:r w:rsidRPr="004767BB">
              <w:t>use_short_slot</w:t>
            </w:r>
          </w:p>
        </w:tc>
        <w:tc>
          <w:tcPr>
            <w:tcW w:w="2067" w:type="dxa"/>
          </w:tcPr>
          <w:p w:rsidR="00B16CF3" w:rsidRDefault="00B16CF3" w:rsidP="007A5F8C">
            <w:r>
              <w:t>uint32</w:t>
            </w:r>
          </w:p>
        </w:tc>
        <w:tc>
          <w:tcPr>
            <w:tcW w:w="4095" w:type="dxa"/>
          </w:tcPr>
          <w:p w:rsidR="00B16CF3" w:rsidRDefault="00B16CF3" w:rsidP="007A5F8C">
            <w:r>
              <w:t>0 – long slot</w:t>
            </w:r>
          </w:p>
          <w:p w:rsidR="00B16CF3" w:rsidRDefault="00B16CF3" w:rsidP="007A5F8C">
            <w:r>
              <w:t>1 – short slot</w:t>
            </w:r>
          </w:p>
        </w:tc>
      </w:tr>
      <w:tr w:rsidR="00B16CF3" w:rsidTr="007A5F8C">
        <w:tc>
          <w:tcPr>
            <w:tcW w:w="3081" w:type="dxa"/>
          </w:tcPr>
          <w:p w:rsidR="00B16CF3" w:rsidRDefault="00B16CF3" w:rsidP="007A5F8C">
            <w:r w:rsidRPr="004767BB">
              <w:t>powersave_mode</w:t>
            </w:r>
          </w:p>
        </w:tc>
        <w:tc>
          <w:tcPr>
            <w:tcW w:w="2067" w:type="dxa"/>
          </w:tcPr>
          <w:p w:rsidR="00B16CF3" w:rsidRDefault="00B16CF3" w:rsidP="007A5F8C">
            <w:r>
              <w:t>uint32</w:t>
            </w:r>
          </w:p>
        </w:tc>
        <w:tc>
          <w:tcPr>
            <w:tcW w:w="4095" w:type="dxa"/>
          </w:tcPr>
          <w:p w:rsidR="00B16CF3" w:rsidRDefault="00B16CF3" w:rsidP="007A5F8C">
            <w:r>
              <w:t>bit0 – BK</w:t>
            </w:r>
          </w:p>
          <w:p w:rsidR="00B16CF3" w:rsidRDefault="00B16CF3" w:rsidP="007A5F8C">
            <w:r>
              <w:t>bit1 – BE</w:t>
            </w:r>
          </w:p>
          <w:p w:rsidR="00B16CF3" w:rsidRDefault="00B16CF3" w:rsidP="007A5F8C">
            <w:r>
              <w:t>bit2 – VI</w:t>
            </w:r>
          </w:p>
          <w:p w:rsidR="00B16CF3" w:rsidRDefault="00B16CF3" w:rsidP="007A5F8C">
            <w:r>
              <w:t>bit3 – VO, all other bits are reserved</w:t>
            </w:r>
          </w:p>
        </w:tc>
      </w:tr>
      <w:tr w:rsidR="00B16CF3" w:rsidTr="007A5F8C">
        <w:tc>
          <w:tcPr>
            <w:tcW w:w="3081" w:type="dxa"/>
          </w:tcPr>
          <w:p w:rsidR="00B16CF3" w:rsidRDefault="00B16CF3" w:rsidP="007A5F8C">
            <w:r w:rsidRPr="004767BB">
              <w:t>uapsd_type</w:t>
            </w:r>
          </w:p>
        </w:tc>
        <w:tc>
          <w:tcPr>
            <w:tcW w:w="2067" w:type="dxa"/>
          </w:tcPr>
          <w:p w:rsidR="00B16CF3" w:rsidRDefault="00B16CF3" w:rsidP="007A5F8C">
            <w:r>
              <w:t>uint32</w:t>
            </w:r>
          </w:p>
        </w:tc>
        <w:tc>
          <w:tcPr>
            <w:tcW w:w="4095" w:type="dxa"/>
          </w:tcPr>
          <w:p w:rsidR="00B16CF3" w:rsidRDefault="00B16CF3" w:rsidP="007A5F8C">
            <w:r>
              <w:t>It’s a bitmap value. If bit value to the corresponding AC is zero then AC is delivery enabled, otherwise it’s trigger enabled.</w:t>
            </w:r>
          </w:p>
        </w:tc>
      </w:tr>
      <w:tr w:rsidR="00B16CF3" w:rsidTr="007A5F8C">
        <w:tc>
          <w:tcPr>
            <w:tcW w:w="3081" w:type="dxa"/>
          </w:tcPr>
          <w:p w:rsidR="00B16CF3" w:rsidRDefault="00B16CF3" w:rsidP="007A5F8C">
            <w:r w:rsidRPr="004767BB">
              <w:t>atim_window</w:t>
            </w:r>
          </w:p>
        </w:tc>
        <w:tc>
          <w:tcPr>
            <w:tcW w:w="2067" w:type="dxa"/>
          </w:tcPr>
          <w:p w:rsidR="00B16CF3" w:rsidRDefault="00B16CF3" w:rsidP="007A5F8C">
            <w:r>
              <w:t>uint32</w:t>
            </w:r>
          </w:p>
        </w:tc>
        <w:tc>
          <w:tcPr>
            <w:tcW w:w="4095" w:type="dxa"/>
          </w:tcPr>
          <w:p w:rsidR="00B16CF3" w:rsidRDefault="00B16CF3" w:rsidP="007A5F8C">
            <w:r>
              <w:t>TBD</w:t>
            </w:r>
          </w:p>
        </w:tc>
      </w:tr>
      <w:tr w:rsidR="00B16CF3" w:rsidTr="007A5F8C">
        <w:tc>
          <w:tcPr>
            <w:tcW w:w="3081" w:type="dxa"/>
          </w:tcPr>
          <w:p w:rsidR="00B16CF3" w:rsidRPr="004767BB" w:rsidRDefault="00B16CF3" w:rsidP="007A5F8C">
            <w:r>
              <w:t>aid</w:t>
            </w:r>
          </w:p>
        </w:tc>
        <w:tc>
          <w:tcPr>
            <w:tcW w:w="2067" w:type="dxa"/>
          </w:tcPr>
          <w:p w:rsidR="00B16CF3" w:rsidRDefault="00B16CF3" w:rsidP="007A5F8C">
            <w:r>
              <w:t>uint32</w:t>
            </w:r>
          </w:p>
        </w:tc>
        <w:tc>
          <w:tcPr>
            <w:tcW w:w="4095" w:type="dxa"/>
          </w:tcPr>
          <w:p w:rsidR="00B16CF3" w:rsidRDefault="00B16CF3" w:rsidP="007A5F8C">
            <w:r>
              <w:t>Association ID, useful in recognizing the buffered packets at AP when station is in power save.</w:t>
            </w:r>
          </w:p>
        </w:tc>
      </w:tr>
      <w:tr w:rsidR="00B16CF3" w:rsidTr="007A5F8C">
        <w:tc>
          <w:tcPr>
            <w:tcW w:w="3081" w:type="dxa"/>
          </w:tcPr>
          <w:p w:rsidR="00B16CF3" w:rsidRPr="004767BB" w:rsidRDefault="00B16CF3" w:rsidP="007A5F8C">
            <w:r>
              <w:t xml:space="preserve">capability </w:t>
            </w:r>
          </w:p>
        </w:tc>
        <w:tc>
          <w:tcPr>
            <w:tcW w:w="2067" w:type="dxa"/>
          </w:tcPr>
          <w:p w:rsidR="00B16CF3" w:rsidRDefault="00B16CF3" w:rsidP="007A5F8C">
            <w:r>
              <w:t>uint32</w:t>
            </w:r>
          </w:p>
        </w:tc>
        <w:tc>
          <w:tcPr>
            <w:tcW w:w="4095" w:type="dxa"/>
          </w:tcPr>
          <w:p w:rsidR="00B16CF3" w:rsidRDefault="00B16CF3" w:rsidP="007A5F8C">
            <w:r>
              <w:t>When capabilities of current network changed, the latest capability information is programmed to firmware.</w:t>
            </w:r>
          </w:p>
        </w:tc>
      </w:tr>
      <w:tr w:rsidR="00B16CF3" w:rsidTr="007A5F8C">
        <w:tc>
          <w:tcPr>
            <w:tcW w:w="3081" w:type="dxa"/>
          </w:tcPr>
          <w:p w:rsidR="00B16CF3" w:rsidRPr="004767BB" w:rsidRDefault="00B16CF3" w:rsidP="007A5F8C">
            <w:r>
              <w:t>short_retry</w:t>
            </w:r>
          </w:p>
        </w:tc>
        <w:tc>
          <w:tcPr>
            <w:tcW w:w="2067" w:type="dxa"/>
          </w:tcPr>
          <w:p w:rsidR="00B16CF3" w:rsidRDefault="00B16CF3" w:rsidP="007A5F8C">
            <w:r>
              <w:t>uint32</w:t>
            </w:r>
          </w:p>
        </w:tc>
        <w:tc>
          <w:tcPr>
            <w:tcW w:w="4095" w:type="dxa"/>
          </w:tcPr>
          <w:p w:rsidR="00B16CF3" w:rsidRDefault="001731FC" w:rsidP="007A5F8C">
            <w:r>
              <w:t>Short retry count. This is used only for the packets initiated by LMAC.</w:t>
            </w:r>
          </w:p>
        </w:tc>
      </w:tr>
      <w:tr w:rsidR="00B16CF3" w:rsidTr="007A5F8C">
        <w:tc>
          <w:tcPr>
            <w:tcW w:w="3081" w:type="dxa"/>
          </w:tcPr>
          <w:p w:rsidR="00B16CF3" w:rsidRPr="004767BB" w:rsidRDefault="00B16CF3" w:rsidP="007A5F8C">
            <w:r>
              <w:t>long_retry</w:t>
            </w:r>
          </w:p>
        </w:tc>
        <w:tc>
          <w:tcPr>
            <w:tcW w:w="2067" w:type="dxa"/>
          </w:tcPr>
          <w:p w:rsidR="00B16CF3" w:rsidRDefault="00B16CF3" w:rsidP="007A5F8C">
            <w:r>
              <w:t>uint32</w:t>
            </w:r>
          </w:p>
        </w:tc>
        <w:tc>
          <w:tcPr>
            <w:tcW w:w="4095" w:type="dxa"/>
          </w:tcPr>
          <w:p w:rsidR="00B16CF3" w:rsidRDefault="001731FC" w:rsidP="007A5F8C">
            <w:r>
              <w:t>Long retry count. This is used only for the packets initiated by LMAC.</w:t>
            </w:r>
          </w:p>
        </w:tc>
      </w:tr>
      <w:tr w:rsidR="00610E64" w:rsidTr="007A5F8C">
        <w:tc>
          <w:tcPr>
            <w:tcW w:w="3081" w:type="dxa"/>
          </w:tcPr>
          <w:p w:rsidR="00610E64" w:rsidRPr="004767BB" w:rsidRDefault="00610E64" w:rsidP="005A13C1">
            <w:r>
              <w:t>bcn_mode</w:t>
            </w:r>
          </w:p>
        </w:tc>
        <w:tc>
          <w:tcPr>
            <w:tcW w:w="2067" w:type="dxa"/>
          </w:tcPr>
          <w:p w:rsidR="00610E64" w:rsidRDefault="00610E64" w:rsidP="005A13C1">
            <w:r>
              <w:t>uint32</w:t>
            </w:r>
          </w:p>
        </w:tc>
        <w:tc>
          <w:tcPr>
            <w:tcW w:w="4095" w:type="dxa"/>
          </w:tcPr>
          <w:p w:rsidR="00610E64" w:rsidRDefault="00610E64" w:rsidP="005A13C1">
            <w:r>
              <w:t>0 = Receive all beacons</w:t>
            </w:r>
          </w:p>
          <w:p w:rsidR="00610E64" w:rsidRDefault="00610E64" w:rsidP="005A13C1">
            <w:r>
              <w:t xml:space="preserve">1 = Receive current network beacons only </w:t>
            </w:r>
          </w:p>
          <w:p w:rsidR="00610E64" w:rsidRDefault="00610E64" w:rsidP="005A13C1">
            <w:r>
              <w:t>2 =  Receive no beacons</w:t>
            </w:r>
          </w:p>
        </w:tc>
      </w:tr>
      <w:tr w:rsidR="00610E64" w:rsidTr="007A5F8C">
        <w:tc>
          <w:tcPr>
            <w:tcW w:w="3081" w:type="dxa"/>
          </w:tcPr>
          <w:p w:rsidR="00610E64" w:rsidRDefault="00610E64" w:rsidP="007A5F8C">
            <w:r>
              <w:lastRenderedPageBreak/>
              <w:t>dtim_period</w:t>
            </w:r>
          </w:p>
        </w:tc>
        <w:tc>
          <w:tcPr>
            <w:tcW w:w="2067" w:type="dxa"/>
          </w:tcPr>
          <w:p w:rsidR="00610E64" w:rsidRDefault="00610E64" w:rsidP="007A5F8C">
            <w:r>
              <w:t>uint8</w:t>
            </w:r>
          </w:p>
        </w:tc>
        <w:tc>
          <w:tcPr>
            <w:tcW w:w="4095" w:type="dxa"/>
          </w:tcPr>
          <w:p w:rsidR="00610E64" w:rsidRDefault="00A745EE" w:rsidP="007A5F8C">
            <w:r>
              <w:t xml:space="preserve">This value is in terms of multiple of beacon intervals. A station in power save mode should wake up from sleep and listen </w:t>
            </w:r>
            <w:r w:rsidR="0083505D">
              <w:t xml:space="preserve">to </w:t>
            </w:r>
            <w:r>
              <w:t>DTIM beacons.</w:t>
            </w:r>
          </w:p>
        </w:tc>
      </w:tr>
      <w:tr w:rsidR="00610E64" w:rsidTr="007A5F8C">
        <w:tc>
          <w:tcPr>
            <w:tcW w:w="3081" w:type="dxa"/>
          </w:tcPr>
          <w:p w:rsidR="00610E64" w:rsidRPr="004767BB" w:rsidRDefault="00610E64" w:rsidP="007A5F8C">
            <w:r>
              <w:t>beacon_interval</w:t>
            </w:r>
          </w:p>
        </w:tc>
        <w:tc>
          <w:tcPr>
            <w:tcW w:w="2067" w:type="dxa"/>
          </w:tcPr>
          <w:p w:rsidR="00610E64" w:rsidRDefault="00610E64" w:rsidP="007A5F8C">
            <w:r>
              <w:t>uint32</w:t>
            </w:r>
          </w:p>
        </w:tc>
        <w:tc>
          <w:tcPr>
            <w:tcW w:w="4095" w:type="dxa"/>
          </w:tcPr>
          <w:p w:rsidR="00610E64" w:rsidRDefault="00610E64" w:rsidP="007A5F8C">
            <w:r>
              <w:t>in units of milliseconds, this field informs beacon sending time. Useful in AP /IBSS mode</w:t>
            </w:r>
          </w:p>
        </w:tc>
      </w:tr>
      <w:tr w:rsidR="00610E64" w:rsidTr="007A5F8C">
        <w:tc>
          <w:tcPr>
            <w:tcW w:w="3081" w:type="dxa"/>
          </w:tcPr>
          <w:p w:rsidR="00610E64" w:rsidRPr="004767BB" w:rsidRDefault="00610E64" w:rsidP="007A5F8C">
            <w:r>
              <w:t>if_index</w:t>
            </w:r>
          </w:p>
        </w:tc>
        <w:tc>
          <w:tcPr>
            <w:tcW w:w="2067" w:type="dxa"/>
          </w:tcPr>
          <w:p w:rsidR="00610E64" w:rsidRDefault="00610E64" w:rsidP="007A5F8C">
            <w:r>
              <w:t>uint32</w:t>
            </w:r>
          </w:p>
        </w:tc>
        <w:tc>
          <w:tcPr>
            <w:tcW w:w="4095" w:type="dxa"/>
          </w:tcPr>
          <w:p w:rsidR="00610E64" w:rsidRDefault="00610E64" w:rsidP="007A5F8C">
            <w:r>
              <w:t>Virtual interface number</w:t>
            </w:r>
          </w:p>
        </w:tc>
      </w:tr>
      <w:tr w:rsidR="00610E64" w:rsidTr="007A5F8C">
        <w:tc>
          <w:tcPr>
            <w:tcW w:w="3081" w:type="dxa"/>
          </w:tcPr>
          <w:p w:rsidR="00610E64" w:rsidRPr="004767BB" w:rsidRDefault="00610E64" w:rsidP="007A5F8C">
            <w:r>
              <w:t>vif_addr[6]</w:t>
            </w:r>
          </w:p>
        </w:tc>
        <w:tc>
          <w:tcPr>
            <w:tcW w:w="2067" w:type="dxa"/>
          </w:tcPr>
          <w:p w:rsidR="00610E64" w:rsidRDefault="00610E64" w:rsidP="007A5F8C">
            <w:r>
              <w:t>uint8</w:t>
            </w:r>
          </w:p>
        </w:tc>
        <w:tc>
          <w:tcPr>
            <w:tcW w:w="4095" w:type="dxa"/>
          </w:tcPr>
          <w:p w:rsidR="00610E64" w:rsidRDefault="00610E64" w:rsidP="007A5F8C">
            <w:r>
              <w:t>Mac address of virtual interface.</w:t>
            </w:r>
          </w:p>
        </w:tc>
      </w:tr>
      <w:tr w:rsidR="00610E64" w:rsidTr="007A5F8C">
        <w:tc>
          <w:tcPr>
            <w:tcW w:w="3081" w:type="dxa"/>
          </w:tcPr>
          <w:p w:rsidR="00610E64" w:rsidRPr="004767BB" w:rsidRDefault="00610E64" w:rsidP="007A5F8C">
            <w:r>
              <w:t>bssid[6]</w:t>
            </w:r>
          </w:p>
        </w:tc>
        <w:tc>
          <w:tcPr>
            <w:tcW w:w="2067" w:type="dxa"/>
          </w:tcPr>
          <w:p w:rsidR="00610E64" w:rsidRDefault="00610E64" w:rsidP="007A5F8C">
            <w:r>
              <w:t>uint8</w:t>
            </w:r>
          </w:p>
        </w:tc>
        <w:tc>
          <w:tcPr>
            <w:tcW w:w="4095" w:type="dxa"/>
          </w:tcPr>
          <w:p w:rsidR="00610E64" w:rsidRDefault="00610E64" w:rsidP="007A5F8C">
            <w:r>
              <w:t>Current network’s bssid.</w:t>
            </w:r>
          </w:p>
        </w:tc>
      </w:tr>
    </w:tbl>
    <w:p w:rsidR="00B16CF3" w:rsidRPr="005D2509" w:rsidRDefault="00B16CF3" w:rsidP="00B16CF3"/>
    <w:p w:rsidR="00B16CF3" w:rsidRDefault="00B16CF3" w:rsidP="00B16CF3">
      <w:pPr>
        <w:pStyle w:val="Appendix3"/>
      </w:pPr>
      <w:bookmarkStart w:id="99" w:name="_Ref374212227"/>
      <w:bookmarkStart w:id="100" w:name="_Toc374459424"/>
      <w:bookmarkStart w:id="101" w:name="_Toc378273350"/>
      <w:r>
        <w:t>Cmd_sta</w:t>
      </w:r>
      <w:bookmarkEnd w:id="99"/>
      <w:bookmarkEnd w:id="100"/>
      <w:bookmarkEnd w:id="101"/>
    </w:p>
    <w:tbl>
      <w:tblPr>
        <w:tblStyle w:val="TableGrid"/>
        <w:tblW w:w="0" w:type="auto"/>
        <w:tblLook w:val="04A0" w:firstRow="1" w:lastRow="0" w:firstColumn="1" w:lastColumn="0" w:noHBand="0" w:noVBand="1"/>
      </w:tblPr>
      <w:tblGrid>
        <w:gridCol w:w="3084"/>
        <w:gridCol w:w="3080"/>
        <w:gridCol w:w="3079"/>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807980">
              <w:rPr>
                <w:rFonts w:cs="Arial"/>
                <w:bCs/>
              </w:rPr>
              <w:t>UMAC_CMD_STA</w:t>
            </w:r>
          </w:p>
        </w:tc>
      </w:tr>
      <w:tr w:rsidR="00B16CF3" w:rsidTr="007A5F8C">
        <w:tc>
          <w:tcPr>
            <w:tcW w:w="3081" w:type="dxa"/>
          </w:tcPr>
          <w:p w:rsidR="00B16CF3" w:rsidRDefault="00B16CF3" w:rsidP="007A5F8C">
            <w:r>
              <w:t>if_index</w:t>
            </w:r>
          </w:p>
        </w:tc>
        <w:tc>
          <w:tcPr>
            <w:tcW w:w="3081" w:type="dxa"/>
          </w:tcPr>
          <w:p w:rsidR="00B16CF3" w:rsidRDefault="00B16CF3" w:rsidP="007A5F8C">
            <w:r>
              <w:t>uint32</w:t>
            </w:r>
          </w:p>
        </w:tc>
        <w:tc>
          <w:tcPr>
            <w:tcW w:w="3081" w:type="dxa"/>
          </w:tcPr>
          <w:p w:rsidR="00B16CF3" w:rsidRDefault="00B16CF3" w:rsidP="007A5F8C">
            <w:r>
              <w:t>Virtual interface number.</w:t>
            </w:r>
          </w:p>
        </w:tc>
      </w:tr>
      <w:tr w:rsidR="00B16CF3" w:rsidTr="007A5F8C">
        <w:tc>
          <w:tcPr>
            <w:tcW w:w="3081" w:type="dxa"/>
          </w:tcPr>
          <w:p w:rsidR="00B16CF3" w:rsidRDefault="00B16CF3" w:rsidP="007A5F8C">
            <w:r>
              <w:t>op</w:t>
            </w:r>
          </w:p>
        </w:tc>
        <w:tc>
          <w:tcPr>
            <w:tcW w:w="3081" w:type="dxa"/>
          </w:tcPr>
          <w:p w:rsidR="00B16CF3" w:rsidRDefault="00B16CF3" w:rsidP="007A5F8C">
            <w:r>
              <w:t>uint32</w:t>
            </w:r>
          </w:p>
        </w:tc>
        <w:tc>
          <w:tcPr>
            <w:tcW w:w="3081" w:type="dxa"/>
          </w:tcPr>
          <w:p w:rsidR="00B16CF3" w:rsidRDefault="00B16CF3" w:rsidP="007A5F8C">
            <w:r>
              <w:t>0 = ADD</w:t>
            </w:r>
          </w:p>
          <w:p w:rsidR="00B16CF3" w:rsidRDefault="00B16CF3" w:rsidP="007A5F8C">
            <w:r>
              <w:t>1 = REM</w:t>
            </w:r>
          </w:p>
        </w:tc>
      </w:tr>
      <w:tr w:rsidR="00B16CF3" w:rsidTr="007A5F8C">
        <w:tc>
          <w:tcPr>
            <w:tcW w:w="3081" w:type="dxa"/>
          </w:tcPr>
          <w:p w:rsidR="00B16CF3" w:rsidRDefault="00B16CF3" w:rsidP="007A5F8C">
            <w:r w:rsidRPr="00807980">
              <w:t>supp_rates[STA_NUM_BANDS]</w:t>
            </w:r>
          </w:p>
        </w:tc>
        <w:tc>
          <w:tcPr>
            <w:tcW w:w="3081" w:type="dxa"/>
          </w:tcPr>
          <w:p w:rsidR="00B16CF3" w:rsidRDefault="00B16CF3" w:rsidP="007A5F8C">
            <w:r>
              <w:t>uint32</w:t>
            </w:r>
          </w:p>
        </w:tc>
        <w:tc>
          <w:tcPr>
            <w:tcW w:w="3081" w:type="dxa"/>
          </w:tcPr>
          <w:p w:rsidR="00B16CF3" w:rsidRDefault="00B16CF3" w:rsidP="007A5F8C">
            <w:r>
              <w:t>Supported rate set of the STA command.</w:t>
            </w:r>
          </w:p>
        </w:tc>
      </w:tr>
      <w:tr w:rsidR="00B16CF3" w:rsidTr="007A5F8C">
        <w:tc>
          <w:tcPr>
            <w:tcW w:w="3081" w:type="dxa"/>
          </w:tcPr>
          <w:p w:rsidR="00B16CF3" w:rsidRDefault="00B16CF3" w:rsidP="007A5F8C">
            <w:r>
              <w:t>ht_cap</w:t>
            </w:r>
          </w:p>
        </w:tc>
        <w:tc>
          <w:tcPr>
            <w:tcW w:w="3081" w:type="dxa"/>
          </w:tcPr>
          <w:p w:rsidR="00B16CF3" w:rsidRDefault="00B16CF3" w:rsidP="007A5F8C">
            <w:r>
              <w:t>uint32</w:t>
            </w:r>
          </w:p>
        </w:tc>
        <w:tc>
          <w:tcPr>
            <w:tcW w:w="3081" w:type="dxa"/>
          </w:tcPr>
          <w:p w:rsidR="00B16CF3" w:rsidRDefault="00B16CF3" w:rsidP="007A5F8C">
            <w:r>
              <w:t xml:space="preserve">high throughput (11n)capability information </w:t>
            </w:r>
          </w:p>
        </w:tc>
      </w:tr>
      <w:tr w:rsidR="00B16CF3" w:rsidTr="007A5F8C">
        <w:tc>
          <w:tcPr>
            <w:tcW w:w="3081" w:type="dxa"/>
          </w:tcPr>
          <w:p w:rsidR="00B16CF3" w:rsidRDefault="00B16CF3" w:rsidP="007A5F8C">
            <w:r>
              <w:t>ht_supported</w:t>
            </w:r>
          </w:p>
        </w:tc>
        <w:tc>
          <w:tcPr>
            <w:tcW w:w="3081" w:type="dxa"/>
          </w:tcPr>
          <w:p w:rsidR="00B16CF3" w:rsidRDefault="00B16CF3" w:rsidP="007A5F8C">
            <w:r>
              <w:t>uint32</w:t>
            </w:r>
          </w:p>
        </w:tc>
        <w:tc>
          <w:tcPr>
            <w:tcW w:w="3081" w:type="dxa"/>
          </w:tcPr>
          <w:p w:rsidR="00B16CF3" w:rsidRDefault="00B16CF3" w:rsidP="007A5F8C">
            <w:r>
              <w:t>Whether a station supports High throughput (11n) data rates.</w:t>
            </w:r>
          </w:p>
        </w:tc>
      </w:tr>
      <w:tr w:rsidR="00B16CF3" w:rsidTr="007A5F8C">
        <w:tc>
          <w:tcPr>
            <w:tcW w:w="3081" w:type="dxa"/>
          </w:tcPr>
          <w:p w:rsidR="00B16CF3" w:rsidRDefault="00B16CF3" w:rsidP="007A5F8C">
            <w:r>
              <w:t>vht_cap</w:t>
            </w:r>
          </w:p>
        </w:tc>
        <w:tc>
          <w:tcPr>
            <w:tcW w:w="3081" w:type="dxa"/>
          </w:tcPr>
          <w:p w:rsidR="00B16CF3" w:rsidRDefault="00B16CF3" w:rsidP="007A5F8C">
            <w:r>
              <w:t>uint32</w:t>
            </w:r>
          </w:p>
        </w:tc>
        <w:tc>
          <w:tcPr>
            <w:tcW w:w="3081" w:type="dxa"/>
          </w:tcPr>
          <w:p w:rsidR="00B16CF3" w:rsidRDefault="00B16CF3" w:rsidP="007A5F8C">
            <w:r>
              <w:t xml:space="preserve">Very high throughput (11ac) capability. </w:t>
            </w:r>
          </w:p>
        </w:tc>
      </w:tr>
      <w:tr w:rsidR="00B16CF3" w:rsidTr="007A5F8C">
        <w:tc>
          <w:tcPr>
            <w:tcW w:w="3081" w:type="dxa"/>
          </w:tcPr>
          <w:p w:rsidR="00B16CF3" w:rsidRDefault="00B16CF3" w:rsidP="007A5F8C">
            <w:r>
              <w:t>vht_supported</w:t>
            </w:r>
          </w:p>
        </w:tc>
        <w:tc>
          <w:tcPr>
            <w:tcW w:w="3081" w:type="dxa"/>
          </w:tcPr>
          <w:p w:rsidR="00B16CF3" w:rsidRDefault="00B16CF3" w:rsidP="007A5F8C">
            <w:r>
              <w:t>uint32</w:t>
            </w:r>
          </w:p>
        </w:tc>
        <w:tc>
          <w:tcPr>
            <w:tcW w:w="3081" w:type="dxa"/>
          </w:tcPr>
          <w:p w:rsidR="00B16CF3" w:rsidRDefault="00B16CF3" w:rsidP="007A5F8C">
            <w:r>
              <w:t>Whether the adding station supports very high throughput.</w:t>
            </w:r>
          </w:p>
        </w:tc>
      </w:tr>
      <w:tr w:rsidR="00B16CF3" w:rsidTr="007A5F8C">
        <w:tc>
          <w:tcPr>
            <w:tcW w:w="3081" w:type="dxa"/>
          </w:tcPr>
          <w:p w:rsidR="00B16CF3" w:rsidRDefault="00B16CF3" w:rsidP="007A5F8C">
            <w:r>
              <w:t>ampdu_factor</w:t>
            </w:r>
          </w:p>
        </w:tc>
        <w:tc>
          <w:tcPr>
            <w:tcW w:w="3081" w:type="dxa"/>
          </w:tcPr>
          <w:p w:rsidR="00B16CF3" w:rsidRDefault="00B16CF3" w:rsidP="007A5F8C">
            <w:r>
              <w:t>uint32</w:t>
            </w:r>
          </w:p>
        </w:tc>
        <w:tc>
          <w:tcPr>
            <w:tcW w:w="3081" w:type="dxa"/>
          </w:tcPr>
          <w:p w:rsidR="00B16CF3" w:rsidRDefault="000A0F05" w:rsidP="007A5F8C">
            <w:r>
              <w:t>Unused</w:t>
            </w:r>
          </w:p>
        </w:tc>
      </w:tr>
      <w:tr w:rsidR="00B16CF3" w:rsidTr="007A5F8C">
        <w:tc>
          <w:tcPr>
            <w:tcW w:w="3081" w:type="dxa"/>
          </w:tcPr>
          <w:p w:rsidR="00B16CF3" w:rsidRDefault="00B16CF3" w:rsidP="007A5F8C">
            <w:r>
              <w:t>ampdu_density</w:t>
            </w:r>
          </w:p>
        </w:tc>
        <w:tc>
          <w:tcPr>
            <w:tcW w:w="3081" w:type="dxa"/>
          </w:tcPr>
          <w:p w:rsidR="00B16CF3" w:rsidRDefault="00B16CF3" w:rsidP="007A5F8C">
            <w:r>
              <w:t>uint32</w:t>
            </w:r>
          </w:p>
        </w:tc>
        <w:tc>
          <w:tcPr>
            <w:tcW w:w="3081" w:type="dxa"/>
          </w:tcPr>
          <w:p w:rsidR="00B16CF3" w:rsidRDefault="000A0F05" w:rsidP="007A5F8C">
            <w:r>
              <w:t>Unused</w:t>
            </w:r>
          </w:p>
        </w:tc>
      </w:tr>
      <w:tr w:rsidR="00B16CF3" w:rsidTr="007A5F8C">
        <w:tc>
          <w:tcPr>
            <w:tcW w:w="3081" w:type="dxa"/>
          </w:tcPr>
          <w:p w:rsidR="00B16CF3" w:rsidRDefault="00B16CF3" w:rsidP="007A5F8C">
            <w:r>
              <w:t>rx_highest</w:t>
            </w:r>
          </w:p>
        </w:tc>
        <w:tc>
          <w:tcPr>
            <w:tcW w:w="3081" w:type="dxa"/>
          </w:tcPr>
          <w:p w:rsidR="00B16CF3" w:rsidRDefault="00B16CF3" w:rsidP="007A5F8C">
            <w:r>
              <w:t>uint32</w:t>
            </w:r>
          </w:p>
        </w:tc>
        <w:tc>
          <w:tcPr>
            <w:tcW w:w="3081" w:type="dxa"/>
          </w:tcPr>
          <w:p w:rsidR="00B16CF3" w:rsidRDefault="00B16CF3" w:rsidP="007A5F8C">
            <w:r>
              <w:t>Unused</w:t>
            </w:r>
          </w:p>
        </w:tc>
      </w:tr>
      <w:tr w:rsidR="00B16CF3" w:rsidTr="007A5F8C">
        <w:tc>
          <w:tcPr>
            <w:tcW w:w="3081" w:type="dxa"/>
          </w:tcPr>
          <w:p w:rsidR="00B16CF3" w:rsidRDefault="00B16CF3" w:rsidP="007A5F8C">
            <w:r>
              <w:t>tx_params</w:t>
            </w:r>
          </w:p>
        </w:tc>
        <w:tc>
          <w:tcPr>
            <w:tcW w:w="3081" w:type="dxa"/>
          </w:tcPr>
          <w:p w:rsidR="00B16CF3" w:rsidRDefault="00B16CF3" w:rsidP="007A5F8C">
            <w:r>
              <w:t>uint32</w:t>
            </w:r>
          </w:p>
        </w:tc>
        <w:tc>
          <w:tcPr>
            <w:tcW w:w="3081" w:type="dxa"/>
          </w:tcPr>
          <w:p w:rsidR="00B16CF3" w:rsidRDefault="00B16CF3" w:rsidP="007A5F8C">
            <w:r>
              <w:t>Unused</w:t>
            </w:r>
          </w:p>
        </w:tc>
      </w:tr>
      <w:tr w:rsidR="00B16CF3" w:rsidTr="007A5F8C">
        <w:tc>
          <w:tcPr>
            <w:tcW w:w="3081" w:type="dxa"/>
          </w:tcPr>
          <w:p w:rsidR="00B16CF3" w:rsidRDefault="00B16CF3" w:rsidP="007A5F8C">
            <w:r>
              <w:t>rx_mask[H</w:t>
            </w:r>
            <w:r w:rsidRPr="00141214">
              <w:t>T_MCS_MASK_LEN</w:t>
            </w:r>
            <w:r>
              <w:t>]</w:t>
            </w:r>
          </w:p>
        </w:tc>
        <w:tc>
          <w:tcPr>
            <w:tcW w:w="3081" w:type="dxa"/>
          </w:tcPr>
          <w:p w:rsidR="00B16CF3" w:rsidRDefault="00B16CF3" w:rsidP="007A5F8C">
            <w:r>
              <w:t>uint8</w:t>
            </w:r>
          </w:p>
        </w:tc>
        <w:tc>
          <w:tcPr>
            <w:tcW w:w="3081" w:type="dxa"/>
          </w:tcPr>
          <w:p w:rsidR="00B16CF3" w:rsidRDefault="000A0F05" w:rsidP="007A5F8C">
            <w:r>
              <w:t>Unused</w:t>
            </w:r>
          </w:p>
        </w:tc>
      </w:tr>
      <w:tr w:rsidR="00B16CF3" w:rsidTr="007A5F8C">
        <w:tc>
          <w:tcPr>
            <w:tcW w:w="3081" w:type="dxa"/>
          </w:tcPr>
          <w:p w:rsidR="00B16CF3" w:rsidRDefault="00B16CF3" w:rsidP="007A5F8C">
            <w:r>
              <w:t>addr[ETH_ALEN]</w:t>
            </w:r>
          </w:p>
        </w:tc>
        <w:tc>
          <w:tcPr>
            <w:tcW w:w="3081" w:type="dxa"/>
          </w:tcPr>
          <w:p w:rsidR="00B16CF3" w:rsidRDefault="00B16CF3" w:rsidP="007A5F8C">
            <w:r>
              <w:t>uint8</w:t>
            </w:r>
          </w:p>
        </w:tc>
        <w:tc>
          <w:tcPr>
            <w:tcW w:w="3081" w:type="dxa"/>
          </w:tcPr>
          <w:p w:rsidR="00B16CF3" w:rsidRDefault="00225609" w:rsidP="007A5F8C">
            <w:r>
              <w:t>MAC</w:t>
            </w:r>
            <w:r w:rsidR="00B16CF3">
              <w:t xml:space="preserve"> address of the station</w:t>
            </w:r>
          </w:p>
        </w:tc>
      </w:tr>
    </w:tbl>
    <w:p w:rsidR="00B16CF3" w:rsidRDefault="00B16CF3" w:rsidP="00B16CF3"/>
    <w:p w:rsidR="00B16CF3" w:rsidRPr="00547DF4" w:rsidRDefault="00B16CF3" w:rsidP="00B16CF3"/>
    <w:p w:rsidR="00B16CF3" w:rsidRDefault="00B16CF3" w:rsidP="00B16CF3">
      <w:pPr>
        <w:pStyle w:val="Appendix3"/>
      </w:pPr>
      <w:bookmarkStart w:id="102" w:name="_Ref374212248"/>
      <w:bookmarkStart w:id="103" w:name="_Toc374459425"/>
      <w:bookmarkStart w:id="104" w:name="_Toc378273351"/>
      <w:r>
        <w:t>C</w:t>
      </w:r>
      <w:r w:rsidRPr="00A219AC">
        <w:t>md_txq_params</w:t>
      </w:r>
      <w:bookmarkEnd w:id="102"/>
      <w:bookmarkEnd w:id="103"/>
      <w:bookmarkEnd w:id="104"/>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lastRenderedPageBreak/>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807980">
              <w:rPr>
                <w:rFonts w:cs="Arial"/>
                <w:bCs/>
              </w:rPr>
              <w:t>UMAC_CMD_STA</w:t>
            </w:r>
          </w:p>
        </w:tc>
      </w:tr>
      <w:tr w:rsidR="00B16CF3" w:rsidTr="007A5F8C">
        <w:tc>
          <w:tcPr>
            <w:tcW w:w="3081" w:type="dxa"/>
          </w:tcPr>
          <w:p w:rsidR="00B16CF3" w:rsidRDefault="00B16CF3" w:rsidP="007A5F8C">
            <w:r>
              <w:t>queue_num</w:t>
            </w:r>
          </w:p>
        </w:tc>
        <w:tc>
          <w:tcPr>
            <w:tcW w:w="3081" w:type="dxa"/>
          </w:tcPr>
          <w:p w:rsidR="00B16CF3" w:rsidRDefault="00B16CF3" w:rsidP="007A5F8C">
            <w:r>
              <w:t>uint32</w:t>
            </w:r>
          </w:p>
        </w:tc>
        <w:tc>
          <w:tcPr>
            <w:tcW w:w="3081" w:type="dxa"/>
          </w:tcPr>
          <w:p w:rsidR="00B16CF3" w:rsidRDefault="00B16CF3" w:rsidP="007A5F8C">
            <w:r>
              <w:t>AC_BK = 0</w:t>
            </w:r>
          </w:p>
          <w:p w:rsidR="00B16CF3" w:rsidRDefault="00B16CF3" w:rsidP="007A5F8C">
            <w:r>
              <w:t>AC_BE = 1</w:t>
            </w:r>
          </w:p>
          <w:p w:rsidR="00B16CF3" w:rsidRDefault="00B16CF3" w:rsidP="007A5F8C">
            <w:r>
              <w:t>AC_VI = 2</w:t>
            </w:r>
          </w:p>
          <w:p w:rsidR="00B16CF3" w:rsidRDefault="00B16CF3" w:rsidP="007A5F8C">
            <w:r>
              <w:t>AC_VO = 3</w:t>
            </w:r>
          </w:p>
          <w:p w:rsidR="00B16CF3" w:rsidRDefault="00B16CF3" w:rsidP="007A5F8C">
            <w:r>
              <w:t>AC_BCN = 4</w:t>
            </w:r>
          </w:p>
        </w:tc>
      </w:tr>
      <w:tr w:rsidR="00B16CF3" w:rsidTr="007A5F8C">
        <w:tc>
          <w:tcPr>
            <w:tcW w:w="3081" w:type="dxa"/>
          </w:tcPr>
          <w:p w:rsidR="00B16CF3" w:rsidRDefault="00B16CF3" w:rsidP="007A5F8C">
            <w:r>
              <w:t>aifsn</w:t>
            </w:r>
          </w:p>
        </w:tc>
        <w:tc>
          <w:tcPr>
            <w:tcW w:w="3081" w:type="dxa"/>
          </w:tcPr>
          <w:p w:rsidR="00B16CF3" w:rsidRDefault="00B16CF3" w:rsidP="007A5F8C">
            <w:r>
              <w:t>uint32</w:t>
            </w:r>
          </w:p>
        </w:tc>
        <w:tc>
          <w:tcPr>
            <w:tcW w:w="3081" w:type="dxa"/>
          </w:tcPr>
          <w:p w:rsidR="00B16CF3" w:rsidRDefault="00B16CF3" w:rsidP="007A5F8C">
            <w:r>
              <w:t>=7 for AC_BK</w:t>
            </w:r>
          </w:p>
          <w:p w:rsidR="00B16CF3" w:rsidRDefault="00B16CF3" w:rsidP="007A5F8C">
            <w:r>
              <w:t>=3 for AC_BE</w:t>
            </w:r>
          </w:p>
          <w:p w:rsidR="00B16CF3" w:rsidRDefault="00B16CF3" w:rsidP="007A5F8C">
            <w:r>
              <w:t>=2 for AC_VI</w:t>
            </w:r>
          </w:p>
          <w:p w:rsidR="00B16CF3" w:rsidRDefault="00B16CF3" w:rsidP="007A5F8C">
            <w:r>
              <w:t>=2 FOR AC_VO</w:t>
            </w:r>
          </w:p>
        </w:tc>
      </w:tr>
      <w:tr w:rsidR="00B16CF3" w:rsidTr="007A5F8C">
        <w:tc>
          <w:tcPr>
            <w:tcW w:w="3081" w:type="dxa"/>
          </w:tcPr>
          <w:p w:rsidR="00B16CF3" w:rsidRDefault="00B16CF3" w:rsidP="007A5F8C">
            <w:r>
              <w:t>txop</w:t>
            </w:r>
          </w:p>
        </w:tc>
        <w:tc>
          <w:tcPr>
            <w:tcW w:w="3081" w:type="dxa"/>
          </w:tcPr>
          <w:p w:rsidR="00B16CF3" w:rsidRDefault="00B16CF3" w:rsidP="007A5F8C">
            <w:r>
              <w:t>uint32</w:t>
            </w:r>
          </w:p>
        </w:tc>
        <w:tc>
          <w:tcPr>
            <w:tcW w:w="3081" w:type="dxa"/>
          </w:tcPr>
          <w:p w:rsidR="00B16CF3" w:rsidRDefault="00B16CF3" w:rsidP="007A5F8C">
            <w:r>
              <w:t>Transmission opportunity for this queue in units of 32 micro seconds.</w:t>
            </w:r>
          </w:p>
          <w:p w:rsidR="00B16CF3" w:rsidRDefault="00B16CF3" w:rsidP="007A5F8C">
            <w:r>
              <w:t>= 0 for AC_BK</w:t>
            </w:r>
          </w:p>
          <w:p w:rsidR="00B16CF3" w:rsidRDefault="00B16CF3" w:rsidP="007A5F8C">
            <w:r>
              <w:t>=0 for AC_BE</w:t>
            </w:r>
          </w:p>
          <w:p w:rsidR="00B16CF3" w:rsidRDefault="00B16CF3" w:rsidP="007A5F8C">
            <w:r>
              <w:t>=188 for AC_VI</w:t>
            </w:r>
          </w:p>
          <w:p w:rsidR="00B16CF3" w:rsidRDefault="00B16CF3" w:rsidP="007A5F8C">
            <w:r>
              <w:t>= 102 for AC_VO</w:t>
            </w:r>
          </w:p>
        </w:tc>
      </w:tr>
      <w:tr w:rsidR="00B16CF3" w:rsidTr="007A5F8C">
        <w:tc>
          <w:tcPr>
            <w:tcW w:w="3081" w:type="dxa"/>
          </w:tcPr>
          <w:p w:rsidR="00B16CF3" w:rsidRDefault="00B16CF3" w:rsidP="007A5F8C">
            <w:r>
              <w:t>cwmin</w:t>
            </w:r>
          </w:p>
        </w:tc>
        <w:tc>
          <w:tcPr>
            <w:tcW w:w="3081" w:type="dxa"/>
          </w:tcPr>
          <w:p w:rsidR="00B16CF3" w:rsidRDefault="00B16CF3" w:rsidP="007A5F8C">
            <w:r>
              <w:t>uint32</w:t>
            </w:r>
          </w:p>
        </w:tc>
        <w:tc>
          <w:tcPr>
            <w:tcW w:w="3081" w:type="dxa"/>
          </w:tcPr>
          <w:p w:rsidR="00B16CF3" w:rsidRDefault="00B16CF3" w:rsidP="007A5F8C">
            <w:r>
              <w:t xml:space="preserve">Contention window minimum value. Back off value should be a random number from 2 power cwmin to 2 power cwmax. </w:t>
            </w:r>
          </w:p>
          <w:p w:rsidR="00B16CF3" w:rsidRDefault="00B16CF3" w:rsidP="007A5F8C">
            <w:r>
              <w:t>=31 for AC_BK</w:t>
            </w:r>
          </w:p>
          <w:p w:rsidR="00B16CF3" w:rsidRDefault="00B16CF3" w:rsidP="007A5F8C">
            <w:r>
              <w:t>=31 for AC_BE</w:t>
            </w:r>
          </w:p>
          <w:p w:rsidR="00B16CF3" w:rsidRDefault="00B16CF3" w:rsidP="007A5F8C">
            <w:r>
              <w:t>= 15 for AC_VI</w:t>
            </w:r>
          </w:p>
          <w:p w:rsidR="00B16CF3" w:rsidRDefault="00B16CF3" w:rsidP="007A5F8C">
            <w:r>
              <w:t>= 7  for AC_VO</w:t>
            </w:r>
          </w:p>
        </w:tc>
      </w:tr>
      <w:tr w:rsidR="00B16CF3" w:rsidTr="007A5F8C">
        <w:tc>
          <w:tcPr>
            <w:tcW w:w="3081" w:type="dxa"/>
          </w:tcPr>
          <w:p w:rsidR="00B16CF3" w:rsidRDefault="00B16CF3" w:rsidP="007A5F8C">
            <w:r>
              <w:t>cwmax</w:t>
            </w:r>
          </w:p>
        </w:tc>
        <w:tc>
          <w:tcPr>
            <w:tcW w:w="3081" w:type="dxa"/>
          </w:tcPr>
          <w:p w:rsidR="00B16CF3" w:rsidRDefault="00B16CF3" w:rsidP="007A5F8C">
            <w:r>
              <w:t>uint32</w:t>
            </w:r>
          </w:p>
        </w:tc>
        <w:tc>
          <w:tcPr>
            <w:tcW w:w="3081" w:type="dxa"/>
          </w:tcPr>
          <w:p w:rsidR="00B16CF3" w:rsidRDefault="00B16CF3" w:rsidP="007A5F8C">
            <w:r>
              <w:t>= 1023 for AC_BK</w:t>
            </w:r>
          </w:p>
          <w:p w:rsidR="00B16CF3" w:rsidRDefault="00B16CF3" w:rsidP="007A5F8C">
            <w:r>
              <w:t>=1023 for AC_BE</w:t>
            </w:r>
          </w:p>
          <w:p w:rsidR="00B16CF3" w:rsidRDefault="00B16CF3" w:rsidP="007A5F8C">
            <w:r>
              <w:t>= 31 for AC_VI</w:t>
            </w:r>
          </w:p>
          <w:p w:rsidR="00B16CF3" w:rsidRDefault="00B16CF3" w:rsidP="007A5F8C">
            <w:r>
              <w:t>= 15 for AC_VO</w:t>
            </w:r>
          </w:p>
        </w:tc>
      </w:tr>
      <w:tr w:rsidR="00B16CF3" w:rsidTr="007A5F8C">
        <w:tc>
          <w:tcPr>
            <w:tcW w:w="3081" w:type="dxa"/>
          </w:tcPr>
          <w:p w:rsidR="00B16CF3" w:rsidRDefault="00B16CF3" w:rsidP="007A5F8C">
            <w:r>
              <w:t>if_index</w:t>
            </w:r>
          </w:p>
        </w:tc>
        <w:tc>
          <w:tcPr>
            <w:tcW w:w="3081" w:type="dxa"/>
          </w:tcPr>
          <w:p w:rsidR="00B16CF3" w:rsidRDefault="00B16CF3" w:rsidP="007A5F8C">
            <w:r>
              <w:t>uint32</w:t>
            </w:r>
          </w:p>
        </w:tc>
        <w:tc>
          <w:tcPr>
            <w:tcW w:w="3081" w:type="dxa"/>
          </w:tcPr>
          <w:p w:rsidR="00B16CF3" w:rsidRDefault="00B16CF3" w:rsidP="007A5F8C">
            <w:r>
              <w:t>Virtual interface number</w:t>
            </w:r>
          </w:p>
        </w:tc>
      </w:tr>
      <w:tr w:rsidR="00B16CF3" w:rsidTr="007A5F8C">
        <w:tc>
          <w:tcPr>
            <w:tcW w:w="3081" w:type="dxa"/>
          </w:tcPr>
          <w:p w:rsidR="00B16CF3" w:rsidRDefault="00B16CF3" w:rsidP="007A5F8C">
            <w:r>
              <w:t>vif_addr[6]</w:t>
            </w:r>
          </w:p>
        </w:tc>
        <w:tc>
          <w:tcPr>
            <w:tcW w:w="3081" w:type="dxa"/>
          </w:tcPr>
          <w:p w:rsidR="00B16CF3" w:rsidRDefault="00B16CF3" w:rsidP="007A5F8C">
            <w:r>
              <w:t>uint8</w:t>
            </w:r>
          </w:p>
        </w:tc>
        <w:tc>
          <w:tcPr>
            <w:tcW w:w="3081" w:type="dxa"/>
          </w:tcPr>
          <w:p w:rsidR="00B16CF3" w:rsidRDefault="00B16CF3" w:rsidP="007A5F8C">
            <w:r>
              <w:t>mac address of virtual interface.</w:t>
            </w:r>
          </w:p>
        </w:tc>
      </w:tr>
    </w:tbl>
    <w:p w:rsidR="00B16CF3" w:rsidRPr="008F064C" w:rsidRDefault="00B16CF3" w:rsidP="00B16CF3"/>
    <w:p w:rsidR="00B16CF3" w:rsidRPr="00547DF4" w:rsidRDefault="00B16CF3" w:rsidP="00B16CF3"/>
    <w:p w:rsidR="00B16CF3" w:rsidRPr="00AD6532" w:rsidRDefault="00B16CF3" w:rsidP="00B16CF3"/>
    <w:p w:rsidR="00B16CF3" w:rsidRDefault="00B16CF3" w:rsidP="00B16CF3">
      <w:pPr>
        <w:pStyle w:val="Appendix3"/>
      </w:pPr>
      <w:bookmarkStart w:id="105" w:name="_Ref374459210"/>
      <w:bookmarkStart w:id="106" w:name="_Toc374459426"/>
      <w:bookmarkStart w:id="107" w:name="_Toc378273352"/>
      <w:r>
        <w:t>Cmd_mib_stats</w:t>
      </w:r>
      <w:bookmarkEnd w:id="105"/>
      <w:bookmarkEnd w:id="106"/>
      <w:bookmarkEnd w:id="107"/>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3B3FB4">
              <w:rPr>
                <w:rFonts w:cs="Arial"/>
                <w:bCs/>
              </w:rPr>
              <w:t>UMAC_CMD_MIB_STATS</w:t>
            </w:r>
          </w:p>
        </w:tc>
      </w:tr>
    </w:tbl>
    <w:p w:rsidR="00B16CF3" w:rsidRPr="00710733" w:rsidRDefault="00B16CF3" w:rsidP="00B16CF3"/>
    <w:p w:rsidR="00B16CF3" w:rsidRDefault="00B16CF3" w:rsidP="00B16CF3">
      <w:pPr>
        <w:pStyle w:val="Appendix3"/>
      </w:pPr>
      <w:bookmarkStart w:id="108" w:name="_Toc374459427"/>
      <w:bookmarkStart w:id="109" w:name="_Toc378273353"/>
      <w:r>
        <w:lastRenderedPageBreak/>
        <w:t>Cmd_phy_stats</w:t>
      </w:r>
      <w:bookmarkEnd w:id="108"/>
      <w:bookmarkEnd w:id="109"/>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Types</w:t>
            </w:r>
          </w:p>
        </w:tc>
        <w:tc>
          <w:tcPr>
            <w:tcW w:w="3081"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24 byte host-firmware header. id parameter of the hdr structure  is set to UMAC_CMD_PHY</w:t>
            </w:r>
            <w:r w:rsidRPr="003B3FB4">
              <w:rPr>
                <w:rFonts w:cs="Arial"/>
                <w:bCs/>
              </w:rPr>
              <w:t>_STATS</w:t>
            </w:r>
          </w:p>
        </w:tc>
      </w:tr>
    </w:tbl>
    <w:p w:rsidR="00B16CF3" w:rsidRPr="00710733" w:rsidRDefault="00B16CF3" w:rsidP="00B16CF3"/>
    <w:p w:rsidR="00B16CF3" w:rsidRPr="00710733" w:rsidRDefault="00B16CF3" w:rsidP="00B16CF3">
      <w:pPr>
        <w:pStyle w:val="Appendix3"/>
      </w:pPr>
      <w:bookmarkStart w:id="110" w:name="_Ref374212344"/>
      <w:bookmarkStart w:id="111" w:name="_Toc374459428"/>
      <w:bookmarkStart w:id="112" w:name="_Toc378273354"/>
      <w:r>
        <w:t>C</w:t>
      </w:r>
      <w:r w:rsidRPr="00710733">
        <w:t>md_detect_radar</w:t>
      </w:r>
      <w:bookmarkEnd w:id="110"/>
      <w:bookmarkEnd w:id="111"/>
      <w:bookmarkEnd w:id="112"/>
    </w:p>
    <w:tbl>
      <w:tblPr>
        <w:tblStyle w:val="TableGrid"/>
        <w:tblW w:w="0" w:type="auto"/>
        <w:tblLook w:val="04A0" w:firstRow="1" w:lastRow="0" w:firstColumn="1" w:lastColumn="0" w:noHBand="0" w:noVBand="1"/>
      </w:tblPr>
      <w:tblGrid>
        <w:gridCol w:w="2632"/>
        <w:gridCol w:w="2336"/>
        <w:gridCol w:w="4275"/>
      </w:tblGrid>
      <w:tr w:rsidR="00B16CF3" w:rsidTr="007A5F8C">
        <w:trPr>
          <w:cnfStyle w:val="100000000000" w:firstRow="1" w:lastRow="0" w:firstColumn="0" w:lastColumn="0" w:oddVBand="0" w:evenVBand="0" w:oddHBand="0" w:evenHBand="0" w:firstRowFirstColumn="0" w:firstRowLastColumn="0" w:lastRowFirstColumn="0" w:lastRowLastColumn="0"/>
        </w:trPr>
        <w:tc>
          <w:tcPr>
            <w:tcW w:w="2632" w:type="dxa"/>
          </w:tcPr>
          <w:p w:rsidR="00B16CF3" w:rsidRPr="00577606" w:rsidRDefault="00B16CF3" w:rsidP="007A5F8C">
            <w:pPr>
              <w:pStyle w:val="HSNormal"/>
              <w:snapToGrid w:val="0"/>
              <w:jc w:val="left"/>
              <w:rPr>
                <w:rFonts w:cs="Arial"/>
                <w:b w:val="0"/>
                <w:bCs/>
                <w:sz w:val="20"/>
              </w:rPr>
            </w:pPr>
            <w:r w:rsidRPr="00577606">
              <w:rPr>
                <w:rFonts w:cs="Arial"/>
                <w:bCs/>
                <w:sz w:val="20"/>
              </w:rPr>
              <w:t>Field Name</w:t>
            </w:r>
          </w:p>
        </w:tc>
        <w:tc>
          <w:tcPr>
            <w:tcW w:w="2336" w:type="dxa"/>
          </w:tcPr>
          <w:p w:rsidR="00B16CF3" w:rsidRPr="00577606" w:rsidRDefault="00B16CF3" w:rsidP="007A5F8C">
            <w:pPr>
              <w:pStyle w:val="HSNormal"/>
              <w:snapToGrid w:val="0"/>
              <w:jc w:val="left"/>
              <w:rPr>
                <w:rFonts w:cs="Arial"/>
                <w:b w:val="0"/>
                <w:bCs/>
                <w:sz w:val="20"/>
              </w:rPr>
            </w:pPr>
            <w:r>
              <w:rPr>
                <w:rFonts w:cs="Arial"/>
                <w:bCs/>
                <w:sz w:val="20"/>
              </w:rPr>
              <w:t>Type</w:t>
            </w:r>
          </w:p>
        </w:tc>
        <w:tc>
          <w:tcPr>
            <w:tcW w:w="4275" w:type="dxa"/>
          </w:tcPr>
          <w:p w:rsidR="00B16CF3" w:rsidRPr="00577606" w:rsidRDefault="00B16CF3" w:rsidP="007A5F8C">
            <w:pPr>
              <w:pStyle w:val="HSNormal"/>
              <w:snapToGrid w:val="0"/>
              <w:jc w:val="left"/>
              <w:rPr>
                <w:rFonts w:cs="Arial"/>
                <w:b w:val="0"/>
                <w:bCs/>
                <w:sz w:val="20"/>
              </w:rPr>
            </w:pPr>
            <w:r w:rsidRPr="00577606">
              <w:rPr>
                <w:rFonts w:cs="Arial"/>
                <w:bCs/>
                <w:sz w:val="20"/>
              </w:rPr>
              <w:t>Description</w:t>
            </w:r>
          </w:p>
        </w:tc>
      </w:tr>
      <w:tr w:rsidR="00B16CF3" w:rsidTr="007A5F8C">
        <w:trPr>
          <w:trHeight w:val="1097"/>
        </w:trPr>
        <w:tc>
          <w:tcPr>
            <w:tcW w:w="2632" w:type="dxa"/>
          </w:tcPr>
          <w:p w:rsidR="00B16CF3" w:rsidRDefault="00B16CF3" w:rsidP="007A5F8C">
            <w:r>
              <w:t>hdr</w:t>
            </w:r>
          </w:p>
        </w:tc>
        <w:tc>
          <w:tcPr>
            <w:tcW w:w="2336" w:type="dxa"/>
          </w:tcPr>
          <w:p w:rsidR="00B16CF3" w:rsidRDefault="00B16CF3" w:rsidP="007A5F8C">
            <w:r>
              <w:fldChar w:fldCharType="begin"/>
            </w:r>
            <w:r>
              <w:instrText xml:space="preserve"> REF _Ref374287178 \h  \* MERGEFORMAT </w:instrText>
            </w:r>
            <w:r>
              <w:fldChar w:fldCharType="separate"/>
            </w:r>
            <w:r w:rsidR="00891F51" w:rsidRPr="00297C24">
              <w:t>host_mac_msg_hdr</w:t>
            </w:r>
            <w:r>
              <w:fldChar w:fldCharType="end"/>
            </w:r>
          </w:p>
        </w:tc>
        <w:tc>
          <w:tcPr>
            <w:tcW w:w="4275" w:type="dxa"/>
          </w:tcPr>
          <w:p w:rsidR="00B16CF3" w:rsidRDefault="00B16CF3" w:rsidP="007A5F8C">
            <w:r>
              <w:rPr>
                <w:rFonts w:cs="Arial"/>
                <w:bCs/>
              </w:rPr>
              <w:t xml:space="preserve">24 byte host-firmware header. id parameter of the hdr structure  is set to </w:t>
            </w:r>
            <w:r w:rsidRPr="00EC08C0">
              <w:rPr>
                <w:rFonts w:cs="Arial"/>
                <w:bCs/>
              </w:rPr>
              <w:t>UMAC_CMD_DETECT_RADAR</w:t>
            </w:r>
          </w:p>
        </w:tc>
      </w:tr>
      <w:tr w:rsidR="00B16CF3" w:rsidTr="007A5F8C">
        <w:trPr>
          <w:trHeight w:val="323"/>
        </w:trPr>
        <w:tc>
          <w:tcPr>
            <w:tcW w:w="2632" w:type="dxa"/>
          </w:tcPr>
          <w:p w:rsidR="00B16CF3" w:rsidRDefault="00B16CF3" w:rsidP="007A5F8C">
            <w:r w:rsidRPr="00EC08C0">
              <w:t>radar_detect_op</w:t>
            </w:r>
          </w:p>
        </w:tc>
        <w:tc>
          <w:tcPr>
            <w:tcW w:w="2336" w:type="dxa"/>
          </w:tcPr>
          <w:p w:rsidR="00B16CF3" w:rsidRDefault="00B16CF3" w:rsidP="007A5F8C">
            <w:r>
              <w:t>uint32</w:t>
            </w:r>
          </w:p>
        </w:tc>
        <w:tc>
          <w:tcPr>
            <w:tcW w:w="4275" w:type="dxa"/>
          </w:tcPr>
          <w:p w:rsidR="00B16CF3" w:rsidRDefault="00B16CF3" w:rsidP="007A5F8C">
            <w:r>
              <w:t xml:space="preserve">0 = </w:t>
            </w:r>
            <w:r w:rsidRPr="00EC08C0">
              <w:t>RADAR_DETECT_OPERATION_START</w:t>
            </w:r>
          </w:p>
          <w:p w:rsidR="00B16CF3" w:rsidRDefault="00B16CF3" w:rsidP="007A5F8C">
            <w:r>
              <w:t xml:space="preserve">1 = </w:t>
            </w:r>
            <w:r w:rsidRPr="00EC08C0">
              <w:t>RADAR_DETECT_OPERATION_STOP</w:t>
            </w:r>
          </w:p>
        </w:tc>
      </w:tr>
    </w:tbl>
    <w:p w:rsidR="00B16CF3" w:rsidRDefault="00B16CF3" w:rsidP="00B16CF3">
      <w:pPr>
        <w:pStyle w:val="Appendix3"/>
      </w:pPr>
      <w:bookmarkStart w:id="113" w:name="_Ref374212378"/>
      <w:bookmarkStart w:id="114" w:name="_Toc374459429"/>
      <w:bookmarkStart w:id="115" w:name="_Toc378273355"/>
      <w:r>
        <w:t>U</w:t>
      </w:r>
      <w:r w:rsidRPr="00710733">
        <w:t>mac_cmd_tx_enable</w:t>
      </w:r>
      <w:bookmarkEnd w:id="113"/>
      <w:bookmarkEnd w:id="114"/>
      <w:bookmarkEnd w:id="115"/>
    </w:p>
    <w:p w:rsidR="00B16CF3" w:rsidRPr="00710733" w:rsidRDefault="00B16CF3" w:rsidP="00B16CF3"/>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Pr="00EC08C0" w:rsidRDefault="00B16CF3" w:rsidP="007A5F8C">
            <w:pPr>
              <w:rPr>
                <w:b w:val="0"/>
              </w:rPr>
            </w:pPr>
            <w:r w:rsidRPr="00EC08C0">
              <w:t>Field Name</w:t>
            </w:r>
          </w:p>
        </w:tc>
        <w:tc>
          <w:tcPr>
            <w:tcW w:w="3081" w:type="dxa"/>
          </w:tcPr>
          <w:p w:rsidR="00B16CF3" w:rsidRPr="00EC08C0" w:rsidRDefault="00B16CF3" w:rsidP="007A5F8C">
            <w:pPr>
              <w:rPr>
                <w:b w:val="0"/>
              </w:rPr>
            </w:pPr>
            <w:r w:rsidRPr="00EC08C0">
              <w:t>Type</w:t>
            </w:r>
          </w:p>
        </w:tc>
        <w:tc>
          <w:tcPr>
            <w:tcW w:w="3081" w:type="dxa"/>
          </w:tcPr>
          <w:p w:rsidR="00B16CF3" w:rsidRPr="00EC08C0" w:rsidRDefault="00B16CF3" w:rsidP="007A5F8C">
            <w:pPr>
              <w:rPr>
                <w:b w:val="0"/>
              </w:rPr>
            </w:pPr>
            <w:r w:rsidRPr="00EC08C0">
              <w:t>Description</w:t>
            </w:r>
          </w:p>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EC08C0">
              <w:rPr>
                <w:rFonts w:cs="Arial"/>
                <w:bCs/>
              </w:rPr>
              <w:t>UMAC_CMD_ENABLE_TX</w:t>
            </w:r>
          </w:p>
        </w:tc>
      </w:tr>
    </w:tbl>
    <w:p w:rsidR="00B16CF3" w:rsidRPr="00710733" w:rsidRDefault="00B16CF3" w:rsidP="00B16CF3"/>
    <w:p w:rsidR="00B16CF3" w:rsidRDefault="00B16CF3" w:rsidP="00B16CF3">
      <w:pPr>
        <w:pStyle w:val="Appendix3"/>
      </w:pPr>
      <w:bookmarkStart w:id="116" w:name="_Ref374212429"/>
      <w:bookmarkStart w:id="117" w:name="_Toc374459430"/>
      <w:bookmarkStart w:id="118" w:name="_Toc378273356"/>
      <w:r>
        <w:t>C</w:t>
      </w:r>
      <w:r w:rsidRPr="00710733">
        <w:t>md_discard_pkts</w:t>
      </w:r>
      <w:bookmarkEnd w:id="116"/>
      <w:bookmarkEnd w:id="117"/>
      <w:bookmarkEnd w:id="118"/>
    </w:p>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Default="00B16CF3" w:rsidP="007A5F8C"/>
        </w:tc>
        <w:tc>
          <w:tcPr>
            <w:tcW w:w="3081" w:type="dxa"/>
          </w:tcPr>
          <w:p w:rsidR="00B16CF3" w:rsidRDefault="00B16CF3" w:rsidP="007A5F8C"/>
        </w:tc>
        <w:tc>
          <w:tcPr>
            <w:tcW w:w="3081" w:type="dxa"/>
          </w:tcPr>
          <w:p w:rsidR="00B16CF3" w:rsidRDefault="00B16CF3" w:rsidP="007A5F8C"/>
        </w:tc>
      </w:tr>
      <w:tr w:rsidR="00B16CF3" w:rsidTr="007A5F8C">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EC08C0">
              <w:rPr>
                <w:rFonts w:cs="Arial"/>
                <w:bCs/>
              </w:rPr>
              <w:t>UMAC_CMD_</w:t>
            </w:r>
            <w:r>
              <w:rPr>
                <w:rFonts w:cs="Arial"/>
                <w:bCs/>
              </w:rPr>
              <w:t>DISCARD_PKTS</w:t>
            </w:r>
          </w:p>
        </w:tc>
      </w:tr>
    </w:tbl>
    <w:p w:rsidR="00B16CF3" w:rsidRPr="00710733" w:rsidRDefault="00B16CF3" w:rsidP="00B16CF3"/>
    <w:p w:rsidR="00B16CF3" w:rsidRPr="00710733" w:rsidRDefault="00B16CF3" w:rsidP="00B16CF3"/>
    <w:p w:rsidR="00B16CF3" w:rsidRDefault="00B16CF3" w:rsidP="00B16CF3">
      <w:pPr>
        <w:pStyle w:val="Appendix3"/>
      </w:pPr>
      <w:bookmarkStart w:id="119" w:name="_Ref374212458"/>
      <w:bookmarkStart w:id="120" w:name="_Toc374459431"/>
      <w:bookmarkStart w:id="121" w:name="_Toc378273357"/>
      <w:r>
        <w:t>C</w:t>
      </w:r>
      <w:r w:rsidRPr="00710733">
        <w:t>md_msrmnt_start</w:t>
      </w:r>
      <w:bookmarkEnd w:id="119"/>
      <w:bookmarkEnd w:id="120"/>
      <w:bookmarkEnd w:id="121"/>
    </w:p>
    <w:p w:rsidR="00B16CF3" w:rsidRPr="00710733" w:rsidRDefault="00B16CF3" w:rsidP="00B16CF3"/>
    <w:tbl>
      <w:tblPr>
        <w:tblStyle w:val="TableGrid"/>
        <w:tblW w:w="0" w:type="auto"/>
        <w:tblLook w:val="04A0" w:firstRow="1" w:lastRow="0" w:firstColumn="1" w:lastColumn="0" w:noHBand="0" w:noVBand="1"/>
      </w:tblPr>
      <w:tblGrid>
        <w:gridCol w:w="3081"/>
        <w:gridCol w:w="3081"/>
        <w:gridCol w:w="3081"/>
      </w:tblGrid>
      <w:tr w:rsidR="00B16CF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B16CF3" w:rsidRDefault="00B16CF3" w:rsidP="007A5F8C">
            <w:r>
              <w:t>hdr</w:t>
            </w:r>
          </w:p>
        </w:tc>
        <w:tc>
          <w:tcPr>
            <w:tcW w:w="3081" w:type="dxa"/>
          </w:tcPr>
          <w:p w:rsidR="00B16CF3" w:rsidRDefault="00B16CF3" w:rsidP="007A5F8C">
            <w:r>
              <w:fldChar w:fldCharType="begin"/>
            </w:r>
            <w:r>
              <w:instrText xml:space="preserve"> REF _Ref374287178 \h </w:instrText>
            </w:r>
            <w:r>
              <w:fldChar w:fldCharType="separate"/>
            </w:r>
            <w:r w:rsidR="00891F51" w:rsidRPr="00297C24">
              <w:t>host_mac_msg_hdr</w:t>
            </w:r>
            <w:r>
              <w:fldChar w:fldCharType="end"/>
            </w:r>
          </w:p>
        </w:tc>
        <w:tc>
          <w:tcPr>
            <w:tcW w:w="3081" w:type="dxa"/>
          </w:tcPr>
          <w:p w:rsidR="00B16CF3" w:rsidRDefault="00B16CF3" w:rsidP="007A5F8C">
            <w:r>
              <w:rPr>
                <w:rFonts w:cs="Arial"/>
                <w:bCs/>
              </w:rPr>
              <w:t xml:space="preserve">24 byte host-firmware header. id parameter of the hdr structure  is set to </w:t>
            </w:r>
            <w:r w:rsidRPr="00EC08C0">
              <w:rPr>
                <w:rFonts w:cs="Arial"/>
                <w:bCs/>
              </w:rPr>
              <w:t>UMAC_CMD_</w:t>
            </w:r>
            <w:r>
              <w:rPr>
                <w:rFonts w:cs="Arial"/>
                <w:bCs/>
              </w:rPr>
              <w:t>DISCARD_PKTS</w:t>
            </w:r>
          </w:p>
        </w:tc>
      </w:tr>
      <w:tr w:rsidR="00B16CF3" w:rsidTr="007A5F8C">
        <w:tc>
          <w:tcPr>
            <w:tcW w:w="3081" w:type="dxa"/>
          </w:tcPr>
          <w:p w:rsidR="00B16CF3" w:rsidRDefault="00B16CF3" w:rsidP="007A5F8C">
            <w:r>
              <w:t>start_time[8]</w:t>
            </w:r>
          </w:p>
        </w:tc>
        <w:tc>
          <w:tcPr>
            <w:tcW w:w="3081" w:type="dxa"/>
          </w:tcPr>
          <w:p w:rsidR="00B16CF3" w:rsidRDefault="00B16CF3" w:rsidP="007A5F8C">
            <w:r>
              <w:t>uint8</w:t>
            </w:r>
          </w:p>
        </w:tc>
        <w:tc>
          <w:tcPr>
            <w:tcW w:w="3081" w:type="dxa"/>
          </w:tcPr>
          <w:p w:rsidR="00B16CF3" w:rsidRDefault="00B16CF3" w:rsidP="007A5F8C">
            <w:r w:rsidRPr="001F3EBB">
              <w:t>when to start the measurement</w:t>
            </w:r>
          </w:p>
        </w:tc>
      </w:tr>
      <w:tr w:rsidR="00B16CF3" w:rsidTr="007A5F8C">
        <w:tc>
          <w:tcPr>
            <w:tcW w:w="3081" w:type="dxa"/>
          </w:tcPr>
          <w:p w:rsidR="00B16CF3" w:rsidRDefault="00B16CF3" w:rsidP="007A5F8C">
            <w:r>
              <w:t>msr_dur</w:t>
            </w:r>
          </w:p>
        </w:tc>
        <w:tc>
          <w:tcPr>
            <w:tcW w:w="3081" w:type="dxa"/>
          </w:tcPr>
          <w:p w:rsidR="00B16CF3" w:rsidRDefault="00B16CF3" w:rsidP="007A5F8C">
            <w:r>
              <w:t>unsigned short</w:t>
            </w:r>
          </w:p>
        </w:tc>
        <w:tc>
          <w:tcPr>
            <w:tcW w:w="3081" w:type="dxa"/>
          </w:tcPr>
          <w:p w:rsidR="00B16CF3" w:rsidRDefault="00B16CF3" w:rsidP="007A5F8C">
            <w:r w:rsidRPr="001F3EBB">
              <w:t>How long measurement to be carried out</w:t>
            </w:r>
          </w:p>
        </w:tc>
      </w:tr>
    </w:tbl>
    <w:p w:rsidR="00B16CF3" w:rsidRDefault="00B16CF3" w:rsidP="00B16CF3"/>
    <w:p w:rsidR="009373CC" w:rsidRDefault="009373CC" w:rsidP="009373CC">
      <w:pPr>
        <w:pStyle w:val="Appendix2"/>
      </w:pPr>
      <w:bookmarkStart w:id="122" w:name="_Toc374459432"/>
      <w:bookmarkStart w:id="123" w:name="_Toc378273358"/>
      <w:r>
        <w:lastRenderedPageBreak/>
        <w:t>Events</w:t>
      </w:r>
      <w:bookmarkEnd w:id="122"/>
      <w:bookmarkEnd w:id="123"/>
    </w:p>
    <w:p w:rsidR="00836FF2" w:rsidRDefault="00836FF2" w:rsidP="00836FF2">
      <w:pPr>
        <w:pStyle w:val="Appendix3"/>
      </w:pPr>
      <w:bookmarkStart w:id="124" w:name="_Ref374459065"/>
      <w:bookmarkStart w:id="125" w:name="_Toc374459433"/>
      <w:bookmarkStart w:id="126" w:name="_Toc378273359"/>
      <w:r>
        <w:t>wlan_rx_pkt</w:t>
      </w:r>
      <w:bookmarkEnd w:id="124"/>
      <w:bookmarkEnd w:id="125"/>
      <w:bookmarkEnd w:id="126"/>
    </w:p>
    <w:p w:rsidR="00836FF2" w:rsidRDefault="00836FF2" w:rsidP="00836FF2"/>
    <w:tbl>
      <w:tblPr>
        <w:tblpPr w:leftFromText="180" w:rightFromText="180" w:vertAnchor="text" w:horzAnchor="margin" w:tblpXSpec="center" w:tblpY="5"/>
        <w:tblW w:w="9271" w:type="dxa"/>
        <w:tblLayout w:type="fixed"/>
        <w:tblLook w:val="04A0" w:firstRow="1" w:lastRow="0" w:firstColumn="1" w:lastColumn="0" w:noHBand="0" w:noVBand="1"/>
      </w:tblPr>
      <w:tblGrid>
        <w:gridCol w:w="2358"/>
        <w:gridCol w:w="2250"/>
        <w:gridCol w:w="4663"/>
      </w:tblGrid>
      <w:tr w:rsidR="00836FF2" w:rsidRPr="00577606" w:rsidTr="008E095E">
        <w:trPr>
          <w:trHeight w:val="475"/>
        </w:trPr>
        <w:tc>
          <w:tcPr>
            <w:tcW w:w="2358"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250"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Types</w:t>
            </w:r>
          </w:p>
        </w:tc>
        <w:tc>
          <w:tcPr>
            <w:tcW w:w="466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836FF2" w:rsidRPr="00577606" w:rsidTr="007A5F8C">
        <w:trPr>
          <w:trHeight w:val="475"/>
        </w:trPr>
        <w:tc>
          <w:tcPr>
            <w:tcW w:w="2358"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sidRPr="00887F59">
              <w:rPr>
                <w:rFonts w:ascii="Times New Roman" w:hAnsi="Times New Roman"/>
                <w:sz w:val="24"/>
                <w:szCs w:val="24"/>
              </w:rPr>
              <w:t xml:space="preserve">  hdr</w:t>
            </w:r>
          </w:p>
        </w:tc>
        <w:tc>
          <w:tcPr>
            <w:tcW w:w="225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_Ref374287178 \h </w:instrText>
            </w:r>
            <w:r>
              <w:rPr>
                <w:rFonts w:ascii="Times New Roman" w:hAnsi="Times New Roman"/>
                <w:sz w:val="24"/>
                <w:szCs w:val="24"/>
              </w:rPr>
            </w:r>
            <w:r>
              <w:rPr>
                <w:rFonts w:ascii="Times New Roman" w:hAnsi="Times New Roman"/>
                <w:sz w:val="24"/>
                <w:szCs w:val="24"/>
              </w:rPr>
              <w:fldChar w:fldCharType="separate"/>
            </w:r>
            <w:r w:rsidR="00891F51" w:rsidRPr="00297C24">
              <w:t>host_mac_msg_hdr</w:t>
            </w:r>
            <w:r>
              <w:rPr>
                <w:rFonts w:ascii="Times New Roman" w:hAnsi="Times New Roman"/>
                <w:sz w:val="24"/>
                <w:szCs w:val="24"/>
              </w:rPr>
              <w:fldChar w:fldCharType="end"/>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67022F">
              <w:rPr>
                <w:rFonts w:cs="Arial"/>
                <w:bCs/>
              </w:rPr>
              <w:t>UMAC_EVENT_RX</w:t>
            </w:r>
            <w:r>
              <w:rPr>
                <w:rFonts w:cs="Arial"/>
                <w:bCs/>
              </w:rPr>
              <w:t xml:space="preserve">. </w:t>
            </w:r>
          </w:p>
        </w:tc>
      </w:tr>
      <w:tr w:rsidR="00836FF2" w:rsidRPr="00577606" w:rsidTr="007A5F8C">
        <w:trPr>
          <w:trHeight w:val="475"/>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pkt_length</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 xml:space="preserve">Length of the packet; this should be header length + payload bytes. </w:t>
            </w:r>
          </w:p>
        </w:tc>
      </w:tr>
      <w:tr w:rsidR="00836FF2" w:rsidRPr="00577606" w:rsidTr="007A5F8C">
        <w:trPr>
          <w:trHeight w:val="475"/>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rate_or_mcs</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Most significant bit set to 1 implies rate is MCS rate otherwise legacy rate.</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rssi</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rssi strength for this packet.</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rx_pkt_status</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0 = Successful</w:t>
            </w:r>
          </w:p>
          <w:p w:rsidR="00836FF2" w:rsidRDefault="00836FF2" w:rsidP="007A5F8C">
            <w:pPr>
              <w:pStyle w:val="HSNormal"/>
              <w:snapToGrid w:val="0"/>
              <w:jc w:val="left"/>
            </w:pPr>
            <w:r>
              <w:t>1 = MIC Error</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rate_flags</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pPr>
            <w:r>
              <w:t xml:space="preserve">0x01 = ENABLE_GREEN_FIELD           </w:t>
            </w:r>
          </w:p>
          <w:p w:rsidR="00836FF2" w:rsidRDefault="00836FF2" w:rsidP="007A5F8C">
            <w:pPr>
              <w:pStyle w:val="HSNormal"/>
              <w:snapToGrid w:val="0"/>
            </w:pPr>
            <w:r>
              <w:t>0x02 =ENABLE_CHNL_WIDTH_40MHZ        0x04 =  ENABLE_SGI</w:t>
            </w:r>
          </w:p>
          <w:p w:rsidR="00836FF2" w:rsidRDefault="00836FF2" w:rsidP="007A5F8C">
            <w:pPr>
              <w:pStyle w:val="HSNormal"/>
              <w:snapToGrid w:val="0"/>
            </w:pPr>
            <w:r>
              <w:t>0x08 = ENABLE_11N_FORMAT</w:t>
            </w:r>
          </w:p>
          <w:p w:rsidR="00836FF2" w:rsidRDefault="00836FF2" w:rsidP="007A5F8C">
            <w:pPr>
              <w:pStyle w:val="HSNormal"/>
              <w:snapToGrid w:val="0"/>
            </w:pPr>
            <w:r>
              <w:t>0x10 = ENABLE_VHT_FORMAT</w:t>
            </w:r>
          </w:p>
          <w:p w:rsidR="00836FF2" w:rsidRDefault="00836FF2" w:rsidP="007A5F8C">
            <w:pPr>
              <w:pStyle w:val="HSNormal"/>
              <w:snapToGrid w:val="0"/>
            </w:pPr>
            <w:r>
              <w:t>0x20 =  ENABLE_CHNL_WIDTH_80MHZ</w:t>
            </w:r>
          </w:p>
          <w:p w:rsidR="00836FF2" w:rsidRDefault="00836FF2" w:rsidP="007A5F8C">
            <w:pPr>
              <w:pStyle w:val="HSNormal"/>
              <w:snapToGrid w:val="0"/>
              <w:jc w:val="left"/>
            </w:pP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nss</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B42558" w:rsidP="007A5F8C">
            <w:pPr>
              <w:pStyle w:val="HSNormal"/>
              <w:snapToGrid w:val="0"/>
              <w:jc w:val="left"/>
            </w:pPr>
            <w:r>
              <w:t>Number spatial streasm</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num_sts</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B42558" w:rsidP="007A5F8C">
            <w:pPr>
              <w:pStyle w:val="HSNormal"/>
              <w:snapToGrid w:val="0"/>
              <w:jc w:val="left"/>
            </w:pPr>
            <w:r>
              <w:t>Number of space time streams</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timestamp[8]</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packet received time</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stbc_enabled</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B42558" w:rsidP="00B42558">
            <w:pPr>
              <w:pStyle w:val="HSNormal"/>
              <w:snapToGrid w:val="0"/>
              <w:jc w:val="left"/>
            </w:pPr>
            <w:r>
              <w:t>1 – if the Received packet is STBC enabled</w:t>
            </w:r>
          </w:p>
          <w:p w:rsidR="00B42558" w:rsidRDefault="00B42558" w:rsidP="00B42558">
            <w:pPr>
              <w:pStyle w:val="HSNormal"/>
              <w:snapToGrid w:val="0"/>
              <w:ind w:left="360"/>
              <w:jc w:val="left"/>
            </w:pP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ldpc_enabled</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FB58F4" w:rsidRDefault="00FB58F4" w:rsidP="00FB58F4">
            <w:pPr>
              <w:pStyle w:val="HSNormal"/>
              <w:snapToGrid w:val="0"/>
              <w:jc w:val="left"/>
            </w:pPr>
            <w:r>
              <w:t>1 – if the Received packet is LDPC enabled</w:t>
            </w:r>
          </w:p>
          <w:p w:rsidR="00836FF2" w:rsidRDefault="00836FF2" w:rsidP="007A5F8C">
            <w:pPr>
              <w:pStyle w:val="HSNormal"/>
              <w:snapToGrid w:val="0"/>
              <w:jc w:val="left"/>
            </w:pPr>
          </w:p>
        </w:tc>
      </w:tr>
      <w:tr w:rsidR="00B147B4" w:rsidRPr="00577606" w:rsidTr="007A5F8C">
        <w:trPr>
          <w:trHeight w:val="503"/>
        </w:trPr>
        <w:tc>
          <w:tcPr>
            <w:tcW w:w="2358" w:type="dxa"/>
            <w:tcBorders>
              <w:top w:val="single" w:sz="4" w:space="0" w:color="000000"/>
              <w:left w:val="single" w:sz="4" w:space="0" w:color="000000"/>
              <w:bottom w:val="single" w:sz="4" w:space="0" w:color="000000"/>
              <w:right w:val="nil"/>
            </w:tcBorders>
          </w:tcPr>
          <w:p w:rsidR="00B147B4" w:rsidRDefault="00B147B4" w:rsidP="007A5F8C">
            <w:pPr>
              <w:pStyle w:val="HSNormal"/>
              <w:snapToGrid w:val="0"/>
              <w:jc w:val="left"/>
            </w:pPr>
            <w:r>
              <w:t>link_margin</w:t>
            </w:r>
          </w:p>
        </w:tc>
        <w:tc>
          <w:tcPr>
            <w:tcW w:w="2250" w:type="dxa"/>
            <w:tcBorders>
              <w:top w:val="single" w:sz="4" w:space="0" w:color="000000"/>
              <w:left w:val="single" w:sz="4" w:space="0" w:color="000000"/>
              <w:bottom w:val="single" w:sz="4" w:space="0" w:color="000000"/>
              <w:right w:val="nil"/>
            </w:tcBorders>
          </w:tcPr>
          <w:p w:rsidR="00B147B4" w:rsidRDefault="00B147B4"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B147B4" w:rsidRDefault="00B147B4" w:rsidP="00FB58F4">
            <w:pPr>
              <w:pStyle w:val="HSNormal"/>
              <w:snapToGrid w:val="0"/>
              <w:jc w:val="left"/>
            </w:pPr>
          </w:p>
        </w:tc>
      </w:tr>
      <w:tr w:rsidR="00B147B4" w:rsidRPr="00577606" w:rsidTr="007A5F8C">
        <w:trPr>
          <w:trHeight w:val="503"/>
        </w:trPr>
        <w:tc>
          <w:tcPr>
            <w:tcW w:w="2358" w:type="dxa"/>
            <w:tcBorders>
              <w:top w:val="single" w:sz="4" w:space="0" w:color="000000"/>
              <w:left w:val="single" w:sz="4" w:space="0" w:color="000000"/>
              <w:bottom w:val="single" w:sz="4" w:space="0" w:color="000000"/>
              <w:right w:val="nil"/>
            </w:tcBorders>
          </w:tcPr>
          <w:p w:rsidR="00B147B4" w:rsidRDefault="00B147B4" w:rsidP="007A5F8C">
            <w:pPr>
              <w:pStyle w:val="HSNormal"/>
              <w:snapToGrid w:val="0"/>
              <w:jc w:val="left"/>
            </w:pPr>
            <w:r>
              <w:t>reserved[2]</w:t>
            </w:r>
          </w:p>
        </w:tc>
        <w:tc>
          <w:tcPr>
            <w:tcW w:w="2250" w:type="dxa"/>
            <w:tcBorders>
              <w:top w:val="single" w:sz="4" w:space="0" w:color="000000"/>
              <w:left w:val="single" w:sz="4" w:space="0" w:color="000000"/>
              <w:bottom w:val="single" w:sz="4" w:space="0" w:color="000000"/>
              <w:right w:val="nil"/>
            </w:tcBorders>
          </w:tcPr>
          <w:p w:rsidR="00B147B4" w:rsidRDefault="00B147B4"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B147B4" w:rsidRDefault="00B147B4" w:rsidP="00FB58F4">
            <w:pPr>
              <w:pStyle w:val="HSNormal"/>
              <w:snapToGrid w:val="0"/>
              <w:jc w:val="left"/>
            </w:pPr>
            <w:r>
              <w:t>reserved bytes for padding</w:t>
            </w:r>
          </w:p>
        </w:tc>
      </w:tr>
      <w:tr w:rsidR="00836FF2" w:rsidRPr="00577606" w:rsidTr="007A5F8C">
        <w:trPr>
          <w:trHeight w:val="503"/>
        </w:trPr>
        <w:tc>
          <w:tcPr>
            <w:tcW w:w="235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payload[0]</w:t>
            </w:r>
          </w:p>
        </w:tc>
        <w:tc>
          <w:tcPr>
            <w:tcW w:w="22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66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Payload starting from frame control. Unlike TX command, header is combined along with payload</w:t>
            </w:r>
          </w:p>
        </w:tc>
      </w:tr>
    </w:tbl>
    <w:p w:rsidR="00836FF2" w:rsidRPr="00E9672C" w:rsidRDefault="00836FF2" w:rsidP="00836FF2">
      <w:r>
        <w:tab/>
      </w:r>
    </w:p>
    <w:p w:rsidR="00836FF2" w:rsidRDefault="00836FF2" w:rsidP="00836FF2"/>
    <w:p w:rsidR="00836FF2" w:rsidRDefault="00836FF2" w:rsidP="00836FF2"/>
    <w:p w:rsidR="00836FF2" w:rsidRDefault="00836FF2" w:rsidP="00836FF2">
      <w:pPr>
        <w:pStyle w:val="Appendix3"/>
      </w:pPr>
      <w:bookmarkStart w:id="127" w:name="_EVENT_TX_COMPLETE"/>
      <w:bookmarkStart w:id="128" w:name="_Ref374363617"/>
      <w:bookmarkStart w:id="129" w:name="_Toc374459434"/>
      <w:bookmarkStart w:id="130" w:name="_Toc378273360"/>
      <w:bookmarkEnd w:id="127"/>
      <w:r w:rsidRPr="00FA454D">
        <w:t>umac_event_tx_done</w:t>
      </w:r>
      <w:bookmarkEnd w:id="128"/>
      <w:bookmarkEnd w:id="129"/>
      <w:bookmarkEnd w:id="130"/>
      <w:r>
        <w:t xml:space="preserve">   </w:t>
      </w:r>
    </w:p>
    <w:p w:rsidR="00836FF2" w:rsidRDefault="00836FF2" w:rsidP="00836FF2"/>
    <w:p w:rsidR="00836FF2" w:rsidRDefault="00836FF2" w:rsidP="00836FF2"/>
    <w:tbl>
      <w:tblPr>
        <w:tblpPr w:leftFromText="180" w:rightFromText="180" w:vertAnchor="text" w:horzAnchor="margin" w:tblpXSpec="center" w:tblpY="5"/>
        <w:tblW w:w="9271" w:type="dxa"/>
        <w:tblLayout w:type="fixed"/>
        <w:tblLook w:val="04A0" w:firstRow="1" w:lastRow="0" w:firstColumn="1" w:lastColumn="0" w:noHBand="0" w:noVBand="1"/>
      </w:tblPr>
      <w:tblGrid>
        <w:gridCol w:w="2268"/>
        <w:gridCol w:w="2160"/>
        <w:gridCol w:w="4843"/>
      </w:tblGrid>
      <w:tr w:rsidR="00836FF2" w:rsidRPr="00577606" w:rsidTr="008E095E">
        <w:trPr>
          <w:trHeight w:val="475"/>
        </w:trPr>
        <w:tc>
          <w:tcPr>
            <w:tcW w:w="2268"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160"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Types</w:t>
            </w:r>
          </w:p>
        </w:tc>
        <w:tc>
          <w:tcPr>
            <w:tcW w:w="4843"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836FF2" w:rsidRPr="00577606" w:rsidTr="007A5F8C">
        <w:trPr>
          <w:trHeight w:val="475"/>
        </w:trPr>
        <w:tc>
          <w:tcPr>
            <w:tcW w:w="2268"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sidRPr="00887F59">
              <w:rPr>
                <w:rFonts w:ascii="Times New Roman" w:hAnsi="Times New Roman"/>
                <w:sz w:val="24"/>
                <w:szCs w:val="24"/>
              </w:rPr>
              <w:t>hdr</w:t>
            </w:r>
          </w:p>
        </w:tc>
        <w:tc>
          <w:tcPr>
            <w:tcW w:w="216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_Ref374287178 \h </w:instrText>
            </w:r>
            <w:r>
              <w:rPr>
                <w:rFonts w:ascii="Times New Roman" w:hAnsi="Times New Roman"/>
                <w:sz w:val="24"/>
                <w:szCs w:val="24"/>
              </w:rPr>
            </w:r>
            <w:r>
              <w:rPr>
                <w:rFonts w:ascii="Times New Roman" w:hAnsi="Times New Roman"/>
                <w:sz w:val="24"/>
                <w:szCs w:val="24"/>
              </w:rPr>
              <w:fldChar w:fldCharType="separate"/>
            </w:r>
            <w:r w:rsidR="00891F51" w:rsidRPr="00297C24">
              <w:t>host_mac_msg_hdr</w:t>
            </w:r>
            <w:r>
              <w:rPr>
                <w:rFonts w:ascii="Times New Roman" w:hAnsi="Times New Roman"/>
                <w:sz w:val="24"/>
                <w:szCs w:val="24"/>
              </w:rPr>
              <w:fldChar w:fldCharType="end"/>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D1655C">
              <w:rPr>
                <w:rFonts w:cs="Arial"/>
                <w:bCs/>
              </w:rPr>
              <w:t>EVENT_TX_DONE</w:t>
            </w:r>
          </w:p>
        </w:tc>
      </w:tr>
      <w:tr w:rsidR="00836FF2" w:rsidRPr="00577606" w:rsidTr="007A5F8C">
        <w:trPr>
          <w:trHeight w:val="475"/>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if_index</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 xml:space="preserve">virtual interface index </w:t>
            </w:r>
          </w:p>
        </w:tc>
      </w:tr>
      <w:tr w:rsidR="00836FF2" w:rsidRPr="00577606" w:rsidTr="007A5F8C">
        <w:trPr>
          <w:trHeight w:val="475"/>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queue</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0 = AC_BK</w:t>
            </w:r>
          </w:p>
          <w:p w:rsidR="00836FF2" w:rsidRDefault="00836FF2" w:rsidP="007A5F8C">
            <w:pPr>
              <w:pStyle w:val="HSNormal"/>
              <w:snapToGrid w:val="0"/>
              <w:jc w:val="left"/>
            </w:pPr>
            <w:r>
              <w:t>1 = AC_BE</w:t>
            </w:r>
          </w:p>
          <w:p w:rsidR="00836FF2" w:rsidRDefault="00836FF2" w:rsidP="007A5F8C">
            <w:pPr>
              <w:pStyle w:val="HSNormal"/>
              <w:snapToGrid w:val="0"/>
              <w:jc w:val="left"/>
            </w:pPr>
            <w:r>
              <w:t>2=AC_VI</w:t>
            </w:r>
          </w:p>
          <w:p w:rsidR="00836FF2" w:rsidRDefault="00836FF2" w:rsidP="007A5F8C">
            <w:pPr>
              <w:pStyle w:val="HSNormal"/>
              <w:snapToGrid w:val="0"/>
              <w:jc w:val="left"/>
            </w:pPr>
            <w:r>
              <w:t>3=AC_VO</w:t>
            </w:r>
          </w:p>
        </w:tc>
      </w:tr>
      <w:tr w:rsidR="00836FF2" w:rsidRPr="00577606" w:rsidTr="007A5F8C">
        <w:trPr>
          <w:trHeight w:val="475"/>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pdout_voltage</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9623A5" w:rsidP="007A5F8C">
            <w:pPr>
              <w:pStyle w:val="HSNormal"/>
              <w:snapToGrid w:val="0"/>
              <w:jc w:val="left"/>
            </w:pPr>
            <w:r>
              <w:t>Unused</w:t>
            </w:r>
          </w:p>
        </w:tc>
      </w:tr>
      <w:tr w:rsidR="00836FF2" w:rsidRPr="00577606" w:rsidTr="007A5F8C">
        <w:trPr>
          <w:trHeight w:val="503"/>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frm_status</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 xml:space="preserve">0 = </w:t>
            </w:r>
            <w:r w:rsidRPr="007F271F">
              <w:t>TX_DONE_SUCCESS</w:t>
            </w:r>
          </w:p>
          <w:p w:rsidR="00836FF2" w:rsidRDefault="00836FF2" w:rsidP="007A5F8C">
            <w:pPr>
              <w:pStyle w:val="HSNormal"/>
              <w:snapToGrid w:val="0"/>
              <w:jc w:val="left"/>
            </w:pPr>
            <w:r>
              <w:t xml:space="preserve">1  = </w:t>
            </w:r>
            <w:r w:rsidRPr="00986E9B">
              <w:t>TX_DONE_ERROR_RETRY_LIMIT</w:t>
            </w:r>
          </w:p>
          <w:p w:rsidR="00836FF2" w:rsidRDefault="00836FF2" w:rsidP="007A5F8C">
            <w:pPr>
              <w:pStyle w:val="HSNormal"/>
              <w:snapToGrid w:val="0"/>
              <w:jc w:val="left"/>
            </w:pPr>
            <w:r>
              <w:t>2 =</w:t>
            </w:r>
            <w:r w:rsidRPr="00986E9B">
              <w:t>TX_DONE_MSDU_LIFETIME</w:t>
            </w:r>
          </w:p>
          <w:p w:rsidR="00836FF2" w:rsidRDefault="00836FF2" w:rsidP="007A5F8C">
            <w:pPr>
              <w:pStyle w:val="HSNormal"/>
              <w:snapToGrid w:val="0"/>
              <w:jc w:val="left"/>
            </w:pPr>
            <w:r>
              <w:t>3 =</w:t>
            </w:r>
            <w:r w:rsidRPr="00986E9B">
              <w:t>TX_DONE_KEY_NOT_FOUND</w:t>
            </w:r>
          </w:p>
        </w:tc>
      </w:tr>
      <w:tr w:rsidR="00836FF2" w:rsidRPr="00577606" w:rsidTr="007A5F8C">
        <w:trPr>
          <w:trHeight w:val="503"/>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retries_num</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Number of times the TX packet retried.</w:t>
            </w:r>
          </w:p>
        </w:tc>
      </w:tr>
      <w:tr w:rsidR="00836FF2" w:rsidRPr="00577606" w:rsidTr="007A5F8C">
        <w:trPr>
          <w:trHeight w:val="503"/>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rate</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This is the rate that TX packet is successfully transmitted.</w:t>
            </w:r>
          </w:p>
        </w:tc>
      </w:tr>
      <w:tr w:rsidR="00836FF2" w:rsidRPr="00577606" w:rsidTr="007A5F8C">
        <w:trPr>
          <w:trHeight w:val="503"/>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tx_done_event_cnt</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Number of frames that a TX done is received. At LMAC, TX dones are clubbed together and send as a single TX Done event.</w:t>
            </w:r>
          </w:p>
        </w:tc>
      </w:tr>
      <w:tr w:rsidR="00836FF2" w:rsidRPr="00577606" w:rsidTr="007A5F8C">
        <w:trPr>
          <w:trHeight w:val="503"/>
        </w:trPr>
        <w:tc>
          <w:tcPr>
            <w:tcW w:w="2268"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F83C4B">
              <w:t>buff_pool_id[64]</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4843"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List of TX tokens that are transmitted.</w:t>
            </w:r>
          </w:p>
        </w:tc>
      </w:tr>
    </w:tbl>
    <w:p w:rsidR="00836FF2" w:rsidRPr="00D1655C" w:rsidRDefault="00836FF2" w:rsidP="00836FF2"/>
    <w:p w:rsidR="00836FF2" w:rsidRDefault="00836FF2" w:rsidP="00836FF2"/>
    <w:p w:rsidR="00836FF2" w:rsidRPr="00F83C4B" w:rsidRDefault="00836FF2" w:rsidP="00836FF2">
      <w:pPr>
        <w:pStyle w:val="Appendix3"/>
      </w:pPr>
      <w:bookmarkStart w:id="131" w:name="_EVENT_DEAUTH"/>
      <w:bookmarkStart w:id="132" w:name="_Ref374364294"/>
      <w:bookmarkStart w:id="133" w:name="_Toc374459435"/>
      <w:bookmarkStart w:id="134" w:name="_Toc378273361"/>
      <w:bookmarkEnd w:id="131"/>
      <w:r w:rsidRPr="00F83C4B">
        <w:rPr>
          <w:rFonts w:cs="Arial"/>
          <w:bdr w:val="none" w:sz="0" w:space="0" w:color="auto" w:frame="1"/>
        </w:rPr>
        <w:t>host_event_disconnect</w:t>
      </w:r>
      <w:bookmarkEnd w:id="132"/>
      <w:bookmarkEnd w:id="133"/>
      <w:bookmarkEnd w:id="134"/>
    </w:p>
    <w:p w:rsidR="00836FF2" w:rsidRDefault="00836FF2" w:rsidP="00836FF2">
      <w:pPr>
        <w:pStyle w:val="HSNormal"/>
      </w:pPr>
    </w:p>
    <w:tbl>
      <w:tblPr>
        <w:tblW w:w="9270" w:type="dxa"/>
        <w:tblInd w:w="18" w:type="dxa"/>
        <w:tblLayout w:type="fixed"/>
        <w:tblLook w:val="04A0" w:firstRow="1" w:lastRow="0" w:firstColumn="1" w:lastColumn="0" w:noHBand="0" w:noVBand="1"/>
      </w:tblPr>
      <w:tblGrid>
        <w:gridCol w:w="3240"/>
        <w:gridCol w:w="2430"/>
        <w:gridCol w:w="3600"/>
      </w:tblGrid>
      <w:tr w:rsidR="00836FF2" w:rsidTr="008E095E">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243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6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sidRPr="00887F59">
              <w:rPr>
                <w:rFonts w:ascii="Times New Roman" w:hAnsi="Times New Roman"/>
                <w:sz w:val="24"/>
                <w:szCs w:val="24"/>
              </w:rPr>
              <w:t>hdr</w:t>
            </w:r>
          </w:p>
        </w:tc>
        <w:tc>
          <w:tcPr>
            <w:tcW w:w="243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6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E0485C">
              <w:rPr>
                <w:rFonts w:cs="Arial"/>
                <w:bCs/>
              </w:rPr>
              <w:t>UMAC_EVENT_DISCONNECTED</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hideMark/>
          </w:tcPr>
          <w:p w:rsidR="00836FF2" w:rsidRDefault="00836FF2" w:rsidP="007A5F8C">
            <w:pPr>
              <w:pStyle w:val="HSNormal"/>
              <w:snapToGrid w:val="0"/>
              <w:jc w:val="left"/>
            </w:pPr>
            <w:r>
              <w:t>if_index</w:t>
            </w:r>
          </w:p>
        </w:tc>
        <w:tc>
          <w:tcPr>
            <w:tcW w:w="243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6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virtual interface number</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C466BD" w:rsidRDefault="00836FF2" w:rsidP="007A5F8C">
            <w:pPr>
              <w:pStyle w:val="HSNormal"/>
              <w:snapToGrid w:val="0"/>
              <w:rPr>
                <w:szCs w:val="24"/>
              </w:rPr>
            </w:pPr>
            <w:r w:rsidRPr="00C466BD">
              <w:rPr>
                <w:szCs w:val="24"/>
              </w:rPr>
              <w:t>reason_code</w:t>
            </w:r>
          </w:p>
        </w:tc>
        <w:tc>
          <w:tcPr>
            <w:tcW w:w="2430" w:type="dxa"/>
            <w:tcBorders>
              <w:top w:val="single" w:sz="4" w:space="0" w:color="000000"/>
              <w:left w:val="single" w:sz="4" w:space="0" w:color="000000"/>
              <w:bottom w:val="single" w:sz="4" w:space="0" w:color="000000"/>
              <w:right w:val="nil"/>
            </w:tcBorders>
          </w:tcPr>
          <w:p w:rsidR="00836FF2" w:rsidRPr="00C466BD" w:rsidRDefault="00836FF2" w:rsidP="007A5F8C">
            <w:pPr>
              <w:pStyle w:val="HSNormal"/>
              <w:snapToGrid w:val="0"/>
              <w:jc w:val="left"/>
              <w:rPr>
                <w:szCs w:val="24"/>
              </w:rPr>
            </w:pPr>
            <w:r w:rsidRPr="00C466BD">
              <w:rPr>
                <w:szCs w:val="24"/>
              </w:rPr>
              <w:t>uint32</w:t>
            </w:r>
          </w:p>
        </w:tc>
        <w:tc>
          <w:tcPr>
            <w:tcW w:w="36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reason for disconnection</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C466BD" w:rsidRDefault="00836FF2" w:rsidP="007A5F8C">
            <w:pPr>
              <w:pStyle w:val="HSNormal"/>
              <w:snapToGrid w:val="0"/>
              <w:rPr>
                <w:szCs w:val="24"/>
              </w:rPr>
            </w:pPr>
            <w:r w:rsidRPr="00C466BD">
              <w:rPr>
                <w:szCs w:val="24"/>
              </w:rPr>
              <w:lastRenderedPageBreak/>
              <w:t>mac_addr[ETH_ALEN]</w:t>
            </w:r>
          </w:p>
        </w:tc>
        <w:tc>
          <w:tcPr>
            <w:tcW w:w="2430" w:type="dxa"/>
            <w:tcBorders>
              <w:top w:val="single" w:sz="4" w:space="0" w:color="000000"/>
              <w:left w:val="single" w:sz="4" w:space="0" w:color="000000"/>
              <w:bottom w:val="single" w:sz="4" w:space="0" w:color="000000"/>
              <w:right w:val="nil"/>
            </w:tcBorders>
          </w:tcPr>
          <w:p w:rsidR="00836FF2" w:rsidRPr="00C466BD" w:rsidRDefault="00836FF2" w:rsidP="007A5F8C">
            <w:pPr>
              <w:pStyle w:val="HSNormal"/>
              <w:snapToGrid w:val="0"/>
              <w:jc w:val="left"/>
              <w:rPr>
                <w:szCs w:val="24"/>
              </w:rPr>
            </w:pPr>
            <w:r w:rsidRPr="00C466BD">
              <w:rPr>
                <w:szCs w:val="24"/>
              </w:rPr>
              <w:t>uint8</w:t>
            </w:r>
          </w:p>
        </w:tc>
        <w:tc>
          <w:tcPr>
            <w:tcW w:w="36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MAC address of current virtual interface.</w:t>
            </w:r>
          </w:p>
        </w:tc>
      </w:tr>
    </w:tbl>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Appendix3"/>
        <w:rPr>
          <w:rFonts w:cs="Arial"/>
        </w:rPr>
      </w:pPr>
      <w:bookmarkStart w:id="135" w:name="_EVENT_ASSOC"/>
      <w:bookmarkStart w:id="136" w:name="_EVENT_MIC_FAIL"/>
      <w:bookmarkStart w:id="137" w:name="_event_scan_complete_t"/>
      <w:bookmarkStart w:id="138" w:name="_Ref374364837"/>
      <w:bookmarkStart w:id="139" w:name="_Toc374459436"/>
      <w:bookmarkStart w:id="140" w:name="_Toc378273362"/>
      <w:bookmarkEnd w:id="135"/>
      <w:bookmarkEnd w:id="136"/>
      <w:bookmarkEnd w:id="137"/>
      <w:r w:rsidRPr="00C466BD">
        <w:rPr>
          <w:rFonts w:cs="Arial"/>
        </w:rPr>
        <w:t>host_event_scanres</w:t>
      </w:r>
      <w:bookmarkEnd w:id="138"/>
      <w:bookmarkEnd w:id="139"/>
      <w:bookmarkEnd w:id="140"/>
    </w:p>
    <w:p w:rsidR="00836FF2" w:rsidRDefault="00836FF2" w:rsidP="00836FF2"/>
    <w:tbl>
      <w:tblPr>
        <w:tblW w:w="9270" w:type="dxa"/>
        <w:tblInd w:w="18" w:type="dxa"/>
        <w:tblLayout w:type="fixed"/>
        <w:tblLook w:val="04A0" w:firstRow="1" w:lastRow="0" w:firstColumn="1" w:lastColumn="0" w:noHBand="0" w:noVBand="1"/>
      </w:tblPr>
      <w:tblGrid>
        <w:gridCol w:w="2970"/>
        <w:gridCol w:w="3150"/>
        <w:gridCol w:w="3150"/>
      </w:tblGrid>
      <w:tr w:rsidR="00836FF2" w:rsidTr="008E095E">
        <w:trPr>
          <w:trHeight w:val="576"/>
        </w:trPr>
        <w:tc>
          <w:tcPr>
            <w:tcW w:w="297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315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15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315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0959FB">
              <w:rPr>
                <w:rFonts w:cs="Arial"/>
                <w:bCs/>
              </w:rPr>
              <w:t>UMAC_EVENT_SCAN_COMPLETE</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if_index</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virtual interface number</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1D0B4F">
              <w:t>scanres_len</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This is total length of number of beacons or probe responses that are included in this event. Each frame is with it’s rssi value and channel number.</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1D0B4F">
              <w:t>status_code</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0 = Scanning operation successful</w:t>
            </w:r>
          </w:p>
          <w:p w:rsidR="00836FF2" w:rsidRDefault="00836FF2" w:rsidP="007A5F8C">
            <w:pPr>
              <w:pStyle w:val="HSNormal"/>
              <w:snapToGrid w:val="0"/>
              <w:jc w:val="left"/>
            </w:pPr>
            <w:r>
              <w:t>1 = Unable to do scan</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1D0B4F">
              <w:t>no_of_bss</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Total number of bss (Beacon/Probe response frames) along with their channel number and rssi.</w:t>
            </w:r>
          </w:p>
        </w:tc>
      </w:tr>
      <w:tr w:rsidR="00836FF2" w:rsidTr="007A5F8C">
        <w:trPr>
          <w:trHeight w:val="33"/>
        </w:trPr>
        <w:tc>
          <w:tcPr>
            <w:tcW w:w="2970" w:type="dxa"/>
            <w:tcBorders>
              <w:top w:val="nil"/>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1D0B4F">
              <w:t>more_results</w:t>
            </w:r>
          </w:p>
        </w:tc>
        <w:tc>
          <w:tcPr>
            <w:tcW w:w="3150" w:type="dxa"/>
            <w:tcBorders>
              <w:top w:val="nil"/>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nil"/>
              <w:left w:val="single" w:sz="4" w:space="0" w:color="000000"/>
              <w:bottom w:val="single" w:sz="4" w:space="0" w:color="000000"/>
              <w:right w:val="single" w:sz="4" w:space="0" w:color="000000"/>
            </w:tcBorders>
          </w:tcPr>
          <w:p w:rsidR="00836FF2" w:rsidRDefault="00836FF2" w:rsidP="007A5F8C">
            <w:pPr>
              <w:pStyle w:val="HSNormal"/>
              <w:snapToGrid w:val="0"/>
              <w:jc w:val="left"/>
            </w:pPr>
            <w:r>
              <w:t>= 1 scan</w:t>
            </w:r>
            <w:r w:rsidR="00D8300B">
              <w:t xml:space="preserve"> is note completed</w:t>
            </w:r>
            <w:r>
              <w:t>, and firmware is continuing scan.</w:t>
            </w:r>
          </w:p>
          <w:p w:rsidR="00836FF2" w:rsidRDefault="00836FF2" w:rsidP="007A5F8C">
            <w:pPr>
              <w:pStyle w:val="HSNormal"/>
              <w:snapToGrid w:val="0"/>
              <w:jc w:val="left"/>
            </w:pPr>
            <w:r>
              <w:t>=0 Scan operation completed</w:t>
            </w:r>
          </w:p>
        </w:tc>
      </w:tr>
      <w:tr w:rsidR="00836FF2" w:rsidTr="007A5F8C">
        <w:trPr>
          <w:trHeight w:val="33"/>
        </w:trPr>
        <w:tc>
          <w:tcPr>
            <w:tcW w:w="2970" w:type="dxa"/>
            <w:tcBorders>
              <w:top w:val="nil"/>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1D0B4F">
              <w:t>bss_res[0]</w:t>
            </w:r>
          </w:p>
        </w:tc>
        <w:tc>
          <w:tcPr>
            <w:tcW w:w="3150" w:type="dxa"/>
            <w:tcBorders>
              <w:top w:val="nil"/>
              <w:left w:val="single" w:sz="4" w:space="0" w:color="000000"/>
              <w:bottom w:val="single" w:sz="4" w:space="0" w:color="000000"/>
              <w:right w:val="nil"/>
            </w:tcBorders>
          </w:tcPr>
          <w:p w:rsidR="00836FF2" w:rsidRDefault="00836FF2" w:rsidP="007A5F8C">
            <w:pPr>
              <w:pStyle w:val="HSNormal"/>
              <w:snapToGrid w:val="0"/>
              <w:jc w:val="left"/>
            </w:pPr>
            <w:r>
              <w:t>uint8</w:t>
            </w:r>
          </w:p>
        </w:tc>
        <w:tc>
          <w:tcPr>
            <w:tcW w:w="3150" w:type="dxa"/>
            <w:tcBorders>
              <w:top w:val="nil"/>
              <w:left w:val="single" w:sz="4" w:space="0" w:color="000000"/>
              <w:bottom w:val="single" w:sz="4" w:space="0" w:color="000000"/>
              <w:right w:val="single" w:sz="4" w:space="0" w:color="000000"/>
            </w:tcBorders>
          </w:tcPr>
          <w:p w:rsidR="00836FF2" w:rsidRDefault="00836FF2" w:rsidP="007A5F8C">
            <w:pPr>
              <w:pStyle w:val="HSNormal"/>
              <w:snapToGrid w:val="0"/>
              <w:jc w:val="left"/>
            </w:pPr>
            <w:r>
              <w:t xml:space="preserve">Actual bss (beacon / probe response) frames starting </w:t>
            </w:r>
            <w:r w:rsidR="000E1C71">
              <w:t xml:space="preserve">for </w:t>
            </w:r>
            <w:r w:rsidR="000E1C71">
              <w:lastRenderedPageBreak/>
              <w:t>their</w:t>
            </w:r>
            <w:r>
              <w:t xml:space="preserve"> rssi and channel values. </w:t>
            </w:r>
          </w:p>
        </w:tc>
      </w:tr>
    </w:tbl>
    <w:p w:rsidR="00836FF2" w:rsidRPr="001C3A07" w:rsidRDefault="00836FF2" w:rsidP="00836FF2"/>
    <w:p w:rsidR="00836FF2" w:rsidRDefault="00836FF2" w:rsidP="00836FF2"/>
    <w:p w:rsidR="00836FF2" w:rsidRPr="007C04E2" w:rsidRDefault="00836FF2" w:rsidP="00836FF2">
      <w:pPr>
        <w:pStyle w:val="Appendix3"/>
      </w:pPr>
      <w:bookmarkStart w:id="141" w:name="_Ref374365230"/>
      <w:bookmarkStart w:id="142" w:name="_Toc374459437"/>
      <w:bookmarkStart w:id="143" w:name="_Toc378273363"/>
      <w:r w:rsidRPr="005754BC">
        <w:t>host_event_reset_complete</w:t>
      </w:r>
      <w:bookmarkEnd w:id="141"/>
      <w:bookmarkEnd w:id="142"/>
      <w:bookmarkEnd w:id="143"/>
    </w:p>
    <w:p w:rsidR="00836FF2" w:rsidRDefault="00836FF2" w:rsidP="00836FF2"/>
    <w:tbl>
      <w:tblPr>
        <w:tblW w:w="9270" w:type="dxa"/>
        <w:tblInd w:w="18" w:type="dxa"/>
        <w:tblLayout w:type="fixed"/>
        <w:tblLook w:val="04A0" w:firstRow="1" w:lastRow="0" w:firstColumn="1" w:lastColumn="0" w:noHBand="0" w:noVBand="1"/>
      </w:tblPr>
      <w:tblGrid>
        <w:gridCol w:w="2970"/>
        <w:gridCol w:w="3150"/>
        <w:gridCol w:w="3150"/>
      </w:tblGrid>
      <w:tr w:rsidR="00836FF2" w:rsidTr="008E095E">
        <w:trPr>
          <w:trHeight w:val="576"/>
        </w:trPr>
        <w:tc>
          <w:tcPr>
            <w:tcW w:w="297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315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15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315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055BE5">
              <w:rPr>
                <w:rFonts w:cs="Arial"/>
                <w:bCs/>
              </w:rPr>
              <w:t>UMAC_EVENT_RESET_COMPLETE</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 xml:space="preserve"> </w:t>
            </w:r>
            <w:r w:rsidRPr="007C04E2">
              <w:t>cap</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7C04E2">
              <w:t>ht_supported</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7C04E2">
              <w:t>ampdu_factor</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7C04E2">
              <w:t>ampdu_density</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7C04E2">
              <w:t>rx_mask[HT_MCS_MASK_LEN]</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Pr="007C04E2" w:rsidRDefault="00836FF2" w:rsidP="007A5F8C">
            <w:pPr>
              <w:pStyle w:val="HSNormal"/>
              <w:snapToGrid w:val="0"/>
              <w:jc w:val="left"/>
            </w:pPr>
            <w:r w:rsidRPr="007C04E2">
              <w:t>rx_highest</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Unused</w:t>
            </w:r>
          </w:p>
        </w:tc>
      </w:tr>
      <w:tr w:rsidR="00836FF2" w:rsidTr="007A5F8C">
        <w:trPr>
          <w:trHeight w:val="273"/>
        </w:trPr>
        <w:tc>
          <w:tcPr>
            <w:tcW w:w="297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7C04E2">
              <w:t>tx_params</w:t>
            </w:r>
          </w:p>
        </w:tc>
        <w:tc>
          <w:tcPr>
            <w:tcW w:w="3150" w:type="dxa"/>
            <w:tcBorders>
              <w:top w:val="single" w:sz="4" w:space="0" w:color="000000"/>
              <w:left w:val="single" w:sz="4" w:space="0" w:color="000000"/>
              <w:bottom w:val="single" w:sz="4" w:space="0" w:color="000000"/>
              <w:right w:val="nil"/>
            </w:tcBorders>
          </w:tcPr>
          <w:p w:rsidR="00836FF2" w:rsidRDefault="00836FF2" w:rsidP="007A5F8C">
            <w:pPr>
              <w:pStyle w:val="HSNormal"/>
              <w:tabs>
                <w:tab w:val="left" w:pos="900"/>
              </w:tabs>
            </w:pPr>
            <w:r>
              <w:t>uint32</w:t>
            </w:r>
          </w:p>
        </w:tc>
        <w:tc>
          <w:tcPr>
            <w:tcW w:w="315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pPr>
            <w:r>
              <w:t>Unused</w:t>
            </w:r>
          </w:p>
        </w:tc>
      </w:tr>
      <w:tr w:rsidR="006559CB" w:rsidTr="007A5F8C">
        <w:trPr>
          <w:trHeight w:val="273"/>
        </w:trPr>
        <w:tc>
          <w:tcPr>
            <w:tcW w:w="2970" w:type="dxa"/>
            <w:tcBorders>
              <w:top w:val="single" w:sz="4" w:space="0" w:color="000000"/>
              <w:left w:val="single" w:sz="4" w:space="0" w:color="000000"/>
              <w:bottom w:val="single" w:sz="4" w:space="0" w:color="000000"/>
              <w:right w:val="nil"/>
            </w:tcBorders>
          </w:tcPr>
          <w:p w:rsidR="006559CB" w:rsidRPr="007C04E2" w:rsidRDefault="006559CB" w:rsidP="007A5F8C">
            <w:pPr>
              <w:pStyle w:val="HSNormal"/>
              <w:snapToGrid w:val="0"/>
              <w:jc w:val="left"/>
            </w:pPr>
            <w:r>
              <w:t>version[6]</w:t>
            </w:r>
          </w:p>
        </w:tc>
        <w:tc>
          <w:tcPr>
            <w:tcW w:w="3150" w:type="dxa"/>
            <w:tcBorders>
              <w:top w:val="single" w:sz="4" w:space="0" w:color="000000"/>
              <w:left w:val="single" w:sz="4" w:space="0" w:color="000000"/>
              <w:bottom w:val="single" w:sz="4" w:space="0" w:color="000000"/>
              <w:right w:val="nil"/>
            </w:tcBorders>
          </w:tcPr>
          <w:p w:rsidR="006559CB" w:rsidRDefault="006559CB" w:rsidP="007A5F8C">
            <w:pPr>
              <w:pStyle w:val="HSNormal"/>
              <w:tabs>
                <w:tab w:val="left" w:pos="900"/>
              </w:tabs>
            </w:pPr>
            <w:r>
              <w:t>uint8</w:t>
            </w:r>
          </w:p>
        </w:tc>
        <w:tc>
          <w:tcPr>
            <w:tcW w:w="3150" w:type="dxa"/>
            <w:tcBorders>
              <w:top w:val="single" w:sz="4" w:space="0" w:color="000000"/>
              <w:left w:val="single" w:sz="4" w:space="0" w:color="000000"/>
              <w:bottom w:val="single" w:sz="4" w:space="0" w:color="000000"/>
              <w:right w:val="single" w:sz="4" w:space="0" w:color="000000"/>
            </w:tcBorders>
          </w:tcPr>
          <w:p w:rsidR="006559CB" w:rsidRDefault="006559CB" w:rsidP="007A5F8C">
            <w:pPr>
              <w:pStyle w:val="HSNormal"/>
            </w:pPr>
            <w:r>
              <w:t>Firmware  version number</w:t>
            </w:r>
          </w:p>
        </w:tc>
      </w:tr>
    </w:tbl>
    <w:p w:rsidR="00836FF2" w:rsidRDefault="00836FF2" w:rsidP="00836FF2"/>
    <w:p w:rsidR="00836FF2" w:rsidRDefault="00836FF2" w:rsidP="00836FF2"/>
    <w:p w:rsidR="00836FF2" w:rsidRDefault="00836FF2" w:rsidP="00836FF2">
      <w:pPr>
        <w:pStyle w:val="Appendix3"/>
        <w:rPr>
          <w:rFonts w:cs="Arial"/>
        </w:rPr>
      </w:pPr>
      <w:bookmarkStart w:id="144" w:name="_Ref374365582"/>
      <w:bookmarkStart w:id="145" w:name="_Toc374459438"/>
      <w:bookmarkStart w:id="146" w:name="_Toc378273364"/>
      <w:r w:rsidRPr="00883306">
        <w:rPr>
          <w:rFonts w:cs="Arial"/>
        </w:rPr>
        <w:t>umac_event_mib_stats</w:t>
      </w:r>
      <w:bookmarkEnd w:id="144"/>
      <w:bookmarkEnd w:id="145"/>
      <w:bookmarkEnd w:id="146"/>
    </w:p>
    <w:tbl>
      <w:tblPr>
        <w:tblpPr w:leftFromText="180" w:rightFromText="180" w:vertAnchor="text" w:horzAnchor="margin" w:tblpXSpec="center" w:tblpY="5"/>
        <w:tblW w:w="9271" w:type="dxa"/>
        <w:tblLayout w:type="fixed"/>
        <w:tblLook w:val="04A0" w:firstRow="1" w:lastRow="0" w:firstColumn="1" w:lastColumn="0" w:noHBand="0" w:noVBand="1"/>
      </w:tblPr>
      <w:tblGrid>
        <w:gridCol w:w="3235"/>
        <w:gridCol w:w="2827"/>
        <w:gridCol w:w="3209"/>
      </w:tblGrid>
      <w:tr w:rsidR="00836FF2" w:rsidRPr="00577606" w:rsidTr="008E095E">
        <w:trPr>
          <w:trHeight w:val="475"/>
        </w:trPr>
        <w:tc>
          <w:tcPr>
            <w:tcW w:w="3235"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Field Name</w:t>
            </w:r>
          </w:p>
        </w:tc>
        <w:tc>
          <w:tcPr>
            <w:tcW w:w="2827" w:type="dxa"/>
            <w:tcBorders>
              <w:top w:val="single" w:sz="4" w:space="0" w:color="000000"/>
              <w:left w:val="single" w:sz="4" w:space="0" w:color="000000"/>
              <w:bottom w:val="single" w:sz="4" w:space="0" w:color="000000"/>
              <w:right w:val="nil"/>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Types</w:t>
            </w:r>
          </w:p>
        </w:tc>
        <w:tc>
          <w:tcPr>
            <w:tcW w:w="3209"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Pr="00577606" w:rsidRDefault="00836FF2" w:rsidP="007A5F8C">
            <w:pPr>
              <w:pStyle w:val="HSNormal"/>
              <w:snapToGrid w:val="0"/>
              <w:jc w:val="left"/>
              <w:rPr>
                <w:rFonts w:ascii="Arial" w:hAnsi="Arial" w:cs="Arial"/>
                <w:b/>
                <w:bCs/>
                <w:sz w:val="20"/>
              </w:rPr>
            </w:pPr>
            <w:r w:rsidRPr="00577606">
              <w:rPr>
                <w:rFonts w:ascii="Arial" w:hAnsi="Arial" w:cs="Arial"/>
                <w:b/>
                <w:bCs/>
                <w:sz w:val="20"/>
              </w:rPr>
              <w:t>Description</w:t>
            </w:r>
          </w:p>
        </w:tc>
      </w:tr>
      <w:tr w:rsidR="00836FF2" w:rsidRPr="00577606" w:rsidTr="007A5F8C">
        <w:trPr>
          <w:trHeight w:val="475"/>
        </w:trPr>
        <w:tc>
          <w:tcPr>
            <w:tcW w:w="3235"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27"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209"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rPr>
                <w:rFonts w:ascii="Arial" w:hAnsi="Arial" w:cs="Arial"/>
                <w:sz w:val="20"/>
              </w:rPr>
            </w:pPr>
            <w:r>
              <w:rPr>
                <w:rFonts w:cs="Arial"/>
                <w:bCs/>
              </w:rPr>
              <w:t xml:space="preserve">24 byte host-firmware header. id parameter of the hdr structure  is set to </w:t>
            </w:r>
            <w:r w:rsidRPr="008E0D5D">
              <w:rPr>
                <w:rFonts w:cs="Arial"/>
                <w:bCs/>
              </w:rPr>
              <w:t>UMAC_EVENT_MIB_STAT</w:t>
            </w:r>
          </w:p>
        </w:tc>
      </w:tr>
      <w:tr w:rsidR="00836FF2" w:rsidRPr="00577606" w:rsidTr="007A5F8C">
        <w:trPr>
          <w:trHeight w:val="475"/>
        </w:trPr>
        <w:tc>
          <w:tcPr>
            <w:tcW w:w="3235" w:type="dxa"/>
            <w:tcBorders>
              <w:top w:val="single" w:sz="4" w:space="0" w:color="000000"/>
              <w:left w:val="single" w:sz="4" w:space="0" w:color="000000"/>
              <w:bottom w:val="single" w:sz="4" w:space="0" w:color="000000"/>
              <w:right w:val="nil"/>
            </w:tcBorders>
          </w:tcPr>
          <w:p w:rsidR="00836FF2" w:rsidRPr="00577606" w:rsidRDefault="00836FF2" w:rsidP="007A5F8C">
            <w:pPr>
              <w:pStyle w:val="HSNormal"/>
              <w:snapToGrid w:val="0"/>
              <w:jc w:val="left"/>
              <w:rPr>
                <w:rFonts w:ascii="Arial" w:hAnsi="Arial" w:cs="Arial"/>
                <w:sz w:val="20"/>
              </w:rPr>
            </w:pPr>
            <w:r w:rsidRPr="00883306">
              <w:rPr>
                <w:rFonts w:ascii="Arial" w:hAnsi="Arial" w:cs="Arial"/>
                <w:sz w:val="20"/>
              </w:rPr>
              <w:t>ed_cnt</w:t>
            </w:r>
          </w:p>
        </w:tc>
        <w:tc>
          <w:tcPr>
            <w:tcW w:w="2827" w:type="dxa"/>
            <w:tcBorders>
              <w:top w:val="single" w:sz="4" w:space="0" w:color="000000"/>
              <w:left w:val="single" w:sz="4" w:space="0" w:color="000000"/>
              <w:bottom w:val="single" w:sz="4" w:space="0" w:color="000000"/>
              <w:right w:val="nil"/>
            </w:tcBorders>
          </w:tcPr>
          <w:p w:rsidR="00836FF2" w:rsidRPr="00883306" w:rsidRDefault="00836FF2" w:rsidP="007A5F8C">
            <w:pPr>
              <w:pStyle w:val="HSNormal"/>
              <w:snapToGrid w:val="0"/>
              <w:jc w:val="left"/>
              <w:rPr>
                <w:szCs w:val="24"/>
              </w:rPr>
            </w:pPr>
            <w:r w:rsidRPr="00883306">
              <w:rPr>
                <w:szCs w:val="24"/>
              </w:rP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Pr="00577606" w:rsidRDefault="00CF1B1D" w:rsidP="007A5F8C">
            <w:pPr>
              <w:pStyle w:val="HSNormal"/>
              <w:snapToGrid w:val="0"/>
              <w:jc w:val="left"/>
              <w:rPr>
                <w:rFonts w:ascii="Arial" w:hAnsi="Arial" w:cs="Arial"/>
                <w:sz w:val="20"/>
              </w:rPr>
            </w:pPr>
            <w:r>
              <w:rPr>
                <w:rFonts w:ascii="Arial" w:hAnsi="Arial" w:cs="Arial"/>
                <w:sz w:val="20"/>
              </w:rPr>
              <w:t>Number of energy detections.</w:t>
            </w:r>
          </w:p>
        </w:tc>
      </w:tr>
      <w:tr w:rsidR="00836FF2" w:rsidRPr="00577606" w:rsidTr="007A5F8C">
        <w:trPr>
          <w:trHeight w:val="475"/>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ofdm_crc32_success_cnt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257557" w:rsidP="007A5F8C">
            <w:pPr>
              <w:pStyle w:val="HSNormal"/>
              <w:snapToGrid w:val="0"/>
              <w:jc w:val="left"/>
            </w:pPr>
            <w:r>
              <w:rPr>
                <w:rFonts w:ascii="Arial" w:hAnsi="Arial" w:cs="Arial"/>
                <w:sz w:val="20"/>
              </w:rPr>
              <w:t>Successfully received OFDM packets</w:t>
            </w:r>
          </w:p>
        </w:tc>
      </w:tr>
      <w:tr w:rsidR="00836FF2" w:rsidRPr="00577606" w:rsidTr="007A5F8C">
        <w:trPr>
          <w:trHeight w:val="475"/>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dsss_crc32_success_cnt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DA4343" w:rsidP="00DA4343">
            <w:pPr>
              <w:pStyle w:val="HSNormal"/>
              <w:snapToGrid w:val="0"/>
              <w:jc w:val="left"/>
            </w:pPr>
            <w:r>
              <w:rPr>
                <w:rFonts w:ascii="Arial" w:hAnsi="Arial" w:cs="Arial"/>
                <w:sz w:val="20"/>
              </w:rPr>
              <w:t>Successfully received DSSS packets</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ofdm_crc32_fail_cnt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88177B" w:rsidP="007A5F8C">
            <w:pPr>
              <w:pStyle w:val="HSNormal"/>
              <w:snapToGrid w:val="0"/>
              <w:jc w:val="left"/>
            </w:pPr>
            <w:r>
              <w:rPr>
                <w:rFonts w:ascii="Arial" w:hAnsi="Arial" w:cs="Arial"/>
                <w:sz w:val="20"/>
              </w:rPr>
              <w:t>Number OFDM CRC32 fail packets</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dsss_crc32_fail_cnt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17112A" w:rsidP="0017112A">
            <w:pPr>
              <w:pStyle w:val="HSNormal"/>
              <w:snapToGrid w:val="0"/>
              <w:jc w:val="left"/>
            </w:pPr>
            <w:r>
              <w:rPr>
                <w:rFonts w:ascii="Arial" w:hAnsi="Arial" w:cs="Arial"/>
                <w:sz w:val="20"/>
              </w:rPr>
              <w:t>Number DSSS CRC32 fail packets</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ofdm_s2l_fail_cnt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8728FD" w:rsidP="007A5F8C">
            <w:pPr>
              <w:pStyle w:val="HSNormal"/>
              <w:snapToGrid w:val="0"/>
              <w:jc w:val="left"/>
            </w:pPr>
            <w:r>
              <w:rPr>
                <w:rFonts w:ascii="Arial" w:hAnsi="Arial" w:cs="Arial"/>
                <w:sz w:val="20"/>
              </w:rPr>
              <w:t>OFDM Short to Long preamble fail count</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lastRenderedPageBreak/>
              <w:t>ofdm_signal_fail_cnt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EA1BEE" w:rsidP="007A5F8C">
            <w:pPr>
              <w:pStyle w:val="HSNormal"/>
              <w:snapToGrid w:val="0"/>
              <w:jc w:val="left"/>
            </w:pPr>
            <w:r>
              <w:rPr>
                <w:rFonts w:ascii="Arial" w:hAnsi="Arial" w:cs="Arial"/>
                <w:sz w:val="20"/>
              </w:rPr>
              <w:t>OFDM signal fail count</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pPr>
            <w:r w:rsidRPr="00883306">
              <w:t>dsss_cca_fail_cnt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325E69" w:rsidP="007A5F8C">
            <w:pPr>
              <w:pStyle w:val="HSNormal"/>
              <w:snapToGrid w:val="0"/>
              <w:jc w:val="left"/>
            </w:pPr>
            <w:r>
              <w:rPr>
                <w:rFonts w:ascii="Arial" w:hAnsi="Arial" w:cs="Arial"/>
                <w:sz w:val="20"/>
              </w:rPr>
              <w:t>DSSS correlation fail count</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883306">
              <w:t>dsss_sfd_fail_cnt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0726CB" w:rsidP="007A5F8C">
            <w:pPr>
              <w:pStyle w:val="HSNormal"/>
              <w:snapToGrid w:val="0"/>
              <w:jc w:val="left"/>
            </w:pPr>
            <w:r>
              <w:rPr>
                <w:rFonts w:ascii="Arial" w:hAnsi="Arial" w:cs="Arial"/>
                <w:sz w:val="20"/>
              </w:rPr>
              <w:t>DSSS SFD fail count</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Pr="00883306" w:rsidRDefault="00836FF2" w:rsidP="007A5F8C">
            <w:pPr>
              <w:pStyle w:val="HSNormal"/>
              <w:snapToGrid w:val="0"/>
              <w:jc w:val="left"/>
            </w:pPr>
            <w:r w:rsidRPr="00883306">
              <w:t>dsss_hdr_fail_cnt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DD60A4" w:rsidP="007A5F8C">
            <w:pPr>
              <w:pStyle w:val="HSNormal"/>
              <w:snapToGrid w:val="0"/>
              <w:jc w:val="left"/>
            </w:pPr>
            <w:r>
              <w:rPr>
                <w:rFonts w:ascii="Arial" w:hAnsi="Arial" w:cs="Arial"/>
                <w:sz w:val="20"/>
              </w:rPr>
              <w:t>DSSS Header fail count</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Pr="00883306" w:rsidRDefault="00836FF2" w:rsidP="007A5F8C">
            <w:pPr>
              <w:pStyle w:val="HSNormal"/>
              <w:snapToGrid w:val="0"/>
              <w:jc w:val="left"/>
            </w:pPr>
            <w:r w:rsidRPr="00883306">
              <w:t>ofdm_not_support_cnt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5A3ACC" w:rsidP="007A5F8C">
            <w:pPr>
              <w:pStyle w:val="HSNormal"/>
              <w:snapToGrid w:val="0"/>
              <w:jc w:val="left"/>
            </w:pPr>
            <w:r>
              <w:rPr>
                <w:rFonts w:ascii="Arial" w:hAnsi="Arial" w:cs="Arial"/>
                <w:sz w:val="20"/>
              </w:rPr>
              <w:t>Unused</w:t>
            </w:r>
          </w:p>
        </w:tc>
      </w:tr>
      <w:tr w:rsidR="00836FF2" w:rsidRPr="00577606" w:rsidTr="007A5F8C">
        <w:trPr>
          <w:trHeight w:val="503"/>
        </w:trPr>
        <w:tc>
          <w:tcPr>
            <w:tcW w:w="3235" w:type="dxa"/>
            <w:tcBorders>
              <w:top w:val="single" w:sz="4" w:space="0" w:color="000000"/>
              <w:left w:val="single" w:sz="4" w:space="0" w:color="000000"/>
              <w:bottom w:val="single" w:sz="4" w:space="0" w:color="000000"/>
              <w:right w:val="nil"/>
            </w:tcBorders>
          </w:tcPr>
          <w:p w:rsidR="00836FF2" w:rsidRPr="00883306" w:rsidRDefault="00836FF2" w:rsidP="007A5F8C">
            <w:pPr>
              <w:pStyle w:val="HSNormal"/>
              <w:snapToGrid w:val="0"/>
              <w:jc w:val="left"/>
            </w:pPr>
            <w:r w:rsidRPr="00883306">
              <w:t>sifs_fail_cnt</w:t>
            </w:r>
          </w:p>
        </w:tc>
        <w:tc>
          <w:tcPr>
            <w:tcW w:w="2827"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09" w:type="dxa"/>
            <w:tcBorders>
              <w:top w:val="single" w:sz="4" w:space="0" w:color="000000"/>
              <w:left w:val="single" w:sz="4" w:space="0" w:color="000000"/>
              <w:bottom w:val="single" w:sz="4" w:space="0" w:color="000000"/>
              <w:right w:val="single" w:sz="4" w:space="0" w:color="000000"/>
            </w:tcBorders>
          </w:tcPr>
          <w:p w:rsidR="00836FF2" w:rsidRDefault="005A3ACC" w:rsidP="007A5F8C">
            <w:pPr>
              <w:pStyle w:val="HSNormal"/>
              <w:snapToGrid w:val="0"/>
              <w:jc w:val="left"/>
            </w:pPr>
            <w:r>
              <w:rPr>
                <w:rFonts w:ascii="Arial" w:hAnsi="Arial" w:cs="Arial"/>
                <w:sz w:val="20"/>
              </w:rPr>
              <w:t>Unused</w:t>
            </w:r>
          </w:p>
        </w:tc>
      </w:tr>
    </w:tbl>
    <w:p w:rsidR="00836FF2" w:rsidRDefault="00836FF2" w:rsidP="00836FF2"/>
    <w:p w:rsidR="008E095E" w:rsidRDefault="008E095E" w:rsidP="00836FF2"/>
    <w:p w:rsidR="008E095E" w:rsidRDefault="008E095E" w:rsidP="00836FF2"/>
    <w:p w:rsidR="008E095E" w:rsidRDefault="008E095E" w:rsidP="00836FF2"/>
    <w:p w:rsidR="008E095E" w:rsidRDefault="008E095E" w:rsidP="00836FF2"/>
    <w:p w:rsidR="008E095E" w:rsidRPr="00876B80" w:rsidRDefault="008E095E" w:rsidP="00836FF2"/>
    <w:p w:rsidR="00836FF2" w:rsidRDefault="00836FF2" w:rsidP="00836FF2">
      <w:pPr>
        <w:pStyle w:val="Appendix3"/>
        <w:rPr>
          <w:rFonts w:cs="Arial"/>
        </w:rPr>
      </w:pPr>
      <w:bookmarkStart w:id="147" w:name="_Ref374459235"/>
      <w:bookmarkStart w:id="148" w:name="_Toc374459439"/>
      <w:bookmarkStart w:id="149" w:name="_Ref374365838"/>
      <w:bookmarkStart w:id="150" w:name="_Toc378273365"/>
      <w:r w:rsidRPr="00580BFC">
        <w:rPr>
          <w:rFonts w:cs="Arial"/>
        </w:rPr>
        <w:t>host_event_phy_stats</w:t>
      </w:r>
      <w:bookmarkEnd w:id="147"/>
      <w:bookmarkEnd w:id="148"/>
      <w:bookmarkEnd w:id="150"/>
    </w:p>
    <w:p w:rsidR="00836FF2" w:rsidRPr="0026234F" w:rsidRDefault="00836FF2" w:rsidP="00836FF2"/>
    <w:tbl>
      <w:tblPr>
        <w:tblW w:w="9270" w:type="dxa"/>
        <w:tblInd w:w="18" w:type="dxa"/>
        <w:tblLayout w:type="fixed"/>
        <w:tblLook w:val="04A0" w:firstRow="1" w:lastRow="0" w:firstColumn="1" w:lastColumn="0" w:noHBand="0" w:noVBand="1"/>
      </w:tblPr>
      <w:tblGrid>
        <w:gridCol w:w="3209"/>
        <w:gridCol w:w="2835"/>
        <w:gridCol w:w="3226"/>
      </w:tblGrid>
      <w:tr w:rsidR="00836FF2" w:rsidTr="000C0C43">
        <w:trPr>
          <w:trHeight w:val="596"/>
        </w:trPr>
        <w:tc>
          <w:tcPr>
            <w:tcW w:w="3209"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2835"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81"/>
        </w:trPr>
        <w:tc>
          <w:tcPr>
            <w:tcW w:w="3209" w:type="dxa"/>
            <w:tcBorders>
              <w:top w:val="single" w:sz="4" w:space="0" w:color="000000"/>
              <w:left w:val="single" w:sz="4" w:space="0" w:color="000000"/>
              <w:bottom w:val="single" w:sz="4" w:space="0" w:color="000000"/>
              <w:right w:val="nil"/>
            </w:tcBorders>
            <w:hideMark/>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35"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rPr>
                <w:rFonts w:ascii="Arial" w:hAnsi="Arial" w:cs="Arial"/>
                <w:sz w:val="20"/>
              </w:rPr>
            </w:pPr>
            <w:r>
              <w:rPr>
                <w:rFonts w:cs="Arial"/>
                <w:bCs/>
              </w:rPr>
              <w:t xml:space="preserve">24 byte host-firmware header. id parameter of the hdr structure  is set to </w:t>
            </w:r>
            <w:r w:rsidRPr="008E0D5D">
              <w:rPr>
                <w:rFonts w:cs="Arial"/>
                <w:bCs/>
              </w:rPr>
              <w:t>UMAC_EVENT_</w:t>
            </w:r>
            <w:r>
              <w:rPr>
                <w:rFonts w:cs="Arial"/>
                <w:bCs/>
              </w:rPr>
              <w:t>PHY_STAT</w:t>
            </w:r>
          </w:p>
        </w:tc>
      </w:tr>
      <w:tr w:rsidR="00836FF2" w:rsidTr="007A5F8C">
        <w:trPr>
          <w:trHeight w:val="281"/>
        </w:trPr>
        <w:tc>
          <w:tcPr>
            <w:tcW w:w="3209" w:type="dxa"/>
            <w:tcBorders>
              <w:top w:val="single" w:sz="4" w:space="0" w:color="000000"/>
              <w:left w:val="single" w:sz="4" w:space="0" w:color="000000"/>
              <w:bottom w:val="single" w:sz="4" w:space="0" w:color="000000"/>
              <w:right w:val="nil"/>
            </w:tcBorders>
          </w:tcPr>
          <w:p w:rsidR="00836FF2" w:rsidRDefault="00836FF2" w:rsidP="007A5F8C">
            <w:pPr>
              <w:rPr>
                <w:rFonts w:ascii="Times New Roman" w:hAnsi="Times New Roman"/>
                <w:sz w:val="24"/>
                <w:szCs w:val="24"/>
              </w:rPr>
            </w:pPr>
            <w:r w:rsidRPr="00580BFC">
              <w:rPr>
                <w:rFonts w:ascii="Times New Roman" w:hAnsi="Times New Roman"/>
                <w:sz w:val="24"/>
                <w:szCs w:val="24"/>
              </w:rPr>
              <w:t>phy_stats[64]</w:t>
            </w:r>
          </w:p>
        </w:tc>
        <w:tc>
          <w:tcPr>
            <w:tcW w:w="2835"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Pr>
                <w:rFonts w:ascii="Times New Roman" w:hAnsi="Times New Roman"/>
                <w:sz w:val="24"/>
                <w:szCs w:val="24"/>
              </w:rPr>
              <w:t>uint32</w:t>
            </w:r>
          </w:p>
        </w:tc>
        <w:tc>
          <w:tcPr>
            <w:tcW w:w="3226" w:type="dxa"/>
            <w:tcBorders>
              <w:top w:val="single" w:sz="4" w:space="0" w:color="000000"/>
              <w:left w:val="single" w:sz="4" w:space="0" w:color="000000"/>
              <w:bottom w:val="single" w:sz="4" w:space="0" w:color="000000"/>
              <w:right w:val="single" w:sz="4" w:space="0" w:color="000000"/>
            </w:tcBorders>
          </w:tcPr>
          <w:p w:rsidR="00836FF2" w:rsidRDefault="00350516" w:rsidP="007A5F8C">
            <w:pPr>
              <w:pStyle w:val="HSNormal"/>
              <w:snapToGrid w:val="0"/>
              <w:jc w:val="left"/>
              <w:rPr>
                <w:rFonts w:ascii="Arial" w:hAnsi="Arial" w:cs="Arial"/>
                <w:sz w:val="20"/>
              </w:rPr>
            </w:pPr>
            <w:r>
              <w:rPr>
                <w:rFonts w:ascii="Arial" w:hAnsi="Arial" w:cs="Arial"/>
                <w:sz w:val="20"/>
              </w:rPr>
              <w:t>Unused</w:t>
            </w:r>
          </w:p>
        </w:tc>
      </w:tr>
    </w:tbl>
    <w:p w:rsidR="00836FF2" w:rsidRPr="0026234F" w:rsidRDefault="00836FF2" w:rsidP="00836FF2"/>
    <w:p w:rsidR="00836FF2" w:rsidRDefault="00836FF2" w:rsidP="00836FF2">
      <w:pPr>
        <w:pStyle w:val="Appendix3"/>
        <w:rPr>
          <w:rFonts w:cs="Arial"/>
        </w:rPr>
      </w:pPr>
      <w:bookmarkStart w:id="151" w:name="_Ref374366094"/>
      <w:bookmarkStart w:id="152" w:name="_Toc374459440"/>
      <w:bookmarkStart w:id="153" w:name="_Toc378273366"/>
      <w:r w:rsidRPr="003F027F">
        <w:rPr>
          <w:rFonts w:cs="Arial"/>
        </w:rPr>
        <w:t>umac_event_noa</w:t>
      </w:r>
      <w:bookmarkEnd w:id="151"/>
      <w:bookmarkEnd w:id="152"/>
      <w:bookmarkEnd w:id="153"/>
    </w:p>
    <w:p w:rsidR="00836FF2" w:rsidRPr="00AB6CFA" w:rsidRDefault="00836FF2" w:rsidP="00836FF2"/>
    <w:tbl>
      <w:tblPr>
        <w:tblW w:w="9270" w:type="dxa"/>
        <w:tblInd w:w="18" w:type="dxa"/>
        <w:tblLayout w:type="fixed"/>
        <w:tblLook w:val="04A0" w:firstRow="1" w:lastRow="0" w:firstColumn="1" w:lastColumn="0" w:noHBand="0" w:noVBand="1"/>
      </w:tblPr>
      <w:tblGrid>
        <w:gridCol w:w="3240"/>
        <w:gridCol w:w="2804"/>
        <w:gridCol w:w="3226"/>
      </w:tblGrid>
      <w:tr w:rsidR="00836FF2" w:rsidTr="000C0C43">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B5645B">
              <w:rPr>
                <w:rFonts w:cs="Arial"/>
                <w:bCs/>
              </w:rPr>
              <w:t>UMAC_EVENT_NOA</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if_index</w:t>
            </w:r>
          </w:p>
        </w:tc>
        <w:tc>
          <w:tcPr>
            <w:tcW w:w="2804"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Virtual interface index number</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hideMark/>
          </w:tcPr>
          <w:p w:rsidR="00836FF2" w:rsidRDefault="00836FF2" w:rsidP="007A5F8C">
            <w:pPr>
              <w:pStyle w:val="HSNormal"/>
              <w:snapToGrid w:val="0"/>
              <w:jc w:val="left"/>
            </w:pPr>
            <w:r w:rsidRPr="003F027F">
              <w:t>vif_addr[ETH_ALEN]</w:t>
            </w:r>
          </w:p>
        </w:tc>
        <w:tc>
          <w:tcPr>
            <w:tcW w:w="2804"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uint8</w:t>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mac address of VIF</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3F027F" w:rsidRDefault="00836FF2" w:rsidP="007A5F8C">
            <w:pPr>
              <w:pStyle w:val="HSNormal"/>
              <w:snapToGrid w:val="0"/>
              <w:jc w:val="left"/>
            </w:pPr>
            <w:r w:rsidRPr="003F027F">
              <w:t>noa_active</w:t>
            </w:r>
          </w:p>
        </w:tc>
        <w:tc>
          <w:tcPr>
            <w:tcW w:w="2804"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0 = NOA feature is not a</w:t>
            </w:r>
            <w:r w:rsidR="006559CB">
              <w:t>c</w:t>
            </w:r>
            <w:r>
              <w:t>tive</w:t>
            </w:r>
          </w:p>
          <w:p w:rsidR="00836FF2" w:rsidRDefault="00836FF2" w:rsidP="007A5F8C">
            <w:pPr>
              <w:pStyle w:val="HSNormal"/>
              <w:snapToGrid w:val="0"/>
              <w:jc w:val="left"/>
            </w:pPr>
            <w:r>
              <w:t>1 = NOA feature is active</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3F027F" w:rsidRDefault="00836FF2" w:rsidP="007A5F8C">
            <w:pPr>
              <w:pStyle w:val="HSNormal"/>
              <w:snapToGrid w:val="0"/>
              <w:jc w:val="left"/>
            </w:pPr>
            <w:r w:rsidRPr="003F027F">
              <w:t>ap_present</w:t>
            </w:r>
          </w:p>
        </w:tc>
        <w:tc>
          <w:tcPr>
            <w:tcW w:w="2804"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0 = AP is absent</w:t>
            </w:r>
          </w:p>
          <w:p w:rsidR="00836FF2" w:rsidRDefault="00836FF2" w:rsidP="007A5F8C">
            <w:pPr>
              <w:pStyle w:val="HSNormal"/>
              <w:snapToGrid w:val="0"/>
              <w:jc w:val="left"/>
            </w:pPr>
            <w:r>
              <w:t>1 = AP is present</w:t>
            </w:r>
          </w:p>
        </w:tc>
      </w:tr>
    </w:tbl>
    <w:p w:rsidR="00836FF2" w:rsidRPr="00AB6CFA" w:rsidRDefault="00836FF2" w:rsidP="00836FF2"/>
    <w:p w:rsidR="00836FF2" w:rsidRDefault="00836FF2" w:rsidP="00836FF2">
      <w:pPr>
        <w:pStyle w:val="Appendix3"/>
      </w:pPr>
      <w:bookmarkStart w:id="154" w:name="_Ref374366546"/>
      <w:bookmarkStart w:id="155" w:name="_Toc374459441"/>
      <w:bookmarkStart w:id="156" w:name="_Toc378273367"/>
      <w:r w:rsidRPr="007E10CD">
        <w:lastRenderedPageBreak/>
        <w:t>host_event_radar_detected</w:t>
      </w:r>
      <w:bookmarkEnd w:id="154"/>
      <w:bookmarkEnd w:id="155"/>
      <w:bookmarkEnd w:id="156"/>
    </w:p>
    <w:p w:rsidR="00836FF2" w:rsidRPr="00AB6CFA" w:rsidRDefault="00836FF2" w:rsidP="00836FF2"/>
    <w:tbl>
      <w:tblPr>
        <w:tblW w:w="9270" w:type="dxa"/>
        <w:tblInd w:w="18" w:type="dxa"/>
        <w:tblLayout w:type="fixed"/>
        <w:tblLook w:val="04A0" w:firstRow="1" w:lastRow="0" w:firstColumn="1" w:lastColumn="0" w:noHBand="0" w:noVBand="1"/>
      </w:tblPr>
      <w:tblGrid>
        <w:gridCol w:w="3240"/>
        <w:gridCol w:w="2804"/>
        <w:gridCol w:w="3226"/>
      </w:tblGrid>
      <w:tr w:rsidR="00836FF2" w:rsidTr="000C0C43">
        <w:trPr>
          <w:trHeight w:val="596"/>
        </w:trPr>
        <w:tc>
          <w:tcPr>
            <w:tcW w:w="324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2804"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3226"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804"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726DBB">
              <w:rPr>
                <w:rFonts w:cs="Arial"/>
                <w:bCs/>
              </w:rPr>
              <w:t>UMAC_EVENT_RADAR_DETECTED</w:t>
            </w:r>
            <w:r>
              <w:rPr>
                <w:rFonts w:cs="Arial"/>
                <w:bCs/>
              </w:rPr>
              <w:t xml:space="preserve">. This command is only valid in </w:t>
            </w:r>
          </w:p>
        </w:tc>
      </w:tr>
      <w:tr w:rsidR="00836FF2" w:rsidTr="007A5F8C">
        <w:trPr>
          <w:trHeight w:val="281"/>
        </w:trPr>
        <w:tc>
          <w:tcPr>
            <w:tcW w:w="324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0B3AF4">
              <w:t>freq</w:t>
            </w:r>
          </w:p>
        </w:tc>
        <w:tc>
          <w:tcPr>
            <w:tcW w:w="2804"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3226"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Central frequency of the detected Radar.</w:t>
            </w:r>
          </w:p>
        </w:tc>
      </w:tr>
    </w:tbl>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Pr="00AB6CFA" w:rsidRDefault="00836FF2" w:rsidP="00836FF2"/>
    <w:p w:rsidR="00836FF2" w:rsidRDefault="00836FF2" w:rsidP="00836FF2">
      <w:pPr>
        <w:pStyle w:val="Appendix3"/>
      </w:pPr>
      <w:bookmarkStart w:id="157" w:name="_Ref374366868"/>
      <w:bookmarkStart w:id="158" w:name="_Toc374459442"/>
      <w:bookmarkStart w:id="159" w:name="_Toc378273368"/>
      <w:r w:rsidRPr="000B3AF4">
        <w:t>host_event_msrmnt_complete</w:t>
      </w:r>
      <w:bookmarkEnd w:id="157"/>
      <w:bookmarkEnd w:id="158"/>
      <w:bookmarkEnd w:id="159"/>
    </w:p>
    <w:p w:rsidR="00836FF2" w:rsidRPr="00AB6CFA" w:rsidRDefault="00836FF2" w:rsidP="00836FF2"/>
    <w:tbl>
      <w:tblPr>
        <w:tblW w:w="9270" w:type="dxa"/>
        <w:tblInd w:w="18" w:type="dxa"/>
        <w:tblLayout w:type="fixed"/>
        <w:tblLook w:val="04A0" w:firstRow="1" w:lastRow="0" w:firstColumn="1" w:lastColumn="0" w:noHBand="0" w:noVBand="1"/>
      </w:tblPr>
      <w:tblGrid>
        <w:gridCol w:w="1710"/>
        <w:gridCol w:w="2160"/>
        <w:gridCol w:w="5400"/>
      </w:tblGrid>
      <w:tr w:rsidR="00836FF2" w:rsidTr="000C0C43">
        <w:trPr>
          <w:trHeight w:val="596"/>
        </w:trPr>
        <w:tc>
          <w:tcPr>
            <w:tcW w:w="171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Field Name</w:t>
            </w:r>
          </w:p>
        </w:tc>
        <w:tc>
          <w:tcPr>
            <w:tcW w:w="216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Types</w:t>
            </w:r>
          </w:p>
        </w:tc>
        <w:tc>
          <w:tcPr>
            <w:tcW w:w="5400"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281"/>
        </w:trPr>
        <w:tc>
          <w:tcPr>
            <w:tcW w:w="1710" w:type="dxa"/>
            <w:tcBorders>
              <w:top w:val="single" w:sz="4" w:space="0" w:color="000000"/>
              <w:left w:val="single" w:sz="4" w:space="0" w:color="000000"/>
              <w:bottom w:val="single" w:sz="4" w:space="0" w:color="000000"/>
              <w:right w:val="nil"/>
            </w:tcBorders>
          </w:tcPr>
          <w:p w:rsidR="00836FF2" w:rsidRPr="00887F59" w:rsidRDefault="00836FF2" w:rsidP="007A5F8C">
            <w:pPr>
              <w:rPr>
                <w:rFonts w:ascii="Times New Roman" w:hAnsi="Times New Roman"/>
                <w:sz w:val="24"/>
                <w:szCs w:val="24"/>
              </w:rPr>
            </w:pPr>
            <w:r>
              <w:rPr>
                <w:rFonts w:ascii="Times New Roman" w:hAnsi="Times New Roman"/>
                <w:sz w:val="24"/>
                <w:szCs w:val="24"/>
              </w:rPr>
              <w:t xml:space="preserve"> </w:t>
            </w:r>
            <w:r w:rsidRPr="00887F59">
              <w:rPr>
                <w:rFonts w:ascii="Times New Roman" w:hAnsi="Times New Roman"/>
                <w:sz w:val="24"/>
                <w:szCs w:val="24"/>
              </w:rPr>
              <w:t>hdr</w:t>
            </w:r>
          </w:p>
        </w:tc>
        <w:tc>
          <w:tcPr>
            <w:tcW w:w="2160" w:type="dxa"/>
            <w:tcBorders>
              <w:top w:val="single" w:sz="4" w:space="0" w:color="000000"/>
              <w:left w:val="single" w:sz="4" w:space="0" w:color="000000"/>
              <w:bottom w:val="single" w:sz="4" w:space="0" w:color="000000"/>
              <w:right w:val="nil"/>
            </w:tcBorders>
          </w:tcPr>
          <w:p w:rsidR="00836FF2" w:rsidRPr="008D4E82" w:rsidRDefault="00836FF2" w:rsidP="007A5F8C">
            <w:pPr>
              <w:rPr>
                <w:rFonts w:ascii="Times New Roman" w:hAnsi="Times New Roman"/>
                <w:sz w:val="24"/>
                <w:szCs w:val="24"/>
              </w:rPr>
            </w:pPr>
            <w:r w:rsidRPr="008D4E82">
              <w:rPr>
                <w:rFonts w:ascii="Times New Roman" w:hAnsi="Times New Roman"/>
                <w:sz w:val="24"/>
                <w:szCs w:val="24"/>
              </w:rPr>
              <w:fldChar w:fldCharType="begin"/>
            </w:r>
            <w:r w:rsidRPr="008D4E82">
              <w:rPr>
                <w:rFonts w:ascii="Times New Roman" w:hAnsi="Times New Roman"/>
                <w:sz w:val="24"/>
                <w:szCs w:val="24"/>
              </w:rPr>
              <w:instrText xml:space="preserve"> REF _Ref374287178 \h  \* MERGEFORMAT </w:instrText>
            </w:r>
            <w:r w:rsidRPr="008D4E82">
              <w:rPr>
                <w:rFonts w:ascii="Times New Roman" w:hAnsi="Times New Roman"/>
                <w:sz w:val="24"/>
                <w:szCs w:val="24"/>
              </w:rPr>
            </w:r>
            <w:r w:rsidRPr="008D4E82">
              <w:rPr>
                <w:rFonts w:ascii="Times New Roman" w:hAnsi="Times New Roman"/>
                <w:sz w:val="24"/>
                <w:szCs w:val="24"/>
              </w:rPr>
              <w:fldChar w:fldCharType="separate"/>
            </w:r>
            <w:r w:rsidR="00891F51" w:rsidRPr="00891F51">
              <w:rPr>
                <w:rFonts w:ascii="Times New Roman" w:hAnsi="Times New Roman"/>
                <w:sz w:val="24"/>
                <w:szCs w:val="24"/>
              </w:rPr>
              <w:t>host_mac_msg_hdr</w:t>
            </w:r>
            <w:r w:rsidRPr="008D4E82">
              <w:rPr>
                <w:rFonts w:ascii="Times New Roman" w:hAnsi="Times New Roman"/>
                <w:sz w:val="24"/>
                <w:szCs w:val="24"/>
              </w:rPr>
              <w:fldChar w:fldCharType="end"/>
            </w:r>
          </w:p>
        </w:tc>
        <w:tc>
          <w:tcPr>
            <w:tcW w:w="54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rPr>
                <w:rFonts w:cs="Arial"/>
                <w:bCs/>
              </w:rPr>
              <w:t xml:space="preserve">24 byte host-firmware header. Id parameter of the hdr structure is set to </w:t>
            </w:r>
            <w:r w:rsidRPr="00A97ED0">
              <w:t>UMAC_EVENT_MSRMNT_COMPLETE</w:t>
            </w:r>
          </w:p>
        </w:tc>
      </w:tr>
      <w:tr w:rsidR="00836FF2" w:rsidTr="007A5F8C">
        <w:trPr>
          <w:trHeight w:val="281"/>
        </w:trPr>
        <w:tc>
          <w:tcPr>
            <w:tcW w:w="171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rsidRPr="000B3AF4">
              <w:t>msrmnt_status</w:t>
            </w:r>
          </w:p>
        </w:tc>
        <w:tc>
          <w:tcPr>
            <w:tcW w:w="2160" w:type="dxa"/>
            <w:tcBorders>
              <w:top w:val="single" w:sz="4" w:space="0" w:color="000000"/>
              <w:left w:val="single" w:sz="4" w:space="0" w:color="000000"/>
              <w:bottom w:val="single" w:sz="4" w:space="0" w:color="000000"/>
              <w:right w:val="nil"/>
            </w:tcBorders>
          </w:tcPr>
          <w:p w:rsidR="00836FF2" w:rsidRDefault="00836FF2" w:rsidP="007A5F8C">
            <w:pPr>
              <w:pStyle w:val="HSNormal"/>
              <w:snapToGrid w:val="0"/>
              <w:jc w:val="left"/>
            </w:pPr>
            <w:r>
              <w:t>uint32</w:t>
            </w:r>
          </w:p>
        </w:tc>
        <w:tc>
          <w:tcPr>
            <w:tcW w:w="5400" w:type="dxa"/>
            <w:tcBorders>
              <w:top w:val="single" w:sz="4" w:space="0" w:color="000000"/>
              <w:left w:val="single" w:sz="4" w:space="0" w:color="000000"/>
              <w:bottom w:val="single" w:sz="4" w:space="0" w:color="000000"/>
              <w:right w:val="single" w:sz="4" w:space="0" w:color="000000"/>
            </w:tcBorders>
          </w:tcPr>
          <w:p w:rsidR="00836FF2" w:rsidRDefault="00836FF2" w:rsidP="007A5F8C">
            <w:pPr>
              <w:pStyle w:val="HSNormal"/>
              <w:snapToGrid w:val="0"/>
              <w:jc w:val="left"/>
            </w:pPr>
            <w:r>
              <w:t xml:space="preserve">0x01 = </w:t>
            </w:r>
            <w:r w:rsidRPr="00A45E20">
              <w:t>UMAC_EVENT_MSRMNT_STATUS_BSS</w:t>
            </w:r>
          </w:p>
          <w:p w:rsidR="00836FF2" w:rsidRDefault="00836FF2" w:rsidP="007A5F8C">
            <w:pPr>
              <w:pStyle w:val="HSNormal"/>
              <w:snapToGrid w:val="0"/>
              <w:jc w:val="left"/>
            </w:pPr>
            <w:r>
              <w:t xml:space="preserve">0x02 = </w:t>
            </w:r>
            <w:r w:rsidRPr="00FB2574">
              <w:t>UMAC_EVENT_MSRMNT_STATUS_OFDM_PREAMBLE</w:t>
            </w:r>
          </w:p>
          <w:p w:rsidR="00836FF2" w:rsidRDefault="00836FF2" w:rsidP="007A5F8C">
            <w:pPr>
              <w:pStyle w:val="HSNormal"/>
              <w:snapToGrid w:val="0"/>
              <w:jc w:val="left"/>
            </w:pPr>
            <w:r>
              <w:t xml:space="preserve">0x04 = </w:t>
            </w:r>
            <w:r w:rsidRPr="00FB2574">
              <w:t>UMAC_EVENT_MSRMNT_STATUS_UNIDENTIFIED_SIGNAL</w:t>
            </w:r>
          </w:p>
          <w:p w:rsidR="00836FF2" w:rsidRDefault="00836FF2" w:rsidP="007A5F8C">
            <w:pPr>
              <w:pStyle w:val="HSNormal"/>
              <w:snapToGrid w:val="0"/>
              <w:jc w:val="left"/>
            </w:pPr>
            <w:r>
              <w:t xml:space="preserve">0x8 = </w:t>
            </w:r>
            <w:r w:rsidRPr="00FB2574">
              <w:t>UMAC_EVENT_MSRMNT_STATUS_RADAR_SIGNAL</w:t>
            </w:r>
          </w:p>
          <w:p w:rsidR="00836FF2" w:rsidRDefault="00836FF2" w:rsidP="007A5F8C">
            <w:pPr>
              <w:pStyle w:val="HSNormal"/>
              <w:snapToGrid w:val="0"/>
              <w:jc w:val="left"/>
            </w:pPr>
            <w:r>
              <w:t xml:space="preserve">0x10 = </w:t>
            </w:r>
            <w:r w:rsidRPr="00FB2574">
              <w:t>UMAC_EVENT_MSRMNT_STATUS_NO_MSRMNT</w:t>
            </w:r>
          </w:p>
          <w:p w:rsidR="00836FF2" w:rsidRDefault="00836FF2" w:rsidP="007A5F8C">
            <w:pPr>
              <w:pStyle w:val="HSNormal"/>
              <w:snapToGrid w:val="0"/>
              <w:jc w:val="left"/>
            </w:pPr>
            <w:r>
              <w:t xml:space="preserve">0x20 = </w:t>
            </w:r>
            <w:r w:rsidRPr="00FB2574">
              <w:t>UMAC_EVENT_MSRMNT_STATUS_LATE</w:t>
            </w:r>
          </w:p>
          <w:p w:rsidR="00836FF2" w:rsidRDefault="00836FF2" w:rsidP="007A5F8C">
            <w:pPr>
              <w:pStyle w:val="HSNormal"/>
              <w:snapToGrid w:val="0"/>
              <w:jc w:val="left"/>
            </w:pPr>
            <w:r>
              <w:lastRenderedPageBreak/>
              <w:t xml:space="preserve">0x40 = </w:t>
            </w:r>
            <w:r w:rsidRPr="00FB2574">
              <w:t>UMAC_EVENT_MSRMNT_STATUS_INCAPABLE</w:t>
            </w:r>
          </w:p>
          <w:p w:rsidR="00836FF2" w:rsidRDefault="00836FF2" w:rsidP="007A5F8C">
            <w:pPr>
              <w:pStyle w:val="HSNormal"/>
              <w:snapToGrid w:val="0"/>
              <w:jc w:val="left"/>
            </w:pPr>
            <w:r>
              <w:t xml:space="preserve">0x80 = </w:t>
            </w:r>
            <w:r w:rsidRPr="00FB2574">
              <w:t>UMAC_EVENT_MSRMNT_STATUS_REFUSE</w:t>
            </w:r>
          </w:p>
        </w:tc>
      </w:tr>
      <w:bookmarkEnd w:id="149"/>
    </w:tbl>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Default="00836FF2" w:rsidP="00836FF2"/>
    <w:p w:rsidR="00836FF2" w:rsidRPr="00B22B2E" w:rsidRDefault="00836FF2" w:rsidP="00836FF2"/>
    <w:p w:rsidR="00836FF2" w:rsidRDefault="00836FF2" w:rsidP="00836FF2">
      <w:pPr>
        <w:pStyle w:val="Appendix2"/>
      </w:pPr>
      <w:bookmarkStart w:id="160" w:name="_Toc374459443"/>
      <w:bookmarkStart w:id="161" w:name="_Toc378273369"/>
      <w:r>
        <w:t>User Defined Types</w:t>
      </w:r>
      <w:bookmarkEnd w:id="160"/>
      <w:bookmarkEnd w:id="161"/>
    </w:p>
    <w:p w:rsidR="00836FF2" w:rsidRDefault="00836FF2" w:rsidP="00836FF2">
      <w:pPr>
        <w:pStyle w:val="Appendix3"/>
      </w:pPr>
      <w:bookmarkStart w:id="162" w:name="_PS_TYPE_T"/>
      <w:bookmarkStart w:id="163" w:name="_BSS_TYPE_T"/>
      <w:bookmarkStart w:id="164" w:name="_AUTH_ALG_T"/>
      <w:bookmarkStart w:id="165" w:name="_CIPHER_TYPE_T"/>
      <w:bookmarkStart w:id="166" w:name="_Toc281331508"/>
      <w:bookmarkStart w:id="167" w:name="_Toc281387219"/>
      <w:bookmarkStart w:id="168" w:name="_Ref374190180"/>
      <w:bookmarkStart w:id="169" w:name="_Toc374459444"/>
      <w:bookmarkStart w:id="170" w:name="_Toc378273370"/>
      <w:bookmarkEnd w:id="162"/>
      <w:bookmarkEnd w:id="163"/>
      <w:bookmarkEnd w:id="164"/>
      <w:bookmarkEnd w:id="165"/>
      <w:r>
        <w:t>CIPHER_TYPE_T</w:t>
      </w:r>
      <w:bookmarkEnd w:id="166"/>
      <w:bookmarkEnd w:id="167"/>
      <w:bookmarkEnd w:id="168"/>
      <w:bookmarkEnd w:id="169"/>
      <w:bookmarkEnd w:id="170"/>
    </w:p>
    <w:p w:rsidR="00836FF2" w:rsidRDefault="00836FF2" w:rsidP="00836FF2"/>
    <w:tbl>
      <w:tblPr>
        <w:tblStyle w:val="TableGrid"/>
        <w:tblW w:w="0" w:type="auto"/>
        <w:tblLook w:val="04A0" w:firstRow="1" w:lastRow="0" w:firstColumn="1" w:lastColumn="0" w:noHBand="0" w:noVBand="1"/>
      </w:tblPr>
      <w:tblGrid>
        <w:gridCol w:w="4621"/>
        <w:gridCol w:w="4622"/>
      </w:tblGrid>
      <w:tr w:rsidR="00836FF2" w:rsidTr="007A5F8C">
        <w:trPr>
          <w:cnfStyle w:val="100000000000" w:firstRow="1" w:lastRow="0" w:firstColumn="0" w:lastColumn="0" w:oddVBand="0" w:evenVBand="0" w:oddHBand="0" w:evenHBand="0" w:firstRowFirstColumn="0" w:firstRowLastColumn="0" w:lastRowFirstColumn="0" w:lastRowLastColumn="0"/>
        </w:trPr>
        <w:tc>
          <w:tcPr>
            <w:tcW w:w="4621" w:type="dxa"/>
          </w:tcPr>
          <w:p w:rsidR="00836FF2" w:rsidRDefault="00836FF2" w:rsidP="007A5F8C">
            <w:pPr>
              <w:pStyle w:val="HSNormal"/>
              <w:snapToGrid w:val="0"/>
              <w:jc w:val="left"/>
              <w:rPr>
                <w:b w:val="0"/>
                <w:bCs/>
              </w:rPr>
            </w:pPr>
            <w:r>
              <w:rPr>
                <w:bCs/>
              </w:rPr>
              <w:t>Expected Values</w:t>
            </w:r>
          </w:p>
        </w:tc>
        <w:tc>
          <w:tcPr>
            <w:tcW w:w="4622" w:type="dxa"/>
          </w:tcPr>
          <w:p w:rsidR="00836FF2" w:rsidRDefault="00836FF2" w:rsidP="007A5F8C">
            <w:pPr>
              <w:pStyle w:val="HSNormal"/>
              <w:snapToGrid w:val="0"/>
              <w:jc w:val="left"/>
              <w:rPr>
                <w:b w:val="0"/>
                <w:bCs/>
              </w:rPr>
            </w:pPr>
            <w:r>
              <w:rPr>
                <w:bCs/>
              </w:rPr>
              <w:t>Description</w:t>
            </w:r>
          </w:p>
        </w:tc>
      </w:tr>
      <w:tr w:rsidR="00836FF2" w:rsidTr="007A5F8C">
        <w:tc>
          <w:tcPr>
            <w:tcW w:w="4621" w:type="dxa"/>
          </w:tcPr>
          <w:p w:rsidR="00836FF2" w:rsidRDefault="00836FF2" w:rsidP="007A5F8C">
            <w:pPr>
              <w:pStyle w:val="HSNormal"/>
              <w:snapToGrid w:val="0"/>
              <w:jc w:val="left"/>
            </w:pPr>
            <w:r>
              <w:t>0 =  SUIT_WEP40</w:t>
            </w:r>
          </w:p>
        </w:tc>
        <w:tc>
          <w:tcPr>
            <w:tcW w:w="4622" w:type="dxa"/>
          </w:tcPr>
          <w:p w:rsidR="00836FF2" w:rsidRDefault="00836FF2" w:rsidP="007A5F8C">
            <w:pPr>
              <w:pStyle w:val="HSNormal"/>
              <w:snapToGrid w:val="0"/>
              <w:jc w:val="left"/>
            </w:pPr>
            <w:r>
              <w:t>64 bit WEP encryption algorithm</w:t>
            </w:r>
          </w:p>
        </w:tc>
      </w:tr>
      <w:tr w:rsidR="00836FF2" w:rsidTr="007A5F8C">
        <w:tc>
          <w:tcPr>
            <w:tcW w:w="4621" w:type="dxa"/>
          </w:tcPr>
          <w:p w:rsidR="00836FF2" w:rsidRDefault="00836FF2" w:rsidP="007A5F8C">
            <w:pPr>
              <w:pStyle w:val="HSNormal"/>
              <w:snapToGrid w:val="0"/>
              <w:jc w:val="left"/>
            </w:pPr>
            <w:r>
              <w:t>1 = SUIT_WEP104</w:t>
            </w:r>
          </w:p>
        </w:tc>
        <w:tc>
          <w:tcPr>
            <w:tcW w:w="4622" w:type="dxa"/>
          </w:tcPr>
          <w:p w:rsidR="00836FF2" w:rsidRDefault="00836FF2" w:rsidP="007A5F8C">
            <w:pPr>
              <w:pStyle w:val="HSNormal"/>
              <w:snapToGrid w:val="0"/>
              <w:jc w:val="left"/>
            </w:pPr>
            <w:r>
              <w:t>128 bit WEP encryption algorithm</w:t>
            </w:r>
          </w:p>
        </w:tc>
      </w:tr>
      <w:tr w:rsidR="00836FF2" w:rsidTr="007A5F8C">
        <w:tc>
          <w:tcPr>
            <w:tcW w:w="4621" w:type="dxa"/>
          </w:tcPr>
          <w:p w:rsidR="00836FF2" w:rsidRDefault="00836FF2" w:rsidP="007A5F8C">
            <w:pPr>
              <w:pStyle w:val="HSNormal"/>
              <w:snapToGrid w:val="0"/>
              <w:jc w:val="left"/>
            </w:pPr>
            <w:r>
              <w:t>2  =  SUIT_TKIP</w:t>
            </w:r>
          </w:p>
        </w:tc>
        <w:tc>
          <w:tcPr>
            <w:tcW w:w="4622" w:type="dxa"/>
          </w:tcPr>
          <w:p w:rsidR="00836FF2" w:rsidRDefault="00836FF2" w:rsidP="007A5F8C">
            <w:pPr>
              <w:pStyle w:val="HSNormal"/>
              <w:snapToGrid w:val="0"/>
              <w:jc w:val="left"/>
            </w:pPr>
            <w:r>
              <w:t>TKIP encryption algorithm is enhanced security over WEP. It is mandatory in WPA.</w:t>
            </w:r>
          </w:p>
        </w:tc>
      </w:tr>
      <w:tr w:rsidR="00836FF2" w:rsidTr="007A5F8C">
        <w:tc>
          <w:tcPr>
            <w:tcW w:w="4621" w:type="dxa"/>
          </w:tcPr>
          <w:p w:rsidR="00836FF2" w:rsidRDefault="00836FF2" w:rsidP="007A5F8C">
            <w:pPr>
              <w:pStyle w:val="HSNormal"/>
              <w:snapToGrid w:val="0"/>
              <w:jc w:val="left"/>
            </w:pPr>
            <w:r>
              <w:t>3  =   SUIT_CCMP</w:t>
            </w:r>
          </w:p>
        </w:tc>
        <w:tc>
          <w:tcPr>
            <w:tcW w:w="4622" w:type="dxa"/>
          </w:tcPr>
          <w:p w:rsidR="00836FF2" w:rsidRDefault="00836FF2" w:rsidP="007A5F8C">
            <w:pPr>
              <w:pStyle w:val="HSNormal"/>
              <w:snapToGrid w:val="0"/>
              <w:jc w:val="left"/>
              <w:rPr>
                <w:b/>
              </w:rPr>
            </w:pPr>
            <w:r>
              <w:t xml:space="preserve"> (CCMP) encryption algorithm is IEEE802.11i. Protocol, it is mandatory in WPA2, RSNA but optional in WPA.</w:t>
            </w:r>
          </w:p>
        </w:tc>
      </w:tr>
      <w:tr w:rsidR="00836FF2" w:rsidTr="007A5F8C">
        <w:tc>
          <w:tcPr>
            <w:tcW w:w="4621" w:type="dxa"/>
          </w:tcPr>
          <w:p w:rsidR="00836FF2" w:rsidRDefault="00836FF2" w:rsidP="007A5F8C">
            <w:pPr>
              <w:pStyle w:val="HSNormal"/>
              <w:snapToGrid w:val="0"/>
              <w:jc w:val="left"/>
            </w:pPr>
            <w:r>
              <w:t>4 = SUIT_WAPI</w:t>
            </w:r>
          </w:p>
        </w:tc>
        <w:tc>
          <w:tcPr>
            <w:tcW w:w="4622" w:type="dxa"/>
          </w:tcPr>
          <w:p w:rsidR="00836FF2" w:rsidRDefault="00836FF2" w:rsidP="007A5F8C">
            <w:pPr>
              <w:pStyle w:val="HSNormal"/>
              <w:snapToGrid w:val="0"/>
              <w:jc w:val="left"/>
            </w:pPr>
            <w:r>
              <w:t>WAPI uses 16 byte MIC value and it is Chinese encryption algorithm.</w:t>
            </w:r>
          </w:p>
        </w:tc>
      </w:tr>
    </w:tbl>
    <w:p w:rsidR="00836FF2" w:rsidRPr="00746623" w:rsidRDefault="00836FF2" w:rsidP="00836FF2"/>
    <w:p w:rsidR="00836FF2" w:rsidRDefault="00836FF2" w:rsidP="00836FF2">
      <w:pPr>
        <w:pStyle w:val="HSNormal"/>
      </w:pPr>
    </w:p>
    <w:p w:rsidR="00836FF2" w:rsidRDefault="00836FF2" w:rsidP="00836FF2">
      <w:pPr>
        <w:pStyle w:val="Appendix3"/>
      </w:pPr>
      <w:bookmarkStart w:id="171" w:name="_KEY_TYPE_T"/>
      <w:bookmarkStart w:id="172" w:name="_Toc281331509"/>
      <w:bookmarkStart w:id="173" w:name="_Toc281387220"/>
      <w:bookmarkStart w:id="174" w:name="_Ref374189990"/>
      <w:bookmarkStart w:id="175" w:name="_Toc374459445"/>
      <w:bookmarkStart w:id="176" w:name="_Toc378273371"/>
      <w:bookmarkEnd w:id="171"/>
      <w:r>
        <w:t>KEY_TYPE_T</w:t>
      </w:r>
      <w:bookmarkEnd w:id="172"/>
      <w:bookmarkEnd w:id="173"/>
      <w:bookmarkEnd w:id="174"/>
      <w:bookmarkEnd w:id="175"/>
      <w:bookmarkEnd w:id="176"/>
    </w:p>
    <w:p w:rsidR="00836FF2" w:rsidRDefault="00836FF2" w:rsidP="00836FF2">
      <w:pPr>
        <w:pStyle w:val="HSNormal"/>
      </w:pPr>
    </w:p>
    <w:tbl>
      <w:tblPr>
        <w:tblW w:w="0" w:type="auto"/>
        <w:tblInd w:w="349" w:type="dxa"/>
        <w:tblLayout w:type="fixed"/>
        <w:tblLook w:val="04A0" w:firstRow="1" w:lastRow="0" w:firstColumn="1" w:lastColumn="0" w:noHBand="0" w:noVBand="1"/>
      </w:tblPr>
      <w:tblGrid>
        <w:gridCol w:w="5219"/>
        <w:gridCol w:w="4267"/>
      </w:tblGrid>
      <w:tr w:rsidR="00836FF2" w:rsidTr="000C0C43">
        <w:trPr>
          <w:trHeight w:val="526"/>
        </w:trPr>
        <w:tc>
          <w:tcPr>
            <w:tcW w:w="5219"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Expected Values</w:t>
            </w:r>
          </w:p>
        </w:tc>
        <w:tc>
          <w:tcPr>
            <w:tcW w:w="4267"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175"/>
        </w:trPr>
        <w:tc>
          <w:tcPr>
            <w:tcW w:w="5219" w:type="dxa"/>
            <w:tcBorders>
              <w:top w:val="single" w:sz="4" w:space="0" w:color="000000"/>
              <w:left w:val="single" w:sz="4" w:space="0" w:color="000000"/>
              <w:bottom w:val="single" w:sz="4" w:space="0" w:color="000000"/>
              <w:right w:val="nil"/>
            </w:tcBorders>
            <w:hideMark/>
          </w:tcPr>
          <w:p w:rsidR="00836FF2" w:rsidRDefault="00836FF2" w:rsidP="007A5F8C">
            <w:pPr>
              <w:pStyle w:val="HSNormal"/>
            </w:pPr>
            <w:r>
              <w:lastRenderedPageBreak/>
              <w:t xml:space="preserve">  0=UNICAST</w:t>
            </w:r>
          </w:p>
        </w:tc>
        <w:tc>
          <w:tcPr>
            <w:tcW w:w="4267" w:type="dxa"/>
            <w:tcBorders>
              <w:top w:val="single" w:sz="4" w:space="0" w:color="000000"/>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 xml:space="preserve">   The security key generated for communicating with the peer. Used to encrypt/decrypt unicast packets.</w:t>
            </w:r>
          </w:p>
        </w:tc>
      </w:tr>
      <w:tr w:rsidR="00836FF2" w:rsidTr="007A5F8C">
        <w:trPr>
          <w:trHeight w:val="175"/>
        </w:trPr>
        <w:tc>
          <w:tcPr>
            <w:tcW w:w="5219" w:type="dxa"/>
            <w:tcBorders>
              <w:top w:val="nil"/>
              <w:left w:val="single" w:sz="4" w:space="0" w:color="000000"/>
              <w:bottom w:val="single" w:sz="4" w:space="0" w:color="000000"/>
              <w:right w:val="nil"/>
            </w:tcBorders>
            <w:hideMark/>
          </w:tcPr>
          <w:p w:rsidR="00836FF2" w:rsidRDefault="00836FF2" w:rsidP="007A5F8C">
            <w:pPr>
              <w:pStyle w:val="HSNormal"/>
            </w:pPr>
            <w:r>
              <w:t xml:space="preserve"> 1=BROADCAST</w:t>
            </w:r>
          </w:p>
        </w:tc>
        <w:tc>
          <w:tcPr>
            <w:tcW w:w="4267" w:type="dxa"/>
            <w:tcBorders>
              <w:top w:val="nil"/>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The security key generated for communicating with all members in BSS.  Used to encrypt /decrypt multicast packets.</w:t>
            </w:r>
          </w:p>
        </w:tc>
      </w:tr>
    </w:tbl>
    <w:p w:rsidR="00836FF2" w:rsidRDefault="00836FF2" w:rsidP="00836FF2">
      <w:pPr>
        <w:pStyle w:val="HSNormal"/>
      </w:pPr>
    </w:p>
    <w:p w:rsidR="00836FF2" w:rsidRDefault="00836FF2" w:rsidP="00836FF2">
      <w:pPr>
        <w:pStyle w:val="HSNormal"/>
      </w:pPr>
    </w:p>
    <w:p w:rsidR="00836FF2" w:rsidRDefault="00836FF2" w:rsidP="00836FF2">
      <w:pPr>
        <w:pStyle w:val="Appendix3"/>
      </w:pPr>
      <w:bookmarkStart w:id="177" w:name="_RESET_TYPE_T"/>
      <w:bookmarkStart w:id="178" w:name="_Toc281331510"/>
      <w:bookmarkStart w:id="179" w:name="_Toc281387221"/>
      <w:bookmarkStart w:id="180" w:name="_Ref374187874"/>
      <w:bookmarkStart w:id="181" w:name="_Ref374187879"/>
      <w:bookmarkStart w:id="182" w:name="_Toc374459446"/>
      <w:bookmarkStart w:id="183" w:name="_Toc378273372"/>
      <w:bookmarkEnd w:id="177"/>
      <w:r>
        <w:t>RESET_TYPE_T</w:t>
      </w:r>
      <w:bookmarkEnd w:id="178"/>
      <w:bookmarkEnd w:id="179"/>
      <w:bookmarkEnd w:id="180"/>
      <w:bookmarkEnd w:id="181"/>
      <w:bookmarkEnd w:id="182"/>
      <w:bookmarkEnd w:id="183"/>
    </w:p>
    <w:p w:rsidR="00836FF2" w:rsidRDefault="00836FF2" w:rsidP="00836FF2">
      <w:pPr>
        <w:pStyle w:val="HSNormal"/>
      </w:pPr>
    </w:p>
    <w:tbl>
      <w:tblPr>
        <w:tblW w:w="0" w:type="auto"/>
        <w:tblInd w:w="349" w:type="dxa"/>
        <w:tblLayout w:type="fixed"/>
        <w:tblLook w:val="04A0" w:firstRow="1" w:lastRow="0" w:firstColumn="1" w:lastColumn="0" w:noHBand="0" w:noVBand="1"/>
      </w:tblPr>
      <w:tblGrid>
        <w:gridCol w:w="5260"/>
        <w:gridCol w:w="4301"/>
      </w:tblGrid>
      <w:tr w:rsidR="00836FF2" w:rsidTr="000C0C43">
        <w:trPr>
          <w:trHeight w:val="523"/>
        </w:trPr>
        <w:tc>
          <w:tcPr>
            <w:tcW w:w="5260"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Expected Values</w:t>
            </w:r>
          </w:p>
        </w:tc>
        <w:tc>
          <w:tcPr>
            <w:tcW w:w="4301"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174"/>
        </w:trPr>
        <w:tc>
          <w:tcPr>
            <w:tcW w:w="5260" w:type="dxa"/>
            <w:tcBorders>
              <w:top w:val="single" w:sz="4" w:space="0" w:color="000000"/>
              <w:left w:val="single" w:sz="4" w:space="0" w:color="000000"/>
              <w:bottom w:val="single" w:sz="4" w:space="0" w:color="000000"/>
              <w:right w:val="nil"/>
            </w:tcBorders>
            <w:hideMark/>
          </w:tcPr>
          <w:p w:rsidR="00836FF2" w:rsidRDefault="00836FF2" w:rsidP="007A5F8C">
            <w:pPr>
              <w:pStyle w:val="HSNormal"/>
            </w:pPr>
            <w:r>
              <w:t xml:space="preserve">  0=Shutdown</w:t>
            </w:r>
          </w:p>
        </w:tc>
        <w:tc>
          <w:tcPr>
            <w:tcW w:w="4301" w:type="dxa"/>
            <w:tcBorders>
              <w:top w:val="single" w:sz="4" w:space="0" w:color="000000"/>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Shutdown the device.</w:t>
            </w:r>
          </w:p>
        </w:tc>
      </w:tr>
      <w:tr w:rsidR="00836FF2" w:rsidTr="007A5F8C">
        <w:trPr>
          <w:trHeight w:val="174"/>
        </w:trPr>
        <w:tc>
          <w:tcPr>
            <w:tcW w:w="5260" w:type="dxa"/>
            <w:tcBorders>
              <w:top w:val="nil"/>
              <w:left w:val="single" w:sz="4" w:space="0" w:color="000000"/>
              <w:bottom w:val="single" w:sz="4" w:space="0" w:color="000000"/>
              <w:right w:val="nil"/>
            </w:tcBorders>
            <w:hideMark/>
          </w:tcPr>
          <w:p w:rsidR="00836FF2" w:rsidRDefault="00836FF2" w:rsidP="007A5F8C">
            <w:pPr>
              <w:pStyle w:val="HSNormal"/>
            </w:pPr>
            <w:r>
              <w:t xml:space="preserve"> 1=Initialize</w:t>
            </w:r>
          </w:p>
        </w:tc>
        <w:tc>
          <w:tcPr>
            <w:tcW w:w="4301" w:type="dxa"/>
            <w:tcBorders>
              <w:top w:val="nil"/>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Initializes the device.</w:t>
            </w:r>
          </w:p>
        </w:tc>
      </w:tr>
    </w:tbl>
    <w:p w:rsidR="00836FF2" w:rsidRDefault="00836FF2" w:rsidP="00836FF2">
      <w:pPr>
        <w:pStyle w:val="HSNormal"/>
      </w:pPr>
    </w:p>
    <w:p w:rsidR="00836FF2" w:rsidRDefault="00836FF2" w:rsidP="00836FF2">
      <w:pPr>
        <w:pStyle w:val="HSNormal"/>
      </w:pPr>
    </w:p>
    <w:p w:rsidR="00836FF2" w:rsidRDefault="00836FF2" w:rsidP="00836FF2">
      <w:pPr>
        <w:pStyle w:val="HSNormal"/>
      </w:pPr>
    </w:p>
    <w:p w:rsidR="00836FF2" w:rsidRDefault="00836FF2" w:rsidP="00836FF2">
      <w:pPr>
        <w:pStyle w:val="Appendix3"/>
      </w:pPr>
      <w:bookmarkStart w:id="184" w:name="_POWER_SAVE_T"/>
      <w:bookmarkStart w:id="185" w:name="_Toc281331511"/>
      <w:bookmarkStart w:id="186" w:name="_Toc281387222"/>
      <w:bookmarkStart w:id="187" w:name="_Toc374459447"/>
      <w:bookmarkStart w:id="188" w:name="_Toc378273373"/>
      <w:bookmarkEnd w:id="184"/>
      <w:r>
        <w:t>POWER_SAVE_T</w:t>
      </w:r>
      <w:bookmarkEnd w:id="185"/>
      <w:bookmarkEnd w:id="186"/>
      <w:bookmarkEnd w:id="187"/>
      <w:bookmarkEnd w:id="188"/>
    </w:p>
    <w:p w:rsidR="00836FF2" w:rsidRDefault="00836FF2" w:rsidP="00836FF2">
      <w:pPr>
        <w:pStyle w:val="HSNormal"/>
      </w:pPr>
    </w:p>
    <w:tbl>
      <w:tblPr>
        <w:tblW w:w="0" w:type="auto"/>
        <w:tblInd w:w="349" w:type="dxa"/>
        <w:tblLayout w:type="fixed"/>
        <w:tblLook w:val="04A0" w:firstRow="1" w:lastRow="0" w:firstColumn="1" w:lastColumn="0" w:noHBand="0" w:noVBand="1"/>
      </w:tblPr>
      <w:tblGrid>
        <w:gridCol w:w="5335"/>
        <w:gridCol w:w="4148"/>
      </w:tblGrid>
      <w:tr w:rsidR="00836FF2" w:rsidTr="000C0C43">
        <w:trPr>
          <w:trHeight w:val="530"/>
        </w:trPr>
        <w:tc>
          <w:tcPr>
            <w:tcW w:w="5335"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Expected Values</w:t>
            </w:r>
          </w:p>
        </w:tc>
        <w:tc>
          <w:tcPr>
            <w:tcW w:w="4148"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176"/>
        </w:trPr>
        <w:tc>
          <w:tcPr>
            <w:tcW w:w="5335" w:type="dxa"/>
            <w:tcBorders>
              <w:top w:val="single" w:sz="4" w:space="0" w:color="000000"/>
              <w:left w:val="single" w:sz="4" w:space="0" w:color="000000"/>
              <w:bottom w:val="single" w:sz="4" w:space="0" w:color="000000"/>
              <w:right w:val="nil"/>
            </w:tcBorders>
            <w:hideMark/>
          </w:tcPr>
          <w:p w:rsidR="00836FF2" w:rsidRDefault="00836FF2" w:rsidP="007A5F8C">
            <w:pPr>
              <w:pStyle w:val="HSNormal"/>
            </w:pPr>
            <w:r>
              <w:t xml:space="preserve">  0=DISABLE</w:t>
            </w:r>
          </w:p>
        </w:tc>
        <w:tc>
          <w:tcPr>
            <w:tcW w:w="4148" w:type="dxa"/>
            <w:tcBorders>
              <w:top w:val="single" w:sz="4" w:space="0" w:color="000000"/>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Disable 802.11 power save on target; Nothing to do with Host power save.</w:t>
            </w:r>
          </w:p>
        </w:tc>
      </w:tr>
      <w:tr w:rsidR="00836FF2" w:rsidTr="007A5F8C">
        <w:trPr>
          <w:trHeight w:val="176"/>
        </w:trPr>
        <w:tc>
          <w:tcPr>
            <w:tcW w:w="5335" w:type="dxa"/>
            <w:tcBorders>
              <w:top w:val="nil"/>
              <w:left w:val="single" w:sz="4" w:space="0" w:color="000000"/>
              <w:bottom w:val="single" w:sz="4" w:space="0" w:color="000000"/>
              <w:right w:val="nil"/>
            </w:tcBorders>
            <w:hideMark/>
          </w:tcPr>
          <w:p w:rsidR="00836FF2" w:rsidRDefault="00836FF2" w:rsidP="007A5F8C">
            <w:pPr>
              <w:pStyle w:val="HSNormal"/>
            </w:pPr>
            <w:r>
              <w:t xml:space="preserve"> 1=ENABLE</w:t>
            </w:r>
          </w:p>
        </w:tc>
        <w:tc>
          <w:tcPr>
            <w:tcW w:w="4148" w:type="dxa"/>
            <w:tcBorders>
              <w:top w:val="nil"/>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Enable 802.11 power save on target, nothing to do with Host power save</w:t>
            </w:r>
          </w:p>
        </w:tc>
      </w:tr>
    </w:tbl>
    <w:p w:rsidR="00836FF2" w:rsidRDefault="00836FF2" w:rsidP="00836FF2">
      <w:pPr>
        <w:pStyle w:val="HSNormal"/>
      </w:pPr>
      <w:bookmarkStart w:id="189" w:name="_SCAN_RESULT_T"/>
      <w:bookmarkEnd w:id="189"/>
    </w:p>
    <w:p w:rsidR="00836FF2" w:rsidRDefault="00836FF2" w:rsidP="00836FF2">
      <w:pPr>
        <w:pStyle w:val="Appendix3"/>
      </w:pPr>
      <w:bookmarkStart w:id="190" w:name="_SCAN_TYPE_T"/>
      <w:bookmarkStart w:id="191" w:name="_Ref374188141"/>
      <w:bookmarkStart w:id="192" w:name="_Toc374459448"/>
      <w:bookmarkStart w:id="193" w:name="_Toc378273374"/>
      <w:bookmarkEnd w:id="190"/>
      <w:r>
        <w:t>SCAN_TYPE_T</w:t>
      </w:r>
      <w:bookmarkEnd w:id="191"/>
      <w:bookmarkEnd w:id="192"/>
      <w:bookmarkEnd w:id="193"/>
    </w:p>
    <w:p w:rsidR="00836FF2" w:rsidRDefault="00836FF2" w:rsidP="00836FF2">
      <w:pPr>
        <w:pStyle w:val="HSNormal"/>
      </w:pPr>
    </w:p>
    <w:tbl>
      <w:tblPr>
        <w:tblW w:w="0" w:type="auto"/>
        <w:tblInd w:w="349" w:type="dxa"/>
        <w:tblLayout w:type="fixed"/>
        <w:tblLook w:val="04A0" w:firstRow="1" w:lastRow="0" w:firstColumn="1" w:lastColumn="0" w:noHBand="0" w:noVBand="1"/>
      </w:tblPr>
      <w:tblGrid>
        <w:gridCol w:w="5368"/>
        <w:gridCol w:w="4115"/>
      </w:tblGrid>
      <w:tr w:rsidR="00836FF2" w:rsidTr="000C0C43">
        <w:trPr>
          <w:trHeight w:val="547"/>
        </w:trPr>
        <w:tc>
          <w:tcPr>
            <w:tcW w:w="5368" w:type="dxa"/>
            <w:tcBorders>
              <w:top w:val="single" w:sz="4" w:space="0" w:color="000000"/>
              <w:left w:val="single" w:sz="4" w:space="0" w:color="000000"/>
              <w:bottom w:val="single" w:sz="4" w:space="0" w:color="000000"/>
              <w:right w:val="nil"/>
            </w:tcBorders>
            <w:shd w:val="clear" w:color="auto" w:fill="000000" w:themeFill="text1"/>
            <w:hideMark/>
          </w:tcPr>
          <w:p w:rsidR="00836FF2" w:rsidRDefault="00836FF2" w:rsidP="007A5F8C">
            <w:pPr>
              <w:pStyle w:val="HSNormal"/>
              <w:snapToGrid w:val="0"/>
              <w:jc w:val="left"/>
              <w:rPr>
                <w:b/>
                <w:bCs/>
              </w:rPr>
            </w:pPr>
            <w:r>
              <w:rPr>
                <w:b/>
                <w:bCs/>
              </w:rPr>
              <w:t>Expected Values</w:t>
            </w:r>
          </w:p>
        </w:tc>
        <w:tc>
          <w:tcPr>
            <w:tcW w:w="4115" w:type="dxa"/>
            <w:tcBorders>
              <w:top w:val="single" w:sz="4" w:space="0" w:color="000000"/>
              <w:left w:val="single" w:sz="4" w:space="0" w:color="000000"/>
              <w:bottom w:val="single" w:sz="4" w:space="0" w:color="000000"/>
              <w:right w:val="single" w:sz="4" w:space="0" w:color="000000"/>
            </w:tcBorders>
            <w:shd w:val="clear" w:color="auto" w:fill="000000" w:themeFill="text1"/>
            <w:hideMark/>
          </w:tcPr>
          <w:p w:rsidR="00836FF2" w:rsidRDefault="00836FF2" w:rsidP="007A5F8C">
            <w:pPr>
              <w:pStyle w:val="HSNormal"/>
              <w:snapToGrid w:val="0"/>
              <w:jc w:val="left"/>
              <w:rPr>
                <w:b/>
                <w:bCs/>
              </w:rPr>
            </w:pPr>
            <w:r>
              <w:rPr>
                <w:b/>
                <w:bCs/>
              </w:rPr>
              <w:t>Description</w:t>
            </w:r>
          </w:p>
        </w:tc>
      </w:tr>
      <w:tr w:rsidR="00836FF2" w:rsidTr="007A5F8C">
        <w:trPr>
          <w:trHeight w:val="182"/>
        </w:trPr>
        <w:tc>
          <w:tcPr>
            <w:tcW w:w="5368" w:type="dxa"/>
            <w:tcBorders>
              <w:top w:val="single" w:sz="4" w:space="0" w:color="000000"/>
              <w:left w:val="single" w:sz="4" w:space="0" w:color="000000"/>
              <w:bottom w:val="single" w:sz="4" w:space="0" w:color="000000"/>
              <w:right w:val="nil"/>
            </w:tcBorders>
            <w:hideMark/>
          </w:tcPr>
          <w:p w:rsidR="00836FF2" w:rsidRDefault="00836FF2" w:rsidP="007A5F8C">
            <w:pPr>
              <w:pStyle w:val="HSNormal"/>
            </w:pPr>
            <w:r>
              <w:t xml:space="preserve">  0= Active</w:t>
            </w:r>
          </w:p>
        </w:tc>
        <w:tc>
          <w:tcPr>
            <w:tcW w:w="4115" w:type="dxa"/>
            <w:tcBorders>
              <w:top w:val="single" w:sz="4" w:space="0" w:color="000000"/>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 xml:space="preserve">Active scan probes the channel for BSS information. </w:t>
            </w:r>
          </w:p>
        </w:tc>
      </w:tr>
      <w:tr w:rsidR="00836FF2" w:rsidTr="007A5F8C">
        <w:trPr>
          <w:trHeight w:val="182"/>
        </w:trPr>
        <w:tc>
          <w:tcPr>
            <w:tcW w:w="5368" w:type="dxa"/>
            <w:tcBorders>
              <w:top w:val="nil"/>
              <w:left w:val="single" w:sz="4" w:space="0" w:color="000000"/>
              <w:bottom w:val="single" w:sz="4" w:space="0" w:color="000000"/>
              <w:right w:val="nil"/>
            </w:tcBorders>
            <w:hideMark/>
          </w:tcPr>
          <w:p w:rsidR="00836FF2" w:rsidRDefault="00836FF2" w:rsidP="007A5F8C">
            <w:pPr>
              <w:pStyle w:val="HSNormal"/>
            </w:pPr>
            <w:r>
              <w:t xml:space="preserve"> 1=Passive</w:t>
            </w:r>
          </w:p>
        </w:tc>
        <w:tc>
          <w:tcPr>
            <w:tcW w:w="4115" w:type="dxa"/>
            <w:tcBorders>
              <w:top w:val="nil"/>
              <w:left w:val="single" w:sz="4" w:space="0" w:color="000000"/>
              <w:bottom w:val="single" w:sz="4" w:space="0" w:color="000000"/>
              <w:right w:val="single" w:sz="4" w:space="0" w:color="000000"/>
            </w:tcBorders>
            <w:hideMark/>
          </w:tcPr>
          <w:p w:rsidR="00836FF2" w:rsidRDefault="00836FF2" w:rsidP="007A5F8C">
            <w:pPr>
              <w:pStyle w:val="HSNormal"/>
              <w:snapToGrid w:val="0"/>
              <w:jc w:val="left"/>
            </w:pPr>
            <w:r>
              <w:t xml:space="preserve">Passive scan listens to channel for BSS information. </w:t>
            </w:r>
          </w:p>
        </w:tc>
      </w:tr>
    </w:tbl>
    <w:p w:rsidR="00836FF2" w:rsidRDefault="00836FF2" w:rsidP="00836FF2">
      <w:pPr>
        <w:pStyle w:val="HSNormal"/>
      </w:pPr>
    </w:p>
    <w:p w:rsidR="00836FF2" w:rsidRDefault="00836FF2" w:rsidP="00836FF2">
      <w:pPr>
        <w:pStyle w:val="Appendix3"/>
      </w:pPr>
      <w:bookmarkStart w:id="194" w:name="_COMMANDS_T"/>
      <w:bookmarkStart w:id="195" w:name="_EVENTS_T"/>
      <w:bookmarkStart w:id="196" w:name="_SSID"/>
      <w:bookmarkStart w:id="197" w:name="_ssid_t"/>
      <w:bookmarkStart w:id="198" w:name="_Ref374287178"/>
      <w:bookmarkStart w:id="199" w:name="_Toc374459449"/>
      <w:bookmarkStart w:id="200" w:name="_Ref374211202"/>
      <w:bookmarkStart w:id="201" w:name="_Ref374211215"/>
      <w:bookmarkStart w:id="202" w:name="_Toc378273375"/>
      <w:bookmarkEnd w:id="194"/>
      <w:bookmarkEnd w:id="195"/>
      <w:bookmarkEnd w:id="196"/>
      <w:bookmarkEnd w:id="197"/>
      <w:r w:rsidRPr="00297C24">
        <w:t>host_mac_msg_hdr</w:t>
      </w:r>
      <w:bookmarkEnd w:id="198"/>
      <w:bookmarkEnd w:id="199"/>
      <w:bookmarkEnd w:id="202"/>
    </w:p>
    <w:tbl>
      <w:tblPr>
        <w:tblStyle w:val="TableGrid"/>
        <w:tblW w:w="0" w:type="auto"/>
        <w:tblLook w:val="04A0" w:firstRow="1" w:lastRow="0" w:firstColumn="1" w:lastColumn="0" w:noHBand="0" w:noVBand="1"/>
      </w:tblPr>
      <w:tblGrid>
        <w:gridCol w:w="3081"/>
        <w:gridCol w:w="3081"/>
        <w:gridCol w:w="3081"/>
      </w:tblGrid>
      <w:tr w:rsidR="00836FF2"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836FF2" w:rsidRDefault="00836FF2" w:rsidP="007A5F8C">
            <w:r>
              <w:t>Field name</w:t>
            </w:r>
          </w:p>
        </w:tc>
        <w:tc>
          <w:tcPr>
            <w:tcW w:w="3081" w:type="dxa"/>
          </w:tcPr>
          <w:p w:rsidR="00836FF2" w:rsidRDefault="00836FF2" w:rsidP="007A5F8C">
            <w:r>
              <w:t>Type</w:t>
            </w:r>
          </w:p>
        </w:tc>
        <w:tc>
          <w:tcPr>
            <w:tcW w:w="3081" w:type="dxa"/>
          </w:tcPr>
          <w:p w:rsidR="00836FF2" w:rsidRDefault="00836FF2" w:rsidP="007A5F8C">
            <w:r>
              <w:t>Description</w:t>
            </w:r>
          </w:p>
        </w:tc>
      </w:tr>
      <w:tr w:rsidR="00836FF2" w:rsidTr="007A5F8C">
        <w:tc>
          <w:tcPr>
            <w:tcW w:w="3081" w:type="dxa"/>
          </w:tcPr>
          <w:p w:rsidR="00836FF2" w:rsidRDefault="00836FF2" w:rsidP="007A5F8C">
            <w:r>
              <w:lastRenderedPageBreak/>
              <w:t>hal_data</w:t>
            </w:r>
          </w:p>
        </w:tc>
        <w:tc>
          <w:tcPr>
            <w:tcW w:w="3081" w:type="dxa"/>
          </w:tcPr>
          <w:p w:rsidR="00836FF2" w:rsidRDefault="00836FF2" w:rsidP="007A5F8C">
            <w:r>
              <w:t>hal_data</w:t>
            </w:r>
          </w:p>
        </w:tc>
        <w:tc>
          <w:tcPr>
            <w:tcW w:w="3081" w:type="dxa"/>
          </w:tcPr>
          <w:p w:rsidR="00836FF2" w:rsidRDefault="00836FF2" w:rsidP="007A5F8C">
            <w:r>
              <w:t>Hardware Abstraction Layer’s (HAL) private data. This is 8 bytes information; first 4 bytes differentiate between HAL command and UMAC command. next four bytes are valid for TX command and carry address of TX payload that has to be  DMAed to the  firmware</w:t>
            </w:r>
          </w:p>
        </w:tc>
      </w:tr>
      <w:tr w:rsidR="00836FF2" w:rsidTr="007A5F8C">
        <w:tc>
          <w:tcPr>
            <w:tcW w:w="3081" w:type="dxa"/>
          </w:tcPr>
          <w:p w:rsidR="00836FF2" w:rsidRDefault="00836FF2" w:rsidP="007A5F8C">
            <w:r>
              <w:t>descriptor_id</w:t>
            </w:r>
          </w:p>
        </w:tc>
        <w:tc>
          <w:tcPr>
            <w:tcW w:w="3081" w:type="dxa"/>
          </w:tcPr>
          <w:p w:rsidR="00836FF2" w:rsidRDefault="00836FF2" w:rsidP="007A5F8C">
            <w:r>
              <w:t>uint32</w:t>
            </w:r>
          </w:p>
        </w:tc>
        <w:tc>
          <w:tcPr>
            <w:tcW w:w="3081" w:type="dxa"/>
          </w:tcPr>
          <w:p w:rsidR="00836FF2" w:rsidRDefault="00836FF2" w:rsidP="007A5F8C">
            <w:r>
              <w:t>least significant 2 bytes are TX pool id,  most significant 2 bytes are queue number. pooid  of 0xffff indicates no TX payload.</w:t>
            </w:r>
          </w:p>
        </w:tc>
      </w:tr>
      <w:tr w:rsidR="00836FF2" w:rsidTr="007A5F8C">
        <w:tc>
          <w:tcPr>
            <w:tcW w:w="3081" w:type="dxa"/>
          </w:tcPr>
          <w:p w:rsidR="00836FF2" w:rsidRDefault="00836FF2" w:rsidP="007A5F8C">
            <w:r>
              <w:t>payload_length</w:t>
            </w:r>
          </w:p>
        </w:tc>
        <w:tc>
          <w:tcPr>
            <w:tcW w:w="3081" w:type="dxa"/>
          </w:tcPr>
          <w:p w:rsidR="00836FF2" w:rsidRDefault="00836FF2" w:rsidP="007A5F8C">
            <w:r>
              <w:t>uint32</w:t>
            </w:r>
          </w:p>
        </w:tc>
        <w:tc>
          <w:tcPr>
            <w:tcW w:w="3081" w:type="dxa"/>
          </w:tcPr>
          <w:p w:rsidR="00836FF2" w:rsidRDefault="00836FF2" w:rsidP="007A5F8C">
            <w:r>
              <w:t>TX payload length excluding mac header bytes.</w:t>
            </w:r>
          </w:p>
        </w:tc>
      </w:tr>
      <w:tr w:rsidR="00836FF2" w:rsidTr="007A5F8C">
        <w:tc>
          <w:tcPr>
            <w:tcW w:w="3081" w:type="dxa"/>
          </w:tcPr>
          <w:p w:rsidR="00836FF2" w:rsidRDefault="00836FF2" w:rsidP="007A5F8C">
            <w:r>
              <w:t>id</w:t>
            </w:r>
          </w:p>
        </w:tc>
        <w:tc>
          <w:tcPr>
            <w:tcW w:w="3081" w:type="dxa"/>
          </w:tcPr>
          <w:p w:rsidR="00836FF2" w:rsidRDefault="00836FF2" w:rsidP="007A5F8C">
            <w:r>
              <w:t>uint32</w:t>
            </w:r>
          </w:p>
        </w:tc>
        <w:tc>
          <w:tcPr>
            <w:tcW w:w="3081" w:type="dxa"/>
          </w:tcPr>
          <w:p w:rsidR="00836FF2" w:rsidRDefault="00836FF2" w:rsidP="007A5F8C">
            <w:r>
              <w:t>Host firmware Command/Event id</w:t>
            </w:r>
          </w:p>
        </w:tc>
      </w:tr>
      <w:tr w:rsidR="00836FF2" w:rsidTr="007A5F8C">
        <w:tc>
          <w:tcPr>
            <w:tcW w:w="3081" w:type="dxa"/>
          </w:tcPr>
          <w:p w:rsidR="00836FF2" w:rsidRDefault="00836FF2" w:rsidP="007A5F8C">
            <w:r>
              <w:t>length</w:t>
            </w:r>
          </w:p>
        </w:tc>
        <w:tc>
          <w:tcPr>
            <w:tcW w:w="3081" w:type="dxa"/>
          </w:tcPr>
          <w:p w:rsidR="00836FF2" w:rsidRDefault="00836FF2" w:rsidP="007A5F8C">
            <w:r>
              <w:t>uint32</w:t>
            </w:r>
          </w:p>
        </w:tc>
        <w:tc>
          <w:tcPr>
            <w:tcW w:w="3081" w:type="dxa"/>
          </w:tcPr>
          <w:p w:rsidR="00836FF2" w:rsidRDefault="00836FF2" w:rsidP="007A5F8C">
            <w:r>
              <w:t>Size of cmd_tx_ctrl. It doesn’t include any payload length</w:t>
            </w:r>
          </w:p>
        </w:tc>
      </w:tr>
      <w:tr w:rsidR="00D258BB" w:rsidTr="007A5F8C">
        <w:tc>
          <w:tcPr>
            <w:tcW w:w="3081" w:type="dxa"/>
          </w:tcPr>
          <w:p w:rsidR="00D258BB" w:rsidRDefault="00D258BB" w:rsidP="007A5F8C">
            <w:r>
              <w:t>more_cmd_data</w:t>
            </w:r>
          </w:p>
        </w:tc>
        <w:tc>
          <w:tcPr>
            <w:tcW w:w="3081" w:type="dxa"/>
          </w:tcPr>
          <w:p w:rsidR="00D258BB" w:rsidRDefault="00D258BB" w:rsidP="007A5F8C">
            <w:r>
              <w:t>uint32</w:t>
            </w:r>
          </w:p>
        </w:tc>
        <w:tc>
          <w:tcPr>
            <w:tcW w:w="3081" w:type="dxa"/>
          </w:tcPr>
          <w:p w:rsidR="00D258BB" w:rsidRDefault="00D258BB" w:rsidP="007A5F8C">
            <w:r>
              <w:t>=1 , if current command is split into two or more. This is used for command</w:t>
            </w:r>
            <w:r w:rsidR="007A77B6">
              <w:t>s whose</w:t>
            </w:r>
            <w:r>
              <w:t xml:space="preserve"> size greater than</w:t>
            </w:r>
            <w:r w:rsidR="007A77B6">
              <w:t xml:space="preserve"> MAX_CMD_SIZE.</w:t>
            </w:r>
          </w:p>
          <w:p w:rsidR="00D258BB" w:rsidRDefault="00D258BB" w:rsidP="007A5F8C">
            <w:r>
              <w:t>=0</w:t>
            </w:r>
            <w:r w:rsidR="007A77B6">
              <w:t xml:space="preserve"> for normal commands</w:t>
            </w:r>
          </w:p>
        </w:tc>
      </w:tr>
    </w:tbl>
    <w:p w:rsidR="00836FF2" w:rsidRPr="00C44B44" w:rsidRDefault="00836FF2" w:rsidP="00836FF2"/>
    <w:p w:rsidR="00435E5C" w:rsidRDefault="00435E5C" w:rsidP="00435E5C">
      <w:pPr>
        <w:pStyle w:val="Appendix3"/>
      </w:pPr>
      <w:bookmarkStart w:id="203" w:name="_Toc374459450"/>
      <w:bookmarkStart w:id="204" w:name="_Toc378273376"/>
      <w:r>
        <w:t>ssid_t</w:t>
      </w:r>
      <w:bookmarkEnd w:id="204"/>
    </w:p>
    <w:p w:rsidR="00435E5C" w:rsidRDefault="00435E5C" w:rsidP="00435E5C"/>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5"/>
        <w:gridCol w:w="3061"/>
        <w:gridCol w:w="2835"/>
      </w:tblGrid>
      <w:tr w:rsidR="00435E5C" w:rsidTr="007A5F8C">
        <w:tc>
          <w:tcPr>
            <w:tcW w:w="291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35E5C" w:rsidRDefault="00435E5C" w:rsidP="007A5F8C">
            <w:pPr>
              <w:pStyle w:val="HSNormal"/>
            </w:pPr>
            <w:r>
              <w:t>Field Name</w:t>
            </w:r>
          </w:p>
        </w:tc>
        <w:tc>
          <w:tcPr>
            <w:tcW w:w="3393"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35E5C" w:rsidRDefault="00435E5C" w:rsidP="007A5F8C">
            <w:pPr>
              <w:pStyle w:val="HSNormal"/>
            </w:pPr>
            <w:r>
              <w:t>Type</w:t>
            </w:r>
          </w:p>
        </w:tc>
        <w:tc>
          <w:tcPr>
            <w:tcW w:w="304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435E5C" w:rsidRDefault="00435E5C" w:rsidP="007A5F8C">
            <w:pPr>
              <w:pStyle w:val="HSNormal"/>
            </w:pPr>
            <w:r>
              <w:t>Description</w:t>
            </w:r>
          </w:p>
        </w:tc>
      </w:tr>
      <w:tr w:rsidR="00435E5C" w:rsidTr="007A5F8C">
        <w:trPr>
          <w:trHeight w:val="473"/>
        </w:trPr>
        <w:tc>
          <w:tcPr>
            <w:tcW w:w="2911"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len</w:t>
            </w:r>
          </w:p>
        </w:tc>
        <w:tc>
          <w:tcPr>
            <w:tcW w:w="3393"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uint8</w:t>
            </w:r>
          </w:p>
        </w:tc>
        <w:tc>
          <w:tcPr>
            <w:tcW w:w="3046"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The actual size of ssid that is being used.</w:t>
            </w:r>
          </w:p>
        </w:tc>
      </w:tr>
      <w:tr w:rsidR="00435E5C" w:rsidTr="007A5F8C">
        <w:trPr>
          <w:trHeight w:val="472"/>
        </w:trPr>
        <w:tc>
          <w:tcPr>
            <w:tcW w:w="2911"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ssid[MAX_SSID_LEN]</w:t>
            </w:r>
          </w:p>
        </w:tc>
        <w:tc>
          <w:tcPr>
            <w:tcW w:w="3393"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uint8</w:t>
            </w:r>
          </w:p>
        </w:tc>
        <w:tc>
          <w:tcPr>
            <w:tcW w:w="3046" w:type="dxa"/>
            <w:tcBorders>
              <w:top w:val="single" w:sz="4" w:space="0" w:color="auto"/>
              <w:left w:val="single" w:sz="4" w:space="0" w:color="auto"/>
              <w:bottom w:val="single" w:sz="4" w:space="0" w:color="auto"/>
              <w:right w:val="single" w:sz="4" w:space="0" w:color="auto"/>
            </w:tcBorders>
            <w:hideMark/>
          </w:tcPr>
          <w:p w:rsidR="00435E5C" w:rsidRDefault="00435E5C" w:rsidP="007A5F8C">
            <w:pPr>
              <w:pStyle w:val="HSNormal"/>
            </w:pPr>
            <w:r>
              <w:t>SSID character buffer; according to IEEE it is of size varying from 1- 32 .</w:t>
            </w:r>
          </w:p>
        </w:tc>
      </w:tr>
    </w:tbl>
    <w:p w:rsidR="00435E5C" w:rsidRPr="00435E5C" w:rsidRDefault="00435E5C" w:rsidP="00435E5C"/>
    <w:p w:rsidR="00836FF2" w:rsidRDefault="00435E5C" w:rsidP="00836FF2">
      <w:pPr>
        <w:pStyle w:val="Appendix3"/>
      </w:pPr>
      <w:bookmarkStart w:id="205" w:name="_Ref374526883"/>
      <w:bookmarkStart w:id="206" w:name="_Toc378273377"/>
      <w:bookmarkEnd w:id="200"/>
      <w:bookmarkEnd w:id="201"/>
      <w:bookmarkEnd w:id="203"/>
      <w:r>
        <w:t>bgscan_params</w:t>
      </w:r>
      <w:bookmarkEnd w:id="205"/>
      <w:bookmarkEnd w:id="206"/>
    </w:p>
    <w:p w:rsidR="00836FF2" w:rsidRDefault="00836FF2" w:rsidP="00836FF2">
      <w:pPr>
        <w:pStyle w:val="HSNormal"/>
      </w:pPr>
    </w:p>
    <w:tbl>
      <w:tblPr>
        <w:tblStyle w:val="TableGrid"/>
        <w:tblW w:w="0" w:type="auto"/>
        <w:tblLook w:val="04A0" w:firstRow="1" w:lastRow="0" w:firstColumn="1" w:lastColumn="0" w:noHBand="0" w:noVBand="1"/>
      </w:tblPr>
      <w:tblGrid>
        <w:gridCol w:w="3081"/>
        <w:gridCol w:w="3081"/>
        <w:gridCol w:w="3081"/>
      </w:tblGrid>
      <w:tr w:rsidR="00D15673" w:rsidTr="007A5F8C">
        <w:trPr>
          <w:cnfStyle w:val="100000000000" w:firstRow="1" w:lastRow="0" w:firstColumn="0" w:lastColumn="0" w:oddVBand="0" w:evenVBand="0" w:oddHBand="0" w:evenHBand="0" w:firstRowFirstColumn="0" w:firstRowLastColumn="0" w:lastRowFirstColumn="0" w:lastRowLastColumn="0"/>
        </w:trPr>
        <w:tc>
          <w:tcPr>
            <w:tcW w:w="3081" w:type="dxa"/>
          </w:tcPr>
          <w:p w:rsidR="00D15673" w:rsidRDefault="00D15673" w:rsidP="007A5F8C">
            <w:bookmarkStart w:id="207" w:name="_SECURITY_PARAMS"/>
            <w:bookmarkEnd w:id="207"/>
            <w:r>
              <w:t>Field name</w:t>
            </w:r>
          </w:p>
        </w:tc>
        <w:tc>
          <w:tcPr>
            <w:tcW w:w="3081" w:type="dxa"/>
          </w:tcPr>
          <w:p w:rsidR="00D15673" w:rsidRDefault="00D15673" w:rsidP="007A5F8C">
            <w:r>
              <w:t>Type</w:t>
            </w:r>
          </w:p>
        </w:tc>
        <w:tc>
          <w:tcPr>
            <w:tcW w:w="3081" w:type="dxa"/>
          </w:tcPr>
          <w:p w:rsidR="00D15673" w:rsidRDefault="00D15673" w:rsidP="007A5F8C">
            <w:r>
              <w:t>Description</w:t>
            </w:r>
          </w:p>
        </w:tc>
      </w:tr>
      <w:tr w:rsidR="00D15673" w:rsidTr="007A5F8C">
        <w:tc>
          <w:tcPr>
            <w:tcW w:w="3081" w:type="dxa"/>
          </w:tcPr>
          <w:p w:rsidR="00D15673" w:rsidRDefault="00D15673" w:rsidP="007A5F8C">
            <w:r>
              <w:t>enabled</w:t>
            </w:r>
          </w:p>
        </w:tc>
        <w:tc>
          <w:tcPr>
            <w:tcW w:w="3081" w:type="dxa"/>
          </w:tcPr>
          <w:p w:rsidR="00D15673" w:rsidRDefault="0051088C" w:rsidP="0051088C">
            <w:r>
              <w:t>uint32</w:t>
            </w:r>
          </w:p>
        </w:tc>
        <w:tc>
          <w:tcPr>
            <w:tcW w:w="3081" w:type="dxa"/>
          </w:tcPr>
          <w:p w:rsidR="00D15673" w:rsidRDefault="007B2947" w:rsidP="007A5F8C">
            <w:r>
              <w:t xml:space="preserve">=0 Background scan enabled  </w:t>
            </w:r>
          </w:p>
          <w:p w:rsidR="007B2947" w:rsidRDefault="007B2947" w:rsidP="007A5F8C">
            <w:r>
              <w:t>=1</w:t>
            </w:r>
            <w:r w:rsidR="00641CBB">
              <w:t xml:space="preserve"> Background scan disabled</w:t>
            </w:r>
          </w:p>
        </w:tc>
      </w:tr>
      <w:tr w:rsidR="00D15673" w:rsidTr="007A5F8C">
        <w:tc>
          <w:tcPr>
            <w:tcW w:w="3081" w:type="dxa"/>
          </w:tcPr>
          <w:p w:rsidR="00D15673" w:rsidRDefault="00BF04D3" w:rsidP="007A5F8C">
            <w:r>
              <w:t>channel_list</w:t>
            </w:r>
          </w:p>
        </w:tc>
        <w:tc>
          <w:tcPr>
            <w:tcW w:w="3081" w:type="dxa"/>
          </w:tcPr>
          <w:p w:rsidR="00D15673" w:rsidRDefault="00D15673" w:rsidP="007A5F8C">
            <w:r>
              <w:t>uint32</w:t>
            </w:r>
          </w:p>
        </w:tc>
        <w:tc>
          <w:tcPr>
            <w:tcW w:w="3081" w:type="dxa"/>
          </w:tcPr>
          <w:p w:rsidR="00D15673" w:rsidRDefault="00AB4B2A" w:rsidP="007A5F8C">
            <w:r>
              <w:t>list of channels to scan</w:t>
            </w:r>
          </w:p>
        </w:tc>
      </w:tr>
      <w:tr w:rsidR="00D15673" w:rsidTr="007A5F8C">
        <w:tc>
          <w:tcPr>
            <w:tcW w:w="3081" w:type="dxa"/>
          </w:tcPr>
          <w:p w:rsidR="00D15673" w:rsidRDefault="00BF04D3" w:rsidP="007A5F8C">
            <w:r>
              <w:t>scan_intval</w:t>
            </w:r>
          </w:p>
        </w:tc>
        <w:tc>
          <w:tcPr>
            <w:tcW w:w="3081" w:type="dxa"/>
          </w:tcPr>
          <w:p w:rsidR="00D15673" w:rsidRDefault="00D15673" w:rsidP="007A5F8C">
            <w:r>
              <w:t>uint32</w:t>
            </w:r>
          </w:p>
        </w:tc>
        <w:tc>
          <w:tcPr>
            <w:tcW w:w="3081" w:type="dxa"/>
          </w:tcPr>
          <w:p w:rsidR="00D15673" w:rsidRDefault="00101478" w:rsidP="00101478">
            <w:r>
              <w:t xml:space="preserve">Back ground scan is done at regular intervals. This value is set to interval value. </w:t>
            </w:r>
            <w:r w:rsidR="0075313C">
              <w:t>Units are in mille seconds</w:t>
            </w:r>
          </w:p>
        </w:tc>
      </w:tr>
      <w:tr w:rsidR="00D15673" w:rsidTr="007A5F8C">
        <w:tc>
          <w:tcPr>
            <w:tcW w:w="3081" w:type="dxa"/>
          </w:tcPr>
          <w:p w:rsidR="00D15673" w:rsidRDefault="00BF04D3" w:rsidP="007A5F8C">
            <w:r>
              <w:lastRenderedPageBreak/>
              <w:t>channel_duration</w:t>
            </w:r>
          </w:p>
        </w:tc>
        <w:tc>
          <w:tcPr>
            <w:tcW w:w="3081" w:type="dxa"/>
          </w:tcPr>
          <w:p w:rsidR="00D15673" w:rsidRDefault="00D15673" w:rsidP="007A5F8C">
            <w:r>
              <w:t>uint32</w:t>
            </w:r>
          </w:p>
        </w:tc>
        <w:tc>
          <w:tcPr>
            <w:tcW w:w="3081" w:type="dxa"/>
          </w:tcPr>
          <w:p w:rsidR="00D15673" w:rsidRDefault="0075313C" w:rsidP="007A5F8C">
            <w:r>
              <w:t>Time spends on each channel .In units of mille seconds</w:t>
            </w:r>
          </w:p>
        </w:tc>
      </w:tr>
      <w:tr w:rsidR="00D15673" w:rsidTr="007A5F8C">
        <w:tc>
          <w:tcPr>
            <w:tcW w:w="3081" w:type="dxa"/>
          </w:tcPr>
          <w:p w:rsidR="00D15673" w:rsidRDefault="00BF04D3" w:rsidP="007A5F8C">
            <w:r>
              <w:t>serv_channel_dur</w:t>
            </w:r>
          </w:p>
        </w:tc>
        <w:tc>
          <w:tcPr>
            <w:tcW w:w="3081" w:type="dxa"/>
          </w:tcPr>
          <w:p w:rsidR="00D15673" w:rsidRDefault="00D15673" w:rsidP="007A5F8C">
            <w:r>
              <w:t>uint32</w:t>
            </w:r>
          </w:p>
        </w:tc>
        <w:tc>
          <w:tcPr>
            <w:tcW w:w="3081" w:type="dxa"/>
          </w:tcPr>
          <w:p w:rsidR="00D15673" w:rsidRDefault="0075313C" w:rsidP="007A5F8C">
            <w:r>
              <w:t>In connected state scanning, we need to share the time between operating channel and non-operating channels. After scanning each channel, firmware spends “serv_channel_dur” in operating channel. Units are in milli seconds.</w:t>
            </w:r>
          </w:p>
        </w:tc>
      </w:tr>
    </w:tbl>
    <w:p w:rsidR="00836FF2" w:rsidRDefault="00836FF2" w:rsidP="00836FF2">
      <w:pPr>
        <w:pStyle w:val="HSNormal"/>
      </w:pPr>
    </w:p>
    <w:p w:rsidR="00836FF2" w:rsidRDefault="00836FF2" w:rsidP="00836FF2">
      <w:pPr>
        <w:pStyle w:val="HSNormal"/>
      </w:pPr>
      <w:bookmarkStart w:id="208" w:name="_PS_INFO"/>
      <w:bookmarkEnd w:id="208"/>
      <w:r>
        <w:t xml:space="preserve">   </w:t>
      </w:r>
    </w:p>
    <w:p w:rsidR="00836FF2" w:rsidRDefault="00836FF2" w:rsidP="00836FF2">
      <w:pPr>
        <w:pStyle w:val="Appendix3"/>
      </w:pPr>
      <w:bookmarkStart w:id="209" w:name="_bss_info_t"/>
      <w:bookmarkStart w:id="210" w:name="_Toc287367895"/>
      <w:bookmarkStart w:id="211" w:name="_Toc374459451"/>
      <w:bookmarkStart w:id="212" w:name="_Toc378273378"/>
      <w:bookmarkEnd w:id="209"/>
      <w:r>
        <w:t>CONSTANTS</w:t>
      </w:r>
      <w:bookmarkEnd w:id="210"/>
      <w:bookmarkEnd w:id="211"/>
      <w:bookmarkEnd w:id="212"/>
    </w:p>
    <w:p w:rsidR="00836FF2" w:rsidRDefault="00836FF2" w:rsidP="00836FF2">
      <w:pPr>
        <w:pStyle w:val="HSNormal"/>
      </w:pPr>
    </w:p>
    <w:p w:rsidR="00836FF2" w:rsidRDefault="00836FF2" w:rsidP="00836FF2">
      <w:pPr>
        <w:pStyle w:val="HSNormal"/>
      </w:pPr>
      <w:r>
        <w:t>MAX_SSID_LEN 32</w:t>
      </w:r>
    </w:p>
    <w:p w:rsidR="00836FF2" w:rsidRDefault="00836FF2" w:rsidP="00836FF2">
      <w:pPr>
        <w:pStyle w:val="HSNormal"/>
      </w:pPr>
      <w:r>
        <w:t>ETH_ALEN       6</w:t>
      </w:r>
    </w:p>
    <w:p w:rsidR="00836FF2" w:rsidRDefault="00836FF2" w:rsidP="00836FF2">
      <w:pPr>
        <w:pStyle w:val="HSNormal"/>
      </w:pPr>
      <w:r>
        <w:t>MAX_KEY_LEN 32</w:t>
      </w:r>
    </w:p>
    <w:p w:rsidR="00836FF2" w:rsidRDefault="00836FF2" w:rsidP="00836FF2">
      <w:pPr>
        <w:pStyle w:val="HSNormal"/>
      </w:pPr>
      <w:r>
        <w:t>MAX_SUPP_RATES 16</w:t>
      </w:r>
    </w:p>
    <w:p w:rsidR="00836FF2" w:rsidRDefault="00836FF2" w:rsidP="00836FF2">
      <w:pPr>
        <w:pStyle w:val="HSNormal"/>
      </w:pPr>
      <w:r>
        <w:t>RX_SEQ_SIZE 6</w:t>
      </w:r>
    </w:p>
    <w:p w:rsidR="00836FF2" w:rsidRDefault="00836FF2" w:rsidP="00836FF2">
      <w:pPr>
        <w:pStyle w:val="HSNormal"/>
      </w:pPr>
      <w:r>
        <w:t>MAX_VIF_NUM 2</w:t>
      </w:r>
    </w:p>
    <w:p w:rsidR="00836FF2" w:rsidRDefault="00836FF2" w:rsidP="00836FF2">
      <w:pPr>
        <w:pStyle w:val="HSNormal"/>
      </w:pPr>
      <w:r>
        <w:t>HAL_PRIV_DATA_SIZE 8</w:t>
      </w:r>
    </w:p>
    <w:p w:rsidR="00E67A76" w:rsidRDefault="00E67A76" w:rsidP="00297F84">
      <w:pPr>
        <w:pStyle w:val="Heading2"/>
        <w:numPr>
          <w:ilvl w:val="0"/>
          <w:numId w:val="0"/>
        </w:numPr>
        <w:ind w:left="850"/>
      </w:pPr>
    </w:p>
    <w:sectPr w:rsidR="00E67A76" w:rsidSect="00C864E6">
      <w:headerReference w:type="even" r:id="rId10"/>
      <w:headerReference w:type="default" r:id="rId11"/>
      <w:footerReference w:type="even" r:id="rId12"/>
      <w:footerReference w:type="default" r:id="rId13"/>
      <w:headerReference w:type="first" r:id="rId14"/>
      <w:footerReference w:type="first" r:id="rId15"/>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598" w:rsidRDefault="00822598">
      <w:r>
        <w:separator/>
      </w:r>
    </w:p>
  </w:endnote>
  <w:endnote w:type="continuationSeparator" w:id="0">
    <w:p w:rsidR="00822598" w:rsidRDefault="0082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ejaVu LGC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Pr="00466856" w:rsidRDefault="005A13C1" w:rsidP="00466856">
    <w:pPr>
      <w:pStyle w:val="Footer"/>
    </w:pPr>
    <w:r>
      <w:t>Revision</w:t>
    </w:r>
    <w:r w:rsidRPr="008077BB">
      <w:t xml:space="preserve"> </w:t>
    </w:r>
    <w:r>
      <w:fldChar w:fldCharType="begin"/>
    </w:r>
    <w:r>
      <w:instrText xml:space="preserve"> DOCPROPERTY  Revision </w:instrText>
    </w:r>
    <w:r>
      <w:fldChar w:fldCharType="separate"/>
    </w:r>
    <w:r w:rsidR="00891F51">
      <w:t>1.0</w:t>
    </w:r>
    <w:r>
      <w:fldChar w:fldCharType="end"/>
    </w:r>
    <w:r>
      <w:t>.</w:t>
    </w:r>
    <w:r>
      <w:fldChar w:fldCharType="begin"/>
    </w:r>
    <w:r>
      <w:instrText xml:space="preserve"> REVNUM  </w:instrText>
    </w:r>
    <w:r>
      <w:fldChar w:fldCharType="separate"/>
    </w:r>
    <w:r w:rsidR="00891F51">
      <w:rPr>
        <w:noProof/>
      </w:rPr>
      <w:t>15</w:t>
    </w:r>
    <w:r>
      <w:fldChar w:fldCharType="end"/>
    </w:r>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891F51">
      <w:rPr>
        <w:noProof/>
      </w:rPr>
      <w:t>2</w:t>
    </w:r>
    <w:r w:rsidRPr="008077BB">
      <w:fldChar w:fldCharType="end"/>
    </w:r>
    <w:r w:rsidRPr="008077BB">
      <w:tab/>
    </w:r>
    <w:r w:rsidRPr="008077BB">
      <w:fldChar w:fldCharType="begin"/>
    </w:r>
    <w:r w:rsidRPr="008077BB">
      <w:instrText xml:space="preserve"> SUBJECT </w:instrText>
    </w:r>
    <w:r w:rsidRPr="008077BB">
      <w:fldChar w:fldCharType="separate"/>
    </w:r>
    <w:r w:rsidR="00891F51">
      <w:t>Host Driver UCCP IF</w:t>
    </w:r>
    <w:r w:rsidRPr="008077B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Pr="00466856" w:rsidRDefault="005A13C1" w:rsidP="00466856">
    <w:pPr>
      <w:pStyle w:val="Footer"/>
    </w:pPr>
    <w:r>
      <w:fldChar w:fldCharType="begin"/>
    </w:r>
    <w:r>
      <w:instrText xml:space="preserve"> TITLE </w:instrText>
    </w:r>
    <w:r>
      <w:fldChar w:fldCharType="separate"/>
    </w:r>
    <w:r w:rsidR="00891F51">
      <w:t>WLAN</w:t>
    </w:r>
    <w:r>
      <w:fldChar w:fldCharType="end"/>
    </w:r>
    <w:r w:rsidRPr="008077BB">
      <w:tab/>
    </w:r>
    <w:r w:rsidRPr="008077BB">
      <w:fldChar w:fldCharType="begin"/>
    </w:r>
    <w:r w:rsidRPr="008077BB">
      <w:instrText>page</w:instrText>
    </w:r>
    <w:r w:rsidRPr="008077BB">
      <w:fldChar w:fldCharType="separate"/>
    </w:r>
    <w:r w:rsidR="00891F51">
      <w:rPr>
        <w:noProof/>
      </w:rPr>
      <w:t>1</w:t>
    </w:r>
    <w:r w:rsidRPr="008077BB">
      <w:fldChar w:fldCharType="end"/>
    </w:r>
    <w:r w:rsidRPr="008077BB">
      <w:tab/>
    </w:r>
    <w:r>
      <w:t>Revision</w:t>
    </w:r>
    <w:r w:rsidRPr="008077BB">
      <w:t xml:space="preserve"> </w:t>
    </w:r>
    <w:r>
      <w:fldChar w:fldCharType="begin"/>
    </w:r>
    <w:r>
      <w:instrText xml:space="preserve"> DOCPROPERTY  Revision </w:instrText>
    </w:r>
    <w:r>
      <w:fldChar w:fldCharType="separate"/>
    </w:r>
    <w:r w:rsidR="00891F51">
      <w:t>1.0</w:t>
    </w:r>
    <w:r>
      <w:fldChar w:fldCharType="end"/>
    </w:r>
    <w:r>
      <w:t>.</w:t>
    </w:r>
    <w:r>
      <w:fldChar w:fldCharType="begin"/>
    </w:r>
    <w:r>
      <w:instrText xml:space="preserve"> REVNUM  </w:instrText>
    </w:r>
    <w:r>
      <w:fldChar w:fldCharType="separate"/>
    </w:r>
    <w:r w:rsidR="00891F51">
      <w:rPr>
        <w:noProof/>
      </w:rPr>
      <w:t>15</w:t>
    </w:r>
    <w:r>
      <w:fldChar w:fldCharType="end"/>
    </w:r>
    <w:r w:rsidRPr="00A140EF">
      <w:fldChar w:fldCharType="begin"/>
    </w:r>
    <w:r>
      <w:instrText xml:space="preserve"> DOCPROPERTY Status </w:instrText>
    </w:r>
    <w:r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Default="005A1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598" w:rsidRDefault="00822598">
      <w:r>
        <w:separator/>
      </w:r>
    </w:p>
  </w:footnote>
  <w:footnote w:type="continuationSeparator" w:id="0">
    <w:p w:rsidR="00822598" w:rsidRDefault="008225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Pr="00466856" w:rsidRDefault="005A13C1" w:rsidP="00466856">
    <w:pPr>
      <w:pStyle w:val="Header"/>
    </w:pPr>
    <w:r>
      <w:t>Imagination Technologies</w:t>
    </w:r>
    <w:r>
      <w:tab/>
    </w:r>
    <w:r w:rsidR="003D0771">
      <w:rPr>
        <w:noProof/>
      </w:rPr>
      <w:t>Strictly C</w:t>
    </w:r>
    <w:r w:rsidR="003D0771" w:rsidRPr="00753095">
      <w:rPr>
        <w:noProof/>
      </w:rPr>
      <w:t>onfidential</w:t>
    </w:r>
    <w:r>
      <w:tab/>
    </w:r>
    <w:r w:rsidR="00891F5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5.75pt">
          <v:imagedata r:id="rId1" o:title="Imagination_Logo_Secondary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Pr="00466856" w:rsidRDefault="00891F51" w:rsidP="00466856">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15.75pt">
          <v:imagedata r:id="rId1" o:title="Imagination_Logo_Secondary_RGB"/>
        </v:shape>
      </w:pict>
    </w:r>
    <w:r w:rsidR="005A13C1">
      <w:tab/>
    </w:r>
    <w:r w:rsidR="003D0771">
      <w:rPr>
        <w:noProof/>
      </w:rPr>
      <w:t>Strictly C</w:t>
    </w:r>
    <w:r w:rsidR="003D0771" w:rsidRPr="00753095">
      <w:rPr>
        <w:noProof/>
      </w:rPr>
      <w:t>onfidential</w:t>
    </w:r>
    <w:r w:rsidR="005A13C1">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3C1" w:rsidRDefault="005A13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0550"/>
    <w:multiLevelType w:val="hybridMultilevel"/>
    <w:tmpl w:val="403A6D96"/>
    <w:lvl w:ilvl="0" w:tplc="1DFE170A">
      <w:start w:val="1"/>
      <w:numFmt w:val="upperLetter"/>
      <w:pStyle w:val="Appendix-Style"/>
      <w:lvlText w:val="Appendix %1"/>
      <w:lvlJc w:val="left"/>
      <w:pPr>
        <w:ind w:left="360" w:hanging="360"/>
      </w:pPr>
      <w:rPr>
        <w:rFonts w:ascii="Arial" w:hAnsi="Arial" w:hint="default"/>
        <w:b/>
        <w:i w:val="0"/>
        <w:sz w:val="3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08005D"/>
    <w:multiLevelType w:val="hybridMultilevel"/>
    <w:tmpl w:val="34F88514"/>
    <w:lvl w:ilvl="0" w:tplc="234441BC">
      <w:start w:val="1"/>
      <w:numFmt w:val="bullet"/>
      <w:pStyle w:val="HSListBulleted"/>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2E667F"/>
    <w:multiLevelType w:val="hybridMultilevel"/>
    <w:tmpl w:val="B22E3BEC"/>
    <w:lvl w:ilvl="0" w:tplc="0CF44684">
      <w:start w:val="1"/>
      <w:numFmt w:val="decimal"/>
      <w:pStyle w:val="HSfigure"/>
      <w:lvlText w:val="Figure %1."/>
      <w:lvlJc w:val="left"/>
      <w:pPr>
        <w:tabs>
          <w:tab w:val="num" w:pos="1440"/>
        </w:tabs>
        <w:ind w:left="720" w:hanging="360"/>
      </w:pPr>
      <w:rPr>
        <w:rFonts w:ascii="Times New Roman" w:hAnsi="Times New Roman" w:hint="default"/>
        <w:b/>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4">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5">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7">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8">
    <w:nsid w:val="6246544A"/>
    <w:multiLevelType w:val="hybridMultilevel"/>
    <w:tmpl w:val="FD02E2AC"/>
    <w:lvl w:ilvl="0" w:tplc="BC8E10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4"/>
  </w:num>
  <w:num w:numId="6">
    <w:abstractNumId w:val="1"/>
  </w:num>
  <w:num w:numId="7">
    <w:abstractNumId w:val="2"/>
  </w:num>
  <w:num w:numId="8">
    <w:abstractNumId w:val="0"/>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noPunctuationKerning/>
  <w:characterSpacingControl w:val="doNotCompress"/>
  <w:hdrShapeDefaults>
    <o:shapedefaults v:ext="edit" spidmax="614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401F12"/>
    <w:rsid w:val="000105CD"/>
    <w:rsid w:val="00016EDF"/>
    <w:rsid w:val="00031A74"/>
    <w:rsid w:val="0003516A"/>
    <w:rsid w:val="00042C72"/>
    <w:rsid w:val="000509CC"/>
    <w:rsid w:val="00055647"/>
    <w:rsid w:val="000628E0"/>
    <w:rsid w:val="000726CB"/>
    <w:rsid w:val="00085578"/>
    <w:rsid w:val="0009016A"/>
    <w:rsid w:val="00092B97"/>
    <w:rsid w:val="00097505"/>
    <w:rsid w:val="000A0F05"/>
    <w:rsid w:val="000A105B"/>
    <w:rsid w:val="000A2D80"/>
    <w:rsid w:val="000A3F28"/>
    <w:rsid w:val="000A4D5F"/>
    <w:rsid w:val="000A574F"/>
    <w:rsid w:val="000C0C43"/>
    <w:rsid w:val="000D1D4E"/>
    <w:rsid w:val="000D5DC7"/>
    <w:rsid w:val="000E0307"/>
    <w:rsid w:val="000E1C71"/>
    <w:rsid w:val="000E32B2"/>
    <w:rsid w:val="000E58D9"/>
    <w:rsid w:val="000E7B56"/>
    <w:rsid w:val="000F0362"/>
    <w:rsid w:val="000F2F1B"/>
    <w:rsid w:val="000F7802"/>
    <w:rsid w:val="00101478"/>
    <w:rsid w:val="00103F2E"/>
    <w:rsid w:val="00103F7C"/>
    <w:rsid w:val="00105BCE"/>
    <w:rsid w:val="00107F10"/>
    <w:rsid w:val="00110F6A"/>
    <w:rsid w:val="00111E94"/>
    <w:rsid w:val="001128BB"/>
    <w:rsid w:val="00116FEC"/>
    <w:rsid w:val="00121EBB"/>
    <w:rsid w:val="00125C22"/>
    <w:rsid w:val="00130AB6"/>
    <w:rsid w:val="00131238"/>
    <w:rsid w:val="00146B65"/>
    <w:rsid w:val="0015018A"/>
    <w:rsid w:val="00151F45"/>
    <w:rsid w:val="00153B6E"/>
    <w:rsid w:val="001609E4"/>
    <w:rsid w:val="00160A45"/>
    <w:rsid w:val="001624D9"/>
    <w:rsid w:val="0016332D"/>
    <w:rsid w:val="00167D3E"/>
    <w:rsid w:val="0017112A"/>
    <w:rsid w:val="00172405"/>
    <w:rsid w:val="001731FC"/>
    <w:rsid w:val="00174A69"/>
    <w:rsid w:val="00181D87"/>
    <w:rsid w:val="0018389A"/>
    <w:rsid w:val="00190BF5"/>
    <w:rsid w:val="0019235A"/>
    <w:rsid w:val="0019247C"/>
    <w:rsid w:val="00192EEB"/>
    <w:rsid w:val="001954E4"/>
    <w:rsid w:val="001969E2"/>
    <w:rsid w:val="00197371"/>
    <w:rsid w:val="001A3A54"/>
    <w:rsid w:val="001A43D4"/>
    <w:rsid w:val="001A6F2D"/>
    <w:rsid w:val="001B6E8D"/>
    <w:rsid w:val="001E039E"/>
    <w:rsid w:val="001F1F0B"/>
    <w:rsid w:val="001F26BB"/>
    <w:rsid w:val="00200849"/>
    <w:rsid w:val="00202A17"/>
    <w:rsid w:val="0020412D"/>
    <w:rsid w:val="00205C50"/>
    <w:rsid w:val="00205CB5"/>
    <w:rsid w:val="0020602C"/>
    <w:rsid w:val="00213549"/>
    <w:rsid w:val="002140EF"/>
    <w:rsid w:val="00215B01"/>
    <w:rsid w:val="0021706E"/>
    <w:rsid w:val="00225609"/>
    <w:rsid w:val="00226BAF"/>
    <w:rsid w:val="00241232"/>
    <w:rsid w:val="00241FEE"/>
    <w:rsid w:val="0024635B"/>
    <w:rsid w:val="002466AC"/>
    <w:rsid w:val="00256A76"/>
    <w:rsid w:val="00257557"/>
    <w:rsid w:val="002602F4"/>
    <w:rsid w:val="002609F6"/>
    <w:rsid w:val="00264520"/>
    <w:rsid w:val="00266DC4"/>
    <w:rsid w:val="00270911"/>
    <w:rsid w:val="002734D8"/>
    <w:rsid w:val="00280BDD"/>
    <w:rsid w:val="00287F79"/>
    <w:rsid w:val="002928A1"/>
    <w:rsid w:val="00297F84"/>
    <w:rsid w:val="002A51C1"/>
    <w:rsid w:val="002A6909"/>
    <w:rsid w:val="002A72B3"/>
    <w:rsid w:val="002B2CBC"/>
    <w:rsid w:val="002B4A1B"/>
    <w:rsid w:val="002B7A75"/>
    <w:rsid w:val="002C6252"/>
    <w:rsid w:val="002C6CFB"/>
    <w:rsid w:val="002D391B"/>
    <w:rsid w:val="002E707C"/>
    <w:rsid w:val="002F05EC"/>
    <w:rsid w:val="003030D8"/>
    <w:rsid w:val="00316541"/>
    <w:rsid w:val="003172B8"/>
    <w:rsid w:val="003204D5"/>
    <w:rsid w:val="00325E69"/>
    <w:rsid w:val="00326B99"/>
    <w:rsid w:val="0033333A"/>
    <w:rsid w:val="00333ED3"/>
    <w:rsid w:val="00335071"/>
    <w:rsid w:val="003370C2"/>
    <w:rsid w:val="00343129"/>
    <w:rsid w:val="00350516"/>
    <w:rsid w:val="00370AEC"/>
    <w:rsid w:val="00380F49"/>
    <w:rsid w:val="00383F3A"/>
    <w:rsid w:val="00387651"/>
    <w:rsid w:val="003918A8"/>
    <w:rsid w:val="00393A81"/>
    <w:rsid w:val="003A5C29"/>
    <w:rsid w:val="003B55AF"/>
    <w:rsid w:val="003C076B"/>
    <w:rsid w:val="003C3551"/>
    <w:rsid w:val="003C4725"/>
    <w:rsid w:val="003D0771"/>
    <w:rsid w:val="003D0B22"/>
    <w:rsid w:val="003D0C10"/>
    <w:rsid w:val="003D508A"/>
    <w:rsid w:val="003E19C5"/>
    <w:rsid w:val="003F594B"/>
    <w:rsid w:val="00401F12"/>
    <w:rsid w:val="00413480"/>
    <w:rsid w:val="00413EB9"/>
    <w:rsid w:val="00417A24"/>
    <w:rsid w:val="00421F42"/>
    <w:rsid w:val="004226C2"/>
    <w:rsid w:val="00422D5A"/>
    <w:rsid w:val="00424143"/>
    <w:rsid w:val="004255FA"/>
    <w:rsid w:val="0043388A"/>
    <w:rsid w:val="00433EC9"/>
    <w:rsid w:val="00435E5C"/>
    <w:rsid w:val="00435FB1"/>
    <w:rsid w:val="00445208"/>
    <w:rsid w:val="00450EBA"/>
    <w:rsid w:val="004514D0"/>
    <w:rsid w:val="00451C0E"/>
    <w:rsid w:val="00454957"/>
    <w:rsid w:val="0046536E"/>
    <w:rsid w:val="00466856"/>
    <w:rsid w:val="0047784F"/>
    <w:rsid w:val="00483D13"/>
    <w:rsid w:val="00485035"/>
    <w:rsid w:val="00486091"/>
    <w:rsid w:val="00486AA5"/>
    <w:rsid w:val="00486AFC"/>
    <w:rsid w:val="00491970"/>
    <w:rsid w:val="00494EAD"/>
    <w:rsid w:val="004A2ACE"/>
    <w:rsid w:val="004B2588"/>
    <w:rsid w:val="004B3427"/>
    <w:rsid w:val="004B6D30"/>
    <w:rsid w:val="004E22CF"/>
    <w:rsid w:val="004E61D0"/>
    <w:rsid w:val="004F0378"/>
    <w:rsid w:val="004F29BD"/>
    <w:rsid w:val="004F3731"/>
    <w:rsid w:val="004F3B0E"/>
    <w:rsid w:val="0050143F"/>
    <w:rsid w:val="00505C00"/>
    <w:rsid w:val="00506844"/>
    <w:rsid w:val="00506B49"/>
    <w:rsid w:val="0051088C"/>
    <w:rsid w:val="0051615B"/>
    <w:rsid w:val="005201D5"/>
    <w:rsid w:val="00532422"/>
    <w:rsid w:val="00540477"/>
    <w:rsid w:val="0055108F"/>
    <w:rsid w:val="0056603A"/>
    <w:rsid w:val="005673DC"/>
    <w:rsid w:val="00567ECE"/>
    <w:rsid w:val="005706C8"/>
    <w:rsid w:val="0058534D"/>
    <w:rsid w:val="00587EB2"/>
    <w:rsid w:val="00592140"/>
    <w:rsid w:val="005941B0"/>
    <w:rsid w:val="005A13C1"/>
    <w:rsid w:val="005A3ACC"/>
    <w:rsid w:val="005B0453"/>
    <w:rsid w:val="005D4C4D"/>
    <w:rsid w:val="005D52EC"/>
    <w:rsid w:val="005D7A51"/>
    <w:rsid w:val="005E22AD"/>
    <w:rsid w:val="005F05A7"/>
    <w:rsid w:val="005F5677"/>
    <w:rsid w:val="006022AC"/>
    <w:rsid w:val="006035A1"/>
    <w:rsid w:val="006049F2"/>
    <w:rsid w:val="00606337"/>
    <w:rsid w:val="00610439"/>
    <w:rsid w:val="00610E64"/>
    <w:rsid w:val="00610EE0"/>
    <w:rsid w:val="0061110F"/>
    <w:rsid w:val="0061194B"/>
    <w:rsid w:val="006126E5"/>
    <w:rsid w:val="00616190"/>
    <w:rsid w:val="00620763"/>
    <w:rsid w:val="00630290"/>
    <w:rsid w:val="00634C9F"/>
    <w:rsid w:val="00635301"/>
    <w:rsid w:val="00636CD5"/>
    <w:rsid w:val="006373AC"/>
    <w:rsid w:val="00641CBB"/>
    <w:rsid w:val="0064317A"/>
    <w:rsid w:val="00643394"/>
    <w:rsid w:val="00647CCF"/>
    <w:rsid w:val="00652F51"/>
    <w:rsid w:val="006530C5"/>
    <w:rsid w:val="00654544"/>
    <w:rsid w:val="006559CB"/>
    <w:rsid w:val="00660E5E"/>
    <w:rsid w:val="00662E66"/>
    <w:rsid w:val="006723C9"/>
    <w:rsid w:val="006827C6"/>
    <w:rsid w:val="00682D6A"/>
    <w:rsid w:val="00687859"/>
    <w:rsid w:val="00690138"/>
    <w:rsid w:val="006959C7"/>
    <w:rsid w:val="006C3719"/>
    <w:rsid w:val="006D55AA"/>
    <w:rsid w:val="006E4420"/>
    <w:rsid w:val="006E58C5"/>
    <w:rsid w:val="006E6751"/>
    <w:rsid w:val="006F3E02"/>
    <w:rsid w:val="006F436F"/>
    <w:rsid w:val="006F4B71"/>
    <w:rsid w:val="006F7ACE"/>
    <w:rsid w:val="007012FF"/>
    <w:rsid w:val="00701FC6"/>
    <w:rsid w:val="00702A7E"/>
    <w:rsid w:val="00715970"/>
    <w:rsid w:val="0071799C"/>
    <w:rsid w:val="00717DDB"/>
    <w:rsid w:val="007424BE"/>
    <w:rsid w:val="00744379"/>
    <w:rsid w:val="0074667E"/>
    <w:rsid w:val="00750844"/>
    <w:rsid w:val="00752D2F"/>
    <w:rsid w:val="0075313C"/>
    <w:rsid w:val="00753D25"/>
    <w:rsid w:val="0076030C"/>
    <w:rsid w:val="007607E1"/>
    <w:rsid w:val="007637A5"/>
    <w:rsid w:val="00772B04"/>
    <w:rsid w:val="00780182"/>
    <w:rsid w:val="00796D08"/>
    <w:rsid w:val="007A5F8C"/>
    <w:rsid w:val="007A77B6"/>
    <w:rsid w:val="007B2947"/>
    <w:rsid w:val="007B46B5"/>
    <w:rsid w:val="007C38F1"/>
    <w:rsid w:val="007C562A"/>
    <w:rsid w:val="007E0330"/>
    <w:rsid w:val="007F23B3"/>
    <w:rsid w:val="007F2769"/>
    <w:rsid w:val="00800232"/>
    <w:rsid w:val="00800593"/>
    <w:rsid w:val="008026E6"/>
    <w:rsid w:val="0081181A"/>
    <w:rsid w:val="00822444"/>
    <w:rsid w:val="00822598"/>
    <w:rsid w:val="00824446"/>
    <w:rsid w:val="00825B55"/>
    <w:rsid w:val="00827F35"/>
    <w:rsid w:val="00830252"/>
    <w:rsid w:val="00830A08"/>
    <w:rsid w:val="0083505D"/>
    <w:rsid w:val="00836FF2"/>
    <w:rsid w:val="00841822"/>
    <w:rsid w:val="00846E18"/>
    <w:rsid w:val="00850E0D"/>
    <w:rsid w:val="008540C4"/>
    <w:rsid w:val="00854CB6"/>
    <w:rsid w:val="00871DE0"/>
    <w:rsid w:val="008728FD"/>
    <w:rsid w:val="00873277"/>
    <w:rsid w:val="0087580B"/>
    <w:rsid w:val="008777C1"/>
    <w:rsid w:val="00880F36"/>
    <w:rsid w:val="0088177B"/>
    <w:rsid w:val="008848CE"/>
    <w:rsid w:val="00890039"/>
    <w:rsid w:val="008900B7"/>
    <w:rsid w:val="00891F51"/>
    <w:rsid w:val="00893157"/>
    <w:rsid w:val="008978F4"/>
    <w:rsid w:val="008A4066"/>
    <w:rsid w:val="008A6E7B"/>
    <w:rsid w:val="008B418C"/>
    <w:rsid w:val="008C16BE"/>
    <w:rsid w:val="008C5780"/>
    <w:rsid w:val="008C7738"/>
    <w:rsid w:val="008E095E"/>
    <w:rsid w:val="008E15B2"/>
    <w:rsid w:val="008E6632"/>
    <w:rsid w:val="008E6ED1"/>
    <w:rsid w:val="008F47BD"/>
    <w:rsid w:val="00901210"/>
    <w:rsid w:val="00903490"/>
    <w:rsid w:val="00905982"/>
    <w:rsid w:val="00927249"/>
    <w:rsid w:val="009348D4"/>
    <w:rsid w:val="009373CC"/>
    <w:rsid w:val="00937BCE"/>
    <w:rsid w:val="0094322A"/>
    <w:rsid w:val="00944111"/>
    <w:rsid w:val="009465C3"/>
    <w:rsid w:val="00953B20"/>
    <w:rsid w:val="00954500"/>
    <w:rsid w:val="0095533B"/>
    <w:rsid w:val="0096030F"/>
    <w:rsid w:val="009623A5"/>
    <w:rsid w:val="00966B59"/>
    <w:rsid w:val="009707A4"/>
    <w:rsid w:val="00974D52"/>
    <w:rsid w:val="009812D1"/>
    <w:rsid w:val="00981845"/>
    <w:rsid w:val="00981BE0"/>
    <w:rsid w:val="009863DF"/>
    <w:rsid w:val="009A5385"/>
    <w:rsid w:val="009C35B9"/>
    <w:rsid w:val="009C5821"/>
    <w:rsid w:val="009C66D9"/>
    <w:rsid w:val="009C7261"/>
    <w:rsid w:val="009D6D7C"/>
    <w:rsid w:val="009E7072"/>
    <w:rsid w:val="009E7FA2"/>
    <w:rsid w:val="009F0059"/>
    <w:rsid w:val="009F72C7"/>
    <w:rsid w:val="00A011CE"/>
    <w:rsid w:val="00A04BB9"/>
    <w:rsid w:val="00A11D60"/>
    <w:rsid w:val="00A12CDE"/>
    <w:rsid w:val="00A16FFC"/>
    <w:rsid w:val="00A17018"/>
    <w:rsid w:val="00A17305"/>
    <w:rsid w:val="00A23E5A"/>
    <w:rsid w:val="00A30CDC"/>
    <w:rsid w:val="00A32C3D"/>
    <w:rsid w:val="00A32D11"/>
    <w:rsid w:val="00A33B4E"/>
    <w:rsid w:val="00A4379E"/>
    <w:rsid w:val="00A44F35"/>
    <w:rsid w:val="00A45D37"/>
    <w:rsid w:val="00A528E5"/>
    <w:rsid w:val="00A654E8"/>
    <w:rsid w:val="00A66B6B"/>
    <w:rsid w:val="00A675DD"/>
    <w:rsid w:val="00A719A0"/>
    <w:rsid w:val="00A745EE"/>
    <w:rsid w:val="00A767CE"/>
    <w:rsid w:val="00A76989"/>
    <w:rsid w:val="00A80965"/>
    <w:rsid w:val="00A816D6"/>
    <w:rsid w:val="00A81AF8"/>
    <w:rsid w:val="00A955EC"/>
    <w:rsid w:val="00AA2607"/>
    <w:rsid w:val="00AA27D2"/>
    <w:rsid w:val="00AB33D4"/>
    <w:rsid w:val="00AB4B2A"/>
    <w:rsid w:val="00AC1465"/>
    <w:rsid w:val="00AD3055"/>
    <w:rsid w:val="00AD51AE"/>
    <w:rsid w:val="00AE0275"/>
    <w:rsid w:val="00AE30EA"/>
    <w:rsid w:val="00AE4322"/>
    <w:rsid w:val="00AE7EE5"/>
    <w:rsid w:val="00AF0E1C"/>
    <w:rsid w:val="00B147B4"/>
    <w:rsid w:val="00B15B4E"/>
    <w:rsid w:val="00B16CF3"/>
    <w:rsid w:val="00B230BB"/>
    <w:rsid w:val="00B251BF"/>
    <w:rsid w:val="00B26069"/>
    <w:rsid w:val="00B319A4"/>
    <w:rsid w:val="00B337B0"/>
    <w:rsid w:val="00B35F57"/>
    <w:rsid w:val="00B42558"/>
    <w:rsid w:val="00B47765"/>
    <w:rsid w:val="00B50B1A"/>
    <w:rsid w:val="00B51022"/>
    <w:rsid w:val="00B55BF2"/>
    <w:rsid w:val="00B60421"/>
    <w:rsid w:val="00B81175"/>
    <w:rsid w:val="00B868E2"/>
    <w:rsid w:val="00B9072F"/>
    <w:rsid w:val="00B975A1"/>
    <w:rsid w:val="00BA0951"/>
    <w:rsid w:val="00BA179C"/>
    <w:rsid w:val="00BA77F6"/>
    <w:rsid w:val="00BB3B1B"/>
    <w:rsid w:val="00BC4B8A"/>
    <w:rsid w:val="00BC4FB6"/>
    <w:rsid w:val="00BE1DEC"/>
    <w:rsid w:val="00BE2E7A"/>
    <w:rsid w:val="00BF04D3"/>
    <w:rsid w:val="00BF4E84"/>
    <w:rsid w:val="00C006D1"/>
    <w:rsid w:val="00C036B6"/>
    <w:rsid w:val="00C06A45"/>
    <w:rsid w:val="00C126F5"/>
    <w:rsid w:val="00C13CAC"/>
    <w:rsid w:val="00C1433E"/>
    <w:rsid w:val="00C16ED1"/>
    <w:rsid w:val="00C349BB"/>
    <w:rsid w:val="00C357E3"/>
    <w:rsid w:val="00C41A49"/>
    <w:rsid w:val="00C42281"/>
    <w:rsid w:val="00C4275B"/>
    <w:rsid w:val="00C53488"/>
    <w:rsid w:val="00C5350E"/>
    <w:rsid w:val="00C63B50"/>
    <w:rsid w:val="00C71604"/>
    <w:rsid w:val="00C7295E"/>
    <w:rsid w:val="00C74A2F"/>
    <w:rsid w:val="00C77385"/>
    <w:rsid w:val="00C85970"/>
    <w:rsid w:val="00C864E6"/>
    <w:rsid w:val="00C92FB2"/>
    <w:rsid w:val="00C94D7E"/>
    <w:rsid w:val="00C97CC6"/>
    <w:rsid w:val="00CA4691"/>
    <w:rsid w:val="00CA773C"/>
    <w:rsid w:val="00CB168A"/>
    <w:rsid w:val="00CB5F2A"/>
    <w:rsid w:val="00CC19F2"/>
    <w:rsid w:val="00CC282D"/>
    <w:rsid w:val="00CC2A0C"/>
    <w:rsid w:val="00CD078B"/>
    <w:rsid w:val="00CD26F5"/>
    <w:rsid w:val="00CD6014"/>
    <w:rsid w:val="00CE391A"/>
    <w:rsid w:val="00CE5085"/>
    <w:rsid w:val="00CE529D"/>
    <w:rsid w:val="00CE5FEE"/>
    <w:rsid w:val="00CF1156"/>
    <w:rsid w:val="00CF1B1D"/>
    <w:rsid w:val="00D020C5"/>
    <w:rsid w:val="00D04462"/>
    <w:rsid w:val="00D10DAA"/>
    <w:rsid w:val="00D15673"/>
    <w:rsid w:val="00D22F43"/>
    <w:rsid w:val="00D251AC"/>
    <w:rsid w:val="00D258BB"/>
    <w:rsid w:val="00D32FDD"/>
    <w:rsid w:val="00D35F08"/>
    <w:rsid w:val="00D372C0"/>
    <w:rsid w:val="00D477D4"/>
    <w:rsid w:val="00D54120"/>
    <w:rsid w:val="00D61055"/>
    <w:rsid w:val="00D62347"/>
    <w:rsid w:val="00D673E7"/>
    <w:rsid w:val="00D6740E"/>
    <w:rsid w:val="00D76C78"/>
    <w:rsid w:val="00D80357"/>
    <w:rsid w:val="00D821FF"/>
    <w:rsid w:val="00D8300B"/>
    <w:rsid w:val="00D87FEE"/>
    <w:rsid w:val="00D90E51"/>
    <w:rsid w:val="00D91D71"/>
    <w:rsid w:val="00D93E5F"/>
    <w:rsid w:val="00D96132"/>
    <w:rsid w:val="00D965BD"/>
    <w:rsid w:val="00D96B47"/>
    <w:rsid w:val="00DA0DD9"/>
    <w:rsid w:val="00DA4343"/>
    <w:rsid w:val="00DA6003"/>
    <w:rsid w:val="00DB10DE"/>
    <w:rsid w:val="00DB330B"/>
    <w:rsid w:val="00DC0AFC"/>
    <w:rsid w:val="00DC4EA7"/>
    <w:rsid w:val="00DD60A4"/>
    <w:rsid w:val="00DE2264"/>
    <w:rsid w:val="00DE58EF"/>
    <w:rsid w:val="00DE5F9B"/>
    <w:rsid w:val="00DE62EB"/>
    <w:rsid w:val="00DE677B"/>
    <w:rsid w:val="00DF0533"/>
    <w:rsid w:val="00DF58DE"/>
    <w:rsid w:val="00DF7546"/>
    <w:rsid w:val="00E03F97"/>
    <w:rsid w:val="00E06C49"/>
    <w:rsid w:val="00E12E52"/>
    <w:rsid w:val="00E13CD4"/>
    <w:rsid w:val="00E1476D"/>
    <w:rsid w:val="00E149DF"/>
    <w:rsid w:val="00E1765C"/>
    <w:rsid w:val="00E20FC7"/>
    <w:rsid w:val="00E215CD"/>
    <w:rsid w:val="00E2629C"/>
    <w:rsid w:val="00E27125"/>
    <w:rsid w:val="00E321DE"/>
    <w:rsid w:val="00E36BC4"/>
    <w:rsid w:val="00E374D1"/>
    <w:rsid w:val="00E40264"/>
    <w:rsid w:val="00E421E8"/>
    <w:rsid w:val="00E45451"/>
    <w:rsid w:val="00E52279"/>
    <w:rsid w:val="00E577F1"/>
    <w:rsid w:val="00E6438F"/>
    <w:rsid w:val="00E67A76"/>
    <w:rsid w:val="00E70A02"/>
    <w:rsid w:val="00E70D8D"/>
    <w:rsid w:val="00E70FF0"/>
    <w:rsid w:val="00E7122D"/>
    <w:rsid w:val="00E712AE"/>
    <w:rsid w:val="00E71A1F"/>
    <w:rsid w:val="00E74CB3"/>
    <w:rsid w:val="00E85126"/>
    <w:rsid w:val="00E86BD3"/>
    <w:rsid w:val="00E8778E"/>
    <w:rsid w:val="00E91701"/>
    <w:rsid w:val="00EA115C"/>
    <w:rsid w:val="00EA1BEE"/>
    <w:rsid w:val="00EA3AB6"/>
    <w:rsid w:val="00EB0ECB"/>
    <w:rsid w:val="00EB2536"/>
    <w:rsid w:val="00EB4DF2"/>
    <w:rsid w:val="00EB7149"/>
    <w:rsid w:val="00EC24F0"/>
    <w:rsid w:val="00EC6453"/>
    <w:rsid w:val="00ED1AD6"/>
    <w:rsid w:val="00ED1C54"/>
    <w:rsid w:val="00ED48A6"/>
    <w:rsid w:val="00ED4BD6"/>
    <w:rsid w:val="00ED5ED5"/>
    <w:rsid w:val="00EE46EA"/>
    <w:rsid w:val="00EF35EF"/>
    <w:rsid w:val="00EF5385"/>
    <w:rsid w:val="00F04CB1"/>
    <w:rsid w:val="00F25F4A"/>
    <w:rsid w:val="00F31ABC"/>
    <w:rsid w:val="00F345AF"/>
    <w:rsid w:val="00F41731"/>
    <w:rsid w:val="00F42971"/>
    <w:rsid w:val="00F43360"/>
    <w:rsid w:val="00F4463C"/>
    <w:rsid w:val="00F44866"/>
    <w:rsid w:val="00F44A2D"/>
    <w:rsid w:val="00F4560D"/>
    <w:rsid w:val="00F477A5"/>
    <w:rsid w:val="00F52FFC"/>
    <w:rsid w:val="00F551C2"/>
    <w:rsid w:val="00F57FB8"/>
    <w:rsid w:val="00F61E64"/>
    <w:rsid w:val="00F66EA8"/>
    <w:rsid w:val="00F67CA1"/>
    <w:rsid w:val="00F92831"/>
    <w:rsid w:val="00FA2510"/>
    <w:rsid w:val="00FA415B"/>
    <w:rsid w:val="00FA4698"/>
    <w:rsid w:val="00FA50C2"/>
    <w:rsid w:val="00FA513F"/>
    <w:rsid w:val="00FA5A65"/>
    <w:rsid w:val="00FA6437"/>
    <w:rsid w:val="00FB21AE"/>
    <w:rsid w:val="00FB2BFB"/>
    <w:rsid w:val="00FB45A1"/>
    <w:rsid w:val="00FB58F4"/>
    <w:rsid w:val="00FC3E33"/>
    <w:rsid w:val="00FC5E01"/>
    <w:rsid w:val="00FD1B06"/>
    <w:rsid w:val="00FD6BCF"/>
    <w:rsid w:val="00FD7549"/>
    <w:rsid w:val="00FE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link w:val="Heading5Char"/>
    <w:qFormat/>
    <w:rsid w:val="009465C3"/>
    <w:pPr>
      <w:spacing w:before="160"/>
      <w:ind w:left="567"/>
      <w:outlineLvl w:val="4"/>
    </w:pPr>
    <w:rPr>
      <w:b/>
      <w:bCs/>
      <w:iCs/>
      <w:szCs w:val="26"/>
    </w:rPr>
  </w:style>
  <w:style w:type="paragraph" w:styleId="Heading6">
    <w:name w:val="heading 6"/>
    <w:basedOn w:val="Normal"/>
    <w:next w:val="Normal"/>
    <w:link w:val="Heading6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7"/>
    </w:pPr>
    <w:rPr>
      <w:rFonts w:asciiTheme="majorHAnsi" w:eastAsiaTheme="majorEastAsia" w:hAnsiTheme="majorHAnsi" w:cstheme="majorBidi"/>
      <w:color w:val="404040" w:themeColor="text1" w:themeTint="BF"/>
      <w:lang w:val="en-US"/>
    </w:rPr>
  </w:style>
  <w:style w:type="paragraph" w:styleId="Heading9">
    <w:name w:val="heading 9"/>
    <w:basedOn w:val="Normal"/>
    <w:next w:val="Normal"/>
    <w:link w:val="Heading9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link w:val="Appendix1Char"/>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1Char">
    <w:name w:val="Heading 1 Char"/>
    <w:basedOn w:val="DefaultParagraphFont"/>
    <w:link w:val="Heading1"/>
    <w:rsid w:val="00130AB6"/>
    <w:rPr>
      <w:rFonts w:ascii="Arial" w:hAnsi="Arial"/>
      <w:b/>
      <w:sz w:val="32"/>
      <w:szCs w:val="32"/>
      <w:lang w:val="en-GB" w:eastAsia="en-US"/>
    </w:rPr>
  </w:style>
  <w:style w:type="paragraph" w:customStyle="1" w:styleId="HSNormal">
    <w:name w:val="HS_Normal"/>
    <w:link w:val="HSNormalChar1"/>
    <w:rsid w:val="00750844"/>
    <w:pPr>
      <w:spacing w:before="120"/>
      <w:jc w:val="both"/>
    </w:pPr>
    <w:rPr>
      <w:sz w:val="24"/>
      <w:lang w:val="en-US" w:eastAsia="en-US"/>
    </w:rPr>
  </w:style>
  <w:style w:type="character" w:customStyle="1" w:styleId="HSNormalChar1">
    <w:name w:val="HS_Normal Char1"/>
    <w:link w:val="HSNormal"/>
    <w:rsid w:val="00750844"/>
    <w:rPr>
      <w:sz w:val="24"/>
      <w:lang w:val="en-US" w:eastAsia="en-US"/>
    </w:rPr>
  </w:style>
  <w:style w:type="paragraph" w:customStyle="1" w:styleId="TableContents">
    <w:name w:val="Table Contents"/>
    <w:basedOn w:val="Normal"/>
    <w:rsid w:val="00905982"/>
    <w:pPr>
      <w:widowControl w:val="0"/>
      <w:suppressLineNumbers/>
      <w:suppressAutoHyphens/>
      <w:spacing w:before="0" w:after="0"/>
    </w:pPr>
    <w:rPr>
      <w:rFonts w:ascii="Liberation Serif" w:eastAsia="DejaVu LGC Sans" w:hAnsi="Liberation Serif"/>
      <w:kern w:val="2"/>
      <w:sz w:val="24"/>
      <w:szCs w:val="24"/>
      <w:lang w:val="en-US"/>
    </w:rPr>
  </w:style>
  <w:style w:type="character" w:customStyle="1" w:styleId="Appendix1Char">
    <w:name w:val="Appendix 1 Char"/>
    <w:basedOn w:val="Heading1Char"/>
    <w:link w:val="Appendix1"/>
    <w:rsid w:val="00297F84"/>
    <w:rPr>
      <w:rFonts w:ascii="Arial" w:hAnsi="Arial"/>
      <w:b/>
      <w:sz w:val="32"/>
      <w:szCs w:val="32"/>
      <w:lang w:val="en-GB" w:eastAsia="en-US"/>
    </w:rPr>
  </w:style>
  <w:style w:type="character" w:customStyle="1" w:styleId="Heading6Char">
    <w:name w:val="Heading 6 Char"/>
    <w:basedOn w:val="DefaultParagraphFont"/>
    <w:link w:val="Heading6"/>
    <w:semiHidden/>
    <w:rsid w:val="00B16CF3"/>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semiHidden/>
    <w:rsid w:val="00B16CF3"/>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semiHidden/>
    <w:rsid w:val="00B16C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B16CF3"/>
    <w:rPr>
      <w:rFonts w:asciiTheme="majorHAnsi" w:eastAsiaTheme="majorEastAsia" w:hAnsiTheme="majorHAnsi" w:cstheme="majorBidi"/>
      <w:i/>
      <w:iCs/>
      <w:color w:val="404040" w:themeColor="text1" w:themeTint="BF"/>
      <w:lang w:val="en-US" w:eastAsia="en-US"/>
    </w:rPr>
  </w:style>
  <w:style w:type="character" w:customStyle="1" w:styleId="Heading2Char">
    <w:name w:val="Heading 2 Char"/>
    <w:basedOn w:val="DefaultParagraphFont"/>
    <w:rsid w:val="00B16CF3"/>
    <w:rPr>
      <w:rFonts w:ascii="Arial" w:hAnsi="Arial"/>
      <w:b/>
      <w:sz w:val="28"/>
      <w:szCs w:val="28"/>
      <w:lang w:val="en-GB" w:eastAsia="en-US" w:bidi="ar-SA"/>
    </w:rPr>
  </w:style>
  <w:style w:type="character" w:customStyle="1" w:styleId="CodeFragmentChar">
    <w:name w:val="Code Fragment Char"/>
    <w:basedOn w:val="DefaultParagraphFont"/>
    <w:rsid w:val="00B16CF3"/>
    <w:rPr>
      <w:rFonts w:ascii="Courier New" w:hAnsi="Courier New" w:cs="Courier New"/>
      <w:noProof/>
      <w:sz w:val="16"/>
      <w:szCs w:val="16"/>
      <w:lang w:val="en-GB" w:eastAsia="en-US" w:bidi="ar-SA"/>
    </w:rPr>
  </w:style>
  <w:style w:type="character" w:customStyle="1" w:styleId="NoteChar">
    <w:name w:val="Note Char"/>
    <w:basedOn w:val="DefaultParagraphFont"/>
    <w:rsid w:val="00B16CF3"/>
    <w:rPr>
      <w:rFonts w:ascii="Arial" w:hAnsi="Arial"/>
      <w:i/>
      <w:iCs/>
      <w:lang w:val="en-GB" w:eastAsia="en-US" w:bidi="ar-SA"/>
    </w:rPr>
  </w:style>
  <w:style w:type="paragraph" w:styleId="BalloonText">
    <w:name w:val="Balloon Text"/>
    <w:basedOn w:val="Normal"/>
    <w:link w:val="BalloonTextChar"/>
    <w:rsid w:val="00B16CF3"/>
    <w:rPr>
      <w:rFonts w:ascii="Tahoma" w:hAnsi="Tahoma" w:cs="Tahoma"/>
      <w:sz w:val="16"/>
      <w:szCs w:val="16"/>
    </w:rPr>
  </w:style>
  <w:style w:type="character" w:customStyle="1" w:styleId="BalloonTextChar">
    <w:name w:val="Balloon Text Char"/>
    <w:basedOn w:val="DefaultParagraphFont"/>
    <w:link w:val="BalloonText"/>
    <w:rsid w:val="00B16CF3"/>
    <w:rPr>
      <w:rFonts w:ascii="Tahoma" w:hAnsi="Tahoma" w:cs="Tahoma"/>
      <w:sz w:val="16"/>
      <w:szCs w:val="16"/>
      <w:lang w:val="en-GB" w:eastAsia="en-US"/>
    </w:rPr>
  </w:style>
  <w:style w:type="paragraph" w:customStyle="1" w:styleId="HSfigure">
    <w:name w:val="HS_figure"/>
    <w:basedOn w:val="HSNormal"/>
    <w:next w:val="HSNormal"/>
    <w:rsid w:val="00B16CF3"/>
    <w:pPr>
      <w:numPr>
        <w:numId w:val="7"/>
      </w:numPr>
      <w:ind w:left="1440" w:hanging="1440"/>
    </w:pPr>
    <w:rPr>
      <w:b/>
    </w:rPr>
  </w:style>
  <w:style w:type="paragraph" w:customStyle="1" w:styleId="HSListBulleted">
    <w:name w:val="HS List Bulleted"/>
    <w:basedOn w:val="HSNormal"/>
    <w:rsid w:val="00B16CF3"/>
    <w:pPr>
      <w:numPr>
        <w:numId w:val="6"/>
      </w:numPr>
      <w:tabs>
        <w:tab w:val="clear" w:pos="720"/>
        <w:tab w:val="left" w:pos="504"/>
        <w:tab w:val="left" w:pos="864"/>
      </w:tabs>
      <w:ind w:left="504" w:hanging="504"/>
    </w:pPr>
  </w:style>
  <w:style w:type="paragraph" w:styleId="TableofFigures">
    <w:name w:val="table of figures"/>
    <w:basedOn w:val="Normal"/>
    <w:next w:val="Normal"/>
    <w:rsid w:val="00B16CF3"/>
  </w:style>
  <w:style w:type="paragraph" w:customStyle="1" w:styleId="line862">
    <w:name w:val="line862"/>
    <w:basedOn w:val="Normal"/>
    <w:rsid w:val="00B16CF3"/>
    <w:pPr>
      <w:spacing w:before="100" w:beforeAutospacing="1" w:after="100" w:afterAutospacing="1"/>
    </w:pPr>
    <w:rPr>
      <w:rFonts w:ascii="Times New Roman" w:hAnsi="Times New Roman"/>
      <w:sz w:val="24"/>
      <w:szCs w:val="24"/>
      <w:lang w:val="en-US"/>
    </w:rPr>
  </w:style>
  <w:style w:type="paragraph" w:customStyle="1" w:styleId="line874">
    <w:name w:val="line874"/>
    <w:basedOn w:val="Normal"/>
    <w:rsid w:val="00B16CF3"/>
    <w:pPr>
      <w:spacing w:before="100" w:beforeAutospacing="1" w:after="100" w:afterAutospacing="1"/>
    </w:pPr>
    <w:rPr>
      <w:rFonts w:ascii="Times New Roman" w:hAnsi="Times New Roman"/>
      <w:sz w:val="24"/>
      <w:szCs w:val="24"/>
      <w:lang w:val="en-US"/>
    </w:rPr>
  </w:style>
  <w:style w:type="paragraph" w:styleId="HTMLPreformatted">
    <w:name w:val="HTML Preformatted"/>
    <w:basedOn w:val="Normal"/>
    <w:link w:val="HTMLPreformattedChar"/>
    <w:rsid w:val="00B1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rsid w:val="00B16CF3"/>
    <w:rPr>
      <w:rFonts w:ascii="Courier New" w:hAnsi="Courier New" w:cs="Courier New"/>
      <w:lang w:val="en-US" w:eastAsia="en-US"/>
    </w:rPr>
  </w:style>
  <w:style w:type="paragraph" w:customStyle="1" w:styleId="Table">
    <w:name w:val="Table"/>
    <w:basedOn w:val="Normal"/>
    <w:next w:val="Normal"/>
    <w:rsid w:val="00B16CF3"/>
    <w:pPr>
      <w:spacing w:before="0" w:after="0"/>
      <w:outlineLvl w:val="0"/>
    </w:pPr>
    <w:rPr>
      <w:b/>
      <w:i/>
      <w:sz w:val="24"/>
      <w:lang w:val="en-US"/>
    </w:rPr>
  </w:style>
  <w:style w:type="paragraph" w:styleId="ListBullet">
    <w:name w:val="List Bullet"/>
    <w:basedOn w:val="Normal"/>
    <w:autoRedefine/>
    <w:rsid w:val="00B16CF3"/>
    <w:pPr>
      <w:tabs>
        <w:tab w:val="num" w:pos="360"/>
        <w:tab w:val="left" w:pos="432"/>
        <w:tab w:val="left" w:pos="864"/>
        <w:tab w:val="left" w:pos="1296"/>
        <w:tab w:val="left" w:pos="1728"/>
        <w:tab w:val="left" w:pos="2160"/>
        <w:tab w:val="left" w:pos="2592"/>
        <w:tab w:val="left" w:pos="3024"/>
        <w:tab w:val="left" w:pos="3456"/>
      </w:tabs>
      <w:spacing w:before="120" w:after="0" w:line="280" w:lineRule="atLeast"/>
      <w:ind w:left="360" w:hanging="360"/>
      <w:jc w:val="both"/>
    </w:pPr>
    <w:rPr>
      <w:rFonts w:ascii="Times New Roman" w:hAnsi="Times New Roman"/>
      <w:lang w:val="en-US"/>
    </w:rPr>
  </w:style>
  <w:style w:type="paragraph" w:styleId="ListParagraph">
    <w:name w:val="List Paragraph"/>
    <w:basedOn w:val="Normal"/>
    <w:uiPriority w:val="34"/>
    <w:qFormat/>
    <w:rsid w:val="00B16CF3"/>
    <w:pPr>
      <w:ind w:left="720"/>
      <w:contextualSpacing/>
    </w:pPr>
  </w:style>
  <w:style w:type="paragraph" w:customStyle="1" w:styleId="Appendix-Style">
    <w:name w:val="Appendix-Style"/>
    <w:next w:val="Normal"/>
    <w:qFormat/>
    <w:rsid w:val="00B16CF3"/>
    <w:pPr>
      <w:pageBreakBefore/>
      <w:numPr>
        <w:numId w:val="8"/>
      </w:numPr>
      <w:tabs>
        <w:tab w:val="left" w:pos="1701"/>
      </w:tabs>
      <w:spacing w:before="240" w:after="120"/>
      <w:outlineLvl w:val="0"/>
    </w:pPr>
    <w:rPr>
      <w:rFonts w:ascii="Arial" w:hAnsi="Arial"/>
      <w:b/>
      <w:sz w:val="32"/>
      <w:lang w:val="en-GB" w:eastAsia="en-US"/>
    </w:rPr>
  </w:style>
  <w:style w:type="character" w:customStyle="1" w:styleId="Heading5Char">
    <w:name w:val="Heading 5 Char"/>
    <w:basedOn w:val="DefaultParagraphFont"/>
    <w:link w:val="Heading5"/>
    <w:rsid w:val="00B16CF3"/>
    <w:rPr>
      <w:rFonts w:ascii="Arial" w:hAnsi="Arial"/>
      <w:b/>
      <w:bCs/>
      <w:iCs/>
      <w:szCs w:val="2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6F5"/>
    <w:pPr>
      <w:spacing w:before="60" w:after="60"/>
    </w:pPr>
    <w:rPr>
      <w:rFonts w:ascii="Arial" w:hAnsi="Arial"/>
      <w:lang w:val="en-GB" w:eastAsia="en-US"/>
    </w:rPr>
  </w:style>
  <w:style w:type="paragraph" w:styleId="Heading1">
    <w:name w:val="heading 1"/>
    <w:basedOn w:val="Normal"/>
    <w:next w:val="Normal"/>
    <w:link w:val="Heading1Char"/>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aliases w:val="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link w:val="Heading5Char"/>
    <w:qFormat/>
    <w:rsid w:val="009465C3"/>
    <w:pPr>
      <w:spacing w:before="160"/>
      <w:ind w:left="567"/>
      <w:outlineLvl w:val="4"/>
    </w:pPr>
    <w:rPr>
      <w:b/>
      <w:bCs/>
      <w:iCs/>
      <w:szCs w:val="26"/>
    </w:rPr>
  </w:style>
  <w:style w:type="paragraph" w:styleId="Heading6">
    <w:name w:val="heading 6"/>
    <w:basedOn w:val="Normal"/>
    <w:next w:val="Normal"/>
    <w:link w:val="Heading6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7"/>
    </w:pPr>
    <w:rPr>
      <w:rFonts w:asciiTheme="majorHAnsi" w:eastAsiaTheme="majorEastAsia" w:hAnsiTheme="majorHAnsi" w:cstheme="majorBidi"/>
      <w:color w:val="404040" w:themeColor="text1" w:themeTint="BF"/>
      <w:lang w:val="en-US"/>
    </w:rPr>
  </w:style>
  <w:style w:type="paragraph" w:styleId="Heading9">
    <w:name w:val="heading 9"/>
    <w:basedOn w:val="Normal"/>
    <w:next w:val="Normal"/>
    <w:link w:val="Heading9Char"/>
    <w:semiHidden/>
    <w:unhideWhenUsed/>
    <w:qFormat/>
    <w:rsid w:val="00B16CF3"/>
    <w:pPr>
      <w:keepNext/>
      <w:keepLines/>
      <w:tabs>
        <w:tab w:val="left" w:pos="432"/>
        <w:tab w:val="left" w:pos="864"/>
        <w:tab w:val="left" w:pos="1296"/>
        <w:tab w:val="left" w:pos="1728"/>
        <w:tab w:val="left" w:pos="2160"/>
        <w:tab w:val="left" w:pos="2592"/>
        <w:tab w:val="left" w:pos="3024"/>
        <w:tab w:val="left" w:pos="3456"/>
      </w:tabs>
      <w:spacing w:before="200" w:after="0" w:line="280" w:lineRule="atLeast"/>
      <w:jc w:val="both"/>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link w:val="Appendix1Char"/>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qFormat/>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qFormat/>
    <w:rsid w:val="009465C3"/>
    <w:pPr>
      <w:keepNext/>
      <w:spacing w:before="0" w:after="0"/>
    </w:pPr>
    <w:rPr>
      <w:rFonts w:ascii="Courier New" w:hAnsi="Courier New" w:cs="Courier New"/>
      <w:noProof/>
      <w:sz w:val="16"/>
      <w:szCs w:val="16"/>
    </w:rPr>
  </w:style>
  <w:style w:type="paragraph" w:customStyle="1" w:styleId="CodeBlock">
    <w:name w:val="Code Block"/>
    <w:basedOn w:val="CodeFragment"/>
    <w:qForma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A33B4E"/>
    <w:pPr>
      <w:pBdr>
        <w:bottom w:val="single" w:sz="6" w:space="2"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uiPriority w:val="99"/>
    <w:rsid w:val="009465C3"/>
    <w:rPr>
      <w:color w:val="auto"/>
      <w:u w:val="single"/>
    </w:rPr>
  </w:style>
  <w:style w:type="character" w:customStyle="1" w:styleId="IFELSEENDText">
    <w:name w:val="IF ELSE END Text"/>
    <w:qFormat/>
    <w:rsid w:val="00643394"/>
    <w:rPr>
      <w:rFonts w:ascii="Arial" w:hAnsi="Arial" w:cs="Courier New"/>
      <w:color w:val="4BACC6"/>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qFormat/>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rsid w:val="00486091"/>
    <w:rPr>
      <w:rFonts w:ascii="Courier New" w:hAnsi="Courier New"/>
      <w:noProof/>
      <w:sz w:val="20"/>
      <w:lang w:val="en-GB"/>
    </w:rPr>
  </w:style>
  <w:style w:type="character" w:customStyle="1" w:styleId="MenuPathOptions">
    <w:name w:val="Menu Path &amp; Options"/>
    <w:rsid w:val="00486091"/>
    <w:rPr>
      <w:rFonts w:ascii="Courier New" w:hAnsi="Courier New"/>
      <w:noProof/>
      <w:sz w:val="20"/>
      <w:lang w:val="en-GB"/>
    </w:rPr>
  </w:style>
  <w:style w:type="character" w:customStyle="1" w:styleId="IFELSEENDTextRed">
    <w:name w:val="IF ELSE END Text Red"/>
    <w:rsid w:val="0016332D"/>
    <w:rPr>
      <w:rFonts w:ascii="Arial" w:hAnsi="Arial" w:cs="Courier New"/>
      <w:color w:val="FF0000"/>
      <w:sz w:val="16"/>
      <w:szCs w:val="16"/>
    </w:rPr>
  </w:style>
  <w:style w:type="character" w:customStyle="1" w:styleId="IFELSEENDTextGreen">
    <w:name w:val="IF ELSE END Text Green"/>
    <w:rsid w:val="0016332D"/>
    <w:rPr>
      <w:rFonts w:ascii="Arial" w:hAnsi="Arial" w:cs="Courier New"/>
      <w:color w:val="00B050"/>
      <w:sz w:val="16"/>
      <w:szCs w:val="16"/>
    </w:rPr>
  </w:style>
  <w:style w:type="character" w:customStyle="1" w:styleId="IFELSEENDTextMaroon">
    <w:name w:val="IF ELSE END Text Maroon"/>
    <w:rsid w:val="0016332D"/>
    <w:rPr>
      <w:rFonts w:ascii="Arial" w:hAnsi="Arial" w:cs="Courier New"/>
      <w:color w:val="C00000"/>
      <w:sz w:val="16"/>
      <w:szCs w:val="16"/>
    </w:rPr>
  </w:style>
  <w:style w:type="character" w:customStyle="1" w:styleId="IFELSEENDTextBlue">
    <w:name w:val="IF ELSE END Text Blue"/>
    <w:rsid w:val="0016332D"/>
    <w:rPr>
      <w:rFonts w:ascii="Arial" w:hAnsi="Arial" w:cs="Courier New"/>
      <w:color w:val="0070C0"/>
      <w:sz w:val="16"/>
      <w:szCs w:val="16"/>
    </w:rPr>
  </w:style>
  <w:style w:type="character" w:customStyle="1" w:styleId="IFELSEENDTextFuchsia">
    <w:name w:val="IF ELSE END Text Fuchsia"/>
    <w:rsid w:val="007012FF"/>
    <w:rPr>
      <w:rFonts w:ascii="Arial" w:hAnsi="Arial" w:cs="Courier New"/>
      <w:color w:val="FF00FF"/>
      <w:sz w:val="16"/>
      <w:szCs w:val="16"/>
    </w:rPr>
  </w:style>
  <w:style w:type="character" w:customStyle="1" w:styleId="Heading1Char">
    <w:name w:val="Heading 1 Char"/>
    <w:basedOn w:val="DefaultParagraphFont"/>
    <w:link w:val="Heading1"/>
    <w:rsid w:val="00130AB6"/>
    <w:rPr>
      <w:rFonts w:ascii="Arial" w:hAnsi="Arial"/>
      <w:b/>
      <w:sz w:val="32"/>
      <w:szCs w:val="32"/>
      <w:lang w:val="en-GB" w:eastAsia="en-US"/>
    </w:rPr>
  </w:style>
  <w:style w:type="paragraph" w:customStyle="1" w:styleId="HSNormal">
    <w:name w:val="HS_Normal"/>
    <w:link w:val="HSNormalChar1"/>
    <w:rsid w:val="00750844"/>
    <w:pPr>
      <w:spacing w:before="120"/>
      <w:jc w:val="both"/>
    </w:pPr>
    <w:rPr>
      <w:sz w:val="24"/>
      <w:lang w:val="en-US" w:eastAsia="en-US"/>
    </w:rPr>
  </w:style>
  <w:style w:type="character" w:customStyle="1" w:styleId="HSNormalChar1">
    <w:name w:val="HS_Normal Char1"/>
    <w:link w:val="HSNormal"/>
    <w:rsid w:val="00750844"/>
    <w:rPr>
      <w:sz w:val="24"/>
      <w:lang w:val="en-US" w:eastAsia="en-US"/>
    </w:rPr>
  </w:style>
  <w:style w:type="paragraph" w:customStyle="1" w:styleId="TableContents">
    <w:name w:val="Table Contents"/>
    <w:basedOn w:val="Normal"/>
    <w:rsid w:val="00905982"/>
    <w:pPr>
      <w:widowControl w:val="0"/>
      <w:suppressLineNumbers/>
      <w:suppressAutoHyphens/>
      <w:spacing w:before="0" w:after="0"/>
    </w:pPr>
    <w:rPr>
      <w:rFonts w:ascii="Liberation Serif" w:eastAsia="DejaVu LGC Sans" w:hAnsi="Liberation Serif"/>
      <w:kern w:val="2"/>
      <w:sz w:val="24"/>
      <w:szCs w:val="24"/>
      <w:lang w:val="en-US"/>
    </w:rPr>
  </w:style>
  <w:style w:type="character" w:customStyle="1" w:styleId="Appendix1Char">
    <w:name w:val="Appendix 1 Char"/>
    <w:basedOn w:val="Heading1Char"/>
    <w:link w:val="Appendix1"/>
    <w:rsid w:val="00297F84"/>
    <w:rPr>
      <w:rFonts w:ascii="Arial" w:hAnsi="Arial"/>
      <w:b/>
      <w:sz w:val="32"/>
      <w:szCs w:val="32"/>
      <w:lang w:val="en-GB" w:eastAsia="en-US"/>
    </w:rPr>
  </w:style>
  <w:style w:type="character" w:customStyle="1" w:styleId="Heading6Char">
    <w:name w:val="Heading 6 Char"/>
    <w:basedOn w:val="DefaultParagraphFont"/>
    <w:link w:val="Heading6"/>
    <w:semiHidden/>
    <w:rsid w:val="00B16CF3"/>
    <w:rPr>
      <w:rFonts w:asciiTheme="majorHAnsi" w:eastAsiaTheme="majorEastAsia" w:hAnsiTheme="majorHAnsi" w:cstheme="majorBidi"/>
      <w:i/>
      <w:iCs/>
      <w:color w:val="243F60" w:themeColor="accent1" w:themeShade="7F"/>
      <w:lang w:val="en-US" w:eastAsia="en-US"/>
    </w:rPr>
  </w:style>
  <w:style w:type="character" w:customStyle="1" w:styleId="Heading7Char">
    <w:name w:val="Heading 7 Char"/>
    <w:basedOn w:val="DefaultParagraphFont"/>
    <w:link w:val="Heading7"/>
    <w:semiHidden/>
    <w:rsid w:val="00B16CF3"/>
    <w:rPr>
      <w:rFonts w:asciiTheme="majorHAnsi" w:eastAsiaTheme="majorEastAsia" w:hAnsiTheme="majorHAnsi" w:cstheme="majorBidi"/>
      <w:i/>
      <w:iCs/>
      <w:color w:val="404040" w:themeColor="text1" w:themeTint="BF"/>
      <w:lang w:val="en-US" w:eastAsia="en-US"/>
    </w:rPr>
  </w:style>
  <w:style w:type="character" w:customStyle="1" w:styleId="Heading8Char">
    <w:name w:val="Heading 8 Char"/>
    <w:basedOn w:val="DefaultParagraphFont"/>
    <w:link w:val="Heading8"/>
    <w:semiHidden/>
    <w:rsid w:val="00B16C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B16CF3"/>
    <w:rPr>
      <w:rFonts w:asciiTheme="majorHAnsi" w:eastAsiaTheme="majorEastAsia" w:hAnsiTheme="majorHAnsi" w:cstheme="majorBidi"/>
      <w:i/>
      <w:iCs/>
      <w:color w:val="404040" w:themeColor="text1" w:themeTint="BF"/>
      <w:lang w:val="en-US" w:eastAsia="en-US"/>
    </w:rPr>
  </w:style>
  <w:style w:type="character" w:customStyle="1" w:styleId="Heading2Char">
    <w:name w:val="Heading 2 Char"/>
    <w:basedOn w:val="DefaultParagraphFont"/>
    <w:rsid w:val="00B16CF3"/>
    <w:rPr>
      <w:rFonts w:ascii="Arial" w:hAnsi="Arial"/>
      <w:b/>
      <w:sz w:val="28"/>
      <w:szCs w:val="28"/>
      <w:lang w:val="en-GB" w:eastAsia="en-US" w:bidi="ar-SA"/>
    </w:rPr>
  </w:style>
  <w:style w:type="character" w:customStyle="1" w:styleId="CodeFragmentChar">
    <w:name w:val="Code Fragment Char"/>
    <w:basedOn w:val="DefaultParagraphFont"/>
    <w:rsid w:val="00B16CF3"/>
    <w:rPr>
      <w:rFonts w:ascii="Courier New" w:hAnsi="Courier New" w:cs="Courier New"/>
      <w:noProof/>
      <w:sz w:val="16"/>
      <w:szCs w:val="16"/>
      <w:lang w:val="en-GB" w:eastAsia="en-US" w:bidi="ar-SA"/>
    </w:rPr>
  </w:style>
  <w:style w:type="character" w:customStyle="1" w:styleId="NoteChar">
    <w:name w:val="Note Char"/>
    <w:basedOn w:val="DefaultParagraphFont"/>
    <w:rsid w:val="00B16CF3"/>
    <w:rPr>
      <w:rFonts w:ascii="Arial" w:hAnsi="Arial"/>
      <w:i/>
      <w:iCs/>
      <w:lang w:val="en-GB" w:eastAsia="en-US" w:bidi="ar-SA"/>
    </w:rPr>
  </w:style>
  <w:style w:type="paragraph" w:styleId="BalloonText">
    <w:name w:val="Balloon Text"/>
    <w:basedOn w:val="Normal"/>
    <w:link w:val="BalloonTextChar"/>
    <w:rsid w:val="00B16CF3"/>
    <w:rPr>
      <w:rFonts w:ascii="Tahoma" w:hAnsi="Tahoma" w:cs="Tahoma"/>
      <w:sz w:val="16"/>
      <w:szCs w:val="16"/>
    </w:rPr>
  </w:style>
  <w:style w:type="character" w:customStyle="1" w:styleId="BalloonTextChar">
    <w:name w:val="Balloon Text Char"/>
    <w:basedOn w:val="DefaultParagraphFont"/>
    <w:link w:val="BalloonText"/>
    <w:rsid w:val="00B16CF3"/>
    <w:rPr>
      <w:rFonts w:ascii="Tahoma" w:hAnsi="Tahoma" w:cs="Tahoma"/>
      <w:sz w:val="16"/>
      <w:szCs w:val="16"/>
      <w:lang w:val="en-GB" w:eastAsia="en-US"/>
    </w:rPr>
  </w:style>
  <w:style w:type="paragraph" w:customStyle="1" w:styleId="HSfigure">
    <w:name w:val="HS_figure"/>
    <w:basedOn w:val="HSNormal"/>
    <w:next w:val="HSNormal"/>
    <w:rsid w:val="00B16CF3"/>
    <w:pPr>
      <w:numPr>
        <w:numId w:val="7"/>
      </w:numPr>
      <w:ind w:left="1440" w:hanging="1440"/>
    </w:pPr>
    <w:rPr>
      <w:b/>
    </w:rPr>
  </w:style>
  <w:style w:type="paragraph" w:customStyle="1" w:styleId="HSListBulleted">
    <w:name w:val="HS List Bulleted"/>
    <w:basedOn w:val="HSNormal"/>
    <w:rsid w:val="00B16CF3"/>
    <w:pPr>
      <w:numPr>
        <w:numId w:val="6"/>
      </w:numPr>
      <w:tabs>
        <w:tab w:val="clear" w:pos="720"/>
        <w:tab w:val="left" w:pos="504"/>
        <w:tab w:val="left" w:pos="864"/>
      </w:tabs>
      <w:ind w:left="504" w:hanging="504"/>
    </w:pPr>
  </w:style>
  <w:style w:type="paragraph" w:styleId="TableofFigures">
    <w:name w:val="table of figures"/>
    <w:basedOn w:val="Normal"/>
    <w:next w:val="Normal"/>
    <w:rsid w:val="00B16CF3"/>
  </w:style>
  <w:style w:type="paragraph" w:customStyle="1" w:styleId="line862">
    <w:name w:val="line862"/>
    <w:basedOn w:val="Normal"/>
    <w:rsid w:val="00B16CF3"/>
    <w:pPr>
      <w:spacing w:before="100" w:beforeAutospacing="1" w:after="100" w:afterAutospacing="1"/>
    </w:pPr>
    <w:rPr>
      <w:rFonts w:ascii="Times New Roman" w:hAnsi="Times New Roman"/>
      <w:sz w:val="24"/>
      <w:szCs w:val="24"/>
      <w:lang w:val="en-US"/>
    </w:rPr>
  </w:style>
  <w:style w:type="paragraph" w:customStyle="1" w:styleId="line874">
    <w:name w:val="line874"/>
    <w:basedOn w:val="Normal"/>
    <w:rsid w:val="00B16CF3"/>
    <w:pPr>
      <w:spacing w:before="100" w:beforeAutospacing="1" w:after="100" w:afterAutospacing="1"/>
    </w:pPr>
    <w:rPr>
      <w:rFonts w:ascii="Times New Roman" w:hAnsi="Times New Roman"/>
      <w:sz w:val="24"/>
      <w:szCs w:val="24"/>
      <w:lang w:val="en-US"/>
    </w:rPr>
  </w:style>
  <w:style w:type="paragraph" w:styleId="HTMLPreformatted">
    <w:name w:val="HTML Preformatted"/>
    <w:basedOn w:val="Normal"/>
    <w:link w:val="HTMLPreformattedChar"/>
    <w:rsid w:val="00B16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val="en-US"/>
    </w:rPr>
  </w:style>
  <w:style w:type="character" w:customStyle="1" w:styleId="HTMLPreformattedChar">
    <w:name w:val="HTML Preformatted Char"/>
    <w:basedOn w:val="DefaultParagraphFont"/>
    <w:link w:val="HTMLPreformatted"/>
    <w:rsid w:val="00B16CF3"/>
    <w:rPr>
      <w:rFonts w:ascii="Courier New" w:hAnsi="Courier New" w:cs="Courier New"/>
      <w:lang w:val="en-US" w:eastAsia="en-US"/>
    </w:rPr>
  </w:style>
  <w:style w:type="paragraph" w:customStyle="1" w:styleId="Table">
    <w:name w:val="Table"/>
    <w:basedOn w:val="Normal"/>
    <w:next w:val="Normal"/>
    <w:rsid w:val="00B16CF3"/>
    <w:pPr>
      <w:spacing w:before="0" w:after="0"/>
      <w:outlineLvl w:val="0"/>
    </w:pPr>
    <w:rPr>
      <w:b/>
      <w:i/>
      <w:sz w:val="24"/>
      <w:lang w:val="en-US"/>
    </w:rPr>
  </w:style>
  <w:style w:type="paragraph" w:styleId="ListBullet">
    <w:name w:val="List Bullet"/>
    <w:basedOn w:val="Normal"/>
    <w:autoRedefine/>
    <w:rsid w:val="00B16CF3"/>
    <w:pPr>
      <w:tabs>
        <w:tab w:val="num" w:pos="360"/>
        <w:tab w:val="left" w:pos="432"/>
        <w:tab w:val="left" w:pos="864"/>
        <w:tab w:val="left" w:pos="1296"/>
        <w:tab w:val="left" w:pos="1728"/>
        <w:tab w:val="left" w:pos="2160"/>
        <w:tab w:val="left" w:pos="2592"/>
        <w:tab w:val="left" w:pos="3024"/>
        <w:tab w:val="left" w:pos="3456"/>
      </w:tabs>
      <w:spacing w:before="120" w:after="0" w:line="280" w:lineRule="atLeast"/>
      <w:ind w:left="360" w:hanging="360"/>
      <w:jc w:val="both"/>
    </w:pPr>
    <w:rPr>
      <w:rFonts w:ascii="Times New Roman" w:hAnsi="Times New Roman"/>
      <w:lang w:val="en-US"/>
    </w:rPr>
  </w:style>
  <w:style w:type="paragraph" w:styleId="ListParagraph">
    <w:name w:val="List Paragraph"/>
    <w:basedOn w:val="Normal"/>
    <w:uiPriority w:val="34"/>
    <w:qFormat/>
    <w:rsid w:val="00B16CF3"/>
    <w:pPr>
      <w:ind w:left="720"/>
      <w:contextualSpacing/>
    </w:pPr>
  </w:style>
  <w:style w:type="paragraph" w:customStyle="1" w:styleId="Appendix-Style">
    <w:name w:val="Appendix-Style"/>
    <w:next w:val="Normal"/>
    <w:qFormat/>
    <w:rsid w:val="00B16CF3"/>
    <w:pPr>
      <w:pageBreakBefore/>
      <w:numPr>
        <w:numId w:val="8"/>
      </w:numPr>
      <w:tabs>
        <w:tab w:val="left" w:pos="1701"/>
      </w:tabs>
      <w:spacing w:before="240" w:after="120"/>
      <w:outlineLvl w:val="0"/>
    </w:pPr>
    <w:rPr>
      <w:rFonts w:ascii="Arial" w:hAnsi="Arial"/>
      <w:b/>
      <w:sz w:val="32"/>
      <w:lang w:val="en-GB" w:eastAsia="en-US"/>
    </w:rPr>
  </w:style>
  <w:style w:type="character" w:customStyle="1" w:styleId="Heading5Char">
    <w:name w:val="Heading 5 Char"/>
    <w:basedOn w:val="DefaultParagraphFont"/>
    <w:link w:val="Heading5"/>
    <w:rsid w:val="00B16CF3"/>
    <w:rPr>
      <w:rFonts w:ascii="Arial" w:hAnsi="Arial"/>
      <w:b/>
      <w:bCs/>
      <w:iCs/>
      <w:szCs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img\11n-work\HOST-Specification.doc"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ommon%20Files\IMGTemplates\IMG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3C6F3-5BEE-4F3F-A24A-EE18A599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IMGDoc</Template>
  <TotalTime>216</TotalTime>
  <Pages>34</Pages>
  <Words>6566</Words>
  <Characters>38021</Characters>
  <Application>Microsoft Office Word</Application>
  <DocSecurity>2</DocSecurity>
  <Lines>2534</Lines>
  <Paragraphs>1783</Paragraphs>
  <ScaleCrop>false</ScaleCrop>
  <HeadingPairs>
    <vt:vector size="2" baseType="variant">
      <vt:variant>
        <vt:lpstr>Title</vt:lpstr>
      </vt:variant>
      <vt:variant>
        <vt:i4>1</vt:i4>
      </vt:variant>
    </vt:vector>
  </HeadingPairs>
  <TitlesOfParts>
    <vt:vector size="1" baseType="lpstr">
      <vt:lpstr>WLAN</vt:lpstr>
    </vt:vector>
  </TitlesOfParts>
  <Company>Imagination Technologies Limited</Company>
  <LinksUpToDate>false</LinksUpToDate>
  <CharactersWithSpaces>42804</CharactersWithSpaces>
  <SharedDoc>false</SharedDoc>
  <HLinks>
    <vt:vector size="36" baseType="variant">
      <vt:variant>
        <vt:i4>6881287</vt:i4>
      </vt:variant>
      <vt:variant>
        <vt:i4>119</vt:i4>
      </vt:variant>
      <vt:variant>
        <vt:i4>0</vt:i4>
      </vt:variant>
      <vt:variant>
        <vt:i4>5</vt:i4>
      </vt:variant>
      <vt:variant>
        <vt:lpwstr>\\IMGShare1\Templates\Imagination\IMGDoc.TemplateUsage.doc</vt:lpwstr>
      </vt:variant>
      <vt:variant>
        <vt:lpwstr/>
      </vt:variant>
      <vt:variant>
        <vt:i4>1179709</vt:i4>
      </vt:variant>
      <vt:variant>
        <vt:i4>109</vt:i4>
      </vt:variant>
      <vt:variant>
        <vt:i4>0</vt:i4>
      </vt:variant>
      <vt:variant>
        <vt:i4>5</vt:i4>
      </vt:variant>
      <vt:variant>
        <vt:lpwstr/>
      </vt:variant>
      <vt:variant>
        <vt:lpwstr>_Toc348361031</vt:lpwstr>
      </vt:variant>
      <vt:variant>
        <vt:i4>1179709</vt:i4>
      </vt:variant>
      <vt:variant>
        <vt:i4>103</vt:i4>
      </vt:variant>
      <vt:variant>
        <vt:i4>0</vt:i4>
      </vt:variant>
      <vt:variant>
        <vt:i4>5</vt:i4>
      </vt:variant>
      <vt:variant>
        <vt:lpwstr/>
      </vt:variant>
      <vt:variant>
        <vt:lpwstr>_Toc348361030</vt:lpwstr>
      </vt:variant>
      <vt:variant>
        <vt:i4>1245245</vt:i4>
      </vt:variant>
      <vt:variant>
        <vt:i4>97</vt:i4>
      </vt:variant>
      <vt:variant>
        <vt:i4>0</vt:i4>
      </vt:variant>
      <vt:variant>
        <vt:i4>5</vt:i4>
      </vt:variant>
      <vt:variant>
        <vt:lpwstr/>
      </vt:variant>
      <vt:variant>
        <vt:lpwstr>_Toc348361029</vt:lpwstr>
      </vt:variant>
      <vt:variant>
        <vt:i4>1245245</vt:i4>
      </vt:variant>
      <vt:variant>
        <vt:i4>91</vt:i4>
      </vt:variant>
      <vt:variant>
        <vt:i4>0</vt:i4>
      </vt:variant>
      <vt:variant>
        <vt:i4>5</vt:i4>
      </vt:variant>
      <vt:variant>
        <vt:lpwstr/>
      </vt:variant>
      <vt:variant>
        <vt:lpwstr>_Toc348361028</vt:lpwstr>
      </vt:variant>
      <vt:variant>
        <vt:i4>1245245</vt:i4>
      </vt:variant>
      <vt:variant>
        <vt:i4>85</vt:i4>
      </vt:variant>
      <vt:variant>
        <vt:i4>0</vt:i4>
      </vt:variant>
      <vt:variant>
        <vt:i4>5</vt:i4>
      </vt:variant>
      <vt:variant>
        <vt:lpwstr/>
      </vt:variant>
      <vt:variant>
        <vt:lpwstr>_Toc348361027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WLAN</dc:title>
  <dc:subject>Host Driver UCCP IF</dc:subject>
  <dc:creator>Imagination Technologies Limited</dc:creator>
  <dc:description>IMGDoc.dot Version 16</dc:description>
  <cp:lastModifiedBy>Uday Kannemadugu</cp:lastModifiedBy>
  <cp:revision>16</cp:revision>
  <dcterms:created xsi:type="dcterms:W3CDTF">2014-01-21T07:10:00Z</dcterms:created>
  <dcterms:modified xsi:type="dcterms:W3CDTF">2014-01-23T15:16:00Z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