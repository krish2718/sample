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9111C6">
        <w:t>WLAN</w:t>
      </w:r>
      <w:r w:rsidRPr="00025641">
        <w:fldChar w:fldCharType="end"/>
      </w:r>
      <w:r w:rsidRPr="00D73658">
        <w:br/>
      </w:r>
      <w:r w:rsidR="00F9221F">
        <w:fldChar w:fldCharType="begin"/>
      </w:r>
      <w:r w:rsidR="00F9221F">
        <w:instrText xml:space="preserve"> SUBJECT  "Host to RPU Interface" </w:instrText>
      </w:r>
      <w:r w:rsidR="00F9221F">
        <w:fldChar w:fldCharType="separate"/>
      </w:r>
      <w:r w:rsidR="009111C6">
        <w:t>Host to RPU Interface</w:t>
      </w:r>
      <w:r w:rsidR="00F9221F">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9111C6">
        <w:instrText>Strictly Confidential</w:instrText>
      </w:r>
      <w:r w:rsidRPr="00753095">
        <w:fldChar w:fldCharType="end"/>
      </w:r>
      <w:r w:rsidRPr="00753095">
        <w:instrText xml:space="preserve"> = "</w:instrText>
      </w:r>
      <w:r>
        <w:instrText>Public</w:instrText>
      </w:r>
      <w:r w:rsidRPr="00753095">
        <w:instrText>"</w:instrText>
      </w:r>
      <w:r w:rsidRPr="00753095">
        <w:fldChar w:fldCharType="separate"/>
      </w:r>
      <w:r w:rsidR="009111C6">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9111C6">
        <w:instrText>Strictly 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9111C6">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9111C6">
        <w:instrText>Strictly 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9111C6">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9111C6">
        <w:instrText>Strictly 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9111C6">
        <w:rPr>
          <w:noProof/>
        </w:rPr>
        <w:instrText>1</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9111C6" w:rsidRPr="00753095">
        <w:rPr>
          <w:noProof/>
        </w:rPr>
        <w:t xml:space="preserve">This document is </w:t>
      </w:r>
      <w:r w:rsidR="009111C6">
        <w:rPr>
          <w:noProof/>
        </w:rPr>
        <w:t xml:space="preserve">strictly </w:t>
      </w:r>
      <w:r w:rsidR="009111C6"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9111C6">
        <w:rPr>
          <w:noProof/>
        </w:rPr>
        <w:t>Limited</w:t>
      </w:r>
      <w:r w:rsidR="009111C6" w:rsidRPr="00753095">
        <w:rPr>
          <w:noProof/>
        </w:rPr>
        <w:t xml:space="preserve">. </w:t>
      </w:r>
      <w:r w:rsidR="009111C6" w:rsidRPr="00643394">
        <w:rPr>
          <w:noProof/>
        </w:rPr>
        <w:t>Imagination Technologies, the Imagination logo, PowerVR, MIPS, Meta, Ensigma and Codescape are trademarks or registered trademarks of Imagination Technologies Limited.</w:t>
      </w:r>
      <w:r w:rsidR="009111C6">
        <w:rPr>
          <w:noProof/>
        </w:rPr>
        <w:t xml:space="preserve"> All other logos, products, trademarks and registered trademarks are the property of their respective owners. </w:t>
      </w:r>
      <w:r w:rsidR="009111C6" w:rsidRPr="00753095">
        <w:rPr>
          <w:noProof/>
        </w:rPr>
        <w:t xml:space="preserve">This document can only be distributed </w:t>
      </w:r>
      <w:r w:rsidR="009111C6">
        <w:rPr>
          <w:noProof/>
        </w:rPr>
        <w:t xml:space="preserve">subject to the terms of a </w:t>
      </w:r>
      <w:r w:rsidR="009111C6" w:rsidRPr="00753095">
        <w:rPr>
          <w:noProof/>
        </w:rPr>
        <w:t>Non</w:t>
      </w:r>
      <w:r w:rsidR="009111C6">
        <w:rPr>
          <w:noProof/>
        </w:rPr>
        <w:noBreakHyphen/>
      </w:r>
      <w:r w:rsidR="009111C6" w:rsidRPr="00753095">
        <w:rPr>
          <w:noProof/>
        </w:rPr>
        <w:t xml:space="preserve">Disclosure Agreement </w:t>
      </w:r>
      <w:r w:rsidR="009111C6">
        <w:rPr>
          <w:noProof/>
        </w:rPr>
        <w:t xml:space="preserve">or Licence </w:t>
      </w:r>
      <w:r w:rsidR="009111C6" w:rsidRPr="00753095">
        <w:rPr>
          <w:noProof/>
        </w:rPr>
        <w:t xml:space="preserve">with Imagination Technologies </w:t>
      </w:r>
      <w:r w:rsidR="009111C6">
        <w:rPr>
          <w:noProof/>
        </w:rPr>
        <w:t>Limited</w:t>
      </w:r>
      <w:r w:rsidR="009111C6"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9111C6">
        <w:instrText>Strictly 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9111C6">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9111C6">
        <w:instrText>Strictly 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9111C6">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9111C6">
        <w:instrText>Strictly 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9111C6">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9111C6">
        <w:rPr>
          <w:noProof/>
        </w:rPr>
        <w:t>WLAN.Host to RPU Interface.docx</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9111C6">
        <w:t>1.0</w:t>
      </w:r>
      <w:r>
        <w:fldChar w:fldCharType="end"/>
      </w:r>
      <w:r w:rsidRPr="00D73658">
        <w:t>.</w:t>
      </w:r>
      <w:r>
        <w:fldChar w:fldCharType="begin"/>
      </w:r>
      <w:r>
        <w:instrText xml:space="preserve"> REVNUM </w:instrText>
      </w:r>
      <w:r>
        <w:fldChar w:fldCharType="separate"/>
      </w:r>
      <w:r w:rsidR="009111C6">
        <w:rPr>
          <w:noProof/>
        </w:rPr>
        <w:t>105</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9111C6">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9111C6">
        <w:rPr>
          <w:noProof/>
        </w:rPr>
        <w:t>08 Feb 2017</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9111C6">
        <w:t>Imagination Technologies Limited</w:t>
      </w:r>
      <w:r w:rsidRPr="00A140EF">
        <w:fldChar w:fldCharType="end"/>
      </w:r>
    </w:p>
    <w:p w:rsidR="00466856" w:rsidRDefault="00466856" w:rsidP="00466856">
      <w:pPr>
        <w:pStyle w:val="HeadingContentsHistory"/>
      </w:pPr>
      <w:bookmarkStart w:id="0" w:name="_Toc530822117"/>
      <w:bookmarkStart w:id="1" w:name="_Toc424715403"/>
      <w:bookmarkStart w:id="2" w:name="_Toc334505954"/>
      <w:r>
        <w:br w:type="page"/>
      </w:r>
      <w:r w:rsidRPr="00D73658">
        <w:lastRenderedPageBreak/>
        <w:t>Contents</w:t>
      </w:r>
      <w:bookmarkEnd w:id="0"/>
    </w:p>
    <w:p w:rsidR="009111C6"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474339892" w:history="1">
        <w:r w:rsidR="009111C6" w:rsidRPr="00C4541E">
          <w:rPr>
            <w:rStyle w:val="Hyperlink"/>
            <w:noProof/>
          </w:rPr>
          <w:t>1.</w:t>
        </w:r>
        <w:r w:rsidR="009111C6">
          <w:rPr>
            <w:rFonts w:asciiTheme="minorHAnsi" w:eastAsiaTheme="minorEastAsia" w:hAnsiTheme="minorHAnsi" w:cstheme="minorBidi"/>
            <w:b w:val="0"/>
            <w:noProof/>
            <w:sz w:val="22"/>
            <w:szCs w:val="22"/>
            <w:lang w:val="en-IN" w:eastAsia="en-IN"/>
          </w:rPr>
          <w:tab/>
        </w:r>
        <w:r w:rsidR="009111C6" w:rsidRPr="00C4541E">
          <w:rPr>
            <w:rStyle w:val="Hyperlink"/>
            <w:noProof/>
          </w:rPr>
          <w:t>Introduction</w:t>
        </w:r>
        <w:r w:rsidR="009111C6">
          <w:rPr>
            <w:noProof/>
            <w:webHidden/>
          </w:rPr>
          <w:tab/>
        </w:r>
        <w:r w:rsidR="009111C6">
          <w:rPr>
            <w:noProof/>
            <w:webHidden/>
          </w:rPr>
          <w:fldChar w:fldCharType="begin"/>
        </w:r>
        <w:r w:rsidR="009111C6">
          <w:rPr>
            <w:noProof/>
            <w:webHidden/>
          </w:rPr>
          <w:instrText xml:space="preserve"> PAGEREF _Toc474339892 \h </w:instrText>
        </w:r>
        <w:r w:rsidR="009111C6">
          <w:rPr>
            <w:noProof/>
            <w:webHidden/>
          </w:rPr>
        </w:r>
        <w:r w:rsidR="009111C6">
          <w:rPr>
            <w:noProof/>
            <w:webHidden/>
          </w:rPr>
          <w:fldChar w:fldCharType="separate"/>
        </w:r>
        <w:r w:rsidR="009111C6">
          <w:rPr>
            <w:noProof/>
            <w:webHidden/>
          </w:rPr>
          <w:t>4</w:t>
        </w:r>
        <w:r w:rsidR="009111C6">
          <w:rPr>
            <w:noProof/>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893" w:history="1">
        <w:r w:rsidRPr="00C4541E">
          <w:rPr>
            <w:rStyle w:val="Hyperlink"/>
            <w:noProof/>
          </w:rPr>
          <w:t>2.</w:t>
        </w:r>
        <w:r>
          <w:rPr>
            <w:rFonts w:asciiTheme="minorHAnsi" w:eastAsiaTheme="minorEastAsia" w:hAnsiTheme="minorHAnsi" w:cstheme="minorBidi"/>
            <w:b w:val="0"/>
            <w:noProof/>
            <w:sz w:val="22"/>
            <w:szCs w:val="22"/>
            <w:lang w:val="en-IN" w:eastAsia="en-IN"/>
          </w:rPr>
          <w:tab/>
        </w:r>
        <w:r w:rsidRPr="00C4541E">
          <w:rPr>
            <w:rStyle w:val="Hyperlink"/>
            <w:noProof/>
          </w:rPr>
          <w:t>Configurations / Split Models</w:t>
        </w:r>
        <w:r>
          <w:rPr>
            <w:noProof/>
            <w:webHidden/>
          </w:rPr>
          <w:tab/>
        </w:r>
        <w:r>
          <w:rPr>
            <w:noProof/>
            <w:webHidden/>
          </w:rPr>
          <w:fldChar w:fldCharType="begin"/>
        </w:r>
        <w:r>
          <w:rPr>
            <w:noProof/>
            <w:webHidden/>
          </w:rPr>
          <w:instrText xml:space="preserve"> PAGEREF _Toc474339893 \h </w:instrText>
        </w:r>
        <w:r>
          <w:rPr>
            <w:noProof/>
            <w:webHidden/>
          </w:rPr>
        </w:r>
        <w:r>
          <w:rPr>
            <w:noProof/>
            <w:webHidden/>
          </w:rPr>
          <w:fldChar w:fldCharType="separate"/>
        </w:r>
        <w:r>
          <w:rPr>
            <w:noProof/>
            <w:webHidden/>
          </w:rPr>
          <w:t>4</w:t>
        </w:r>
        <w:r>
          <w:rPr>
            <w:noProof/>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894" w:history="1">
        <w:r w:rsidRPr="00C4541E">
          <w:rPr>
            <w:rStyle w:val="Hyperlink"/>
            <w:noProof/>
          </w:rPr>
          <w:t>3.</w:t>
        </w:r>
        <w:r>
          <w:rPr>
            <w:rFonts w:asciiTheme="minorHAnsi" w:eastAsiaTheme="minorEastAsia" w:hAnsiTheme="minorHAnsi" w:cstheme="minorBidi"/>
            <w:b w:val="0"/>
            <w:noProof/>
            <w:sz w:val="22"/>
            <w:szCs w:val="22"/>
            <w:lang w:val="en-IN" w:eastAsia="en-IN"/>
          </w:rPr>
          <w:tab/>
        </w:r>
        <w:r w:rsidRPr="00C4541E">
          <w:rPr>
            <w:rStyle w:val="Hyperlink"/>
            <w:noProof/>
          </w:rPr>
          <w:t>Host Packet Buffering</w:t>
        </w:r>
        <w:r>
          <w:rPr>
            <w:noProof/>
            <w:webHidden/>
          </w:rPr>
          <w:tab/>
        </w:r>
        <w:r>
          <w:rPr>
            <w:noProof/>
            <w:webHidden/>
          </w:rPr>
          <w:fldChar w:fldCharType="begin"/>
        </w:r>
        <w:r>
          <w:rPr>
            <w:noProof/>
            <w:webHidden/>
          </w:rPr>
          <w:instrText xml:space="preserve"> PAGEREF _Toc474339894 \h </w:instrText>
        </w:r>
        <w:r>
          <w:rPr>
            <w:noProof/>
            <w:webHidden/>
          </w:rPr>
        </w:r>
        <w:r>
          <w:rPr>
            <w:noProof/>
            <w:webHidden/>
          </w:rPr>
          <w:fldChar w:fldCharType="separate"/>
        </w:r>
        <w:r>
          <w:rPr>
            <w:noProof/>
            <w:webHidden/>
          </w:rPr>
          <w:t>4</w:t>
        </w:r>
        <w:r>
          <w:rPr>
            <w:noProof/>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895" w:history="1">
        <w:r w:rsidRPr="00C4541E">
          <w:rPr>
            <w:rStyle w:val="Hyperlink"/>
            <w:noProof/>
          </w:rPr>
          <w:t>4.</w:t>
        </w:r>
        <w:r>
          <w:rPr>
            <w:rFonts w:asciiTheme="minorHAnsi" w:eastAsiaTheme="minorEastAsia" w:hAnsiTheme="minorHAnsi" w:cstheme="minorBidi"/>
            <w:b w:val="0"/>
            <w:noProof/>
            <w:sz w:val="22"/>
            <w:szCs w:val="22"/>
            <w:lang w:val="en-IN" w:eastAsia="en-IN"/>
          </w:rPr>
          <w:tab/>
        </w:r>
        <w:r w:rsidRPr="00C4541E">
          <w:rPr>
            <w:rStyle w:val="Hyperlink"/>
            <w:noProof/>
          </w:rPr>
          <w:t>Hardware Interface</w:t>
        </w:r>
        <w:r>
          <w:rPr>
            <w:noProof/>
            <w:webHidden/>
          </w:rPr>
          <w:tab/>
        </w:r>
        <w:r>
          <w:rPr>
            <w:noProof/>
            <w:webHidden/>
          </w:rPr>
          <w:fldChar w:fldCharType="begin"/>
        </w:r>
        <w:r>
          <w:rPr>
            <w:noProof/>
            <w:webHidden/>
          </w:rPr>
          <w:instrText xml:space="preserve"> PAGEREF _Toc474339895 \h </w:instrText>
        </w:r>
        <w:r>
          <w:rPr>
            <w:noProof/>
            <w:webHidden/>
          </w:rPr>
        </w:r>
        <w:r>
          <w:rPr>
            <w:noProof/>
            <w:webHidden/>
          </w:rPr>
          <w:fldChar w:fldCharType="separate"/>
        </w:r>
        <w:r>
          <w:rPr>
            <w:noProof/>
            <w:webHidden/>
          </w:rPr>
          <w:t>5</w:t>
        </w:r>
        <w:r>
          <w:rPr>
            <w:noProof/>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896" w:history="1">
        <w:r w:rsidRPr="00C4541E">
          <w:rPr>
            <w:rStyle w:val="Hyperlink"/>
          </w:rPr>
          <w:t>4.1.</w:t>
        </w:r>
        <w:r>
          <w:rPr>
            <w:rFonts w:asciiTheme="minorHAnsi" w:eastAsiaTheme="minorEastAsia" w:hAnsiTheme="minorHAnsi" w:cstheme="minorBidi"/>
            <w:sz w:val="22"/>
            <w:szCs w:val="22"/>
            <w:lang w:val="en-IN" w:eastAsia="en-IN"/>
          </w:rPr>
          <w:tab/>
        </w:r>
        <w:r w:rsidRPr="00C4541E">
          <w:rPr>
            <w:rStyle w:val="Hyperlink"/>
          </w:rPr>
          <w:t>Bus Slave Access</w:t>
        </w:r>
        <w:r>
          <w:rPr>
            <w:webHidden/>
          </w:rPr>
          <w:tab/>
        </w:r>
        <w:r>
          <w:rPr>
            <w:webHidden/>
          </w:rPr>
          <w:fldChar w:fldCharType="begin"/>
        </w:r>
        <w:r>
          <w:rPr>
            <w:webHidden/>
          </w:rPr>
          <w:instrText xml:space="preserve"> PAGEREF _Toc474339896 \h </w:instrText>
        </w:r>
        <w:r>
          <w:rPr>
            <w:webHidden/>
          </w:rPr>
        </w:r>
        <w:r>
          <w:rPr>
            <w:webHidden/>
          </w:rPr>
          <w:fldChar w:fldCharType="separate"/>
        </w:r>
        <w:r>
          <w:rPr>
            <w:webHidden/>
          </w:rPr>
          <w:t>5</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897" w:history="1">
        <w:r w:rsidRPr="00C4541E">
          <w:rPr>
            <w:rStyle w:val="Hyperlink"/>
          </w:rPr>
          <w:t>4.2.</w:t>
        </w:r>
        <w:r>
          <w:rPr>
            <w:rFonts w:asciiTheme="minorHAnsi" w:eastAsiaTheme="minorEastAsia" w:hAnsiTheme="minorHAnsi" w:cstheme="minorBidi"/>
            <w:sz w:val="22"/>
            <w:szCs w:val="22"/>
            <w:lang w:val="en-IN" w:eastAsia="en-IN"/>
          </w:rPr>
          <w:tab/>
        </w:r>
        <w:r w:rsidRPr="00C4541E">
          <w:rPr>
            <w:rStyle w:val="Hyperlink"/>
          </w:rPr>
          <w:t>Bus Master Access</w:t>
        </w:r>
        <w:r>
          <w:rPr>
            <w:webHidden/>
          </w:rPr>
          <w:tab/>
        </w:r>
        <w:r>
          <w:rPr>
            <w:webHidden/>
          </w:rPr>
          <w:fldChar w:fldCharType="begin"/>
        </w:r>
        <w:r>
          <w:rPr>
            <w:webHidden/>
          </w:rPr>
          <w:instrText xml:space="preserve"> PAGEREF _Toc474339897 \h </w:instrText>
        </w:r>
        <w:r>
          <w:rPr>
            <w:webHidden/>
          </w:rPr>
        </w:r>
        <w:r>
          <w:rPr>
            <w:webHidden/>
          </w:rPr>
          <w:fldChar w:fldCharType="separate"/>
        </w:r>
        <w:r>
          <w:rPr>
            <w:webHidden/>
          </w:rPr>
          <w:t>6</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898" w:history="1">
        <w:r w:rsidRPr="00C4541E">
          <w:rPr>
            <w:rStyle w:val="Hyperlink"/>
          </w:rPr>
          <w:t>4.3.</w:t>
        </w:r>
        <w:r>
          <w:rPr>
            <w:rFonts w:asciiTheme="minorHAnsi" w:eastAsiaTheme="minorEastAsia" w:hAnsiTheme="minorHAnsi" w:cstheme="minorBidi"/>
            <w:sz w:val="22"/>
            <w:szCs w:val="22"/>
            <w:lang w:val="en-IN" w:eastAsia="en-IN"/>
          </w:rPr>
          <w:tab/>
        </w:r>
        <w:r w:rsidRPr="00C4541E">
          <w:rPr>
            <w:rStyle w:val="Hyperlink"/>
          </w:rPr>
          <w:t>Control/Status signals</w:t>
        </w:r>
        <w:r>
          <w:rPr>
            <w:webHidden/>
          </w:rPr>
          <w:tab/>
        </w:r>
        <w:r>
          <w:rPr>
            <w:webHidden/>
          </w:rPr>
          <w:fldChar w:fldCharType="begin"/>
        </w:r>
        <w:r>
          <w:rPr>
            <w:webHidden/>
          </w:rPr>
          <w:instrText xml:space="preserve"> PAGEREF _Toc474339898 \h </w:instrText>
        </w:r>
        <w:r>
          <w:rPr>
            <w:webHidden/>
          </w:rPr>
        </w:r>
        <w:r>
          <w:rPr>
            <w:webHidden/>
          </w:rPr>
          <w:fldChar w:fldCharType="separate"/>
        </w:r>
        <w:r>
          <w:rPr>
            <w:webHidden/>
          </w:rPr>
          <w:t>6</w:t>
        </w:r>
        <w:r>
          <w:rPr>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899" w:history="1">
        <w:r w:rsidRPr="00C4541E">
          <w:rPr>
            <w:rStyle w:val="Hyperlink"/>
            <w:noProof/>
          </w:rPr>
          <w:t>5.</w:t>
        </w:r>
        <w:r>
          <w:rPr>
            <w:rFonts w:asciiTheme="minorHAnsi" w:eastAsiaTheme="minorEastAsia" w:hAnsiTheme="minorHAnsi" w:cstheme="minorBidi"/>
            <w:b w:val="0"/>
            <w:noProof/>
            <w:sz w:val="22"/>
            <w:szCs w:val="22"/>
            <w:lang w:val="en-IN" w:eastAsia="en-IN"/>
          </w:rPr>
          <w:tab/>
        </w:r>
        <w:r w:rsidRPr="00C4541E">
          <w:rPr>
            <w:rStyle w:val="Hyperlink"/>
            <w:noProof/>
          </w:rPr>
          <w:t>HAL Control Message Interface</w:t>
        </w:r>
        <w:r>
          <w:rPr>
            <w:noProof/>
            <w:webHidden/>
          </w:rPr>
          <w:tab/>
        </w:r>
        <w:r>
          <w:rPr>
            <w:noProof/>
            <w:webHidden/>
          </w:rPr>
          <w:fldChar w:fldCharType="begin"/>
        </w:r>
        <w:r>
          <w:rPr>
            <w:noProof/>
            <w:webHidden/>
          </w:rPr>
          <w:instrText xml:space="preserve"> PAGEREF _Toc474339899 \h </w:instrText>
        </w:r>
        <w:r>
          <w:rPr>
            <w:noProof/>
            <w:webHidden/>
          </w:rPr>
        </w:r>
        <w:r>
          <w:rPr>
            <w:noProof/>
            <w:webHidden/>
          </w:rPr>
          <w:fldChar w:fldCharType="separate"/>
        </w:r>
        <w:r>
          <w:rPr>
            <w:noProof/>
            <w:webHidden/>
          </w:rPr>
          <w:t>6</w:t>
        </w:r>
        <w:r>
          <w:rPr>
            <w:noProof/>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00" w:history="1">
        <w:r w:rsidRPr="00C4541E">
          <w:rPr>
            <w:rStyle w:val="Hyperlink"/>
          </w:rPr>
          <w:t>5.1.</w:t>
        </w:r>
        <w:r>
          <w:rPr>
            <w:rFonts w:asciiTheme="minorHAnsi" w:eastAsiaTheme="minorEastAsia" w:hAnsiTheme="minorHAnsi" w:cstheme="minorBidi"/>
            <w:sz w:val="22"/>
            <w:szCs w:val="22"/>
            <w:lang w:val="en-IN" w:eastAsia="en-IN"/>
          </w:rPr>
          <w:tab/>
        </w:r>
        <w:r w:rsidRPr="00C4541E">
          <w:rPr>
            <w:rStyle w:val="Hyperlink"/>
          </w:rPr>
          <w:t>HAL API</w:t>
        </w:r>
        <w:r>
          <w:rPr>
            <w:webHidden/>
          </w:rPr>
          <w:tab/>
        </w:r>
        <w:r>
          <w:rPr>
            <w:webHidden/>
          </w:rPr>
          <w:fldChar w:fldCharType="begin"/>
        </w:r>
        <w:r>
          <w:rPr>
            <w:webHidden/>
          </w:rPr>
          <w:instrText xml:space="preserve"> PAGEREF _Toc474339900 \h </w:instrText>
        </w:r>
        <w:r>
          <w:rPr>
            <w:webHidden/>
          </w:rPr>
        </w:r>
        <w:r>
          <w:rPr>
            <w:webHidden/>
          </w:rPr>
          <w:fldChar w:fldCharType="separate"/>
        </w:r>
        <w:r>
          <w:rPr>
            <w:webHidden/>
          </w:rPr>
          <w:t>6</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01" w:history="1">
        <w:r w:rsidRPr="00C4541E">
          <w:rPr>
            <w:rStyle w:val="Hyperlink"/>
          </w:rPr>
          <w:t>5.2.</w:t>
        </w:r>
        <w:r>
          <w:rPr>
            <w:rFonts w:asciiTheme="minorHAnsi" w:eastAsiaTheme="minorEastAsia" w:hAnsiTheme="minorHAnsi" w:cstheme="minorBidi"/>
            <w:sz w:val="22"/>
            <w:szCs w:val="22"/>
            <w:lang w:val="en-IN" w:eastAsia="en-IN"/>
          </w:rPr>
          <w:tab/>
        </w:r>
        <w:r w:rsidRPr="00C4541E">
          <w:rPr>
            <w:rStyle w:val="Hyperlink"/>
          </w:rPr>
          <w:t>Hostport HAL</w:t>
        </w:r>
        <w:r>
          <w:rPr>
            <w:webHidden/>
          </w:rPr>
          <w:tab/>
        </w:r>
        <w:r>
          <w:rPr>
            <w:webHidden/>
          </w:rPr>
          <w:fldChar w:fldCharType="begin"/>
        </w:r>
        <w:r>
          <w:rPr>
            <w:webHidden/>
          </w:rPr>
          <w:instrText xml:space="preserve"> PAGEREF _Toc474339901 \h </w:instrText>
        </w:r>
        <w:r>
          <w:rPr>
            <w:webHidden/>
          </w:rPr>
        </w:r>
        <w:r>
          <w:rPr>
            <w:webHidden/>
          </w:rPr>
          <w:fldChar w:fldCharType="separate"/>
        </w:r>
        <w:r>
          <w:rPr>
            <w:webHidden/>
          </w:rPr>
          <w:t>6</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02" w:history="1">
        <w:r w:rsidRPr="00C4541E">
          <w:rPr>
            <w:rStyle w:val="Hyperlink"/>
          </w:rPr>
          <w:t>5.2.1.</w:t>
        </w:r>
        <w:r>
          <w:rPr>
            <w:rFonts w:asciiTheme="minorHAnsi" w:eastAsiaTheme="minorEastAsia" w:hAnsiTheme="minorHAnsi" w:cstheme="minorBidi"/>
            <w:sz w:val="22"/>
            <w:szCs w:val="22"/>
            <w:lang w:val="en-IN" w:eastAsia="en-IN"/>
          </w:rPr>
          <w:tab/>
        </w:r>
        <w:r w:rsidRPr="00C4541E">
          <w:rPr>
            <w:rStyle w:val="Hyperlink"/>
          </w:rPr>
          <w:t>Hostport register usage for commands (Host to RPU direction)</w:t>
        </w:r>
        <w:r>
          <w:rPr>
            <w:webHidden/>
          </w:rPr>
          <w:tab/>
        </w:r>
        <w:r>
          <w:rPr>
            <w:webHidden/>
          </w:rPr>
          <w:fldChar w:fldCharType="begin"/>
        </w:r>
        <w:r>
          <w:rPr>
            <w:webHidden/>
          </w:rPr>
          <w:instrText xml:space="preserve"> PAGEREF _Toc474339902 \h </w:instrText>
        </w:r>
        <w:r>
          <w:rPr>
            <w:webHidden/>
          </w:rPr>
        </w:r>
        <w:r>
          <w:rPr>
            <w:webHidden/>
          </w:rPr>
          <w:fldChar w:fldCharType="separate"/>
        </w:r>
        <w:r>
          <w:rPr>
            <w:webHidden/>
          </w:rPr>
          <w:t>7</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03" w:history="1">
        <w:r w:rsidRPr="00C4541E">
          <w:rPr>
            <w:rStyle w:val="Hyperlink"/>
          </w:rPr>
          <w:t>5.2.2.</w:t>
        </w:r>
        <w:r>
          <w:rPr>
            <w:rFonts w:asciiTheme="minorHAnsi" w:eastAsiaTheme="minorEastAsia" w:hAnsiTheme="minorHAnsi" w:cstheme="minorBidi"/>
            <w:sz w:val="22"/>
            <w:szCs w:val="22"/>
            <w:lang w:val="en-IN" w:eastAsia="en-IN"/>
          </w:rPr>
          <w:tab/>
        </w:r>
        <w:r w:rsidRPr="00C4541E">
          <w:rPr>
            <w:rStyle w:val="Hyperlink"/>
          </w:rPr>
          <w:t>Hostport register usage for events (RPU to Host direction)</w:t>
        </w:r>
        <w:r>
          <w:rPr>
            <w:webHidden/>
          </w:rPr>
          <w:tab/>
        </w:r>
        <w:r>
          <w:rPr>
            <w:webHidden/>
          </w:rPr>
          <w:fldChar w:fldCharType="begin"/>
        </w:r>
        <w:r>
          <w:rPr>
            <w:webHidden/>
          </w:rPr>
          <w:instrText xml:space="preserve"> PAGEREF _Toc474339903 \h </w:instrText>
        </w:r>
        <w:r>
          <w:rPr>
            <w:webHidden/>
          </w:rPr>
        </w:r>
        <w:r>
          <w:rPr>
            <w:webHidden/>
          </w:rPr>
          <w:fldChar w:fldCharType="separate"/>
        </w:r>
        <w:r>
          <w:rPr>
            <w:webHidden/>
          </w:rPr>
          <w:t>7</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04" w:history="1">
        <w:r w:rsidRPr="00C4541E">
          <w:rPr>
            <w:rStyle w:val="Hyperlink"/>
          </w:rPr>
          <w:t>5.2.3.</w:t>
        </w:r>
        <w:r>
          <w:rPr>
            <w:rFonts w:asciiTheme="minorHAnsi" w:eastAsiaTheme="minorEastAsia" w:hAnsiTheme="minorHAnsi" w:cstheme="minorBidi"/>
            <w:sz w:val="22"/>
            <w:szCs w:val="22"/>
            <w:lang w:val="en-IN" w:eastAsia="en-IN"/>
          </w:rPr>
          <w:tab/>
        </w:r>
        <w:r w:rsidRPr="00C4541E">
          <w:rPr>
            <w:rStyle w:val="Hyperlink"/>
          </w:rPr>
          <w:t>Message format</w:t>
        </w:r>
        <w:r>
          <w:rPr>
            <w:webHidden/>
          </w:rPr>
          <w:tab/>
        </w:r>
        <w:r>
          <w:rPr>
            <w:webHidden/>
          </w:rPr>
          <w:fldChar w:fldCharType="begin"/>
        </w:r>
        <w:r>
          <w:rPr>
            <w:webHidden/>
          </w:rPr>
          <w:instrText xml:space="preserve"> PAGEREF _Toc474339904 \h </w:instrText>
        </w:r>
        <w:r>
          <w:rPr>
            <w:webHidden/>
          </w:rPr>
        </w:r>
        <w:r>
          <w:rPr>
            <w:webHidden/>
          </w:rPr>
          <w:fldChar w:fldCharType="separate"/>
        </w:r>
        <w:r>
          <w:rPr>
            <w:webHidden/>
          </w:rPr>
          <w:t>9</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05" w:history="1">
        <w:r w:rsidRPr="00C4541E">
          <w:rPr>
            <w:rStyle w:val="Hyperlink"/>
          </w:rPr>
          <w:t>5.2.4.</w:t>
        </w:r>
        <w:r>
          <w:rPr>
            <w:rFonts w:asciiTheme="minorHAnsi" w:eastAsiaTheme="minorEastAsia" w:hAnsiTheme="minorHAnsi" w:cstheme="minorBidi"/>
            <w:sz w:val="22"/>
            <w:szCs w:val="22"/>
            <w:lang w:val="en-IN" w:eastAsia="en-IN"/>
          </w:rPr>
          <w:tab/>
        </w:r>
        <w:r w:rsidRPr="00C4541E">
          <w:rPr>
            <w:rStyle w:val="Hyperlink"/>
          </w:rPr>
          <w:t>HAL Initialization</w:t>
        </w:r>
        <w:r>
          <w:rPr>
            <w:webHidden/>
          </w:rPr>
          <w:tab/>
        </w:r>
        <w:r>
          <w:rPr>
            <w:webHidden/>
          </w:rPr>
          <w:fldChar w:fldCharType="begin"/>
        </w:r>
        <w:r>
          <w:rPr>
            <w:webHidden/>
          </w:rPr>
          <w:instrText xml:space="preserve"> PAGEREF _Toc474339905 \h </w:instrText>
        </w:r>
        <w:r>
          <w:rPr>
            <w:webHidden/>
          </w:rPr>
        </w:r>
        <w:r>
          <w:rPr>
            <w:webHidden/>
          </w:rPr>
          <w:fldChar w:fldCharType="separate"/>
        </w:r>
        <w:r>
          <w:rPr>
            <w:webHidden/>
          </w:rPr>
          <w:t>10</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06" w:history="1">
        <w:r w:rsidRPr="00C4541E">
          <w:rPr>
            <w:rStyle w:val="Hyperlink"/>
          </w:rPr>
          <w:t>5.2.5.</w:t>
        </w:r>
        <w:r>
          <w:rPr>
            <w:rFonts w:asciiTheme="minorHAnsi" w:eastAsiaTheme="minorEastAsia" w:hAnsiTheme="minorHAnsi" w:cstheme="minorBidi"/>
            <w:sz w:val="22"/>
            <w:szCs w:val="22"/>
            <w:lang w:val="en-IN" w:eastAsia="en-IN"/>
          </w:rPr>
          <w:tab/>
        </w:r>
        <w:r w:rsidRPr="00C4541E">
          <w:rPr>
            <w:rStyle w:val="Hyperlink"/>
          </w:rPr>
          <w:t>Sending HAL messages (commands)</w:t>
        </w:r>
        <w:r>
          <w:rPr>
            <w:webHidden/>
          </w:rPr>
          <w:tab/>
        </w:r>
        <w:r>
          <w:rPr>
            <w:webHidden/>
          </w:rPr>
          <w:fldChar w:fldCharType="begin"/>
        </w:r>
        <w:r>
          <w:rPr>
            <w:webHidden/>
          </w:rPr>
          <w:instrText xml:space="preserve"> PAGEREF _Toc474339906 \h </w:instrText>
        </w:r>
        <w:r>
          <w:rPr>
            <w:webHidden/>
          </w:rPr>
        </w:r>
        <w:r>
          <w:rPr>
            <w:webHidden/>
          </w:rPr>
          <w:fldChar w:fldCharType="separate"/>
        </w:r>
        <w:r>
          <w:rPr>
            <w:webHidden/>
          </w:rPr>
          <w:t>10</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07" w:history="1">
        <w:r w:rsidRPr="00C4541E">
          <w:rPr>
            <w:rStyle w:val="Hyperlink"/>
          </w:rPr>
          <w:t>5.2.6.</w:t>
        </w:r>
        <w:r>
          <w:rPr>
            <w:rFonts w:asciiTheme="minorHAnsi" w:eastAsiaTheme="minorEastAsia" w:hAnsiTheme="minorHAnsi" w:cstheme="minorBidi"/>
            <w:sz w:val="22"/>
            <w:szCs w:val="22"/>
            <w:lang w:val="en-IN" w:eastAsia="en-IN"/>
          </w:rPr>
          <w:tab/>
        </w:r>
        <w:r w:rsidRPr="00C4541E">
          <w:rPr>
            <w:rStyle w:val="Hyperlink"/>
          </w:rPr>
          <w:t>Receiving HAL messages (events)</w:t>
        </w:r>
        <w:r>
          <w:rPr>
            <w:webHidden/>
          </w:rPr>
          <w:tab/>
        </w:r>
        <w:r>
          <w:rPr>
            <w:webHidden/>
          </w:rPr>
          <w:fldChar w:fldCharType="begin"/>
        </w:r>
        <w:r>
          <w:rPr>
            <w:webHidden/>
          </w:rPr>
          <w:instrText xml:space="preserve"> PAGEREF _Toc474339907 \h </w:instrText>
        </w:r>
        <w:r>
          <w:rPr>
            <w:webHidden/>
          </w:rPr>
        </w:r>
        <w:r>
          <w:rPr>
            <w:webHidden/>
          </w:rPr>
          <w:fldChar w:fldCharType="separate"/>
        </w:r>
        <w:r>
          <w:rPr>
            <w:webHidden/>
          </w:rPr>
          <w:t>11</w:t>
        </w:r>
        <w:r>
          <w:rPr>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908" w:history="1">
        <w:r w:rsidRPr="00C4541E">
          <w:rPr>
            <w:rStyle w:val="Hyperlink"/>
            <w:noProof/>
          </w:rPr>
          <w:t>6.</w:t>
        </w:r>
        <w:r>
          <w:rPr>
            <w:rFonts w:asciiTheme="minorHAnsi" w:eastAsiaTheme="minorEastAsia" w:hAnsiTheme="minorHAnsi" w:cstheme="minorBidi"/>
            <w:b w:val="0"/>
            <w:noProof/>
            <w:sz w:val="22"/>
            <w:szCs w:val="22"/>
            <w:lang w:val="en-IN" w:eastAsia="en-IN"/>
          </w:rPr>
          <w:tab/>
        </w:r>
        <w:r w:rsidRPr="00C4541E">
          <w:rPr>
            <w:rStyle w:val="Hyperlink"/>
            <w:noProof/>
          </w:rPr>
          <w:t>Other (non-HAL) Interfaces</w:t>
        </w:r>
        <w:r>
          <w:rPr>
            <w:noProof/>
            <w:webHidden/>
          </w:rPr>
          <w:tab/>
        </w:r>
        <w:r>
          <w:rPr>
            <w:noProof/>
            <w:webHidden/>
          </w:rPr>
          <w:fldChar w:fldCharType="begin"/>
        </w:r>
        <w:r>
          <w:rPr>
            <w:noProof/>
            <w:webHidden/>
          </w:rPr>
          <w:instrText xml:space="preserve"> PAGEREF _Toc474339908 \h </w:instrText>
        </w:r>
        <w:r>
          <w:rPr>
            <w:noProof/>
            <w:webHidden/>
          </w:rPr>
        </w:r>
        <w:r>
          <w:rPr>
            <w:noProof/>
            <w:webHidden/>
          </w:rPr>
          <w:fldChar w:fldCharType="separate"/>
        </w:r>
        <w:r>
          <w:rPr>
            <w:noProof/>
            <w:webHidden/>
          </w:rPr>
          <w:t>11</w:t>
        </w:r>
        <w:r>
          <w:rPr>
            <w:noProof/>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09" w:history="1">
        <w:r w:rsidRPr="00C4541E">
          <w:rPr>
            <w:rStyle w:val="Hyperlink"/>
          </w:rPr>
          <w:t>6.1.</w:t>
        </w:r>
        <w:r>
          <w:rPr>
            <w:rFonts w:asciiTheme="minorHAnsi" w:eastAsiaTheme="minorEastAsia" w:hAnsiTheme="minorHAnsi" w:cstheme="minorBidi"/>
            <w:sz w:val="22"/>
            <w:szCs w:val="22"/>
            <w:lang w:val="en-IN" w:eastAsia="en-IN"/>
          </w:rPr>
          <w:tab/>
        </w:r>
        <w:r w:rsidRPr="00C4541E">
          <w:rPr>
            <w:rStyle w:val="Hyperlink"/>
          </w:rPr>
          <w:t>Cold Boot and Patch Downloading</w:t>
        </w:r>
        <w:r>
          <w:rPr>
            <w:webHidden/>
          </w:rPr>
          <w:tab/>
        </w:r>
        <w:r>
          <w:rPr>
            <w:webHidden/>
          </w:rPr>
          <w:fldChar w:fldCharType="begin"/>
        </w:r>
        <w:r>
          <w:rPr>
            <w:webHidden/>
          </w:rPr>
          <w:instrText xml:space="preserve"> PAGEREF _Toc474339909 \h </w:instrText>
        </w:r>
        <w:r>
          <w:rPr>
            <w:webHidden/>
          </w:rPr>
        </w:r>
        <w:r>
          <w:rPr>
            <w:webHidden/>
          </w:rPr>
          <w:fldChar w:fldCharType="separate"/>
        </w:r>
        <w:r>
          <w:rPr>
            <w:webHidden/>
          </w:rPr>
          <w:t>11</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0" w:history="1">
        <w:r w:rsidRPr="00C4541E">
          <w:rPr>
            <w:rStyle w:val="Hyperlink"/>
          </w:rPr>
          <w:t>6.1.1.</w:t>
        </w:r>
        <w:r>
          <w:rPr>
            <w:rFonts w:asciiTheme="minorHAnsi" w:eastAsiaTheme="minorEastAsia" w:hAnsiTheme="minorHAnsi" w:cstheme="minorBidi"/>
            <w:sz w:val="22"/>
            <w:szCs w:val="22"/>
            <w:lang w:val="en-IN" w:eastAsia="en-IN"/>
          </w:rPr>
          <w:tab/>
        </w:r>
        <w:r w:rsidRPr="00C4541E">
          <w:rPr>
            <w:rStyle w:val="Hyperlink"/>
          </w:rPr>
          <w:t>Patch Downloading (Step 6)</w:t>
        </w:r>
        <w:r>
          <w:rPr>
            <w:webHidden/>
          </w:rPr>
          <w:tab/>
        </w:r>
        <w:r>
          <w:rPr>
            <w:webHidden/>
          </w:rPr>
          <w:fldChar w:fldCharType="begin"/>
        </w:r>
        <w:r>
          <w:rPr>
            <w:webHidden/>
          </w:rPr>
          <w:instrText xml:space="preserve"> PAGEREF _Toc474339910 \h </w:instrText>
        </w:r>
        <w:r>
          <w:rPr>
            <w:webHidden/>
          </w:rPr>
        </w:r>
        <w:r>
          <w:rPr>
            <w:webHidden/>
          </w:rPr>
          <w:fldChar w:fldCharType="separate"/>
        </w:r>
        <w:r>
          <w:rPr>
            <w:webHidden/>
          </w:rPr>
          <w:t>12</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1" w:history="1">
        <w:r w:rsidRPr="00C4541E">
          <w:rPr>
            <w:rStyle w:val="Hyperlink"/>
          </w:rPr>
          <w:t>6.1.2.</w:t>
        </w:r>
        <w:r>
          <w:rPr>
            <w:rFonts w:asciiTheme="minorHAnsi" w:eastAsiaTheme="minorEastAsia" w:hAnsiTheme="minorHAnsi" w:cstheme="minorBidi"/>
            <w:sz w:val="22"/>
            <w:szCs w:val="22"/>
            <w:lang w:val="en-IN" w:eastAsia="en-IN"/>
          </w:rPr>
          <w:tab/>
        </w:r>
        <w:r w:rsidRPr="00C4541E">
          <w:rPr>
            <w:rStyle w:val="Hyperlink"/>
          </w:rPr>
          <w:t>Setting Boot Vector (Step 7)</w:t>
        </w:r>
        <w:r>
          <w:rPr>
            <w:webHidden/>
          </w:rPr>
          <w:tab/>
        </w:r>
        <w:r>
          <w:rPr>
            <w:webHidden/>
          </w:rPr>
          <w:fldChar w:fldCharType="begin"/>
        </w:r>
        <w:r>
          <w:rPr>
            <w:webHidden/>
          </w:rPr>
          <w:instrText xml:space="preserve"> PAGEREF _Toc474339911 \h </w:instrText>
        </w:r>
        <w:r>
          <w:rPr>
            <w:webHidden/>
          </w:rPr>
        </w:r>
        <w:r>
          <w:rPr>
            <w:webHidden/>
          </w:rPr>
          <w:fldChar w:fldCharType="separate"/>
        </w:r>
        <w:r>
          <w:rPr>
            <w:webHidden/>
          </w:rPr>
          <w:t>12</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2" w:history="1">
        <w:r w:rsidRPr="00C4541E">
          <w:rPr>
            <w:rStyle w:val="Hyperlink"/>
          </w:rPr>
          <w:t>6.1.3.</w:t>
        </w:r>
        <w:r>
          <w:rPr>
            <w:rFonts w:asciiTheme="minorHAnsi" w:eastAsiaTheme="minorEastAsia" w:hAnsiTheme="minorHAnsi" w:cstheme="minorBidi"/>
            <w:sz w:val="22"/>
            <w:szCs w:val="22"/>
            <w:lang w:val="en-IN" w:eastAsia="en-IN"/>
          </w:rPr>
          <w:tab/>
        </w:r>
        <w:r w:rsidRPr="00C4541E">
          <w:rPr>
            <w:rStyle w:val="Hyperlink"/>
          </w:rPr>
          <w:t>Boot MIPS CPU (Step 8)</w:t>
        </w:r>
        <w:r>
          <w:rPr>
            <w:webHidden/>
          </w:rPr>
          <w:tab/>
        </w:r>
        <w:r>
          <w:rPr>
            <w:webHidden/>
          </w:rPr>
          <w:fldChar w:fldCharType="begin"/>
        </w:r>
        <w:r>
          <w:rPr>
            <w:webHidden/>
          </w:rPr>
          <w:instrText xml:space="preserve"> PAGEREF _Toc474339912 \h </w:instrText>
        </w:r>
        <w:r>
          <w:rPr>
            <w:webHidden/>
          </w:rPr>
        </w:r>
        <w:r>
          <w:rPr>
            <w:webHidden/>
          </w:rPr>
          <w:fldChar w:fldCharType="separate"/>
        </w:r>
        <w:r>
          <w:rPr>
            <w:webHidden/>
          </w:rPr>
          <w:t>12</w:t>
        </w:r>
        <w:r>
          <w:rPr>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913" w:history="1">
        <w:r w:rsidRPr="00C4541E">
          <w:rPr>
            <w:rStyle w:val="Hyperlink"/>
            <w:noProof/>
          </w:rPr>
          <w:t>7.</w:t>
        </w:r>
        <w:r>
          <w:rPr>
            <w:rFonts w:asciiTheme="minorHAnsi" w:eastAsiaTheme="minorEastAsia" w:hAnsiTheme="minorHAnsi" w:cstheme="minorBidi"/>
            <w:b w:val="0"/>
            <w:noProof/>
            <w:sz w:val="22"/>
            <w:szCs w:val="22"/>
            <w:lang w:val="en-IN" w:eastAsia="en-IN"/>
          </w:rPr>
          <w:tab/>
        </w:r>
        <w:r w:rsidRPr="00C4541E">
          <w:rPr>
            <w:rStyle w:val="Hyperlink"/>
            <w:noProof/>
          </w:rPr>
          <w:t>Driver Message Sequences</w:t>
        </w:r>
        <w:r>
          <w:rPr>
            <w:noProof/>
            <w:webHidden/>
          </w:rPr>
          <w:tab/>
        </w:r>
        <w:r>
          <w:rPr>
            <w:noProof/>
            <w:webHidden/>
          </w:rPr>
          <w:fldChar w:fldCharType="begin"/>
        </w:r>
        <w:r>
          <w:rPr>
            <w:noProof/>
            <w:webHidden/>
          </w:rPr>
          <w:instrText xml:space="preserve"> PAGEREF _Toc474339913 \h </w:instrText>
        </w:r>
        <w:r>
          <w:rPr>
            <w:noProof/>
            <w:webHidden/>
          </w:rPr>
        </w:r>
        <w:r>
          <w:rPr>
            <w:noProof/>
            <w:webHidden/>
          </w:rPr>
          <w:fldChar w:fldCharType="separate"/>
        </w:r>
        <w:r>
          <w:rPr>
            <w:noProof/>
            <w:webHidden/>
          </w:rPr>
          <w:t>12</w:t>
        </w:r>
        <w:r>
          <w:rPr>
            <w:noProof/>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14" w:history="1">
        <w:r w:rsidRPr="00C4541E">
          <w:rPr>
            <w:rStyle w:val="Hyperlink"/>
          </w:rPr>
          <w:t>7.1.</w:t>
        </w:r>
        <w:r>
          <w:rPr>
            <w:rFonts w:asciiTheme="minorHAnsi" w:eastAsiaTheme="minorEastAsia" w:hAnsiTheme="minorHAnsi" w:cstheme="minorBidi"/>
            <w:sz w:val="22"/>
            <w:szCs w:val="22"/>
            <w:lang w:val="en-IN" w:eastAsia="en-IN"/>
          </w:rPr>
          <w:tab/>
        </w:r>
        <w:r w:rsidRPr="00C4541E">
          <w:rPr>
            <w:rStyle w:val="Hyperlink"/>
          </w:rPr>
          <w:t>Thin MAC Initialization Sequence</w:t>
        </w:r>
        <w:r>
          <w:rPr>
            <w:webHidden/>
          </w:rPr>
          <w:tab/>
        </w:r>
        <w:r>
          <w:rPr>
            <w:webHidden/>
          </w:rPr>
          <w:fldChar w:fldCharType="begin"/>
        </w:r>
        <w:r>
          <w:rPr>
            <w:webHidden/>
          </w:rPr>
          <w:instrText xml:space="preserve"> PAGEREF _Toc474339914 \h </w:instrText>
        </w:r>
        <w:r>
          <w:rPr>
            <w:webHidden/>
          </w:rPr>
        </w:r>
        <w:r>
          <w:rPr>
            <w:webHidden/>
          </w:rPr>
          <w:fldChar w:fldCharType="separate"/>
        </w:r>
        <w:r>
          <w:rPr>
            <w:webHidden/>
          </w:rPr>
          <w:t>12</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5" w:history="1">
        <w:r w:rsidRPr="00C4541E">
          <w:rPr>
            <w:rStyle w:val="Hyperlink"/>
          </w:rPr>
          <w:t>7.1.2.</w:t>
        </w:r>
        <w:r>
          <w:rPr>
            <w:rFonts w:asciiTheme="minorHAnsi" w:eastAsiaTheme="minorEastAsia" w:hAnsiTheme="minorHAnsi" w:cstheme="minorBidi"/>
            <w:sz w:val="22"/>
            <w:szCs w:val="22"/>
            <w:lang w:val="en-IN" w:eastAsia="en-IN"/>
          </w:rPr>
          <w:tab/>
        </w:r>
        <w:r w:rsidRPr="00C4541E">
          <w:rPr>
            <w:rStyle w:val="Hyperlink"/>
          </w:rPr>
          <w:t>uccp420wlan_prog_txpower (UMAC_CMD_TX_POWER)</w:t>
        </w:r>
        <w:r>
          <w:rPr>
            <w:webHidden/>
          </w:rPr>
          <w:tab/>
        </w:r>
        <w:r>
          <w:rPr>
            <w:webHidden/>
          </w:rPr>
          <w:fldChar w:fldCharType="begin"/>
        </w:r>
        <w:r>
          <w:rPr>
            <w:webHidden/>
          </w:rPr>
          <w:instrText xml:space="preserve"> PAGEREF _Toc474339915 \h </w:instrText>
        </w:r>
        <w:r>
          <w:rPr>
            <w:webHidden/>
          </w:rPr>
        </w:r>
        <w:r>
          <w:rPr>
            <w:webHidden/>
          </w:rPr>
          <w:fldChar w:fldCharType="separate"/>
        </w:r>
        <w:r>
          <w:rPr>
            <w:webHidden/>
          </w:rPr>
          <w:t>13</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6" w:history="1">
        <w:r w:rsidRPr="00C4541E">
          <w:rPr>
            <w:rStyle w:val="Hyperlink"/>
          </w:rPr>
          <w:t>7.1.3.</w:t>
        </w:r>
        <w:r>
          <w:rPr>
            <w:rFonts w:asciiTheme="minorHAnsi" w:eastAsiaTheme="minorEastAsia" w:hAnsiTheme="minorHAnsi" w:cstheme="minorBidi"/>
            <w:sz w:val="22"/>
            <w:szCs w:val="22"/>
            <w:lang w:val="en-IN" w:eastAsia="en-IN"/>
          </w:rPr>
          <w:tab/>
        </w:r>
        <w:r w:rsidRPr="00C4541E">
          <w:rPr>
            <w:rStyle w:val="Hyperlink"/>
          </w:rPr>
          <w:t>uccp420wlan_prog_vif_ctrl (UMAC_CMD_VIF_CTRL)</w:t>
        </w:r>
        <w:r>
          <w:rPr>
            <w:webHidden/>
          </w:rPr>
          <w:tab/>
        </w:r>
        <w:r>
          <w:rPr>
            <w:webHidden/>
          </w:rPr>
          <w:fldChar w:fldCharType="begin"/>
        </w:r>
        <w:r>
          <w:rPr>
            <w:webHidden/>
          </w:rPr>
          <w:instrText xml:space="preserve"> PAGEREF _Toc474339916 \h </w:instrText>
        </w:r>
        <w:r>
          <w:rPr>
            <w:webHidden/>
          </w:rPr>
        </w:r>
        <w:r>
          <w:rPr>
            <w:webHidden/>
          </w:rPr>
          <w:fldChar w:fldCharType="separate"/>
        </w:r>
        <w:r>
          <w:rPr>
            <w:webHidden/>
          </w:rPr>
          <w:t>13</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17" w:history="1">
        <w:r w:rsidRPr="00C4541E">
          <w:rPr>
            <w:rStyle w:val="Hyperlink"/>
          </w:rPr>
          <w:t>7.2.</w:t>
        </w:r>
        <w:r>
          <w:rPr>
            <w:rFonts w:asciiTheme="minorHAnsi" w:eastAsiaTheme="minorEastAsia" w:hAnsiTheme="minorHAnsi" w:cstheme="minorBidi"/>
            <w:sz w:val="22"/>
            <w:szCs w:val="22"/>
            <w:lang w:val="en-IN" w:eastAsia="en-IN"/>
          </w:rPr>
          <w:tab/>
        </w:r>
        <w:r w:rsidRPr="00C4541E">
          <w:rPr>
            <w:rStyle w:val="Hyperlink"/>
          </w:rPr>
          <w:t>Basic Packet TX Sequence</w:t>
        </w:r>
        <w:r>
          <w:rPr>
            <w:webHidden/>
          </w:rPr>
          <w:tab/>
        </w:r>
        <w:r>
          <w:rPr>
            <w:webHidden/>
          </w:rPr>
          <w:fldChar w:fldCharType="begin"/>
        </w:r>
        <w:r>
          <w:rPr>
            <w:webHidden/>
          </w:rPr>
          <w:instrText xml:space="preserve"> PAGEREF _Toc474339917 \h </w:instrText>
        </w:r>
        <w:r>
          <w:rPr>
            <w:webHidden/>
          </w:rPr>
        </w:r>
        <w:r>
          <w:rPr>
            <w:webHidden/>
          </w:rPr>
          <w:fldChar w:fldCharType="separate"/>
        </w:r>
        <w:r>
          <w:rPr>
            <w:webHidden/>
          </w:rPr>
          <w:t>13</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8" w:history="1">
        <w:r w:rsidRPr="00C4541E">
          <w:rPr>
            <w:rStyle w:val="Hyperlink"/>
          </w:rPr>
          <w:t>7.2.1.</w:t>
        </w:r>
        <w:r>
          <w:rPr>
            <w:rFonts w:asciiTheme="minorHAnsi" w:eastAsiaTheme="minorEastAsia" w:hAnsiTheme="minorHAnsi" w:cstheme="minorBidi"/>
            <w:sz w:val="22"/>
            <w:szCs w:val="22"/>
            <w:lang w:val="en-IN" w:eastAsia="en-IN"/>
          </w:rPr>
          <w:tab/>
        </w:r>
        <w:r w:rsidRPr="00C4541E">
          <w:rPr>
            <w:rStyle w:val="Hyperlink"/>
          </w:rPr>
          <w:t>uccp420wlan_prog_tx (UMAC_CMD_TX)</w:t>
        </w:r>
        <w:r>
          <w:rPr>
            <w:webHidden/>
          </w:rPr>
          <w:tab/>
        </w:r>
        <w:r>
          <w:rPr>
            <w:webHidden/>
          </w:rPr>
          <w:fldChar w:fldCharType="begin"/>
        </w:r>
        <w:r>
          <w:rPr>
            <w:webHidden/>
          </w:rPr>
          <w:instrText xml:space="preserve"> PAGEREF _Toc474339918 \h </w:instrText>
        </w:r>
        <w:r>
          <w:rPr>
            <w:webHidden/>
          </w:rPr>
        </w:r>
        <w:r>
          <w:rPr>
            <w:webHidden/>
          </w:rPr>
          <w:fldChar w:fldCharType="separate"/>
        </w:r>
        <w:r>
          <w:rPr>
            <w:webHidden/>
          </w:rPr>
          <w:t>14</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19" w:history="1">
        <w:r w:rsidRPr="00C4541E">
          <w:rPr>
            <w:rStyle w:val="Hyperlink"/>
          </w:rPr>
          <w:t>7.2.2.</w:t>
        </w:r>
        <w:r>
          <w:rPr>
            <w:rFonts w:asciiTheme="minorHAnsi" w:eastAsiaTheme="minorEastAsia" w:hAnsiTheme="minorHAnsi" w:cstheme="minorBidi"/>
            <w:sz w:val="22"/>
            <w:szCs w:val="22"/>
            <w:lang w:val="en-IN" w:eastAsia="en-IN"/>
          </w:rPr>
          <w:tab/>
        </w:r>
        <w:r w:rsidRPr="00C4541E">
          <w:rPr>
            <w:rStyle w:val="Hyperlink"/>
          </w:rPr>
          <w:t>uccp420wlan_tx_complete (UMAC_EVENT_TX_DONE)</w:t>
        </w:r>
        <w:r>
          <w:rPr>
            <w:webHidden/>
          </w:rPr>
          <w:tab/>
        </w:r>
        <w:r>
          <w:rPr>
            <w:webHidden/>
          </w:rPr>
          <w:fldChar w:fldCharType="begin"/>
        </w:r>
        <w:r>
          <w:rPr>
            <w:webHidden/>
          </w:rPr>
          <w:instrText xml:space="preserve"> PAGEREF _Toc474339919 \h </w:instrText>
        </w:r>
        <w:r>
          <w:rPr>
            <w:webHidden/>
          </w:rPr>
        </w:r>
        <w:r>
          <w:rPr>
            <w:webHidden/>
          </w:rPr>
          <w:fldChar w:fldCharType="separate"/>
        </w:r>
        <w:r>
          <w:rPr>
            <w:webHidden/>
          </w:rPr>
          <w:t>14</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20" w:history="1">
        <w:r w:rsidRPr="00C4541E">
          <w:rPr>
            <w:rStyle w:val="Hyperlink"/>
          </w:rPr>
          <w:t>7.3.</w:t>
        </w:r>
        <w:r>
          <w:rPr>
            <w:rFonts w:asciiTheme="minorHAnsi" w:eastAsiaTheme="minorEastAsia" w:hAnsiTheme="minorHAnsi" w:cstheme="minorBidi"/>
            <w:sz w:val="22"/>
            <w:szCs w:val="22"/>
            <w:lang w:val="en-IN" w:eastAsia="en-IN"/>
          </w:rPr>
          <w:tab/>
        </w:r>
        <w:r w:rsidRPr="00C4541E">
          <w:rPr>
            <w:rStyle w:val="Hyperlink"/>
          </w:rPr>
          <w:t>Basic Packet RX Sequence</w:t>
        </w:r>
        <w:r>
          <w:rPr>
            <w:webHidden/>
          </w:rPr>
          <w:tab/>
        </w:r>
        <w:r>
          <w:rPr>
            <w:webHidden/>
          </w:rPr>
          <w:fldChar w:fldCharType="begin"/>
        </w:r>
        <w:r>
          <w:rPr>
            <w:webHidden/>
          </w:rPr>
          <w:instrText xml:space="preserve"> PAGEREF _Toc474339920 \h </w:instrText>
        </w:r>
        <w:r>
          <w:rPr>
            <w:webHidden/>
          </w:rPr>
        </w:r>
        <w:r>
          <w:rPr>
            <w:webHidden/>
          </w:rPr>
          <w:fldChar w:fldCharType="separate"/>
        </w:r>
        <w:r>
          <w:rPr>
            <w:webHidden/>
          </w:rPr>
          <w:t>14</w:t>
        </w:r>
        <w:r>
          <w:rPr>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921" w:history="1">
        <w:r w:rsidRPr="00C4541E">
          <w:rPr>
            <w:rStyle w:val="Hyperlink"/>
            <w:noProof/>
          </w:rPr>
          <w:t>8.</w:t>
        </w:r>
        <w:r>
          <w:rPr>
            <w:rFonts w:asciiTheme="minorHAnsi" w:eastAsiaTheme="minorEastAsia" w:hAnsiTheme="minorHAnsi" w:cstheme="minorBidi"/>
            <w:b w:val="0"/>
            <w:noProof/>
            <w:sz w:val="22"/>
            <w:szCs w:val="22"/>
            <w:lang w:val="en-IN" w:eastAsia="en-IN"/>
          </w:rPr>
          <w:tab/>
        </w:r>
        <w:r w:rsidRPr="00C4541E">
          <w:rPr>
            <w:rStyle w:val="Hyperlink"/>
            <w:noProof/>
          </w:rPr>
          <w:t>Power Management</w:t>
        </w:r>
        <w:r>
          <w:rPr>
            <w:noProof/>
            <w:webHidden/>
          </w:rPr>
          <w:tab/>
        </w:r>
        <w:r>
          <w:rPr>
            <w:noProof/>
            <w:webHidden/>
          </w:rPr>
          <w:fldChar w:fldCharType="begin"/>
        </w:r>
        <w:r>
          <w:rPr>
            <w:noProof/>
            <w:webHidden/>
          </w:rPr>
          <w:instrText xml:space="preserve"> PAGEREF _Toc474339921 \h </w:instrText>
        </w:r>
        <w:r>
          <w:rPr>
            <w:noProof/>
            <w:webHidden/>
          </w:rPr>
        </w:r>
        <w:r>
          <w:rPr>
            <w:noProof/>
            <w:webHidden/>
          </w:rPr>
          <w:fldChar w:fldCharType="separate"/>
        </w:r>
        <w:r>
          <w:rPr>
            <w:noProof/>
            <w:webHidden/>
          </w:rPr>
          <w:t>14</w:t>
        </w:r>
        <w:r>
          <w:rPr>
            <w:noProof/>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22" w:history="1">
        <w:r w:rsidRPr="00C4541E">
          <w:rPr>
            <w:rStyle w:val="Hyperlink"/>
          </w:rPr>
          <w:t>8.1.</w:t>
        </w:r>
        <w:r>
          <w:rPr>
            <w:rFonts w:asciiTheme="minorHAnsi" w:eastAsiaTheme="minorEastAsia" w:hAnsiTheme="minorHAnsi" w:cstheme="minorBidi"/>
            <w:sz w:val="22"/>
            <w:szCs w:val="22"/>
            <w:lang w:val="en-IN" w:eastAsia="en-IN"/>
          </w:rPr>
          <w:tab/>
        </w:r>
        <w:r w:rsidRPr="00C4541E">
          <w:rPr>
            <w:rStyle w:val="Hyperlink"/>
          </w:rPr>
          <w:t>RPU Power States</w:t>
        </w:r>
        <w:r>
          <w:rPr>
            <w:webHidden/>
          </w:rPr>
          <w:tab/>
        </w:r>
        <w:r>
          <w:rPr>
            <w:webHidden/>
          </w:rPr>
          <w:fldChar w:fldCharType="begin"/>
        </w:r>
        <w:r>
          <w:rPr>
            <w:webHidden/>
          </w:rPr>
          <w:instrText xml:space="preserve"> PAGEREF _Toc474339922 \h </w:instrText>
        </w:r>
        <w:r>
          <w:rPr>
            <w:webHidden/>
          </w:rPr>
        </w:r>
        <w:r>
          <w:rPr>
            <w:webHidden/>
          </w:rPr>
          <w:fldChar w:fldCharType="separate"/>
        </w:r>
        <w:r>
          <w:rPr>
            <w:webHidden/>
          </w:rPr>
          <w:t>14</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23" w:history="1">
        <w:r w:rsidRPr="00C4541E">
          <w:rPr>
            <w:rStyle w:val="Hyperlink"/>
          </w:rPr>
          <w:t>8.2.</w:t>
        </w:r>
        <w:r>
          <w:rPr>
            <w:rFonts w:asciiTheme="minorHAnsi" w:eastAsiaTheme="minorEastAsia" w:hAnsiTheme="minorHAnsi" w:cstheme="minorBidi"/>
            <w:sz w:val="22"/>
            <w:szCs w:val="22"/>
            <w:lang w:val="en-IN" w:eastAsia="en-IN"/>
          </w:rPr>
          <w:tab/>
        </w:r>
        <w:r w:rsidRPr="00C4541E">
          <w:rPr>
            <w:rStyle w:val="Hyperlink"/>
          </w:rPr>
          <w:t>HP_READY/RPU_READY indication</w:t>
        </w:r>
        <w:r>
          <w:rPr>
            <w:webHidden/>
          </w:rPr>
          <w:tab/>
        </w:r>
        <w:r>
          <w:rPr>
            <w:webHidden/>
          </w:rPr>
          <w:fldChar w:fldCharType="begin"/>
        </w:r>
        <w:r>
          <w:rPr>
            <w:webHidden/>
          </w:rPr>
          <w:instrText xml:space="preserve"> PAGEREF _Toc474339923 \h </w:instrText>
        </w:r>
        <w:r>
          <w:rPr>
            <w:webHidden/>
          </w:rPr>
        </w:r>
        <w:r>
          <w:rPr>
            <w:webHidden/>
          </w:rPr>
          <w:fldChar w:fldCharType="separate"/>
        </w:r>
        <w:r>
          <w:rPr>
            <w:webHidden/>
          </w:rPr>
          <w:t>15</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24" w:history="1">
        <w:r w:rsidRPr="00C4541E">
          <w:rPr>
            <w:rStyle w:val="Hyperlink"/>
          </w:rPr>
          <w:t>8.3.</w:t>
        </w:r>
        <w:r>
          <w:rPr>
            <w:rFonts w:asciiTheme="minorHAnsi" w:eastAsiaTheme="minorEastAsia" w:hAnsiTheme="minorHAnsi" w:cstheme="minorBidi"/>
            <w:sz w:val="22"/>
            <w:szCs w:val="22"/>
            <w:lang w:val="en-IN" w:eastAsia="en-IN"/>
          </w:rPr>
          <w:tab/>
        </w:r>
        <w:r w:rsidRPr="00C4541E">
          <w:rPr>
            <w:rStyle w:val="Hyperlink"/>
          </w:rPr>
          <w:t>Host/HAL Implications</w:t>
        </w:r>
        <w:r>
          <w:rPr>
            <w:webHidden/>
          </w:rPr>
          <w:tab/>
        </w:r>
        <w:r>
          <w:rPr>
            <w:webHidden/>
          </w:rPr>
          <w:fldChar w:fldCharType="begin"/>
        </w:r>
        <w:r>
          <w:rPr>
            <w:webHidden/>
          </w:rPr>
          <w:instrText xml:space="preserve"> PAGEREF _Toc474339924 \h </w:instrText>
        </w:r>
        <w:r>
          <w:rPr>
            <w:webHidden/>
          </w:rPr>
        </w:r>
        <w:r>
          <w:rPr>
            <w:webHidden/>
          </w:rPr>
          <w:fldChar w:fldCharType="separate"/>
        </w:r>
        <w:r>
          <w:rPr>
            <w:webHidden/>
          </w:rPr>
          <w:t>15</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25" w:history="1">
        <w:r w:rsidRPr="00C4541E">
          <w:rPr>
            <w:rStyle w:val="Hyperlink"/>
          </w:rPr>
          <w:t>8.3.1.</w:t>
        </w:r>
        <w:r>
          <w:rPr>
            <w:rFonts w:asciiTheme="minorHAnsi" w:eastAsiaTheme="minorEastAsia" w:hAnsiTheme="minorHAnsi" w:cstheme="minorBidi"/>
            <w:sz w:val="22"/>
            <w:szCs w:val="22"/>
            <w:lang w:val="en-IN" w:eastAsia="en-IN"/>
          </w:rPr>
          <w:tab/>
        </w:r>
        <w:r w:rsidRPr="00C4541E">
          <w:rPr>
            <w:rStyle w:val="Hyperlink"/>
          </w:rPr>
          <w:t>Awakening RPU</w:t>
        </w:r>
        <w:r>
          <w:rPr>
            <w:webHidden/>
          </w:rPr>
          <w:tab/>
        </w:r>
        <w:r>
          <w:rPr>
            <w:webHidden/>
          </w:rPr>
          <w:fldChar w:fldCharType="begin"/>
        </w:r>
        <w:r>
          <w:rPr>
            <w:webHidden/>
          </w:rPr>
          <w:instrText xml:space="preserve"> PAGEREF _Toc474339925 \h </w:instrText>
        </w:r>
        <w:r>
          <w:rPr>
            <w:webHidden/>
          </w:rPr>
        </w:r>
        <w:r>
          <w:rPr>
            <w:webHidden/>
          </w:rPr>
          <w:fldChar w:fldCharType="separate"/>
        </w:r>
        <w:r>
          <w:rPr>
            <w:webHidden/>
          </w:rPr>
          <w:t>15</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26" w:history="1">
        <w:r w:rsidRPr="00C4541E">
          <w:rPr>
            <w:rStyle w:val="Hyperlink"/>
          </w:rPr>
          <w:t>8.3.2.</w:t>
        </w:r>
        <w:r>
          <w:rPr>
            <w:rFonts w:asciiTheme="minorHAnsi" w:eastAsiaTheme="minorEastAsia" w:hAnsiTheme="minorHAnsi" w:cstheme="minorBidi"/>
            <w:sz w:val="22"/>
            <w:szCs w:val="22"/>
            <w:lang w:val="en-IN" w:eastAsia="en-IN"/>
          </w:rPr>
          <w:tab/>
        </w:r>
        <w:r w:rsidRPr="00C4541E">
          <w:rPr>
            <w:rStyle w:val="Hyperlink"/>
          </w:rPr>
          <w:t>Handling RPU_READY indication</w:t>
        </w:r>
        <w:r>
          <w:rPr>
            <w:webHidden/>
          </w:rPr>
          <w:tab/>
        </w:r>
        <w:r>
          <w:rPr>
            <w:webHidden/>
          </w:rPr>
          <w:fldChar w:fldCharType="begin"/>
        </w:r>
        <w:r>
          <w:rPr>
            <w:webHidden/>
          </w:rPr>
          <w:instrText xml:space="preserve"> PAGEREF _Toc474339926 \h </w:instrText>
        </w:r>
        <w:r>
          <w:rPr>
            <w:webHidden/>
          </w:rPr>
        </w:r>
        <w:r>
          <w:rPr>
            <w:webHidden/>
          </w:rPr>
          <w:fldChar w:fldCharType="separate"/>
        </w:r>
        <w:r>
          <w:rPr>
            <w:webHidden/>
          </w:rPr>
          <w:t>16</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27" w:history="1">
        <w:r w:rsidRPr="00C4541E">
          <w:rPr>
            <w:rStyle w:val="Hyperlink"/>
          </w:rPr>
          <w:t>8.4.</w:t>
        </w:r>
        <w:r>
          <w:rPr>
            <w:rFonts w:asciiTheme="minorHAnsi" w:eastAsiaTheme="minorEastAsia" w:hAnsiTheme="minorHAnsi" w:cstheme="minorBidi"/>
            <w:sz w:val="22"/>
            <w:szCs w:val="22"/>
            <w:lang w:val="en-IN" w:eastAsia="en-IN"/>
          </w:rPr>
          <w:tab/>
        </w:r>
        <w:r w:rsidRPr="00C4541E">
          <w:rPr>
            <w:rStyle w:val="Hyperlink"/>
          </w:rPr>
          <w:t>LMAC Operational States</w:t>
        </w:r>
        <w:r>
          <w:rPr>
            <w:webHidden/>
          </w:rPr>
          <w:tab/>
        </w:r>
        <w:r>
          <w:rPr>
            <w:webHidden/>
          </w:rPr>
          <w:fldChar w:fldCharType="begin"/>
        </w:r>
        <w:r>
          <w:rPr>
            <w:webHidden/>
          </w:rPr>
          <w:instrText xml:space="preserve"> PAGEREF _Toc474339927 \h </w:instrText>
        </w:r>
        <w:r>
          <w:rPr>
            <w:webHidden/>
          </w:rPr>
        </w:r>
        <w:r>
          <w:rPr>
            <w:webHidden/>
          </w:rPr>
          <w:fldChar w:fldCharType="separate"/>
        </w:r>
        <w:r>
          <w:rPr>
            <w:webHidden/>
          </w:rPr>
          <w:t>16</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28" w:history="1">
        <w:r w:rsidRPr="00C4541E">
          <w:rPr>
            <w:rStyle w:val="Hyperlink"/>
          </w:rPr>
          <w:t>8.4.1.</w:t>
        </w:r>
        <w:r>
          <w:rPr>
            <w:rFonts w:asciiTheme="minorHAnsi" w:eastAsiaTheme="minorEastAsia" w:hAnsiTheme="minorHAnsi" w:cstheme="minorBidi"/>
            <w:sz w:val="22"/>
            <w:szCs w:val="22"/>
            <w:lang w:val="en-IN" w:eastAsia="en-IN"/>
          </w:rPr>
          <w:tab/>
        </w:r>
        <w:r w:rsidRPr="00C4541E">
          <w:rPr>
            <w:rStyle w:val="Hyperlink"/>
          </w:rPr>
          <w:t>State Descriptions</w:t>
        </w:r>
        <w:r>
          <w:rPr>
            <w:webHidden/>
          </w:rPr>
          <w:tab/>
        </w:r>
        <w:r>
          <w:rPr>
            <w:webHidden/>
          </w:rPr>
          <w:fldChar w:fldCharType="begin"/>
        </w:r>
        <w:r>
          <w:rPr>
            <w:webHidden/>
          </w:rPr>
          <w:instrText xml:space="preserve"> PAGEREF _Toc474339928 \h </w:instrText>
        </w:r>
        <w:r>
          <w:rPr>
            <w:webHidden/>
          </w:rPr>
        </w:r>
        <w:r>
          <w:rPr>
            <w:webHidden/>
          </w:rPr>
          <w:fldChar w:fldCharType="separate"/>
        </w:r>
        <w:r>
          <w:rPr>
            <w:webHidden/>
          </w:rPr>
          <w:t>16</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29" w:history="1">
        <w:r w:rsidRPr="00C4541E">
          <w:rPr>
            <w:rStyle w:val="Hyperlink"/>
          </w:rPr>
          <w:t>8.4.2.</w:t>
        </w:r>
        <w:r>
          <w:rPr>
            <w:rFonts w:asciiTheme="minorHAnsi" w:eastAsiaTheme="minorEastAsia" w:hAnsiTheme="minorHAnsi" w:cstheme="minorBidi"/>
            <w:sz w:val="22"/>
            <w:szCs w:val="22"/>
            <w:lang w:val="en-IN" w:eastAsia="en-IN"/>
          </w:rPr>
          <w:tab/>
        </w:r>
        <w:r w:rsidRPr="00C4541E">
          <w:rPr>
            <w:rStyle w:val="Hyperlink"/>
          </w:rPr>
          <w:t>Sleep strategy for operational states</w:t>
        </w:r>
        <w:r>
          <w:rPr>
            <w:webHidden/>
          </w:rPr>
          <w:tab/>
        </w:r>
        <w:r>
          <w:rPr>
            <w:webHidden/>
          </w:rPr>
          <w:fldChar w:fldCharType="begin"/>
        </w:r>
        <w:r>
          <w:rPr>
            <w:webHidden/>
          </w:rPr>
          <w:instrText xml:space="preserve"> PAGEREF _Toc474339929 \h </w:instrText>
        </w:r>
        <w:r>
          <w:rPr>
            <w:webHidden/>
          </w:rPr>
        </w:r>
        <w:r>
          <w:rPr>
            <w:webHidden/>
          </w:rPr>
          <w:fldChar w:fldCharType="separate"/>
        </w:r>
        <w:r>
          <w:rPr>
            <w:webHidden/>
          </w:rPr>
          <w:t>16</w:t>
        </w:r>
        <w:r>
          <w:rPr>
            <w:webHidden/>
          </w:rPr>
          <w:fldChar w:fldCharType="end"/>
        </w:r>
      </w:hyperlink>
    </w:p>
    <w:p w:rsidR="009111C6" w:rsidRDefault="009111C6">
      <w:pPr>
        <w:pStyle w:val="TOC2"/>
        <w:rPr>
          <w:rFonts w:asciiTheme="minorHAnsi" w:eastAsiaTheme="minorEastAsia" w:hAnsiTheme="minorHAnsi" w:cstheme="minorBidi"/>
          <w:sz w:val="22"/>
          <w:szCs w:val="22"/>
          <w:lang w:val="en-IN" w:eastAsia="en-IN"/>
        </w:rPr>
      </w:pPr>
      <w:hyperlink w:anchor="_Toc474339930" w:history="1">
        <w:r w:rsidRPr="00C4541E">
          <w:rPr>
            <w:rStyle w:val="Hyperlink"/>
          </w:rPr>
          <w:t>8.5.</w:t>
        </w:r>
        <w:r>
          <w:rPr>
            <w:rFonts w:asciiTheme="minorHAnsi" w:eastAsiaTheme="minorEastAsia" w:hAnsiTheme="minorHAnsi" w:cstheme="minorBidi"/>
            <w:sz w:val="22"/>
            <w:szCs w:val="22"/>
            <w:lang w:val="en-IN" w:eastAsia="en-IN"/>
          </w:rPr>
          <w:tab/>
        </w:r>
        <w:r w:rsidRPr="00C4541E">
          <w:rPr>
            <w:rStyle w:val="Hyperlink"/>
          </w:rPr>
          <w:t>Sleep Controller SOC Customization</w:t>
        </w:r>
        <w:r>
          <w:rPr>
            <w:webHidden/>
          </w:rPr>
          <w:tab/>
        </w:r>
        <w:r>
          <w:rPr>
            <w:webHidden/>
          </w:rPr>
          <w:fldChar w:fldCharType="begin"/>
        </w:r>
        <w:r>
          <w:rPr>
            <w:webHidden/>
          </w:rPr>
          <w:instrText xml:space="preserve"> PAGEREF _Toc474339930 \h </w:instrText>
        </w:r>
        <w:r>
          <w:rPr>
            <w:webHidden/>
          </w:rPr>
        </w:r>
        <w:r>
          <w:rPr>
            <w:webHidden/>
          </w:rPr>
          <w:fldChar w:fldCharType="separate"/>
        </w:r>
        <w:r>
          <w:rPr>
            <w:webHidden/>
          </w:rPr>
          <w:t>17</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31" w:history="1">
        <w:r w:rsidRPr="00C4541E">
          <w:rPr>
            <w:rStyle w:val="Hyperlink"/>
          </w:rPr>
          <w:t>8.5.1.</w:t>
        </w:r>
        <w:r>
          <w:rPr>
            <w:rFonts w:asciiTheme="minorHAnsi" w:eastAsiaTheme="minorEastAsia" w:hAnsiTheme="minorHAnsi" w:cstheme="minorBidi"/>
            <w:sz w:val="22"/>
            <w:szCs w:val="22"/>
            <w:lang w:val="en-IN" w:eastAsia="en-IN"/>
          </w:rPr>
          <w:tab/>
        </w:r>
        <w:r w:rsidRPr="00C4541E">
          <w:rPr>
            <w:rStyle w:val="Hyperlink"/>
          </w:rPr>
          <w:t>Calculation of wakeup time</w:t>
        </w:r>
        <w:r>
          <w:rPr>
            <w:webHidden/>
          </w:rPr>
          <w:tab/>
        </w:r>
        <w:r>
          <w:rPr>
            <w:webHidden/>
          </w:rPr>
          <w:fldChar w:fldCharType="begin"/>
        </w:r>
        <w:r>
          <w:rPr>
            <w:webHidden/>
          </w:rPr>
          <w:instrText xml:space="preserve"> PAGEREF _Toc474339931 \h </w:instrText>
        </w:r>
        <w:r>
          <w:rPr>
            <w:webHidden/>
          </w:rPr>
        </w:r>
        <w:r>
          <w:rPr>
            <w:webHidden/>
          </w:rPr>
          <w:fldChar w:fldCharType="separate"/>
        </w:r>
        <w:r>
          <w:rPr>
            <w:webHidden/>
          </w:rPr>
          <w:t>17</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32" w:history="1">
        <w:r w:rsidRPr="00C4541E">
          <w:rPr>
            <w:rStyle w:val="Hyperlink"/>
          </w:rPr>
          <w:t>8.5.2.</w:t>
        </w:r>
        <w:r>
          <w:rPr>
            <w:rFonts w:asciiTheme="minorHAnsi" w:eastAsiaTheme="minorEastAsia" w:hAnsiTheme="minorHAnsi" w:cstheme="minorBidi"/>
            <w:sz w:val="22"/>
            <w:szCs w:val="22"/>
            <w:lang w:val="en-IN" w:eastAsia="en-IN"/>
          </w:rPr>
          <w:tab/>
        </w:r>
        <w:r w:rsidRPr="00C4541E">
          <w:rPr>
            <w:rStyle w:val="Hyperlink"/>
          </w:rPr>
          <w:t>HAL Message Details</w:t>
        </w:r>
        <w:r>
          <w:rPr>
            <w:webHidden/>
          </w:rPr>
          <w:tab/>
        </w:r>
        <w:r>
          <w:rPr>
            <w:webHidden/>
          </w:rPr>
          <w:fldChar w:fldCharType="begin"/>
        </w:r>
        <w:r>
          <w:rPr>
            <w:webHidden/>
          </w:rPr>
          <w:instrText xml:space="preserve"> PAGEREF _Toc474339932 \h </w:instrText>
        </w:r>
        <w:r>
          <w:rPr>
            <w:webHidden/>
          </w:rPr>
        </w:r>
        <w:r>
          <w:rPr>
            <w:webHidden/>
          </w:rPr>
          <w:fldChar w:fldCharType="separate"/>
        </w:r>
        <w:r>
          <w:rPr>
            <w:webHidden/>
          </w:rPr>
          <w:t>18</w:t>
        </w:r>
        <w:r>
          <w:rPr>
            <w:webHidden/>
          </w:rPr>
          <w:fldChar w:fldCharType="end"/>
        </w:r>
      </w:hyperlink>
    </w:p>
    <w:p w:rsidR="009111C6" w:rsidRDefault="009111C6">
      <w:pPr>
        <w:pStyle w:val="TOC3"/>
        <w:rPr>
          <w:rFonts w:asciiTheme="minorHAnsi" w:eastAsiaTheme="minorEastAsia" w:hAnsiTheme="minorHAnsi" w:cstheme="minorBidi"/>
          <w:sz w:val="22"/>
          <w:szCs w:val="22"/>
          <w:lang w:val="en-IN" w:eastAsia="en-IN"/>
        </w:rPr>
      </w:pPr>
      <w:hyperlink w:anchor="_Toc474339933" w:history="1">
        <w:r w:rsidRPr="00C4541E">
          <w:rPr>
            <w:rStyle w:val="Hyperlink"/>
          </w:rPr>
          <w:t>8.5.3.</w:t>
        </w:r>
        <w:r>
          <w:rPr>
            <w:rFonts w:asciiTheme="minorHAnsi" w:eastAsiaTheme="minorEastAsia" w:hAnsiTheme="minorHAnsi" w:cstheme="minorBidi"/>
            <w:sz w:val="22"/>
            <w:szCs w:val="22"/>
            <w:lang w:val="en-IN" w:eastAsia="en-IN"/>
          </w:rPr>
          <w:tab/>
        </w:r>
        <w:r w:rsidRPr="00C4541E">
          <w:rPr>
            <w:rStyle w:val="Hyperlink"/>
          </w:rPr>
          <w:t>General flow of firmware sleep operation</w:t>
        </w:r>
        <w:r>
          <w:rPr>
            <w:webHidden/>
          </w:rPr>
          <w:tab/>
        </w:r>
        <w:r>
          <w:rPr>
            <w:webHidden/>
          </w:rPr>
          <w:fldChar w:fldCharType="begin"/>
        </w:r>
        <w:r>
          <w:rPr>
            <w:webHidden/>
          </w:rPr>
          <w:instrText xml:space="preserve"> PAGEREF _Toc474339933 \h </w:instrText>
        </w:r>
        <w:r>
          <w:rPr>
            <w:webHidden/>
          </w:rPr>
        </w:r>
        <w:r>
          <w:rPr>
            <w:webHidden/>
          </w:rPr>
          <w:fldChar w:fldCharType="separate"/>
        </w:r>
        <w:r>
          <w:rPr>
            <w:webHidden/>
          </w:rPr>
          <w:t>18</w:t>
        </w:r>
        <w:r>
          <w:rPr>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934" w:history="1">
        <w:r w:rsidRPr="00C4541E">
          <w:rPr>
            <w:rStyle w:val="Hyperlink"/>
            <w:noProof/>
          </w:rPr>
          <w:t>9.</w:t>
        </w:r>
        <w:r>
          <w:rPr>
            <w:rFonts w:asciiTheme="minorHAnsi" w:eastAsiaTheme="minorEastAsia" w:hAnsiTheme="minorHAnsi" w:cstheme="minorBidi"/>
            <w:b w:val="0"/>
            <w:noProof/>
            <w:sz w:val="22"/>
            <w:szCs w:val="22"/>
            <w:lang w:val="en-IN" w:eastAsia="en-IN"/>
          </w:rPr>
          <w:tab/>
        </w:r>
        <w:r w:rsidRPr="00C4541E">
          <w:rPr>
            <w:rStyle w:val="Hyperlink"/>
            <w:noProof/>
          </w:rPr>
          <w:t>References</w:t>
        </w:r>
        <w:r>
          <w:rPr>
            <w:noProof/>
            <w:webHidden/>
          </w:rPr>
          <w:tab/>
        </w:r>
        <w:r>
          <w:rPr>
            <w:noProof/>
            <w:webHidden/>
          </w:rPr>
          <w:fldChar w:fldCharType="begin"/>
        </w:r>
        <w:r>
          <w:rPr>
            <w:noProof/>
            <w:webHidden/>
          </w:rPr>
          <w:instrText xml:space="preserve"> PAGEREF _Toc474339934 \h </w:instrText>
        </w:r>
        <w:r>
          <w:rPr>
            <w:noProof/>
            <w:webHidden/>
          </w:rPr>
        </w:r>
        <w:r>
          <w:rPr>
            <w:noProof/>
            <w:webHidden/>
          </w:rPr>
          <w:fldChar w:fldCharType="separate"/>
        </w:r>
        <w:r>
          <w:rPr>
            <w:noProof/>
            <w:webHidden/>
          </w:rPr>
          <w:t>19</w:t>
        </w:r>
        <w:r>
          <w:rPr>
            <w:noProof/>
            <w:webHidden/>
          </w:rPr>
          <w:fldChar w:fldCharType="end"/>
        </w:r>
      </w:hyperlink>
    </w:p>
    <w:p w:rsidR="009111C6" w:rsidRDefault="009111C6">
      <w:pPr>
        <w:pStyle w:val="TOC1"/>
        <w:rPr>
          <w:rFonts w:asciiTheme="minorHAnsi" w:eastAsiaTheme="minorEastAsia" w:hAnsiTheme="minorHAnsi" w:cstheme="minorBidi"/>
          <w:b w:val="0"/>
          <w:noProof/>
          <w:sz w:val="22"/>
          <w:szCs w:val="22"/>
          <w:lang w:val="en-IN" w:eastAsia="en-IN"/>
        </w:rPr>
      </w:pPr>
      <w:hyperlink w:anchor="_Toc474339935" w:history="1">
        <w:r w:rsidRPr="00C4541E">
          <w:rPr>
            <w:rStyle w:val="Hyperlink"/>
            <w:noProof/>
          </w:rPr>
          <w:t>10.</w:t>
        </w:r>
        <w:r>
          <w:rPr>
            <w:rFonts w:asciiTheme="minorHAnsi" w:eastAsiaTheme="minorEastAsia" w:hAnsiTheme="minorHAnsi" w:cstheme="minorBidi"/>
            <w:b w:val="0"/>
            <w:noProof/>
            <w:sz w:val="22"/>
            <w:szCs w:val="22"/>
            <w:lang w:val="en-IN" w:eastAsia="en-IN"/>
          </w:rPr>
          <w:tab/>
        </w:r>
        <w:r w:rsidRPr="00C4541E">
          <w:rPr>
            <w:rStyle w:val="Hyperlink"/>
            <w:noProof/>
          </w:rPr>
          <w:t>FAQ’s</w:t>
        </w:r>
        <w:r>
          <w:rPr>
            <w:noProof/>
            <w:webHidden/>
          </w:rPr>
          <w:tab/>
        </w:r>
        <w:r>
          <w:rPr>
            <w:noProof/>
            <w:webHidden/>
          </w:rPr>
          <w:fldChar w:fldCharType="begin"/>
        </w:r>
        <w:r>
          <w:rPr>
            <w:noProof/>
            <w:webHidden/>
          </w:rPr>
          <w:instrText xml:space="preserve"> PAGEREF _Toc474339935 \h </w:instrText>
        </w:r>
        <w:r>
          <w:rPr>
            <w:noProof/>
            <w:webHidden/>
          </w:rPr>
        </w:r>
        <w:r>
          <w:rPr>
            <w:noProof/>
            <w:webHidden/>
          </w:rPr>
          <w:fldChar w:fldCharType="separate"/>
        </w:r>
        <w:r>
          <w:rPr>
            <w:noProof/>
            <w:webHidden/>
          </w:rPr>
          <w:t>19</w:t>
        </w:r>
        <w:r>
          <w:rPr>
            <w:noProof/>
            <w:webHidden/>
          </w:rPr>
          <w:fldChar w:fldCharType="end"/>
        </w:r>
      </w:hyperlink>
    </w:p>
    <w:p w:rsidR="00871DE0" w:rsidRDefault="00871DE0" w:rsidP="00871DE0">
      <w:r>
        <w:fldChar w:fldCharType="end"/>
      </w:r>
    </w:p>
    <w:p w:rsidR="00466856" w:rsidRDefault="00466856" w:rsidP="00466856">
      <w:pPr>
        <w:pStyle w:val="HeadingContentsHistory"/>
      </w:pPr>
      <w:bookmarkStart w:id="3" w:name="_Toc427735384"/>
      <w:bookmarkStart w:id="4" w:name="_Toc427738545"/>
      <w:bookmarkStart w:id="5"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9111C6">
        <w:rPr>
          <w:b/>
          <w:bCs/>
          <w:noProof/>
          <w:lang w:val="en-US"/>
        </w:rPr>
        <w:t>No table of figures entries found.</w:t>
      </w:r>
      <w:r>
        <w:fldChar w:fldCharType="end"/>
      </w:r>
    </w:p>
    <w:p w:rsidR="00AE4322" w:rsidRDefault="00AE4322" w:rsidP="00AE4322">
      <w:bookmarkStart w:id="6" w:name="_Toc42919002"/>
      <w:bookmarkStart w:id="7" w:name="_Toc63678841"/>
      <w:bookmarkStart w:id="8" w:name="_Toc40092988"/>
      <w:bookmarkEnd w:id="1"/>
      <w:bookmarkEnd w:id="2"/>
      <w:bookmarkEnd w:id="3"/>
      <w:bookmarkEnd w:id="4"/>
      <w:bookmarkEnd w:id="5"/>
    </w:p>
    <w:p w:rsidR="00505C00" w:rsidRPr="00191E87" w:rsidRDefault="00505C00" w:rsidP="00505C00">
      <w:pPr>
        <w:rPr>
          <w:rStyle w:val="IFELSEENDText"/>
        </w:rPr>
      </w:pPr>
      <w:r w:rsidRPr="00191E87">
        <w:rPr>
          <w:rStyle w:val="IFELSEENDText"/>
        </w:rPr>
        <w:lastRenderedPageBreak/>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C4256C" w:rsidP="00B868E2">
            <w:pPr>
              <w:pStyle w:val="TableHeading"/>
              <w:rPr>
                <w:color w:val="auto"/>
              </w:rPr>
            </w:pPr>
            <w:r>
              <w:rPr>
                <w:color w:val="auto"/>
              </w:rPr>
              <w:t>1.0.39</w:t>
            </w:r>
          </w:p>
        </w:tc>
        <w:tc>
          <w:tcPr>
            <w:tcW w:w="2126" w:type="dxa"/>
            <w:shd w:val="clear" w:color="auto" w:fill="auto"/>
          </w:tcPr>
          <w:p w:rsidR="00DE58EF" w:rsidRPr="00DE58EF" w:rsidRDefault="00C4256C" w:rsidP="00B868E2">
            <w:pPr>
              <w:pStyle w:val="TableHeading"/>
              <w:rPr>
                <w:color w:val="auto"/>
              </w:rPr>
            </w:pPr>
            <w:r>
              <w:rPr>
                <w:color w:val="auto"/>
              </w:rPr>
              <w:t>13 Oct 2016</w:t>
            </w:r>
          </w:p>
        </w:tc>
        <w:tc>
          <w:tcPr>
            <w:tcW w:w="4990" w:type="dxa"/>
            <w:shd w:val="clear" w:color="auto" w:fill="auto"/>
          </w:tcPr>
          <w:p w:rsidR="00DE58EF" w:rsidRPr="00DE58EF" w:rsidRDefault="00C4256C" w:rsidP="00B868E2">
            <w:pPr>
              <w:pStyle w:val="TableHeading"/>
              <w:rPr>
                <w:color w:val="auto"/>
              </w:rPr>
            </w:pPr>
            <w:r>
              <w:rPr>
                <w:color w:val="auto"/>
              </w:rPr>
              <w:t>External Issue.</w:t>
            </w:r>
          </w:p>
        </w:tc>
      </w:tr>
      <w:tr w:rsidR="00D22AD9" w:rsidTr="00DE58EF">
        <w:trPr>
          <w:cantSplit/>
          <w:tblHeader/>
        </w:trPr>
        <w:tc>
          <w:tcPr>
            <w:tcW w:w="2127" w:type="dxa"/>
            <w:shd w:val="clear" w:color="auto" w:fill="auto"/>
          </w:tcPr>
          <w:p w:rsidR="00D22AD9" w:rsidRDefault="00D22AD9" w:rsidP="00B868E2">
            <w:pPr>
              <w:pStyle w:val="TableHeading"/>
              <w:rPr>
                <w:color w:val="auto"/>
              </w:rPr>
            </w:pPr>
            <w:r>
              <w:rPr>
                <w:color w:val="auto"/>
              </w:rPr>
              <w:t>1.0.88</w:t>
            </w:r>
          </w:p>
        </w:tc>
        <w:tc>
          <w:tcPr>
            <w:tcW w:w="2126" w:type="dxa"/>
            <w:shd w:val="clear" w:color="auto" w:fill="auto"/>
          </w:tcPr>
          <w:p w:rsidR="00D22AD9" w:rsidRDefault="00D22AD9" w:rsidP="00B868E2">
            <w:pPr>
              <w:pStyle w:val="TableHeading"/>
              <w:rPr>
                <w:color w:val="auto"/>
              </w:rPr>
            </w:pPr>
            <w:r>
              <w:rPr>
                <w:color w:val="auto"/>
              </w:rPr>
              <w:t>14 Dec 2016</w:t>
            </w:r>
          </w:p>
        </w:tc>
        <w:tc>
          <w:tcPr>
            <w:tcW w:w="4990" w:type="dxa"/>
            <w:shd w:val="clear" w:color="auto" w:fill="auto"/>
          </w:tcPr>
          <w:p w:rsidR="00D22AD9" w:rsidRDefault="00D22AD9" w:rsidP="00B868E2">
            <w:pPr>
              <w:pStyle w:val="TableHeading"/>
              <w:rPr>
                <w:color w:val="auto"/>
              </w:rPr>
            </w:pPr>
            <w:r>
              <w:rPr>
                <w:color w:val="auto"/>
              </w:rPr>
              <w:t>External Issue</w:t>
            </w:r>
          </w:p>
        </w:tc>
      </w:tr>
      <w:tr w:rsidR="00CB5F94" w:rsidTr="00DE58EF">
        <w:trPr>
          <w:cantSplit/>
          <w:tblHeader/>
        </w:trPr>
        <w:tc>
          <w:tcPr>
            <w:tcW w:w="2127" w:type="dxa"/>
            <w:shd w:val="clear" w:color="auto" w:fill="auto"/>
          </w:tcPr>
          <w:p w:rsidR="00CB5F94" w:rsidRDefault="00CB5F94" w:rsidP="00B868E2">
            <w:pPr>
              <w:pStyle w:val="TableHeading"/>
              <w:rPr>
                <w:color w:val="auto"/>
              </w:rPr>
            </w:pPr>
            <w:r>
              <w:rPr>
                <w:color w:val="auto"/>
              </w:rPr>
              <w:t>1.0.97</w:t>
            </w:r>
          </w:p>
        </w:tc>
        <w:tc>
          <w:tcPr>
            <w:tcW w:w="2126" w:type="dxa"/>
            <w:shd w:val="clear" w:color="auto" w:fill="auto"/>
          </w:tcPr>
          <w:p w:rsidR="00CB5F94" w:rsidRDefault="00CB5F94" w:rsidP="00B868E2">
            <w:pPr>
              <w:pStyle w:val="TableHeading"/>
              <w:rPr>
                <w:color w:val="auto"/>
              </w:rPr>
            </w:pPr>
            <w:r>
              <w:rPr>
                <w:color w:val="auto"/>
              </w:rPr>
              <w:t>03 Feb 2017</w:t>
            </w:r>
          </w:p>
        </w:tc>
        <w:tc>
          <w:tcPr>
            <w:tcW w:w="4990" w:type="dxa"/>
            <w:shd w:val="clear" w:color="auto" w:fill="auto"/>
          </w:tcPr>
          <w:p w:rsidR="00CB5F94" w:rsidRDefault="00CB5F94" w:rsidP="00B868E2">
            <w:pPr>
              <w:pStyle w:val="TableHeading"/>
              <w:rPr>
                <w:color w:val="auto"/>
              </w:rPr>
            </w:pPr>
            <w:r>
              <w:rPr>
                <w:color w:val="auto"/>
              </w:rPr>
              <w:t>Updated with section on "Sleep Controller SOC Customization"</w:t>
            </w:r>
          </w:p>
        </w:tc>
      </w:tr>
      <w:tr w:rsidR="000040A2" w:rsidTr="00DE58EF">
        <w:trPr>
          <w:cantSplit/>
          <w:tblHeader/>
        </w:trPr>
        <w:tc>
          <w:tcPr>
            <w:tcW w:w="2127" w:type="dxa"/>
            <w:shd w:val="clear" w:color="auto" w:fill="auto"/>
          </w:tcPr>
          <w:p w:rsidR="000040A2" w:rsidRDefault="000040A2" w:rsidP="00B868E2">
            <w:pPr>
              <w:pStyle w:val="TableHeading"/>
              <w:rPr>
                <w:color w:val="auto"/>
              </w:rPr>
            </w:pPr>
            <w:r>
              <w:rPr>
                <w:color w:val="auto"/>
              </w:rPr>
              <w:t>1.0.102</w:t>
            </w:r>
          </w:p>
        </w:tc>
        <w:tc>
          <w:tcPr>
            <w:tcW w:w="2126" w:type="dxa"/>
            <w:shd w:val="clear" w:color="auto" w:fill="auto"/>
          </w:tcPr>
          <w:p w:rsidR="000040A2" w:rsidRDefault="000040A2" w:rsidP="00B868E2">
            <w:pPr>
              <w:pStyle w:val="TableHeading"/>
              <w:rPr>
                <w:color w:val="auto"/>
              </w:rPr>
            </w:pPr>
            <w:r>
              <w:rPr>
                <w:color w:val="auto"/>
              </w:rPr>
              <w:t>07 Feb 2017</w:t>
            </w:r>
          </w:p>
        </w:tc>
        <w:tc>
          <w:tcPr>
            <w:tcW w:w="4990" w:type="dxa"/>
            <w:shd w:val="clear" w:color="auto" w:fill="auto"/>
          </w:tcPr>
          <w:p w:rsidR="000040A2" w:rsidRDefault="000040A2" w:rsidP="00B868E2">
            <w:pPr>
              <w:pStyle w:val="TableHeading"/>
              <w:rPr>
                <w:color w:val="auto"/>
              </w:rPr>
            </w:pPr>
            <w:r>
              <w:rPr>
                <w:color w:val="auto"/>
              </w:rPr>
              <w:t>Updated to make corrections as per PP# 103712</w:t>
            </w:r>
          </w:p>
        </w:tc>
      </w:tr>
      <w:tr w:rsidR="009111C6" w:rsidTr="00DE58EF">
        <w:trPr>
          <w:cantSplit/>
          <w:tblHeader/>
        </w:trPr>
        <w:tc>
          <w:tcPr>
            <w:tcW w:w="2127" w:type="dxa"/>
            <w:shd w:val="clear" w:color="auto" w:fill="auto"/>
          </w:tcPr>
          <w:p w:rsidR="009111C6" w:rsidRDefault="009111C6" w:rsidP="00B868E2">
            <w:pPr>
              <w:pStyle w:val="TableHeading"/>
              <w:rPr>
                <w:color w:val="auto"/>
              </w:rPr>
            </w:pPr>
            <w:r>
              <w:rPr>
                <w:color w:val="auto"/>
              </w:rPr>
              <w:t>1.0.105</w:t>
            </w:r>
          </w:p>
        </w:tc>
        <w:tc>
          <w:tcPr>
            <w:tcW w:w="2126" w:type="dxa"/>
            <w:shd w:val="clear" w:color="auto" w:fill="auto"/>
          </w:tcPr>
          <w:p w:rsidR="009111C6" w:rsidRDefault="009111C6" w:rsidP="00B868E2">
            <w:pPr>
              <w:pStyle w:val="TableHeading"/>
              <w:rPr>
                <w:color w:val="auto"/>
              </w:rPr>
            </w:pPr>
            <w:r>
              <w:rPr>
                <w:color w:val="auto"/>
              </w:rPr>
              <w:t>08 Feb 2017</w:t>
            </w:r>
          </w:p>
        </w:tc>
        <w:tc>
          <w:tcPr>
            <w:tcW w:w="4990" w:type="dxa"/>
            <w:shd w:val="clear" w:color="auto" w:fill="auto"/>
          </w:tcPr>
          <w:p w:rsidR="009111C6" w:rsidRDefault="009111C6" w:rsidP="00B868E2">
            <w:pPr>
              <w:pStyle w:val="TableHeading"/>
              <w:rPr>
                <w:color w:val="auto"/>
              </w:rPr>
            </w:pPr>
            <w:r>
              <w:rPr>
                <w:color w:val="auto"/>
              </w:rPr>
              <w:t>Removed API descriptions from the document and added a reference to the same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Pr="00A5458C" w:rsidRDefault="00AE4322" w:rsidP="00800593">
      <w:pPr>
        <w:pStyle w:val="Heading1"/>
      </w:pPr>
      <w:r>
        <w:br w:type="page"/>
      </w:r>
      <w:bookmarkStart w:id="9" w:name="_Toc474339892"/>
      <w:r w:rsidR="00466856" w:rsidRPr="00A5458C">
        <w:lastRenderedPageBreak/>
        <w:t>Introduction</w:t>
      </w:r>
      <w:bookmarkEnd w:id="6"/>
      <w:bookmarkEnd w:id="7"/>
      <w:bookmarkEnd w:id="9"/>
    </w:p>
    <w:bookmarkEnd w:id="8"/>
    <w:p w:rsidR="00857258" w:rsidRDefault="00857258" w:rsidP="00857258">
      <w:r>
        <w:t>The Whisper Low-Power WiFi (LPW) System implements LPW 11n 1x1 as a convenient IP that consists of RF, AFE, baseband PHY and MAC.</w:t>
      </w:r>
    </w:p>
    <w:p w:rsidR="00857258" w:rsidRDefault="00857258" w:rsidP="00857258">
      <w:r>
        <w:t>The IP is an 802.11 b/g/n compliant Wi-Fi solution with a focus on lowering active power consumption, leakage power consumption, ensuring low duty cycle operation and providing the lowest area.</w:t>
      </w:r>
    </w:p>
    <w:p w:rsidR="00857258" w:rsidRDefault="00857258" w:rsidP="00857258">
      <w:r>
        <w:t>The key functions supported by the LPW System are:</w:t>
      </w:r>
    </w:p>
    <w:p w:rsidR="00857258" w:rsidRDefault="00857258" w:rsidP="00857258">
      <w:pPr>
        <w:numPr>
          <w:ilvl w:val="0"/>
          <w:numId w:val="18"/>
        </w:numPr>
        <w:ind w:firstLine="66"/>
      </w:pPr>
      <w:r>
        <w:t>802.11 b/g/n compliancy.</w:t>
      </w:r>
    </w:p>
    <w:p w:rsidR="00857258" w:rsidRDefault="00857258" w:rsidP="00857258">
      <w:pPr>
        <w:numPr>
          <w:ilvl w:val="0"/>
          <w:numId w:val="18"/>
        </w:numPr>
        <w:ind w:firstLine="66"/>
      </w:pPr>
      <w:r>
        <w:t>SISO.</w:t>
      </w:r>
    </w:p>
    <w:p w:rsidR="00857258" w:rsidRDefault="00857258" w:rsidP="00857258">
      <w:pPr>
        <w:numPr>
          <w:ilvl w:val="0"/>
          <w:numId w:val="18"/>
        </w:numPr>
        <w:ind w:firstLine="66"/>
      </w:pPr>
      <w:r>
        <w:t>2.4 GHz Band.</w:t>
      </w:r>
    </w:p>
    <w:p w:rsidR="00857258" w:rsidRDefault="00857258" w:rsidP="00857258">
      <w:pPr>
        <w:numPr>
          <w:ilvl w:val="0"/>
          <w:numId w:val="18"/>
        </w:numPr>
        <w:ind w:firstLine="66"/>
      </w:pPr>
      <w:r>
        <w:t>802.11n bandwidth of 20 MHz.</w:t>
      </w:r>
    </w:p>
    <w:p w:rsidR="00857258" w:rsidRPr="00EF5F51" w:rsidRDefault="00857258" w:rsidP="00857258">
      <w:pPr>
        <w:numPr>
          <w:ilvl w:val="0"/>
          <w:numId w:val="18"/>
        </w:numPr>
        <w:ind w:firstLine="66"/>
      </w:pPr>
      <w:r>
        <w:t>PHY data rates up to MCS7.</w:t>
      </w:r>
    </w:p>
    <w:p w:rsidR="00857258" w:rsidRDefault="00857258" w:rsidP="00B07B9E">
      <w:pPr>
        <w:pStyle w:val="Heading1"/>
      </w:pPr>
      <w:bookmarkStart w:id="10" w:name="_Toc474339893"/>
      <w:r>
        <w:t>Configurations / Split Models</w:t>
      </w:r>
      <w:bookmarkEnd w:id="10"/>
    </w:p>
    <w:p w:rsidR="00857258" w:rsidRDefault="00857258" w:rsidP="00857258">
      <w:r>
        <w:t>LPW has two distinct hardware configu</w:t>
      </w:r>
      <w:r w:rsidR="00B07B9E">
        <w:t>rations (1 or 2 embedded MCUs) which support several</w:t>
      </w:r>
      <w:r>
        <w:t xml:space="preserve"> distinct </w:t>
      </w:r>
      <w:r w:rsidR="00FD46AC">
        <w:t xml:space="preserve">MAC </w:t>
      </w:r>
      <w:r>
        <w:t xml:space="preserve">split models.  The split models affect the </w:t>
      </w:r>
      <w:r w:rsidR="00FD46AC">
        <w:t xml:space="preserve">allocation of function between the CPUs and therefore also the </w:t>
      </w:r>
      <w:r>
        <w:t>software interaction between the host and RPU.</w:t>
      </w:r>
    </w:p>
    <w:p w:rsidR="00B07B9E" w:rsidRDefault="00B07B9E" w:rsidP="00857258"/>
    <w:tbl>
      <w:tblPr>
        <w:tblStyle w:val="TableGrid"/>
        <w:tblW w:w="0" w:type="auto"/>
        <w:tblLook w:val="04A0" w:firstRow="1" w:lastRow="0" w:firstColumn="1" w:lastColumn="0" w:noHBand="0" w:noVBand="1"/>
      </w:tblPr>
      <w:tblGrid>
        <w:gridCol w:w="2718"/>
        <w:gridCol w:w="1903"/>
        <w:gridCol w:w="1967"/>
        <w:gridCol w:w="2160"/>
      </w:tblGrid>
      <w:tr w:rsidR="00B07B9E" w:rsidRPr="00B07B9E" w:rsidTr="00B07B9E">
        <w:trPr>
          <w:cnfStyle w:val="100000000000" w:firstRow="1" w:lastRow="0" w:firstColumn="0" w:lastColumn="0" w:oddVBand="0" w:evenVBand="0" w:oddHBand="0" w:evenHBand="0" w:firstRowFirstColumn="0" w:firstRowLastColumn="0" w:lastRowFirstColumn="0" w:lastRowLastColumn="0"/>
        </w:trPr>
        <w:tc>
          <w:tcPr>
            <w:tcW w:w="2718" w:type="dxa"/>
          </w:tcPr>
          <w:p w:rsidR="00B07B9E" w:rsidRPr="00B07B9E" w:rsidRDefault="00B07B9E" w:rsidP="00D75390">
            <w:r w:rsidRPr="00B07B9E">
              <w:t>Functional Block</w:t>
            </w:r>
          </w:p>
        </w:tc>
        <w:tc>
          <w:tcPr>
            <w:tcW w:w="1903" w:type="dxa"/>
          </w:tcPr>
          <w:p w:rsidR="00B07B9E" w:rsidRPr="00B07B9E" w:rsidRDefault="00B07B9E" w:rsidP="00D75390">
            <w:r w:rsidRPr="00B07B9E">
              <w:t>Thin MAC</w:t>
            </w:r>
            <w:r>
              <w:t xml:space="preserve"> Model</w:t>
            </w:r>
          </w:p>
        </w:tc>
        <w:tc>
          <w:tcPr>
            <w:tcW w:w="1967" w:type="dxa"/>
          </w:tcPr>
          <w:p w:rsidR="00B07B9E" w:rsidRPr="00B07B9E" w:rsidRDefault="00B07B9E" w:rsidP="00D75390">
            <w:r w:rsidRPr="00B07B9E">
              <w:t>Full MAC</w:t>
            </w:r>
            <w:r>
              <w:t xml:space="preserve"> Model</w:t>
            </w:r>
          </w:p>
        </w:tc>
        <w:tc>
          <w:tcPr>
            <w:tcW w:w="2160" w:type="dxa"/>
          </w:tcPr>
          <w:p w:rsidR="00B07B9E" w:rsidRPr="00B07B9E" w:rsidRDefault="00B07B9E" w:rsidP="00D75390">
            <w:r w:rsidRPr="00B07B9E">
              <w:t>Full+S MAC</w:t>
            </w:r>
            <w:r>
              <w:t xml:space="preserve"> Model</w:t>
            </w:r>
          </w:p>
        </w:tc>
      </w:tr>
      <w:tr w:rsidR="00B07B9E" w:rsidRPr="00B07B9E" w:rsidTr="00B07B9E">
        <w:tc>
          <w:tcPr>
            <w:tcW w:w="2718" w:type="dxa"/>
          </w:tcPr>
          <w:p w:rsidR="00B07B9E" w:rsidRPr="00B07B9E" w:rsidRDefault="00B07B9E" w:rsidP="00D75390">
            <w:r w:rsidRPr="00B07B9E">
              <w:t>Number of MCUs in RPU</w:t>
            </w:r>
          </w:p>
        </w:tc>
        <w:tc>
          <w:tcPr>
            <w:tcW w:w="1903" w:type="dxa"/>
          </w:tcPr>
          <w:p w:rsidR="00B07B9E" w:rsidRPr="00B07B9E" w:rsidRDefault="00B07B9E" w:rsidP="00D75390">
            <w:r w:rsidRPr="00B07B9E">
              <w:t>1</w:t>
            </w:r>
          </w:p>
        </w:tc>
        <w:tc>
          <w:tcPr>
            <w:tcW w:w="1967" w:type="dxa"/>
          </w:tcPr>
          <w:p w:rsidR="00B07B9E" w:rsidRPr="00B07B9E" w:rsidRDefault="00B07B9E" w:rsidP="00D75390">
            <w:r w:rsidRPr="00B07B9E">
              <w:t>2</w:t>
            </w:r>
          </w:p>
        </w:tc>
        <w:tc>
          <w:tcPr>
            <w:tcW w:w="2160" w:type="dxa"/>
          </w:tcPr>
          <w:p w:rsidR="00B07B9E" w:rsidRPr="00B07B9E" w:rsidRDefault="00B07B9E" w:rsidP="00D75390">
            <w:r w:rsidRPr="00B07B9E">
              <w:t>2</w:t>
            </w:r>
          </w:p>
        </w:tc>
      </w:tr>
      <w:tr w:rsidR="00B07B9E" w:rsidRPr="00B07B9E" w:rsidTr="00B07B9E">
        <w:tc>
          <w:tcPr>
            <w:tcW w:w="2718" w:type="dxa"/>
          </w:tcPr>
          <w:p w:rsidR="00B07B9E" w:rsidRPr="00B07B9E" w:rsidRDefault="00B07B9E" w:rsidP="00D75390">
            <w:r w:rsidRPr="00B07B9E">
              <w:t>TCP/IP Stack</w:t>
            </w:r>
          </w:p>
        </w:tc>
        <w:tc>
          <w:tcPr>
            <w:tcW w:w="1903" w:type="dxa"/>
          </w:tcPr>
          <w:p w:rsidR="00B07B9E" w:rsidRPr="00B07B9E" w:rsidRDefault="00CB3759" w:rsidP="00D75390">
            <w:r>
              <w:t>H</w:t>
            </w:r>
            <w:r w:rsidR="00B07B9E" w:rsidRPr="00B07B9E">
              <w:t>ost</w:t>
            </w:r>
          </w:p>
        </w:tc>
        <w:tc>
          <w:tcPr>
            <w:tcW w:w="1967" w:type="dxa"/>
          </w:tcPr>
          <w:p w:rsidR="00B07B9E" w:rsidRPr="00B07B9E" w:rsidRDefault="00CB3759" w:rsidP="00D75390">
            <w:r>
              <w:t>H</w:t>
            </w:r>
            <w:r w:rsidR="00B07B9E" w:rsidRPr="00B07B9E">
              <w:t>ost</w:t>
            </w:r>
          </w:p>
        </w:tc>
        <w:tc>
          <w:tcPr>
            <w:tcW w:w="2160" w:type="dxa"/>
          </w:tcPr>
          <w:p w:rsidR="00B07B9E" w:rsidRPr="00B07B9E" w:rsidRDefault="00CB3759" w:rsidP="00D75390">
            <w:r>
              <w:t>H</w:t>
            </w:r>
            <w:r w:rsidR="00B07B9E" w:rsidRPr="00B07B9E">
              <w:t>ost</w:t>
            </w:r>
          </w:p>
        </w:tc>
      </w:tr>
      <w:tr w:rsidR="00B07B9E" w:rsidRPr="00B07B9E" w:rsidTr="00B07B9E">
        <w:tc>
          <w:tcPr>
            <w:tcW w:w="2718" w:type="dxa"/>
          </w:tcPr>
          <w:p w:rsidR="00B07B9E" w:rsidRPr="00B07B9E" w:rsidRDefault="00B07B9E" w:rsidP="00D75390">
            <w:r w:rsidRPr="00B07B9E">
              <w:t>WPA Supplicant</w:t>
            </w:r>
          </w:p>
        </w:tc>
        <w:tc>
          <w:tcPr>
            <w:tcW w:w="1903" w:type="dxa"/>
          </w:tcPr>
          <w:p w:rsidR="00B07B9E" w:rsidRPr="00B07B9E" w:rsidRDefault="00CB3759" w:rsidP="00D75390">
            <w:r>
              <w:t>H</w:t>
            </w:r>
            <w:r w:rsidR="00B07B9E" w:rsidRPr="00B07B9E">
              <w:t>ost</w:t>
            </w:r>
          </w:p>
        </w:tc>
        <w:tc>
          <w:tcPr>
            <w:tcW w:w="1967" w:type="dxa"/>
          </w:tcPr>
          <w:p w:rsidR="00B07B9E" w:rsidRPr="00B07B9E" w:rsidRDefault="00CB3759" w:rsidP="00D75390">
            <w:r>
              <w:t>H</w:t>
            </w:r>
            <w:r w:rsidR="00B07B9E" w:rsidRPr="00B07B9E">
              <w:t>ost</w:t>
            </w:r>
          </w:p>
        </w:tc>
        <w:tc>
          <w:tcPr>
            <w:tcW w:w="2160" w:type="dxa"/>
          </w:tcPr>
          <w:p w:rsidR="00B07B9E" w:rsidRPr="00B07B9E" w:rsidRDefault="00B07B9E" w:rsidP="00D75390">
            <w:r w:rsidRPr="00B07B9E">
              <w:t>MCU2</w:t>
            </w:r>
          </w:p>
        </w:tc>
      </w:tr>
      <w:tr w:rsidR="00B07B9E" w:rsidRPr="00B07B9E" w:rsidTr="00B07B9E">
        <w:tc>
          <w:tcPr>
            <w:tcW w:w="2718" w:type="dxa"/>
          </w:tcPr>
          <w:p w:rsidR="00B07B9E" w:rsidRPr="00B07B9E" w:rsidRDefault="00B07B9E" w:rsidP="00D75390">
            <w:r w:rsidRPr="00B07B9E">
              <w:t>UMAC</w:t>
            </w:r>
          </w:p>
        </w:tc>
        <w:tc>
          <w:tcPr>
            <w:tcW w:w="1903" w:type="dxa"/>
          </w:tcPr>
          <w:p w:rsidR="00B07B9E" w:rsidRPr="00B07B9E" w:rsidRDefault="00CB3759" w:rsidP="00D75390">
            <w:r>
              <w:t>H</w:t>
            </w:r>
            <w:r w:rsidR="00B07B9E" w:rsidRPr="00B07B9E">
              <w:t>ost</w:t>
            </w:r>
          </w:p>
        </w:tc>
        <w:tc>
          <w:tcPr>
            <w:tcW w:w="1967" w:type="dxa"/>
          </w:tcPr>
          <w:p w:rsidR="00B07B9E" w:rsidRPr="00B07B9E" w:rsidRDefault="00B07B9E" w:rsidP="00D75390">
            <w:r w:rsidRPr="00B07B9E">
              <w:t>MCU2</w:t>
            </w:r>
          </w:p>
        </w:tc>
        <w:tc>
          <w:tcPr>
            <w:tcW w:w="2160" w:type="dxa"/>
          </w:tcPr>
          <w:p w:rsidR="00B07B9E" w:rsidRPr="00B07B9E" w:rsidRDefault="00B07B9E" w:rsidP="00D75390">
            <w:r w:rsidRPr="00B07B9E">
              <w:t>MCU2</w:t>
            </w:r>
          </w:p>
        </w:tc>
      </w:tr>
      <w:tr w:rsidR="00B07B9E" w:rsidRPr="00B07B9E" w:rsidTr="00B07B9E">
        <w:tc>
          <w:tcPr>
            <w:tcW w:w="2718" w:type="dxa"/>
          </w:tcPr>
          <w:p w:rsidR="00B07B9E" w:rsidRPr="00B07B9E" w:rsidRDefault="00B07B9E" w:rsidP="00D75390">
            <w:r w:rsidRPr="00B07B9E">
              <w:t>LMAC</w:t>
            </w:r>
          </w:p>
        </w:tc>
        <w:tc>
          <w:tcPr>
            <w:tcW w:w="1903" w:type="dxa"/>
          </w:tcPr>
          <w:p w:rsidR="00B07B9E" w:rsidRPr="00B07B9E" w:rsidRDefault="00B07B9E" w:rsidP="00D75390">
            <w:r w:rsidRPr="00B07B9E">
              <w:t>MCU1</w:t>
            </w:r>
          </w:p>
        </w:tc>
        <w:tc>
          <w:tcPr>
            <w:tcW w:w="1967" w:type="dxa"/>
          </w:tcPr>
          <w:p w:rsidR="00B07B9E" w:rsidRPr="00B07B9E" w:rsidRDefault="00B07B9E" w:rsidP="00D75390">
            <w:r w:rsidRPr="00B07B9E">
              <w:t>MCU1</w:t>
            </w:r>
          </w:p>
        </w:tc>
        <w:tc>
          <w:tcPr>
            <w:tcW w:w="2160" w:type="dxa"/>
          </w:tcPr>
          <w:p w:rsidR="00B07B9E" w:rsidRPr="00B07B9E" w:rsidRDefault="00B07B9E" w:rsidP="00D75390">
            <w:r w:rsidRPr="00B07B9E">
              <w:t>MCU1</w:t>
            </w:r>
          </w:p>
        </w:tc>
      </w:tr>
    </w:tbl>
    <w:p w:rsidR="006229EF" w:rsidRDefault="006229EF" w:rsidP="006229EF">
      <w:pPr>
        <w:pStyle w:val="Heading1"/>
      </w:pPr>
      <w:bookmarkStart w:id="11" w:name="_Toc474339894"/>
      <w:r>
        <w:t>Host Packet Buffering</w:t>
      </w:r>
      <w:bookmarkEnd w:id="11"/>
    </w:p>
    <w:p w:rsidR="006229EF" w:rsidRDefault="006229EF" w:rsidP="006229EF">
      <w:r>
        <w:t>The RPU follows an “inline model” with respect to packet buffering, i.e. packet buffers are stored in host memory, not in RPU memory.</w:t>
      </w:r>
    </w:p>
    <w:p w:rsidR="006229EF" w:rsidRDefault="006229EF" w:rsidP="006229EF">
      <w:r>
        <w:t xml:space="preserve">In the transmit direction, packets will remain in host memory until the wireless channel becomes clear, at which point the buffer will be </w:t>
      </w:r>
      <w:r w:rsidRPr="00664027">
        <w:rPr>
          <w:b/>
        </w:rPr>
        <w:t>immediately</w:t>
      </w:r>
      <w:r>
        <w:t xml:space="preserve"> transferred via DMA through the crypto block in the RPU and onto the air.</w:t>
      </w:r>
    </w:p>
    <w:p w:rsidR="006229EF" w:rsidRDefault="006229EF" w:rsidP="006229EF">
      <w:r>
        <w:t xml:space="preserve">In the receive direction, packets are only briefly buffered within the RPU before </w:t>
      </w:r>
      <w:r w:rsidR="00CB3759">
        <w:t xml:space="preserve">getting </w:t>
      </w:r>
      <w:r>
        <w:t>transferr</w:t>
      </w:r>
      <w:r w:rsidR="00CB3759">
        <w:t>ed</w:t>
      </w:r>
      <w:r>
        <w:t xml:space="preserve"> to an available host buffer.</w:t>
      </w:r>
    </w:p>
    <w:p w:rsidR="006229EF" w:rsidRPr="00664027" w:rsidRDefault="006229EF" w:rsidP="00417634">
      <w:r>
        <w:t>The host can determine the amount of TX and RX buffering to use at run-time based on the system use case.  This gives the host the ability to control the trade-off between packet memory footprint and performance.  The table below provides recommended buffer configurations for several different use cases.</w:t>
      </w:r>
    </w:p>
    <w:p w:rsidR="006229EF" w:rsidRDefault="006229EF" w:rsidP="006229EF"/>
    <w:tbl>
      <w:tblPr>
        <w:tblStyle w:val="TableGrid"/>
        <w:tblW w:w="9558" w:type="dxa"/>
        <w:tblLook w:val="04A0" w:firstRow="1" w:lastRow="0" w:firstColumn="1" w:lastColumn="0" w:noHBand="0" w:noVBand="1"/>
      </w:tblPr>
      <w:tblGrid>
        <w:gridCol w:w="3356"/>
        <w:gridCol w:w="1478"/>
        <w:gridCol w:w="1179"/>
        <w:gridCol w:w="1178"/>
        <w:gridCol w:w="1176"/>
        <w:gridCol w:w="1191"/>
      </w:tblGrid>
      <w:tr w:rsidR="006229EF" w:rsidRPr="00664027" w:rsidTr="00417634">
        <w:trPr>
          <w:cnfStyle w:val="100000000000" w:firstRow="1" w:lastRow="0" w:firstColumn="0" w:lastColumn="0" w:oddVBand="0" w:evenVBand="0" w:oddHBand="0" w:evenHBand="0" w:firstRowFirstColumn="0" w:firstRowLastColumn="0" w:lastRowFirstColumn="0" w:lastRowLastColumn="0"/>
          <w:trHeight w:val="900"/>
          <w:tblHeader w:val="0"/>
        </w:trPr>
        <w:tc>
          <w:tcPr>
            <w:tcW w:w="3356" w:type="dxa"/>
            <w:noWrap/>
            <w:hideMark/>
          </w:tcPr>
          <w:p w:rsidR="006229EF" w:rsidRPr="00664027" w:rsidRDefault="006229EF" w:rsidP="00D75390">
            <w:r w:rsidRPr="00664027">
              <w:t>Description/target</w:t>
            </w:r>
          </w:p>
        </w:tc>
        <w:tc>
          <w:tcPr>
            <w:tcW w:w="1478" w:type="dxa"/>
            <w:hideMark/>
          </w:tcPr>
          <w:p w:rsidR="006229EF" w:rsidRPr="00664027" w:rsidRDefault="006229EF" w:rsidP="00D75390">
            <w:r w:rsidRPr="00664027">
              <w:t>20mhz 1x1 11n certification (agg &amp; wmm)</w:t>
            </w:r>
          </w:p>
        </w:tc>
        <w:tc>
          <w:tcPr>
            <w:tcW w:w="1179" w:type="dxa"/>
            <w:hideMark/>
          </w:tcPr>
          <w:p w:rsidR="006229EF" w:rsidRPr="00664027" w:rsidRDefault="006229EF" w:rsidP="00D75390">
            <w:r w:rsidRPr="00664027">
              <w:t>Basic agg (mpdu=8), wmm</w:t>
            </w:r>
          </w:p>
        </w:tc>
        <w:tc>
          <w:tcPr>
            <w:tcW w:w="1178" w:type="dxa"/>
            <w:hideMark/>
          </w:tcPr>
          <w:p w:rsidR="006229EF" w:rsidRPr="00664027" w:rsidRDefault="006229EF" w:rsidP="00D75390">
            <w:r w:rsidRPr="00664027">
              <w:t>Basic agg (mpdu=8), no wmm</w:t>
            </w:r>
          </w:p>
        </w:tc>
        <w:tc>
          <w:tcPr>
            <w:tcW w:w="1176" w:type="dxa"/>
            <w:hideMark/>
          </w:tcPr>
          <w:p w:rsidR="006229EF" w:rsidRPr="00664027" w:rsidRDefault="006229EF" w:rsidP="00D75390">
            <w:r w:rsidRPr="00664027">
              <w:t>no agg, wmm</w:t>
            </w:r>
          </w:p>
        </w:tc>
        <w:tc>
          <w:tcPr>
            <w:tcW w:w="1191" w:type="dxa"/>
            <w:hideMark/>
          </w:tcPr>
          <w:p w:rsidR="006229EF" w:rsidRPr="00664027" w:rsidRDefault="006229EF" w:rsidP="00D75390">
            <w:r w:rsidRPr="00664027">
              <w:t>no agg, no wmm</w:t>
            </w:r>
          </w:p>
        </w:tc>
      </w:tr>
      <w:tr w:rsidR="006229EF" w:rsidRPr="00664027" w:rsidTr="00417634">
        <w:trPr>
          <w:trHeight w:val="300"/>
        </w:trPr>
        <w:tc>
          <w:tcPr>
            <w:tcW w:w="3356" w:type="dxa"/>
            <w:noWrap/>
            <w:hideMark/>
          </w:tcPr>
          <w:p w:rsidR="006229EF" w:rsidRPr="00664027" w:rsidRDefault="006229EF" w:rsidP="00CB3759">
            <w:r w:rsidRPr="00664027">
              <w:t>Theoretical UDP/TCP tput (Mbps)</w:t>
            </w:r>
          </w:p>
        </w:tc>
        <w:tc>
          <w:tcPr>
            <w:tcW w:w="1478" w:type="dxa"/>
            <w:hideMark/>
          </w:tcPr>
          <w:p w:rsidR="006229EF" w:rsidRPr="00664027" w:rsidRDefault="006229EF" w:rsidP="00D75390">
            <w:r w:rsidRPr="00664027">
              <w:t>60.7 / 54.3</w:t>
            </w:r>
          </w:p>
        </w:tc>
        <w:tc>
          <w:tcPr>
            <w:tcW w:w="1179" w:type="dxa"/>
            <w:hideMark/>
          </w:tcPr>
          <w:p w:rsidR="006229EF" w:rsidRPr="00664027" w:rsidRDefault="006229EF" w:rsidP="00D75390">
            <w:r w:rsidRPr="00664027">
              <w:t>56.9 / 48.5</w:t>
            </w:r>
          </w:p>
        </w:tc>
        <w:tc>
          <w:tcPr>
            <w:tcW w:w="1178" w:type="dxa"/>
            <w:hideMark/>
          </w:tcPr>
          <w:p w:rsidR="006229EF" w:rsidRPr="00664027" w:rsidRDefault="006229EF" w:rsidP="00D75390">
            <w:r w:rsidRPr="00664027">
              <w:t>56.9 / 48.5</w:t>
            </w:r>
          </w:p>
        </w:tc>
        <w:tc>
          <w:tcPr>
            <w:tcW w:w="1176" w:type="dxa"/>
            <w:hideMark/>
          </w:tcPr>
          <w:p w:rsidR="006229EF" w:rsidRPr="00664027" w:rsidRDefault="006229EF" w:rsidP="00D75390">
            <w:r w:rsidRPr="00664027">
              <w:t>30.4 / 19.5</w:t>
            </w:r>
          </w:p>
        </w:tc>
        <w:tc>
          <w:tcPr>
            <w:tcW w:w="1191" w:type="dxa"/>
            <w:hideMark/>
          </w:tcPr>
          <w:p w:rsidR="006229EF" w:rsidRPr="00664027" w:rsidRDefault="006229EF" w:rsidP="00D75390">
            <w:r w:rsidRPr="00664027">
              <w:t>30.4 / 19.5</w:t>
            </w:r>
          </w:p>
        </w:tc>
      </w:tr>
      <w:tr w:rsidR="006229EF" w:rsidRPr="00664027" w:rsidTr="00417634">
        <w:trPr>
          <w:trHeight w:val="300"/>
        </w:trPr>
        <w:tc>
          <w:tcPr>
            <w:tcW w:w="3356" w:type="dxa"/>
            <w:noWrap/>
            <w:hideMark/>
          </w:tcPr>
          <w:p w:rsidR="006229EF" w:rsidRPr="00664027" w:rsidRDefault="00CB3759" w:rsidP="00E21F8C">
            <w:r>
              <w:t>N</w:t>
            </w:r>
            <w:r w:rsidR="006229EF" w:rsidRPr="00664027">
              <w:t xml:space="preserve">umber </w:t>
            </w:r>
            <w:r w:rsidR="00E21F8C">
              <w:t>aggregation</w:t>
            </w:r>
            <w:r w:rsidR="006229EF" w:rsidRPr="00664027">
              <w:t xml:space="preserve"> sessions</w:t>
            </w:r>
          </w:p>
        </w:tc>
        <w:tc>
          <w:tcPr>
            <w:tcW w:w="1478" w:type="dxa"/>
            <w:noWrap/>
            <w:hideMark/>
          </w:tcPr>
          <w:p w:rsidR="006229EF" w:rsidRPr="00664027" w:rsidRDefault="006229EF" w:rsidP="00D75390">
            <w:r w:rsidRPr="00664027">
              <w:t>1</w:t>
            </w:r>
          </w:p>
        </w:tc>
        <w:tc>
          <w:tcPr>
            <w:tcW w:w="1179" w:type="dxa"/>
            <w:noWrap/>
            <w:hideMark/>
          </w:tcPr>
          <w:p w:rsidR="006229EF" w:rsidRPr="00664027" w:rsidRDefault="006229EF" w:rsidP="00D75390">
            <w:r w:rsidRPr="00664027">
              <w:t>1</w:t>
            </w:r>
          </w:p>
        </w:tc>
        <w:tc>
          <w:tcPr>
            <w:tcW w:w="1178" w:type="dxa"/>
            <w:noWrap/>
            <w:hideMark/>
          </w:tcPr>
          <w:p w:rsidR="006229EF" w:rsidRPr="00664027" w:rsidRDefault="006229EF" w:rsidP="00D75390">
            <w:r w:rsidRPr="00664027">
              <w:t>1</w:t>
            </w:r>
          </w:p>
        </w:tc>
        <w:tc>
          <w:tcPr>
            <w:tcW w:w="1176" w:type="dxa"/>
            <w:noWrap/>
            <w:hideMark/>
          </w:tcPr>
          <w:p w:rsidR="006229EF" w:rsidRPr="00664027" w:rsidRDefault="006229EF" w:rsidP="00D75390">
            <w:r w:rsidRPr="00664027">
              <w:t>0</w:t>
            </w:r>
          </w:p>
        </w:tc>
        <w:tc>
          <w:tcPr>
            <w:tcW w:w="1191" w:type="dxa"/>
            <w:noWrap/>
            <w:hideMark/>
          </w:tcPr>
          <w:p w:rsidR="006229EF" w:rsidRPr="00664027" w:rsidRDefault="006229EF" w:rsidP="00D75390">
            <w:r w:rsidRPr="00664027">
              <w:t>0</w:t>
            </w:r>
          </w:p>
        </w:tc>
      </w:tr>
      <w:tr w:rsidR="006229EF" w:rsidRPr="00664027" w:rsidTr="00417634">
        <w:trPr>
          <w:trHeight w:val="300"/>
        </w:trPr>
        <w:tc>
          <w:tcPr>
            <w:tcW w:w="3356" w:type="dxa"/>
            <w:noWrap/>
            <w:hideMark/>
          </w:tcPr>
          <w:p w:rsidR="006229EF" w:rsidRPr="00664027" w:rsidRDefault="00CB3759" w:rsidP="00D75390">
            <w:r>
              <w:t>M</w:t>
            </w:r>
            <w:r w:rsidR="006229EF" w:rsidRPr="00664027">
              <w:t>ax MPDUs within AMPDU</w:t>
            </w:r>
          </w:p>
        </w:tc>
        <w:tc>
          <w:tcPr>
            <w:tcW w:w="1478" w:type="dxa"/>
            <w:noWrap/>
            <w:hideMark/>
          </w:tcPr>
          <w:p w:rsidR="006229EF" w:rsidRPr="00664027" w:rsidRDefault="006229EF" w:rsidP="00D75390">
            <w:r w:rsidRPr="00664027">
              <w:t>16</w:t>
            </w:r>
          </w:p>
        </w:tc>
        <w:tc>
          <w:tcPr>
            <w:tcW w:w="1179" w:type="dxa"/>
            <w:noWrap/>
            <w:hideMark/>
          </w:tcPr>
          <w:p w:rsidR="006229EF" w:rsidRPr="00664027" w:rsidRDefault="006229EF" w:rsidP="00D75390">
            <w:r w:rsidRPr="00664027">
              <w:t>8</w:t>
            </w:r>
          </w:p>
        </w:tc>
        <w:tc>
          <w:tcPr>
            <w:tcW w:w="1178" w:type="dxa"/>
            <w:noWrap/>
            <w:hideMark/>
          </w:tcPr>
          <w:p w:rsidR="006229EF" w:rsidRPr="00664027" w:rsidRDefault="006229EF" w:rsidP="00D75390">
            <w:r w:rsidRPr="00664027">
              <w:t>8</w:t>
            </w:r>
          </w:p>
        </w:tc>
        <w:tc>
          <w:tcPr>
            <w:tcW w:w="1176" w:type="dxa"/>
            <w:noWrap/>
            <w:hideMark/>
          </w:tcPr>
          <w:p w:rsidR="006229EF" w:rsidRPr="00664027" w:rsidRDefault="006229EF" w:rsidP="00D75390">
            <w:r w:rsidRPr="00664027">
              <w:t>1</w:t>
            </w:r>
          </w:p>
        </w:tc>
        <w:tc>
          <w:tcPr>
            <w:tcW w:w="1191" w:type="dxa"/>
            <w:noWrap/>
            <w:hideMark/>
          </w:tcPr>
          <w:p w:rsidR="006229EF" w:rsidRPr="00664027" w:rsidRDefault="006229EF" w:rsidP="00D75390">
            <w:r w:rsidRPr="00664027">
              <w:t>1</w:t>
            </w:r>
          </w:p>
        </w:tc>
      </w:tr>
      <w:tr w:rsidR="006229EF" w:rsidRPr="00664027" w:rsidTr="00417634">
        <w:trPr>
          <w:trHeight w:val="300"/>
        </w:trPr>
        <w:tc>
          <w:tcPr>
            <w:tcW w:w="3356" w:type="dxa"/>
            <w:noWrap/>
            <w:hideMark/>
          </w:tcPr>
          <w:p w:rsidR="006229EF" w:rsidRPr="00664027" w:rsidRDefault="006229EF" w:rsidP="00D75390">
            <w:r w:rsidRPr="00664027">
              <w:t>WMM (QoS) supported</w:t>
            </w:r>
          </w:p>
        </w:tc>
        <w:tc>
          <w:tcPr>
            <w:tcW w:w="1478" w:type="dxa"/>
            <w:noWrap/>
            <w:hideMark/>
          </w:tcPr>
          <w:p w:rsidR="006229EF" w:rsidRPr="00664027" w:rsidRDefault="006229EF" w:rsidP="00D75390">
            <w:r w:rsidRPr="00664027">
              <w:t>yes</w:t>
            </w:r>
          </w:p>
        </w:tc>
        <w:tc>
          <w:tcPr>
            <w:tcW w:w="1179" w:type="dxa"/>
            <w:noWrap/>
            <w:hideMark/>
          </w:tcPr>
          <w:p w:rsidR="006229EF" w:rsidRPr="00664027" w:rsidRDefault="006229EF" w:rsidP="00D75390">
            <w:r w:rsidRPr="00664027">
              <w:t>yes</w:t>
            </w:r>
          </w:p>
        </w:tc>
        <w:tc>
          <w:tcPr>
            <w:tcW w:w="1178" w:type="dxa"/>
            <w:noWrap/>
            <w:hideMark/>
          </w:tcPr>
          <w:p w:rsidR="006229EF" w:rsidRPr="00664027" w:rsidRDefault="006229EF" w:rsidP="00D75390">
            <w:r w:rsidRPr="00664027">
              <w:t>no</w:t>
            </w:r>
          </w:p>
        </w:tc>
        <w:tc>
          <w:tcPr>
            <w:tcW w:w="1176" w:type="dxa"/>
            <w:noWrap/>
            <w:hideMark/>
          </w:tcPr>
          <w:p w:rsidR="006229EF" w:rsidRPr="00664027" w:rsidRDefault="006229EF" w:rsidP="00D75390">
            <w:r w:rsidRPr="00664027">
              <w:t>yes</w:t>
            </w:r>
          </w:p>
        </w:tc>
        <w:tc>
          <w:tcPr>
            <w:tcW w:w="1191" w:type="dxa"/>
            <w:noWrap/>
            <w:hideMark/>
          </w:tcPr>
          <w:p w:rsidR="006229EF" w:rsidRPr="00664027" w:rsidRDefault="00417634" w:rsidP="00D75390">
            <w:r w:rsidRPr="00664027">
              <w:t>N</w:t>
            </w:r>
            <w:r w:rsidR="006229EF" w:rsidRPr="00664027">
              <w:t>o</w:t>
            </w:r>
          </w:p>
        </w:tc>
      </w:tr>
      <w:tr w:rsidR="006229EF" w:rsidRPr="00664027" w:rsidTr="00417634">
        <w:trPr>
          <w:trHeight w:val="300"/>
        </w:trPr>
        <w:tc>
          <w:tcPr>
            <w:tcW w:w="3356" w:type="dxa"/>
            <w:noWrap/>
            <w:hideMark/>
          </w:tcPr>
          <w:p w:rsidR="006229EF" w:rsidRPr="00664027" w:rsidRDefault="006229EF" w:rsidP="00D75390">
            <w:r w:rsidRPr="00664027">
              <w:lastRenderedPageBreak/>
              <w:t>TX buffers</w:t>
            </w:r>
          </w:p>
        </w:tc>
        <w:tc>
          <w:tcPr>
            <w:tcW w:w="1478" w:type="dxa"/>
            <w:noWrap/>
            <w:hideMark/>
          </w:tcPr>
          <w:p w:rsidR="006229EF" w:rsidRPr="00664027" w:rsidRDefault="006229EF" w:rsidP="00D75390">
            <w:r w:rsidRPr="00664027">
              <w:t>78</w:t>
            </w:r>
          </w:p>
        </w:tc>
        <w:tc>
          <w:tcPr>
            <w:tcW w:w="1179" w:type="dxa"/>
            <w:noWrap/>
            <w:hideMark/>
          </w:tcPr>
          <w:p w:rsidR="006229EF" w:rsidRPr="00664027" w:rsidRDefault="006229EF" w:rsidP="00D75390">
            <w:r w:rsidRPr="00664027">
              <w:t>46</w:t>
            </w:r>
          </w:p>
        </w:tc>
        <w:tc>
          <w:tcPr>
            <w:tcW w:w="1178" w:type="dxa"/>
            <w:noWrap/>
            <w:hideMark/>
          </w:tcPr>
          <w:p w:rsidR="006229EF" w:rsidRPr="00664027" w:rsidRDefault="006229EF" w:rsidP="00D75390">
            <w:r w:rsidRPr="00664027">
              <w:t>36</w:t>
            </w:r>
          </w:p>
        </w:tc>
        <w:tc>
          <w:tcPr>
            <w:tcW w:w="1176" w:type="dxa"/>
            <w:noWrap/>
            <w:hideMark/>
          </w:tcPr>
          <w:p w:rsidR="006229EF" w:rsidRPr="00664027" w:rsidRDefault="006229EF" w:rsidP="00D75390">
            <w:r w:rsidRPr="00664027">
              <w:t>14</w:t>
            </w:r>
          </w:p>
        </w:tc>
        <w:tc>
          <w:tcPr>
            <w:tcW w:w="1191" w:type="dxa"/>
            <w:noWrap/>
            <w:hideMark/>
          </w:tcPr>
          <w:p w:rsidR="006229EF" w:rsidRPr="00664027" w:rsidRDefault="0089525C" w:rsidP="00D75390">
            <w:r>
              <w:t>4</w:t>
            </w:r>
          </w:p>
        </w:tc>
      </w:tr>
      <w:tr w:rsidR="006229EF" w:rsidRPr="00664027" w:rsidTr="00417634">
        <w:trPr>
          <w:trHeight w:val="300"/>
        </w:trPr>
        <w:tc>
          <w:tcPr>
            <w:tcW w:w="3356" w:type="dxa"/>
            <w:noWrap/>
            <w:hideMark/>
          </w:tcPr>
          <w:p w:rsidR="006229EF" w:rsidRPr="00664027" w:rsidRDefault="00CB3759" w:rsidP="00D75390">
            <w:r>
              <w:t>S</w:t>
            </w:r>
            <w:r w:rsidR="006229EF" w:rsidRPr="00664027">
              <w:t xml:space="preserve">mall </w:t>
            </w:r>
            <w:r w:rsidR="006229EF">
              <w:t xml:space="preserve">(1.5KB) </w:t>
            </w:r>
            <w:r w:rsidR="006229EF" w:rsidRPr="00664027">
              <w:t>RX buffers</w:t>
            </w:r>
          </w:p>
        </w:tc>
        <w:tc>
          <w:tcPr>
            <w:tcW w:w="1478" w:type="dxa"/>
            <w:noWrap/>
            <w:hideMark/>
          </w:tcPr>
          <w:p w:rsidR="006229EF" w:rsidRPr="00664027" w:rsidRDefault="006229EF" w:rsidP="00D75390">
            <w:r w:rsidRPr="00664027">
              <w:t>64</w:t>
            </w:r>
          </w:p>
        </w:tc>
        <w:tc>
          <w:tcPr>
            <w:tcW w:w="1179" w:type="dxa"/>
            <w:noWrap/>
            <w:hideMark/>
          </w:tcPr>
          <w:p w:rsidR="006229EF" w:rsidRPr="00664027" w:rsidRDefault="006229EF" w:rsidP="00D75390">
            <w:r w:rsidRPr="00664027">
              <w:t>32</w:t>
            </w:r>
          </w:p>
        </w:tc>
        <w:tc>
          <w:tcPr>
            <w:tcW w:w="1178" w:type="dxa"/>
            <w:noWrap/>
            <w:hideMark/>
          </w:tcPr>
          <w:p w:rsidR="006229EF" w:rsidRPr="00664027" w:rsidRDefault="006229EF" w:rsidP="00D75390">
            <w:r w:rsidRPr="00664027">
              <w:t>32</w:t>
            </w:r>
          </w:p>
        </w:tc>
        <w:tc>
          <w:tcPr>
            <w:tcW w:w="1176" w:type="dxa"/>
            <w:noWrap/>
            <w:hideMark/>
          </w:tcPr>
          <w:p w:rsidR="006229EF" w:rsidRPr="00664027" w:rsidRDefault="006229EF" w:rsidP="00D75390">
            <w:r w:rsidRPr="00664027">
              <w:t>16</w:t>
            </w:r>
          </w:p>
        </w:tc>
        <w:tc>
          <w:tcPr>
            <w:tcW w:w="1191" w:type="dxa"/>
            <w:noWrap/>
            <w:hideMark/>
          </w:tcPr>
          <w:p w:rsidR="006229EF" w:rsidRPr="00664027" w:rsidRDefault="006229EF" w:rsidP="00D75390">
            <w:r w:rsidRPr="00664027">
              <w:t>16</w:t>
            </w:r>
          </w:p>
        </w:tc>
      </w:tr>
      <w:tr w:rsidR="006229EF" w:rsidRPr="00664027" w:rsidTr="00417634">
        <w:trPr>
          <w:trHeight w:val="300"/>
        </w:trPr>
        <w:tc>
          <w:tcPr>
            <w:tcW w:w="3356" w:type="dxa"/>
            <w:noWrap/>
            <w:hideMark/>
          </w:tcPr>
          <w:p w:rsidR="006229EF" w:rsidRPr="00664027" w:rsidRDefault="00CB3759" w:rsidP="00D75390">
            <w:r>
              <w:t>L</w:t>
            </w:r>
            <w:r w:rsidR="006229EF" w:rsidRPr="00664027">
              <w:t xml:space="preserve">arge </w:t>
            </w:r>
            <w:r w:rsidR="006229EF">
              <w:t xml:space="preserve">(8 KB) </w:t>
            </w:r>
            <w:r w:rsidR="006229EF" w:rsidRPr="00664027">
              <w:t>RX buffers</w:t>
            </w:r>
          </w:p>
        </w:tc>
        <w:tc>
          <w:tcPr>
            <w:tcW w:w="1478" w:type="dxa"/>
            <w:noWrap/>
            <w:hideMark/>
          </w:tcPr>
          <w:p w:rsidR="006229EF" w:rsidRPr="00664027" w:rsidRDefault="006229EF" w:rsidP="00D75390">
            <w:r w:rsidRPr="00664027">
              <w:t>4</w:t>
            </w:r>
          </w:p>
        </w:tc>
        <w:tc>
          <w:tcPr>
            <w:tcW w:w="1179" w:type="dxa"/>
            <w:noWrap/>
            <w:hideMark/>
          </w:tcPr>
          <w:p w:rsidR="006229EF" w:rsidRPr="00664027" w:rsidRDefault="006229EF" w:rsidP="00D75390">
            <w:r w:rsidRPr="00664027">
              <w:t>4</w:t>
            </w:r>
          </w:p>
        </w:tc>
        <w:tc>
          <w:tcPr>
            <w:tcW w:w="1178" w:type="dxa"/>
            <w:noWrap/>
            <w:hideMark/>
          </w:tcPr>
          <w:p w:rsidR="006229EF" w:rsidRPr="00664027" w:rsidRDefault="006229EF" w:rsidP="00D75390">
            <w:r w:rsidRPr="00664027">
              <w:t>4</w:t>
            </w:r>
          </w:p>
        </w:tc>
        <w:tc>
          <w:tcPr>
            <w:tcW w:w="1176" w:type="dxa"/>
            <w:noWrap/>
            <w:hideMark/>
          </w:tcPr>
          <w:p w:rsidR="006229EF" w:rsidRPr="00664027" w:rsidRDefault="006229EF" w:rsidP="00D75390">
            <w:r w:rsidRPr="00664027">
              <w:t>0</w:t>
            </w:r>
          </w:p>
        </w:tc>
        <w:tc>
          <w:tcPr>
            <w:tcW w:w="1191" w:type="dxa"/>
            <w:noWrap/>
            <w:hideMark/>
          </w:tcPr>
          <w:p w:rsidR="006229EF" w:rsidRPr="00664027" w:rsidRDefault="006229EF" w:rsidP="00D75390">
            <w:r w:rsidRPr="00664027">
              <w:t>0</w:t>
            </w:r>
          </w:p>
        </w:tc>
      </w:tr>
      <w:tr w:rsidR="006229EF" w:rsidRPr="00664027" w:rsidTr="00417634">
        <w:trPr>
          <w:trHeight w:val="300"/>
        </w:trPr>
        <w:tc>
          <w:tcPr>
            <w:tcW w:w="3356" w:type="dxa"/>
            <w:noWrap/>
            <w:hideMark/>
          </w:tcPr>
          <w:p w:rsidR="006229EF" w:rsidRPr="00664027" w:rsidRDefault="006229EF" w:rsidP="00D75390">
            <w:r w:rsidRPr="00664027">
              <w:t>TX memory (KB)</w:t>
            </w:r>
          </w:p>
        </w:tc>
        <w:tc>
          <w:tcPr>
            <w:tcW w:w="1478" w:type="dxa"/>
            <w:noWrap/>
            <w:hideMark/>
          </w:tcPr>
          <w:p w:rsidR="006229EF" w:rsidRPr="00664027" w:rsidRDefault="006229EF" w:rsidP="00D75390">
            <w:r w:rsidRPr="00664027">
              <w:t>117</w:t>
            </w:r>
          </w:p>
        </w:tc>
        <w:tc>
          <w:tcPr>
            <w:tcW w:w="1179" w:type="dxa"/>
            <w:noWrap/>
            <w:hideMark/>
          </w:tcPr>
          <w:p w:rsidR="006229EF" w:rsidRPr="00664027" w:rsidRDefault="006229EF" w:rsidP="00D75390">
            <w:r w:rsidRPr="00664027">
              <w:t>69</w:t>
            </w:r>
          </w:p>
        </w:tc>
        <w:tc>
          <w:tcPr>
            <w:tcW w:w="1178" w:type="dxa"/>
            <w:noWrap/>
            <w:hideMark/>
          </w:tcPr>
          <w:p w:rsidR="006229EF" w:rsidRPr="00664027" w:rsidRDefault="006229EF" w:rsidP="00D75390">
            <w:r w:rsidRPr="00664027">
              <w:t>54</w:t>
            </w:r>
          </w:p>
        </w:tc>
        <w:tc>
          <w:tcPr>
            <w:tcW w:w="1176" w:type="dxa"/>
            <w:noWrap/>
            <w:hideMark/>
          </w:tcPr>
          <w:p w:rsidR="006229EF" w:rsidRPr="00664027" w:rsidRDefault="006229EF" w:rsidP="00D75390">
            <w:r w:rsidRPr="00664027">
              <w:t>21</w:t>
            </w:r>
          </w:p>
        </w:tc>
        <w:tc>
          <w:tcPr>
            <w:tcW w:w="1191" w:type="dxa"/>
            <w:noWrap/>
            <w:hideMark/>
          </w:tcPr>
          <w:p w:rsidR="006229EF" w:rsidRPr="00664027" w:rsidRDefault="001D1324" w:rsidP="00D75390">
            <w:r>
              <w:t>6</w:t>
            </w:r>
          </w:p>
        </w:tc>
      </w:tr>
      <w:tr w:rsidR="006229EF" w:rsidRPr="00664027" w:rsidTr="00417634">
        <w:trPr>
          <w:trHeight w:val="300"/>
        </w:trPr>
        <w:tc>
          <w:tcPr>
            <w:tcW w:w="3356" w:type="dxa"/>
            <w:noWrap/>
            <w:hideMark/>
          </w:tcPr>
          <w:p w:rsidR="006229EF" w:rsidRPr="00664027" w:rsidRDefault="006229EF" w:rsidP="00D75390">
            <w:r w:rsidRPr="00664027">
              <w:t>RX memory (KB)</w:t>
            </w:r>
          </w:p>
        </w:tc>
        <w:tc>
          <w:tcPr>
            <w:tcW w:w="1478" w:type="dxa"/>
            <w:noWrap/>
            <w:hideMark/>
          </w:tcPr>
          <w:p w:rsidR="006229EF" w:rsidRPr="00664027" w:rsidRDefault="006229EF" w:rsidP="00D75390">
            <w:r w:rsidRPr="00664027">
              <w:t>128</w:t>
            </w:r>
          </w:p>
        </w:tc>
        <w:tc>
          <w:tcPr>
            <w:tcW w:w="1179" w:type="dxa"/>
            <w:noWrap/>
            <w:hideMark/>
          </w:tcPr>
          <w:p w:rsidR="006229EF" w:rsidRPr="00664027" w:rsidRDefault="006229EF" w:rsidP="00D75390">
            <w:r w:rsidRPr="00664027">
              <w:t>80</w:t>
            </w:r>
          </w:p>
        </w:tc>
        <w:tc>
          <w:tcPr>
            <w:tcW w:w="1178" w:type="dxa"/>
            <w:noWrap/>
            <w:hideMark/>
          </w:tcPr>
          <w:p w:rsidR="006229EF" w:rsidRPr="00664027" w:rsidRDefault="006229EF" w:rsidP="00D75390">
            <w:r w:rsidRPr="00664027">
              <w:t>80</w:t>
            </w:r>
          </w:p>
        </w:tc>
        <w:tc>
          <w:tcPr>
            <w:tcW w:w="1176" w:type="dxa"/>
            <w:noWrap/>
            <w:hideMark/>
          </w:tcPr>
          <w:p w:rsidR="006229EF" w:rsidRPr="00664027" w:rsidRDefault="006229EF" w:rsidP="00D75390">
            <w:r w:rsidRPr="00664027">
              <w:t>24</w:t>
            </w:r>
          </w:p>
        </w:tc>
        <w:tc>
          <w:tcPr>
            <w:tcW w:w="1191" w:type="dxa"/>
            <w:noWrap/>
            <w:hideMark/>
          </w:tcPr>
          <w:p w:rsidR="006229EF" w:rsidRPr="00664027" w:rsidRDefault="006229EF" w:rsidP="00D75390">
            <w:r w:rsidRPr="00664027">
              <w:t>24</w:t>
            </w:r>
          </w:p>
        </w:tc>
      </w:tr>
      <w:tr w:rsidR="006229EF" w:rsidRPr="00664027" w:rsidTr="00417634">
        <w:trPr>
          <w:trHeight w:val="300"/>
        </w:trPr>
        <w:tc>
          <w:tcPr>
            <w:tcW w:w="3356" w:type="dxa"/>
            <w:noWrap/>
            <w:hideMark/>
          </w:tcPr>
          <w:p w:rsidR="006229EF" w:rsidRPr="00664027" w:rsidRDefault="006229EF" w:rsidP="00D75390">
            <w:r w:rsidRPr="00664027">
              <w:t>Total memory (KB)</w:t>
            </w:r>
          </w:p>
        </w:tc>
        <w:tc>
          <w:tcPr>
            <w:tcW w:w="1478" w:type="dxa"/>
            <w:noWrap/>
            <w:hideMark/>
          </w:tcPr>
          <w:p w:rsidR="006229EF" w:rsidRPr="00664027" w:rsidRDefault="006229EF" w:rsidP="00D75390">
            <w:r w:rsidRPr="00664027">
              <w:t>245</w:t>
            </w:r>
          </w:p>
        </w:tc>
        <w:tc>
          <w:tcPr>
            <w:tcW w:w="1179" w:type="dxa"/>
            <w:noWrap/>
            <w:hideMark/>
          </w:tcPr>
          <w:p w:rsidR="006229EF" w:rsidRPr="00664027" w:rsidRDefault="006229EF" w:rsidP="00D75390">
            <w:r w:rsidRPr="00664027">
              <w:t>149</w:t>
            </w:r>
          </w:p>
        </w:tc>
        <w:tc>
          <w:tcPr>
            <w:tcW w:w="1178" w:type="dxa"/>
            <w:noWrap/>
            <w:hideMark/>
          </w:tcPr>
          <w:p w:rsidR="006229EF" w:rsidRPr="00664027" w:rsidRDefault="006229EF" w:rsidP="00D75390">
            <w:r w:rsidRPr="00664027">
              <w:t>134</w:t>
            </w:r>
          </w:p>
        </w:tc>
        <w:tc>
          <w:tcPr>
            <w:tcW w:w="1176" w:type="dxa"/>
            <w:noWrap/>
            <w:hideMark/>
          </w:tcPr>
          <w:p w:rsidR="006229EF" w:rsidRPr="00664027" w:rsidRDefault="006229EF" w:rsidP="00D75390">
            <w:r w:rsidRPr="00664027">
              <w:t>45</w:t>
            </w:r>
          </w:p>
        </w:tc>
        <w:tc>
          <w:tcPr>
            <w:tcW w:w="1191" w:type="dxa"/>
            <w:noWrap/>
            <w:hideMark/>
          </w:tcPr>
          <w:p w:rsidR="0089525C" w:rsidRPr="00664027" w:rsidRDefault="0089525C" w:rsidP="00D75390">
            <w:r>
              <w:t>30</w:t>
            </w:r>
          </w:p>
        </w:tc>
      </w:tr>
    </w:tbl>
    <w:p w:rsidR="006229EF" w:rsidRDefault="006229EF" w:rsidP="006229EF"/>
    <w:p w:rsidR="00417634" w:rsidRDefault="00417634" w:rsidP="00417634">
      <w:r>
        <w:t>The LMAC firmware is compiled with a maximum number of TX and RX descriptors which the host cannot exceed.  The following outlines the dimensions and the corresponding sizes.</w:t>
      </w:r>
    </w:p>
    <w:p w:rsidR="00417634" w:rsidRDefault="00417634" w:rsidP="00417634"/>
    <w:tbl>
      <w:tblPr>
        <w:tblStyle w:val="TableGrid"/>
        <w:tblW w:w="7308" w:type="dxa"/>
        <w:tblLook w:val="04A0" w:firstRow="1" w:lastRow="0" w:firstColumn="1" w:lastColumn="0" w:noHBand="0" w:noVBand="1"/>
      </w:tblPr>
      <w:tblGrid>
        <w:gridCol w:w="6318"/>
        <w:gridCol w:w="990"/>
      </w:tblGrid>
      <w:tr w:rsidR="00417634" w:rsidRPr="00417634" w:rsidTr="00417634">
        <w:trPr>
          <w:cnfStyle w:val="100000000000" w:firstRow="1" w:lastRow="0" w:firstColumn="0" w:lastColumn="0" w:oddVBand="0" w:evenVBand="0" w:oddHBand="0" w:evenHBand="0" w:firstRowFirstColumn="0" w:firstRowLastColumn="0" w:lastRowFirstColumn="0" w:lastRowLastColumn="0"/>
        </w:trPr>
        <w:tc>
          <w:tcPr>
            <w:tcW w:w="6318" w:type="dxa"/>
          </w:tcPr>
          <w:p w:rsidR="00417634" w:rsidRPr="00417634" w:rsidRDefault="00417634" w:rsidP="00D75390">
            <w:r w:rsidRPr="00417634">
              <w:t>Dimension</w:t>
            </w:r>
          </w:p>
        </w:tc>
        <w:tc>
          <w:tcPr>
            <w:tcW w:w="990" w:type="dxa"/>
          </w:tcPr>
          <w:p w:rsidR="00417634" w:rsidRPr="00417634" w:rsidRDefault="00417634" w:rsidP="00D75390">
            <w:r w:rsidRPr="00417634">
              <w:t>Size</w:t>
            </w:r>
          </w:p>
        </w:tc>
      </w:tr>
      <w:tr w:rsidR="00417634" w:rsidRPr="00417634" w:rsidTr="00417634">
        <w:tc>
          <w:tcPr>
            <w:tcW w:w="6318" w:type="dxa"/>
          </w:tcPr>
          <w:p w:rsidR="00417634" w:rsidRPr="00417634" w:rsidRDefault="00417634" w:rsidP="00D75390">
            <w:r w:rsidRPr="00417634">
              <w:t>Maximum Number of TX Requests</w:t>
            </w:r>
          </w:p>
        </w:tc>
        <w:tc>
          <w:tcPr>
            <w:tcW w:w="990" w:type="dxa"/>
          </w:tcPr>
          <w:p w:rsidR="00417634" w:rsidRPr="00417634" w:rsidRDefault="00417634" w:rsidP="00D75390">
            <w:r w:rsidRPr="00417634">
              <w:t>12</w:t>
            </w:r>
          </w:p>
        </w:tc>
      </w:tr>
      <w:tr w:rsidR="00417634" w:rsidRPr="00417634" w:rsidTr="00417634">
        <w:tc>
          <w:tcPr>
            <w:tcW w:w="6318" w:type="dxa"/>
          </w:tcPr>
          <w:p w:rsidR="00417634" w:rsidRPr="00417634" w:rsidRDefault="00417634" w:rsidP="00D75390">
            <w:r w:rsidRPr="00417634">
              <w:t>Maximum number of MPDUs per TX AMPDU</w:t>
            </w:r>
          </w:p>
        </w:tc>
        <w:tc>
          <w:tcPr>
            <w:tcW w:w="990" w:type="dxa"/>
          </w:tcPr>
          <w:p w:rsidR="00417634" w:rsidRPr="00417634" w:rsidRDefault="00417634" w:rsidP="00D75390">
            <w:r w:rsidRPr="00417634">
              <w:t>16</w:t>
            </w:r>
          </w:p>
        </w:tc>
      </w:tr>
      <w:tr w:rsidR="00417634" w:rsidRPr="00417634" w:rsidTr="00417634">
        <w:tc>
          <w:tcPr>
            <w:tcW w:w="6318" w:type="dxa"/>
          </w:tcPr>
          <w:p w:rsidR="00417634" w:rsidRPr="00417634" w:rsidRDefault="00417634" w:rsidP="00D75390">
            <w:r w:rsidRPr="00417634">
              <w:t>Maximum number of small RX buffers (for MPDUs)</w:t>
            </w:r>
          </w:p>
        </w:tc>
        <w:tc>
          <w:tcPr>
            <w:tcW w:w="990" w:type="dxa"/>
          </w:tcPr>
          <w:p w:rsidR="00417634" w:rsidRPr="00417634" w:rsidRDefault="00417634" w:rsidP="00D75390">
            <w:r w:rsidRPr="00417634">
              <w:t>256</w:t>
            </w:r>
          </w:p>
        </w:tc>
      </w:tr>
      <w:tr w:rsidR="00417634" w:rsidRPr="00417634" w:rsidTr="00417634">
        <w:tc>
          <w:tcPr>
            <w:tcW w:w="6318" w:type="dxa"/>
          </w:tcPr>
          <w:p w:rsidR="00417634" w:rsidRPr="00417634" w:rsidRDefault="00417634" w:rsidP="00D75390">
            <w:r w:rsidRPr="00417634">
              <w:t>Maximum number of large RX buffers (for AMSDUs)</w:t>
            </w:r>
          </w:p>
        </w:tc>
        <w:tc>
          <w:tcPr>
            <w:tcW w:w="990" w:type="dxa"/>
          </w:tcPr>
          <w:p w:rsidR="00417634" w:rsidRPr="00417634" w:rsidRDefault="00417634" w:rsidP="00D75390">
            <w:r w:rsidRPr="00417634">
              <w:t>16</w:t>
            </w:r>
          </w:p>
        </w:tc>
      </w:tr>
    </w:tbl>
    <w:p w:rsidR="00417634" w:rsidRDefault="00417634" w:rsidP="00417634"/>
    <w:p w:rsidR="00B07B9E" w:rsidRDefault="00B07B9E" w:rsidP="00F5342D">
      <w:pPr>
        <w:pStyle w:val="Heading1"/>
      </w:pPr>
      <w:bookmarkStart w:id="12" w:name="_Toc474339895"/>
      <w:r>
        <w:t>Ha</w:t>
      </w:r>
      <w:r w:rsidR="003C2748">
        <w:t xml:space="preserve">rdware </w:t>
      </w:r>
      <w:r>
        <w:t>Interface</w:t>
      </w:r>
      <w:bookmarkEnd w:id="12"/>
    </w:p>
    <w:p w:rsidR="00FF47F0" w:rsidRDefault="00B07B9E" w:rsidP="00857258">
      <w:r>
        <w:t xml:space="preserve">The hardware interface between RPU and host </w:t>
      </w:r>
      <w:r w:rsidR="00FF47F0">
        <w:t>is a system bus</w:t>
      </w:r>
      <w:r w:rsidR="00B37A3C">
        <w:t xml:space="preserve"> and control signals</w:t>
      </w:r>
      <w:r w:rsidR="00FF47F0">
        <w:t>.  Both the host and the RPU are capable of acting as bus masters.  The RPU is capable of asserting an IRQ to interrupt the host.</w:t>
      </w:r>
    </w:p>
    <w:p w:rsidR="003C2748" w:rsidRDefault="003C2748" w:rsidP="00857258">
      <w:r>
        <w:t>Further hardware details of this bus interface can be found in [1] and [2].</w:t>
      </w:r>
    </w:p>
    <w:p w:rsidR="00FF47F0" w:rsidRDefault="00B37A3C" w:rsidP="00F5342D">
      <w:pPr>
        <w:pStyle w:val="Heading2"/>
      </w:pPr>
      <w:bookmarkStart w:id="13" w:name="_Toc474339896"/>
      <w:r>
        <w:t xml:space="preserve">Bus </w:t>
      </w:r>
      <w:r w:rsidR="00F5342D">
        <w:t>Slave Access</w:t>
      </w:r>
      <w:bookmarkEnd w:id="13"/>
    </w:p>
    <w:p w:rsidR="00FF47F0" w:rsidRDefault="003C2748" w:rsidP="00857258">
      <w:r>
        <w:t xml:space="preserve">The host is capable of accessing registers and memories within the RPU in many different ways.  </w:t>
      </w:r>
      <w:r w:rsidR="00096D77">
        <w:t>Some</w:t>
      </w:r>
      <w:r>
        <w:t xml:space="preserve"> of this access is for diagnostics and is not strictly required for normal operation.  The core areas which must be accessed</w:t>
      </w:r>
      <w:r w:rsidR="00F5342D">
        <w:t xml:space="preserve"> by the host</w:t>
      </w:r>
      <w:r>
        <w:t xml:space="preserve"> are:</w:t>
      </w:r>
    </w:p>
    <w:p w:rsidR="003C2748" w:rsidRDefault="00096D77" w:rsidP="003C2748">
      <w:pPr>
        <w:numPr>
          <w:ilvl w:val="0"/>
          <w:numId w:val="18"/>
        </w:numPr>
      </w:pPr>
      <w:r>
        <w:t xml:space="preserve">RPU </w:t>
      </w:r>
      <w:r w:rsidR="003C2748">
        <w:t xml:space="preserve">SysBus </w:t>
      </w:r>
      <w:r>
        <w:t xml:space="preserve">(and Peripheral Bus) </w:t>
      </w:r>
      <w:r w:rsidR="003C2748">
        <w:t xml:space="preserve">Registers:  </w:t>
      </w:r>
      <w:r w:rsidR="00CB3759">
        <w:t>T</w:t>
      </w:r>
      <w:r w:rsidR="003C2748">
        <w:t xml:space="preserve">hese registers allow the host to </w:t>
      </w:r>
      <w:r>
        <w:t xml:space="preserve">control interrupts from the RPU, </w:t>
      </w:r>
      <w:r w:rsidR="003C2748">
        <w:t>to use the Host-MCU Communications Interface</w:t>
      </w:r>
      <w:r>
        <w:t>, and to access the Sleep Controller</w:t>
      </w:r>
      <w:r w:rsidR="00CB3759">
        <w:t>.</w:t>
      </w:r>
    </w:p>
    <w:p w:rsidR="00CB3759" w:rsidRDefault="003C2748" w:rsidP="00CB3759">
      <w:pPr>
        <w:numPr>
          <w:ilvl w:val="0"/>
          <w:numId w:val="18"/>
        </w:numPr>
      </w:pPr>
      <w:r>
        <w:t xml:space="preserve">GRAM (packed view):  </w:t>
      </w:r>
      <w:r w:rsidR="00CB3759">
        <w:t>T</w:t>
      </w:r>
      <w:r>
        <w:t>his contains the shared memory area used by the HAL message interface</w:t>
      </w:r>
      <w:r w:rsidR="00CB3759">
        <w:t>.</w:t>
      </w:r>
    </w:p>
    <w:p w:rsidR="00CB3759" w:rsidRDefault="00CB3759" w:rsidP="00815DA1"/>
    <w:p w:rsidR="00096D77" w:rsidRDefault="00096D77" w:rsidP="00096D77">
      <w:r>
        <w:t>These two areas are not contiguous in the RPU host address map, so the driver maintains a separate base address for each of these areas.</w:t>
      </w:r>
    </w:p>
    <w:p w:rsidR="00096D77" w:rsidRDefault="00096D77" w:rsidP="00096D77">
      <w:r>
        <w:t>The full host address map can be found in [1] in the section titled “</w:t>
      </w:r>
      <w:r w:rsidRPr="00815DA1">
        <w:t>Host</w:t>
      </w:r>
      <w:r>
        <w:t>/Meta MCU and Meta JTAG Address Map”</w:t>
      </w:r>
      <w:r w:rsidR="00DD282B">
        <w:t>.</w:t>
      </w:r>
      <w:r w:rsidR="00F5342D">
        <w:t xml:space="preserve"> </w:t>
      </w:r>
      <w:r w:rsidR="00DD282B">
        <w:t>(</w:t>
      </w:r>
      <w:r w:rsidR="00444341">
        <w:t xml:space="preserve">Note: this host map applies to both MIPS and Meta RPU configurations. </w:t>
      </w:r>
      <w:r w:rsidR="00F5342D">
        <w:t>The SysBus registers are typically located at address 0x02000000 and the packed view of GRAM is typically located at 0xB7000000.</w:t>
      </w:r>
      <w:r w:rsidR="00DD282B">
        <w:t>)</w:t>
      </w:r>
    </w:p>
    <w:p w:rsidR="00444341" w:rsidRDefault="00872945" w:rsidP="00096D77">
      <w:r>
        <w:t>As an example, t</w:t>
      </w:r>
      <w:r w:rsidR="000721EB">
        <w:t>he IMG FPGA implements the</w:t>
      </w:r>
      <w:r w:rsidR="00444341">
        <w:t xml:space="preserve"> following mapping function </w:t>
      </w:r>
      <w:r w:rsidR="000721EB">
        <w:t xml:space="preserve">in RTL outside the IP </w:t>
      </w:r>
      <w:r>
        <w:t xml:space="preserve">which results in a 24-bit </w:t>
      </w:r>
      <w:r w:rsidR="00444341">
        <w:t>add</w:t>
      </w:r>
      <w:r w:rsidR="000721EB">
        <w:t xml:space="preserve">ressable slave space.  </w:t>
      </w:r>
    </w:p>
    <w:tbl>
      <w:tblPr>
        <w:tblStyle w:val="TableGrid"/>
        <w:tblW w:w="0" w:type="auto"/>
        <w:tblLook w:val="04A0" w:firstRow="1" w:lastRow="0" w:firstColumn="1" w:lastColumn="0" w:noHBand="0" w:noVBand="1"/>
      </w:tblPr>
      <w:tblGrid>
        <w:gridCol w:w="4788"/>
        <w:gridCol w:w="2250"/>
        <w:gridCol w:w="2205"/>
      </w:tblGrid>
      <w:tr w:rsidR="000721EB" w:rsidRPr="000721EB" w:rsidTr="000721EB">
        <w:trPr>
          <w:cnfStyle w:val="100000000000" w:firstRow="1" w:lastRow="0" w:firstColumn="0" w:lastColumn="0" w:oddVBand="0" w:evenVBand="0" w:oddHBand="0" w:evenHBand="0" w:firstRowFirstColumn="0" w:firstRowLastColumn="0" w:lastRowFirstColumn="0" w:lastRowLastColumn="0"/>
        </w:trPr>
        <w:tc>
          <w:tcPr>
            <w:tcW w:w="4788" w:type="dxa"/>
          </w:tcPr>
          <w:p w:rsidR="000721EB" w:rsidRPr="000721EB" w:rsidRDefault="000721EB" w:rsidP="00D75390">
            <w:r w:rsidRPr="000721EB">
              <w:t>RPU Address Region</w:t>
            </w:r>
          </w:p>
        </w:tc>
        <w:tc>
          <w:tcPr>
            <w:tcW w:w="2250" w:type="dxa"/>
          </w:tcPr>
          <w:p w:rsidR="000721EB" w:rsidRPr="000721EB" w:rsidRDefault="000721EB" w:rsidP="00D75390">
            <w:r w:rsidRPr="000721EB">
              <w:t>RPU Base Address</w:t>
            </w:r>
          </w:p>
        </w:tc>
        <w:tc>
          <w:tcPr>
            <w:tcW w:w="2205" w:type="dxa"/>
          </w:tcPr>
          <w:p w:rsidR="00A02CB8" w:rsidRDefault="00A02CB8" w:rsidP="00D75390">
            <w:r>
              <w:t>Maps to</w:t>
            </w:r>
          </w:p>
          <w:p w:rsidR="000721EB" w:rsidRPr="000721EB" w:rsidRDefault="000721EB" w:rsidP="00D75390">
            <w:r w:rsidRPr="000721EB">
              <w:t>Host Base Address</w:t>
            </w:r>
          </w:p>
        </w:tc>
      </w:tr>
      <w:tr w:rsidR="000721EB" w:rsidRPr="000721EB" w:rsidTr="000721EB">
        <w:tc>
          <w:tcPr>
            <w:tcW w:w="4788" w:type="dxa"/>
          </w:tcPr>
          <w:p w:rsidR="000721EB" w:rsidRPr="000721EB" w:rsidRDefault="000721EB" w:rsidP="00D75390">
            <w:r w:rsidRPr="000721EB">
              <w:t>GRAM Type A : double, left aligned</w:t>
            </w:r>
          </w:p>
        </w:tc>
        <w:tc>
          <w:tcPr>
            <w:tcW w:w="2250" w:type="dxa"/>
          </w:tcPr>
          <w:p w:rsidR="000721EB" w:rsidRPr="000721EB" w:rsidRDefault="000721EB" w:rsidP="00D75390">
            <w:r w:rsidRPr="000721EB">
              <w:t>0xB4000000</w:t>
            </w:r>
          </w:p>
        </w:tc>
        <w:tc>
          <w:tcPr>
            <w:tcW w:w="2205" w:type="dxa"/>
          </w:tcPr>
          <w:p w:rsidR="000721EB" w:rsidRPr="000721EB" w:rsidRDefault="000721EB" w:rsidP="00D75390">
            <w:r w:rsidRPr="000721EB">
              <w:t>0x00000000</w:t>
            </w:r>
          </w:p>
        </w:tc>
      </w:tr>
      <w:tr w:rsidR="000721EB" w:rsidRPr="000721EB" w:rsidTr="000721EB">
        <w:tc>
          <w:tcPr>
            <w:tcW w:w="4788" w:type="dxa"/>
          </w:tcPr>
          <w:p w:rsidR="000721EB" w:rsidRPr="000721EB" w:rsidRDefault="000721EB" w:rsidP="00D75390">
            <w:r w:rsidRPr="000721EB">
              <w:t>GRAM Type B : sign extended, right aligned</w:t>
            </w:r>
          </w:p>
        </w:tc>
        <w:tc>
          <w:tcPr>
            <w:tcW w:w="2250" w:type="dxa"/>
          </w:tcPr>
          <w:p w:rsidR="000721EB" w:rsidRPr="000721EB" w:rsidRDefault="000721EB" w:rsidP="00D75390">
            <w:r w:rsidRPr="000721EB">
              <w:t>0xB5000000</w:t>
            </w:r>
          </w:p>
        </w:tc>
        <w:tc>
          <w:tcPr>
            <w:tcW w:w="2205" w:type="dxa"/>
          </w:tcPr>
          <w:p w:rsidR="000721EB" w:rsidRPr="000721EB" w:rsidRDefault="000721EB" w:rsidP="00D75390">
            <w:r w:rsidRPr="000721EB">
              <w:t>0x00400000</w:t>
            </w:r>
          </w:p>
        </w:tc>
      </w:tr>
      <w:tr w:rsidR="000721EB" w:rsidRPr="000721EB" w:rsidTr="000721EB">
        <w:tc>
          <w:tcPr>
            <w:tcW w:w="4788" w:type="dxa"/>
          </w:tcPr>
          <w:p w:rsidR="000721EB" w:rsidRPr="000721EB" w:rsidRDefault="000721EB" w:rsidP="00D75390">
            <w:r w:rsidRPr="000721EB">
              <w:lastRenderedPageBreak/>
              <w:t>GRAM Type C : complex, left aligned</w:t>
            </w:r>
          </w:p>
        </w:tc>
        <w:tc>
          <w:tcPr>
            <w:tcW w:w="2250" w:type="dxa"/>
          </w:tcPr>
          <w:p w:rsidR="000721EB" w:rsidRPr="000721EB" w:rsidRDefault="000721EB" w:rsidP="00D75390">
            <w:r w:rsidRPr="000721EB">
              <w:t>0xB6000000</w:t>
            </w:r>
          </w:p>
        </w:tc>
        <w:tc>
          <w:tcPr>
            <w:tcW w:w="2205" w:type="dxa"/>
          </w:tcPr>
          <w:p w:rsidR="000721EB" w:rsidRPr="000721EB" w:rsidRDefault="000721EB" w:rsidP="00D75390">
            <w:r w:rsidRPr="000721EB">
              <w:t>0x00800000</w:t>
            </w:r>
          </w:p>
        </w:tc>
      </w:tr>
      <w:tr w:rsidR="000721EB" w:rsidRPr="000721EB" w:rsidTr="000721EB">
        <w:tc>
          <w:tcPr>
            <w:tcW w:w="4788" w:type="dxa"/>
          </w:tcPr>
          <w:p w:rsidR="000721EB" w:rsidRPr="000721EB" w:rsidRDefault="000721EB" w:rsidP="00D75390">
            <w:r w:rsidRPr="000721EB">
              <w:t>GRAM Type D : packed, left aligned</w:t>
            </w:r>
          </w:p>
        </w:tc>
        <w:tc>
          <w:tcPr>
            <w:tcW w:w="2250" w:type="dxa"/>
          </w:tcPr>
          <w:p w:rsidR="000721EB" w:rsidRPr="000721EB" w:rsidRDefault="000721EB" w:rsidP="00D75390">
            <w:r w:rsidRPr="000721EB">
              <w:t>0xB7000000</w:t>
            </w:r>
          </w:p>
        </w:tc>
        <w:tc>
          <w:tcPr>
            <w:tcW w:w="2205" w:type="dxa"/>
          </w:tcPr>
          <w:p w:rsidR="000721EB" w:rsidRPr="000721EB" w:rsidRDefault="000721EB" w:rsidP="00D75390">
            <w:r w:rsidRPr="000721EB">
              <w:t>0x00C00000</w:t>
            </w:r>
          </w:p>
        </w:tc>
      </w:tr>
      <w:tr w:rsidR="000721EB" w:rsidRPr="000721EB" w:rsidTr="000721EB">
        <w:tc>
          <w:tcPr>
            <w:tcW w:w="4788" w:type="dxa"/>
          </w:tcPr>
          <w:p w:rsidR="000721EB" w:rsidRPr="000721EB" w:rsidRDefault="000721EB" w:rsidP="00D75390">
            <w:r w:rsidRPr="000721EB">
              <w:t>SysBus / PBus</w:t>
            </w:r>
          </w:p>
        </w:tc>
        <w:tc>
          <w:tcPr>
            <w:tcW w:w="2250" w:type="dxa"/>
          </w:tcPr>
          <w:p w:rsidR="000721EB" w:rsidRPr="000721EB" w:rsidRDefault="000721EB" w:rsidP="00D75390">
            <w:r w:rsidRPr="000721EB">
              <w:t>0x02000000</w:t>
            </w:r>
          </w:p>
        </w:tc>
        <w:tc>
          <w:tcPr>
            <w:tcW w:w="2205" w:type="dxa"/>
          </w:tcPr>
          <w:p w:rsidR="000721EB" w:rsidRPr="000721EB" w:rsidRDefault="000721EB" w:rsidP="00D75390">
            <w:r w:rsidRPr="000721EB">
              <w:t>0x00E00000</w:t>
            </w:r>
          </w:p>
        </w:tc>
      </w:tr>
    </w:tbl>
    <w:p w:rsidR="000721EB" w:rsidRDefault="000721EB" w:rsidP="00096D77"/>
    <w:p w:rsidR="00096D77" w:rsidRDefault="00096D77" w:rsidP="00096D77">
      <w:r>
        <w:t>It should be noted that the Core Memory for the MCUs are not directly mapped to the host.  MCU core memory is accessed indirectly via SysBus registers.</w:t>
      </w:r>
    </w:p>
    <w:p w:rsidR="00096D77" w:rsidRDefault="00B37A3C" w:rsidP="00F5342D">
      <w:pPr>
        <w:pStyle w:val="Heading2"/>
      </w:pPr>
      <w:bookmarkStart w:id="14" w:name="_Toc474339897"/>
      <w:r>
        <w:t xml:space="preserve">Bus </w:t>
      </w:r>
      <w:r w:rsidR="00096D77">
        <w:t>Master Access</w:t>
      </w:r>
      <w:bookmarkEnd w:id="14"/>
    </w:p>
    <w:p w:rsidR="00096D77" w:rsidRDefault="00096D77" w:rsidP="00096D77">
      <w:r>
        <w:t>The RPU is capable of acting as a bus master and has 26-bits (</w:t>
      </w:r>
      <w:r w:rsidR="00F5342D">
        <w:t>64 MB) of addressable range.</w:t>
      </w:r>
      <w:r w:rsidR="00F34BB1">
        <w:t xml:space="preserve">  The RPU uses master access to transfer packets to and from host memory.</w:t>
      </w:r>
    </w:p>
    <w:p w:rsidR="00B37A3C" w:rsidRDefault="00B37A3C" w:rsidP="00B37A3C">
      <w:pPr>
        <w:pStyle w:val="Heading2"/>
      </w:pPr>
      <w:bookmarkStart w:id="15" w:name="_Toc474339898"/>
      <w:r>
        <w:t>Control</w:t>
      </w:r>
      <w:r w:rsidR="0093186E">
        <w:t>/S</w:t>
      </w:r>
      <w:r w:rsidR="001E50F3">
        <w:t>tatus</w:t>
      </w:r>
      <w:r>
        <w:t xml:space="preserve"> signals</w:t>
      </w:r>
      <w:bookmarkEnd w:id="15"/>
    </w:p>
    <w:p w:rsidR="00B37A3C" w:rsidRDefault="00B37A3C" w:rsidP="00096D77">
      <w:r>
        <w:t>The RPU has several control</w:t>
      </w:r>
      <w:r w:rsidR="001E50F3">
        <w:t>/status</w:t>
      </w:r>
      <w:r>
        <w:t xml:space="preserve"> signals which are used by the host software.  Typically, these signals are mapped to an SOC register for the host software to access.  Further details of these signals can be found in [2].</w:t>
      </w:r>
    </w:p>
    <w:p w:rsidR="00B37A3C" w:rsidRDefault="00B37A3C" w:rsidP="00B37A3C">
      <w:pPr>
        <w:numPr>
          <w:ilvl w:val="0"/>
          <w:numId w:val="18"/>
        </w:numPr>
      </w:pPr>
      <w:r>
        <w:t>RESETN – this asserts a hard reset to the RPU</w:t>
      </w:r>
    </w:p>
    <w:p w:rsidR="00B37A3C" w:rsidRDefault="00B37A3C" w:rsidP="00B37A3C">
      <w:pPr>
        <w:numPr>
          <w:ilvl w:val="0"/>
          <w:numId w:val="18"/>
        </w:numPr>
      </w:pPr>
      <w:r>
        <w:t xml:space="preserve">WAKEUP_NOW – this </w:t>
      </w:r>
      <w:r w:rsidR="001E50F3">
        <w:t>triggers the RPU to awaken</w:t>
      </w:r>
    </w:p>
    <w:p w:rsidR="001E50F3" w:rsidRDefault="00756E19" w:rsidP="00B37A3C">
      <w:pPr>
        <w:numPr>
          <w:ilvl w:val="0"/>
          <w:numId w:val="18"/>
        </w:numPr>
      </w:pPr>
      <w:r>
        <w:t>HP_READY (sleep_hp_rpu_</w:t>
      </w:r>
      <w:r w:rsidR="001E50F3">
        <w:t>ready) – this indicates when the RPU is awake (powered and firmware has booted)</w:t>
      </w:r>
    </w:p>
    <w:p w:rsidR="002D5E6B" w:rsidRDefault="002D5E6B" w:rsidP="000F2AC5">
      <w:pPr>
        <w:pStyle w:val="Heading1"/>
      </w:pPr>
      <w:bookmarkStart w:id="16" w:name="_Toc474339899"/>
      <w:r>
        <w:t>HAL Control Message Interface</w:t>
      </w:r>
      <w:bookmarkEnd w:id="16"/>
    </w:p>
    <w:p w:rsidR="002D5E6B" w:rsidRDefault="002D5E6B" w:rsidP="002D5E6B">
      <w:r>
        <w:t xml:space="preserve">Most of the interaction </w:t>
      </w:r>
      <w:r w:rsidR="00F34BB1">
        <w:t xml:space="preserve">between the RPU </w:t>
      </w:r>
      <w:r>
        <w:t xml:space="preserve">MAC </w:t>
      </w:r>
      <w:r w:rsidR="00F34BB1">
        <w:t xml:space="preserve">firmware </w:t>
      </w:r>
      <w:r>
        <w:t>and the host occurs using HAL control messages.  (The acronym HAL stands for Hardware Abstraction Layer</w:t>
      </w:r>
      <w:r w:rsidR="00251592">
        <w:t>)</w:t>
      </w:r>
      <w:r>
        <w:t>.</w:t>
      </w:r>
      <w:r w:rsidR="00F34BB1">
        <w:t xml:space="preserve">  The HAL layer is </w:t>
      </w:r>
      <w:r w:rsidR="003431FF">
        <w:t xml:space="preserve">a module within the host driver which is </w:t>
      </w:r>
      <w:r w:rsidR="00F34BB1">
        <w:t>responsible for transporting control messages between the host and the RPU MAC firmware.</w:t>
      </w:r>
      <w:r w:rsidR="00782DF4">
        <w:t xml:space="preserve">  </w:t>
      </w:r>
      <w:r w:rsidR="005D5941">
        <w:t>Messages flowing from host to RPU are known as “</w:t>
      </w:r>
      <w:r w:rsidR="00DD282B">
        <w:t>C</w:t>
      </w:r>
      <w:r w:rsidR="005D5941">
        <w:t>ommands”.  Messages flowing from RPU to host are known as “</w:t>
      </w:r>
      <w:r w:rsidR="00DD282B">
        <w:t>E</w:t>
      </w:r>
      <w:r w:rsidR="005D5941">
        <w:t xml:space="preserve">vents”.  </w:t>
      </w:r>
      <w:r w:rsidR="00782DF4">
        <w:t>These control messages also form the basis for signalling data packet transfer.</w:t>
      </w:r>
      <w:r w:rsidR="003431FF">
        <w:t xml:space="preserve">  </w:t>
      </w:r>
    </w:p>
    <w:p w:rsidR="003431FF" w:rsidRPr="00842E25" w:rsidRDefault="003431FF" w:rsidP="003431FF">
      <w:pPr>
        <w:pStyle w:val="Heading2"/>
      </w:pPr>
      <w:bookmarkStart w:id="17" w:name="_Toc464158088"/>
      <w:bookmarkStart w:id="18" w:name="_Toc461810627"/>
      <w:bookmarkStart w:id="19" w:name="_Toc474339900"/>
      <w:r w:rsidRPr="00842E25">
        <w:t>HAL API</w:t>
      </w:r>
      <w:bookmarkEnd w:id="17"/>
      <w:bookmarkEnd w:id="19"/>
    </w:p>
    <w:p w:rsidR="0093186E" w:rsidRDefault="003431FF" w:rsidP="003431FF">
      <w:pPr>
        <w:rPr>
          <w:rFonts w:cs="Arial"/>
        </w:rPr>
      </w:pPr>
      <w:r>
        <w:rPr>
          <w:rFonts w:cs="Arial"/>
        </w:rPr>
        <w:t>The HAL module within the reference driver provides APIs which allows the upper parts of the host driver to control the HAL and the RPU.</w:t>
      </w:r>
      <w:r w:rsidR="0093186E">
        <w:rPr>
          <w:rFonts w:cs="Arial"/>
        </w:rPr>
        <w:t xml:space="preserve"> </w:t>
      </w:r>
      <w:r w:rsidR="0093186E">
        <w:rPr>
          <w:rFonts w:cs="Arial"/>
        </w:rPr>
        <w:br/>
      </w:r>
    </w:p>
    <w:p w:rsidR="003431FF" w:rsidRPr="00842E25" w:rsidRDefault="0093186E" w:rsidP="003431FF">
      <w:pPr>
        <w:rPr>
          <w:rFonts w:cs="Arial"/>
        </w:rPr>
      </w:pPr>
      <w:r>
        <w:rPr>
          <w:rFonts w:cs="Arial"/>
        </w:rPr>
        <w:t>The API’s and associated data structures are detailed in [</w:t>
      </w:r>
      <w:r w:rsidR="00945898">
        <w:rPr>
          <w:rFonts w:cs="Arial"/>
        </w:rPr>
        <w:fldChar w:fldCharType="begin"/>
      </w:r>
      <w:r w:rsidR="00945898">
        <w:rPr>
          <w:rFonts w:cs="Arial"/>
        </w:rPr>
        <w:instrText xml:space="preserve"> REF _Ref474337663 \r \h </w:instrText>
      </w:r>
      <w:r w:rsidR="00945898">
        <w:rPr>
          <w:rFonts w:cs="Arial"/>
        </w:rPr>
      </w:r>
      <w:r w:rsidR="00945898">
        <w:rPr>
          <w:rFonts w:cs="Arial"/>
        </w:rPr>
        <w:fldChar w:fldCharType="separate"/>
      </w:r>
      <w:r w:rsidR="009111C6">
        <w:rPr>
          <w:rFonts w:cs="Arial"/>
        </w:rPr>
        <w:t>3</w:t>
      </w:r>
      <w:r w:rsidR="00945898">
        <w:rPr>
          <w:rFonts w:cs="Arial"/>
        </w:rPr>
        <w:fldChar w:fldCharType="end"/>
      </w:r>
      <w:r>
        <w:rPr>
          <w:rFonts w:cs="Arial"/>
        </w:rPr>
        <w:t>].</w:t>
      </w:r>
    </w:p>
    <w:p w:rsidR="009F246A" w:rsidRDefault="009F246A" w:rsidP="009F246A">
      <w:pPr>
        <w:pStyle w:val="Heading2"/>
      </w:pPr>
      <w:bookmarkStart w:id="20" w:name="_Toc474339901"/>
      <w:r>
        <w:t>Hostport HAL</w:t>
      </w:r>
      <w:bookmarkEnd w:id="18"/>
      <w:bookmarkEnd w:id="20"/>
    </w:p>
    <w:p w:rsidR="009F246A" w:rsidRDefault="009F246A" w:rsidP="009F246A">
      <w:r>
        <w:t>The transport method used by the LPW HAL is known as the “hostport” method.  This method uses an area of GRAM as a shared memory mailbox for storing messages as they are transferred between host and firmware.</w:t>
      </w:r>
      <w:r w:rsidR="00AF5440">
        <w:t xml:space="preserve">  The reference driver software provides an implementation of the HAL.</w:t>
      </w:r>
    </w:p>
    <w:p w:rsidR="00F843D4" w:rsidRDefault="00782DF4" w:rsidP="00782DF4">
      <w:r>
        <w:t>The RPU hardware provides registers for facilitating communication between host and firmware.  In particular, they provide a method for the sending CPU to interrupt the destination CPU.  These registers are also known as the “host port” registers.  The RPU hardware supports multiple groups/channels of these registers to support communications between multiple pairs of CPUs.</w:t>
      </w:r>
    </w:p>
    <w:p w:rsidR="00782DF4" w:rsidRDefault="00A30D86" w:rsidP="00782DF4">
      <w:r>
        <w:t>The table below describes the registers for Hostport #1.</w:t>
      </w:r>
    </w:p>
    <w:tbl>
      <w:tblPr>
        <w:tblStyle w:val="TableGrid"/>
        <w:tblW w:w="0" w:type="auto"/>
        <w:tblLook w:val="04A0" w:firstRow="1" w:lastRow="0" w:firstColumn="1" w:lastColumn="0" w:noHBand="0" w:noVBand="1"/>
      </w:tblPr>
      <w:tblGrid>
        <w:gridCol w:w="4621"/>
        <w:gridCol w:w="4622"/>
      </w:tblGrid>
      <w:tr w:rsidR="00A30D86" w:rsidRPr="00A30D86" w:rsidTr="00A30D86">
        <w:trPr>
          <w:cnfStyle w:val="100000000000" w:firstRow="1" w:lastRow="0" w:firstColumn="0" w:lastColumn="0" w:oddVBand="0" w:evenVBand="0" w:oddHBand="0" w:evenHBand="0" w:firstRowFirstColumn="0" w:firstRowLastColumn="0" w:lastRowFirstColumn="0" w:lastRowLastColumn="0"/>
        </w:trPr>
        <w:tc>
          <w:tcPr>
            <w:tcW w:w="4621" w:type="dxa"/>
          </w:tcPr>
          <w:p w:rsidR="00A30D86" w:rsidRPr="00A30D86" w:rsidRDefault="00A30D86" w:rsidP="003431FF">
            <w:r w:rsidRPr="00A30D86">
              <w:t>RPU Register Name</w:t>
            </w:r>
          </w:p>
        </w:tc>
        <w:tc>
          <w:tcPr>
            <w:tcW w:w="4622" w:type="dxa"/>
          </w:tcPr>
          <w:p w:rsidR="00A30D86" w:rsidRPr="00A30D86" w:rsidRDefault="00A30D86" w:rsidP="003431FF">
            <w:r w:rsidRPr="00A30D86">
              <w:t>Name in driver code</w:t>
            </w:r>
          </w:p>
        </w:tc>
      </w:tr>
      <w:tr w:rsidR="00A30D86" w:rsidRPr="00A30D86" w:rsidTr="00A30D86">
        <w:tc>
          <w:tcPr>
            <w:tcW w:w="4621" w:type="dxa"/>
          </w:tcPr>
          <w:p w:rsidR="00A30D86" w:rsidRPr="00A30D86" w:rsidRDefault="00A30D86" w:rsidP="003431FF">
            <w:r w:rsidRPr="00A30D86">
              <w:t>UCCP_CORE_HOST_TO_MTX_CMD</w:t>
            </w:r>
          </w:p>
        </w:tc>
        <w:tc>
          <w:tcPr>
            <w:tcW w:w="4622" w:type="dxa"/>
          </w:tcPr>
          <w:p w:rsidR="00A30D86" w:rsidRPr="00A30D86" w:rsidRDefault="00A30D86" w:rsidP="003431FF">
            <w:r w:rsidRPr="00A30D86">
              <w:t>HOST_TO_UCCP_CORE_CMD</w:t>
            </w:r>
          </w:p>
        </w:tc>
      </w:tr>
      <w:tr w:rsidR="00A30D86" w:rsidRPr="00A30D86" w:rsidTr="00A30D86">
        <w:tc>
          <w:tcPr>
            <w:tcW w:w="4621" w:type="dxa"/>
          </w:tcPr>
          <w:p w:rsidR="00A30D86" w:rsidRPr="00A30D86" w:rsidRDefault="00A30D86" w:rsidP="003431FF">
            <w:r w:rsidRPr="00A30D86">
              <w:t>UCCP_CORE_MTX_TO_HOST_CMD</w:t>
            </w:r>
          </w:p>
        </w:tc>
        <w:tc>
          <w:tcPr>
            <w:tcW w:w="4622" w:type="dxa"/>
          </w:tcPr>
          <w:p w:rsidR="00A30D86" w:rsidRPr="00A30D86" w:rsidRDefault="00A30D86" w:rsidP="003431FF">
            <w:r w:rsidRPr="00A30D86">
              <w:t>UCCP_CORE_TO_HOST_CMD</w:t>
            </w:r>
          </w:p>
        </w:tc>
      </w:tr>
      <w:tr w:rsidR="00A30D86" w:rsidRPr="00A30D86" w:rsidTr="00A30D86">
        <w:tc>
          <w:tcPr>
            <w:tcW w:w="4621" w:type="dxa"/>
          </w:tcPr>
          <w:p w:rsidR="00A30D86" w:rsidRPr="00A30D86" w:rsidRDefault="00A30D86" w:rsidP="003431FF">
            <w:r w:rsidRPr="00A30D86">
              <w:lastRenderedPageBreak/>
              <w:t>UCCP_CORE_HOST_TO_MTX_ACK</w:t>
            </w:r>
          </w:p>
        </w:tc>
        <w:tc>
          <w:tcPr>
            <w:tcW w:w="4622" w:type="dxa"/>
          </w:tcPr>
          <w:p w:rsidR="00A30D86" w:rsidRPr="00A30D86" w:rsidRDefault="00A30D86" w:rsidP="003431FF">
            <w:r w:rsidRPr="00A30D86">
              <w:t>HOST_TO_UCCP_CORE_ACK</w:t>
            </w:r>
          </w:p>
        </w:tc>
      </w:tr>
      <w:tr w:rsidR="00A30D86" w:rsidRPr="00A30D86" w:rsidTr="00A30D86">
        <w:tc>
          <w:tcPr>
            <w:tcW w:w="4621" w:type="dxa"/>
          </w:tcPr>
          <w:p w:rsidR="00A30D86" w:rsidRPr="00A30D86" w:rsidRDefault="00A30D86" w:rsidP="003431FF">
            <w:r w:rsidRPr="00A30D86">
              <w:t>UCCP_CORE_MTX_TO_HOST_ACK</w:t>
            </w:r>
          </w:p>
        </w:tc>
        <w:tc>
          <w:tcPr>
            <w:tcW w:w="4622" w:type="dxa"/>
          </w:tcPr>
          <w:p w:rsidR="00A30D86" w:rsidRPr="00A30D86" w:rsidRDefault="00A30D86" w:rsidP="003431FF">
            <w:r w:rsidRPr="00A30D86">
              <w:t>UCCP_CORE_TO_HOST_ACK</w:t>
            </w:r>
          </w:p>
        </w:tc>
      </w:tr>
    </w:tbl>
    <w:p w:rsidR="00782DF4" w:rsidRDefault="00782DF4" w:rsidP="00782DF4">
      <w:r>
        <w:t xml:space="preserve">See the “Host-MCU Communications” section of [1] for further </w:t>
      </w:r>
      <w:r w:rsidR="003431FF">
        <w:t xml:space="preserve">general </w:t>
      </w:r>
      <w:r>
        <w:t>information about the</w:t>
      </w:r>
      <w:r w:rsidR="00A30D86">
        <w:t>se</w:t>
      </w:r>
      <w:r>
        <w:t xml:space="preserve"> registers.</w:t>
      </w:r>
    </w:p>
    <w:p w:rsidR="00782DF4" w:rsidRDefault="00782DF4" w:rsidP="009F246A"/>
    <w:p w:rsidR="00A30D86" w:rsidRDefault="00A30D86" w:rsidP="009F246A">
      <w:r>
        <w:t xml:space="preserve">In addition to generating an interrupt, the registers can convey 31 bits of information </w:t>
      </w:r>
      <w:r w:rsidR="003431FF">
        <w:t>along with the interrupt.</w:t>
      </w:r>
    </w:p>
    <w:p w:rsidR="003431FF" w:rsidRDefault="003431FF" w:rsidP="009F246A"/>
    <w:p w:rsidR="003431FF" w:rsidRDefault="003431FF" w:rsidP="009F246A">
      <w:pPr>
        <w:rPr>
          <w:rFonts w:cs="Arial"/>
        </w:rPr>
      </w:pPr>
      <w:r w:rsidRPr="00842E25">
        <w:rPr>
          <w:rFonts w:cs="Arial"/>
        </w:rPr>
        <w:t xml:space="preserve">Below </w:t>
      </w:r>
      <w:r>
        <w:rPr>
          <w:rFonts w:cs="Arial"/>
        </w:rPr>
        <w:t xml:space="preserve">is a description of how </w:t>
      </w:r>
      <w:r w:rsidRPr="00842E25">
        <w:rPr>
          <w:rFonts w:cs="Arial"/>
        </w:rPr>
        <w:t xml:space="preserve">the </w:t>
      </w:r>
      <w:r>
        <w:rPr>
          <w:rFonts w:cs="Arial"/>
        </w:rPr>
        <w:t xml:space="preserve">hostport registers used within RPU and HAL.  Counters are used </w:t>
      </w:r>
      <w:r w:rsidRPr="00842E25">
        <w:rPr>
          <w:rFonts w:cs="Arial"/>
        </w:rPr>
        <w:t>to ascertain the interrupt source.</w:t>
      </w:r>
    </w:p>
    <w:p w:rsidR="003431FF" w:rsidRDefault="00F777DE" w:rsidP="00F777DE">
      <w:pPr>
        <w:pStyle w:val="Heading3"/>
      </w:pPr>
      <w:bookmarkStart w:id="21" w:name="_Toc474339902"/>
      <w:r>
        <w:t xml:space="preserve">Hostport register usage </w:t>
      </w:r>
      <w:r w:rsidR="005D5941">
        <w:t xml:space="preserve">for commands </w:t>
      </w:r>
      <w:r>
        <w:t>(</w:t>
      </w:r>
      <w:r w:rsidR="003431FF">
        <w:t>Host to RPU direction</w:t>
      </w:r>
      <w:r>
        <w:t>)</w:t>
      </w:r>
      <w:bookmarkEnd w:id="21"/>
    </w:p>
    <w:p w:rsidR="003431FF" w:rsidRPr="00842E25" w:rsidRDefault="00F777DE" w:rsidP="003431FF">
      <w:pPr>
        <w:rPr>
          <w:rFonts w:cs="Arial"/>
        </w:rPr>
      </w:pPr>
      <w:r w:rsidRPr="00A30D86">
        <w:t>UCCP_CORE_HOST_TO_MTX_CMD</w:t>
      </w:r>
      <w:r w:rsidR="003431FF" w:rsidRPr="00842E25">
        <w:rPr>
          <w:rFonts w:cs="Arial"/>
        </w:rPr>
        <w:t xml:space="preserve">: The current </w:t>
      </w:r>
      <w:r>
        <w:rPr>
          <w:rFonts w:cs="Arial"/>
        </w:rPr>
        <w:t>command count (a sequence number)</w:t>
      </w:r>
      <w:r w:rsidR="003431FF" w:rsidRPr="00842E25">
        <w:rPr>
          <w:rFonts w:cs="Arial"/>
        </w:rPr>
        <w:t xml:space="preserve"> is written to this register once the CMD content is copied in to the GRAM. Any write to this register triggers an interrupt to the MTX in RPU.</w:t>
      </w:r>
    </w:p>
    <w:p w:rsidR="003431FF" w:rsidRDefault="00F777DE" w:rsidP="003431FF">
      <w:pPr>
        <w:rPr>
          <w:rFonts w:cs="Arial"/>
        </w:rPr>
      </w:pPr>
      <w:r w:rsidRPr="00A30D86">
        <w:t>UCCP_CORE_MTX_TO_HOST_ACK</w:t>
      </w:r>
      <w:r w:rsidR="003431FF" w:rsidRPr="00842E25">
        <w:rPr>
          <w:rFonts w:cs="Arial"/>
        </w:rPr>
        <w:t>: Writing to this register clears the interrupt. Once MTX processes the CMD, it allocated another buffer for next CMD and places it in the CMD_START address and then writes to this register</w:t>
      </w:r>
      <w:r>
        <w:rPr>
          <w:rFonts w:cs="Arial"/>
        </w:rPr>
        <w:t>.</w:t>
      </w:r>
    </w:p>
    <w:p w:rsidR="003431FF" w:rsidRDefault="00F777DE" w:rsidP="00F777DE">
      <w:pPr>
        <w:pStyle w:val="Heading3"/>
      </w:pPr>
      <w:bookmarkStart w:id="22" w:name="_Toc474339903"/>
      <w:r>
        <w:t xml:space="preserve">Hostport register usage </w:t>
      </w:r>
      <w:r w:rsidR="005D5941">
        <w:t xml:space="preserve">for events </w:t>
      </w:r>
      <w:r>
        <w:t>(</w:t>
      </w:r>
      <w:r w:rsidR="003431FF">
        <w:t>RPU to Host direction</w:t>
      </w:r>
      <w:r>
        <w:t>)</w:t>
      </w:r>
      <w:bookmarkEnd w:id="22"/>
    </w:p>
    <w:p w:rsidR="00F777DE" w:rsidRPr="00842E25" w:rsidRDefault="00F777DE" w:rsidP="00F777DE">
      <w:pPr>
        <w:rPr>
          <w:rFonts w:cs="Arial"/>
        </w:rPr>
      </w:pPr>
      <w:r w:rsidRPr="00A30D86">
        <w:t>UCCP_CORE_MTX_TO_HOST_CMD</w:t>
      </w:r>
      <w:r w:rsidRPr="00842E25">
        <w:rPr>
          <w:rFonts w:cs="Arial"/>
        </w:rPr>
        <w:t xml:space="preserve">: The current </w:t>
      </w:r>
      <w:r>
        <w:rPr>
          <w:rFonts w:cs="Arial"/>
        </w:rPr>
        <w:t>event</w:t>
      </w:r>
      <w:r w:rsidRPr="00842E25">
        <w:rPr>
          <w:rFonts w:cs="Arial"/>
        </w:rPr>
        <w:t xml:space="preserve">_count </w:t>
      </w:r>
      <w:r>
        <w:rPr>
          <w:rFonts w:cs="Arial"/>
        </w:rPr>
        <w:t xml:space="preserve">(a sequence number) in RPU_HAL </w:t>
      </w:r>
      <w:r w:rsidRPr="00842E25">
        <w:rPr>
          <w:rFonts w:cs="Arial"/>
        </w:rPr>
        <w:t xml:space="preserve">is written to this register once the </w:t>
      </w:r>
      <w:r>
        <w:rPr>
          <w:rFonts w:cs="Arial"/>
        </w:rPr>
        <w:t>EVENT</w:t>
      </w:r>
      <w:r w:rsidRPr="00842E25">
        <w:rPr>
          <w:rFonts w:cs="Arial"/>
        </w:rPr>
        <w:t xml:space="preserve"> </w:t>
      </w:r>
      <w:r>
        <w:rPr>
          <w:rFonts w:cs="Arial"/>
        </w:rPr>
        <w:t>is ready</w:t>
      </w:r>
      <w:r w:rsidRPr="00842E25">
        <w:rPr>
          <w:rFonts w:cs="Arial"/>
        </w:rPr>
        <w:t>. Any write to this register trigger</w:t>
      </w:r>
      <w:r>
        <w:rPr>
          <w:rFonts w:cs="Arial"/>
        </w:rPr>
        <w:t>s an interrupt to the HOST</w:t>
      </w:r>
      <w:r w:rsidRPr="00842E25">
        <w:rPr>
          <w:rFonts w:cs="Arial"/>
        </w:rPr>
        <w:t>.</w:t>
      </w:r>
    </w:p>
    <w:p w:rsidR="00F777DE" w:rsidRDefault="00F777DE" w:rsidP="00F777DE">
      <w:pPr>
        <w:rPr>
          <w:rFonts w:cs="Arial"/>
        </w:rPr>
      </w:pPr>
      <w:r w:rsidRPr="00A30D86">
        <w:t>UCCP_CORE_HOST_TO_MTX_ACK</w:t>
      </w:r>
      <w:r w:rsidRPr="00842E25">
        <w:rPr>
          <w:rFonts w:cs="Arial"/>
        </w:rPr>
        <w:t xml:space="preserve">: Writing to this register clears the interrupt. Once </w:t>
      </w:r>
      <w:r>
        <w:rPr>
          <w:rFonts w:cs="Arial"/>
        </w:rPr>
        <w:t>HOST processes the EVENT</w:t>
      </w:r>
      <w:r w:rsidRPr="00842E25">
        <w:rPr>
          <w:rFonts w:cs="Arial"/>
        </w:rPr>
        <w:t xml:space="preserve">, </w:t>
      </w:r>
      <w:r>
        <w:rPr>
          <w:rFonts w:cs="Arial"/>
        </w:rPr>
        <w:t>copies the event information, it writes to this register to clear the interrupt.</w:t>
      </w:r>
    </w:p>
    <w:p w:rsidR="003431FF" w:rsidRDefault="003431FF" w:rsidP="009F246A"/>
    <w:p w:rsidR="003431FF" w:rsidRDefault="003431FF" w:rsidP="009F246A"/>
    <w:p w:rsidR="009F246A" w:rsidRDefault="009F246A" w:rsidP="009F246A">
      <w:r>
        <w:t>The location of the shared memory mailbox within GRAM must be known to both ho</w:t>
      </w:r>
      <w:r w:rsidR="00F843D4">
        <w:t>st and firmware at compile time, using the definitions in the table below.</w:t>
      </w:r>
    </w:p>
    <w:p w:rsidR="009F246A" w:rsidRDefault="009F246A" w:rsidP="009F246A"/>
    <w:p w:rsidR="00FC5FF2" w:rsidRDefault="00FC5FF2" w:rsidP="00FC5FF2">
      <w:pPr>
        <w:pStyle w:val="Heading4"/>
      </w:pPr>
      <w:r>
        <w:t>Shared Memory Layout</w:t>
      </w:r>
    </w:p>
    <w:p w:rsidR="00FC5FF2" w:rsidRPr="00A20035" w:rsidRDefault="00FC5FF2" w:rsidP="00FC5FF2">
      <w:r>
        <w:tab/>
        <w:t>The layout should be same for both Host and RPU.</w:t>
      </w:r>
    </w:p>
    <w:p w:rsidR="00FC5FF2" w:rsidRDefault="00FC5FF2" w:rsidP="00FC5FF2"/>
    <w:tbl>
      <w:tblPr>
        <w:tblStyle w:val="TableGrid"/>
        <w:tblW w:w="0" w:type="auto"/>
        <w:tblInd w:w="18" w:type="dxa"/>
        <w:tblLook w:val="04A0" w:firstRow="1" w:lastRow="0" w:firstColumn="1" w:lastColumn="0" w:noHBand="0" w:noVBand="1"/>
      </w:tblPr>
      <w:tblGrid>
        <w:gridCol w:w="4497"/>
        <w:gridCol w:w="3423"/>
      </w:tblGrid>
      <w:tr w:rsidR="00FC5FF2" w:rsidTr="00FC5FF2">
        <w:trPr>
          <w:cnfStyle w:val="100000000000" w:firstRow="1" w:lastRow="0" w:firstColumn="0" w:lastColumn="0" w:oddVBand="0" w:evenVBand="0" w:oddHBand="0" w:evenHBand="0" w:firstRowFirstColumn="0" w:firstRowLastColumn="0" w:lastRowFirstColumn="0" w:lastRowLastColumn="0"/>
          <w:trHeight w:val="520"/>
        </w:trPr>
        <w:tc>
          <w:tcPr>
            <w:tcW w:w="4497" w:type="dxa"/>
          </w:tcPr>
          <w:p w:rsidR="00FC5FF2" w:rsidRDefault="00FC5FF2" w:rsidP="00FC5FF2">
            <w:r>
              <w:t>Shared Mem Range</w:t>
            </w:r>
          </w:p>
        </w:tc>
        <w:tc>
          <w:tcPr>
            <w:tcW w:w="3423" w:type="dxa"/>
          </w:tcPr>
          <w:p w:rsidR="00FC5FF2" w:rsidRDefault="00FC5FF2" w:rsidP="00FC5FF2">
            <w:r>
              <w:t>Region</w:t>
            </w:r>
          </w:p>
        </w:tc>
      </w:tr>
      <w:tr w:rsidR="00FC5FF2" w:rsidTr="00FC5FF2">
        <w:trPr>
          <w:trHeight w:val="520"/>
        </w:trPr>
        <w:tc>
          <w:tcPr>
            <w:tcW w:w="4497" w:type="dxa"/>
          </w:tcPr>
          <w:p w:rsidR="00FC5FF2" w:rsidRDefault="00FC5FF2" w:rsidP="00FC5FF2">
            <w:r>
              <w:t xml:space="preserve">SH_MEM </w:t>
            </w:r>
            <w:r w:rsidRPr="004A6B5D">
              <w:rPr>
                <w:u w:val="single"/>
              </w:rPr>
              <w:t>to</w:t>
            </w:r>
            <w:r>
              <w:t xml:space="preserve"> SH_MEM + 60</w:t>
            </w:r>
          </w:p>
        </w:tc>
        <w:tc>
          <w:tcPr>
            <w:tcW w:w="3423" w:type="dxa"/>
          </w:tcPr>
          <w:p w:rsidR="00FC5FF2" w:rsidRDefault="00FC5FF2" w:rsidP="00FC5FF2">
            <w:r>
              <w:t>CMD_START</w:t>
            </w:r>
          </w:p>
        </w:tc>
      </w:tr>
      <w:tr w:rsidR="00FC5FF2" w:rsidTr="00FC5FF2">
        <w:trPr>
          <w:trHeight w:val="520"/>
        </w:trPr>
        <w:tc>
          <w:tcPr>
            <w:tcW w:w="4497" w:type="dxa"/>
          </w:tcPr>
          <w:p w:rsidR="00FC5FF2" w:rsidRDefault="00FC5FF2" w:rsidP="00FC5FF2">
            <w:r>
              <w:t xml:space="preserve">CMD_START </w:t>
            </w:r>
            <w:r w:rsidRPr="004A6B5D">
              <w:rPr>
                <w:u w:val="single"/>
              </w:rPr>
              <w:t>to</w:t>
            </w:r>
            <w:r>
              <w:t xml:space="preserve"> CMD_START + 60</w:t>
            </w:r>
          </w:p>
        </w:tc>
        <w:tc>
          <w:tcPr>
            <w:tcW w:w="3423" w:type="dxa"/>
          </w:tcPr>
          <w:p w:rsidR="00FC5FF2" w:rsidRDefault="00FC5FF2" w:rsidP="00FC5FF2">
            <w:r>
              <w:t>EVENT_START</w:t>
            </w:r>
          </w:p>
        </w:tc>
      </w:tr>
    </w:tbl>
    <w:p w:rsidR="00FC5FF2" w:rsidRDefault="00FC5FF2" w:rsidP="009F246A"/>
    <w:p w:rsidR="00FC5FF2" w:rsidRDefault="009F246A" w:rsidP="009F246A">
      <w:r w:rsidRPr="00FC5FF2">
        <w:rPr>
          <w:b/>
        </w:rPr>
        <w:t>HAL Compile-time Parameters</w:t>
      </w:r>
      <w:r>
        <w:t xml:space="preserve"> </w:t>
      </w:r>
    </w:p>
    <w:p w:rsidR="00FC5FF2" w:rsidRPr="00FC5FF2" w:rsidRDefault="00FC5FF2" w:rsidP="00FC5FF2">
      <w:pPr>
        <w:pStyle w:val="Heading4"/>
        <w:ind w:firstLine="720"/>
        <w:rPr>
          <w:b w:val="0"/>
        </w:rPr>
      </w:pPr>
      <w:r>
        <w:rPr>
          <w:b w:val="0"/>
        </w:rPr>
        <w:t xml:space="preserve">These parameters are </w:t>
      </w:r>
      <w:r w:rsidRPr="00FC5FF2">
        <w:rPr>
          <w:b w:val="0"/>
        </w:rPr>
        <w:t>used by both host and RPU</w:t>
      </w:r>
      <w:r>
        <w:rPr>
          <w:b w:val="0"/>
        </w:rPr>
        <w:t xml:space="preserve"> and hence they must be same.</w:t>
      </w:r>
    </w:p>
    <w:p w:rsidR="009F246A" w:rsidRDefault="009F246A" w:rsidP="009F246A"/>
    <w:tbl>
      <w:tblPr>
        <w:tblStyle w:val="TableGrid"/>
        <w:tblW w:w="0" w:type="auto"/>
        <w:tblLook w:val="04A0" w:firstRow="1" w:lastRow="0" w:firstColumn="1" w:lastColumn="0" w:noHBand="0" w:noVBand="1"/>
      </w:tblPr>
      <w:tblGrid>
        <w:gridCol w:w="3978"/>
        <w:gridCol w:w="1260"/>
        <w:gridCol w:w="4005"/>
      </w:tblGrid>
      <w:tr w:rsidR="009F246A" w:rsidRPr="006201AD" w:rsidTr="00782DF4">
        <w:trPr>
          <w:cnfStyle w:val="100000000000" w:firstRow="1" w:lastRow="0" w:firstColumn="0" w:lastColumn="0" w:oddVBand="0" w:evenVBand="0" w:oddHBand="0" w:evenHBand="0" w:firstRowFirstColumn="0" w:firstRowLastColumn="0" w:lastRowFirstColumn="0" w:lastRowLastColumn="0"/>
        </w:trPr>
        <w:tc>
          <w:tcPr>
            <w:tcW w:w="3978" w:type="dxa"/>
          </w:tcPr>
          <w:p w:rsidR="009F246A" w:rsidRPr="006201AD" w:rsidRDefault="009F246A" w:rsidP="00782DF4">
            <w:r w:rsidRPr="006201AD">
              <w:t>Name</w:t>
            </w:r>
          </w:p>
        </w:tc>
        <w:tc>
          <w:tcPr>
            <w:tcW w:w="1260" w:type="dxa"/>
          </w:tcPr>
          <w:p w:rsidR="009F246A" w:rsidRPr="006201AD" w:rsidRDefault="009F246A" w:rsidP="00782DF4">
            <w:r w:rsidRPr="006201AD">
              <w:t>Value</w:t>
            </w:r>
          </w:p>
        </w:tc>
        <w:tc>
          <w:tcPr>
            <w:tcW w:w="4005" w:type="dxa"/>
          </w:tcPr>
          <w:p w:rsidR="009F246A" w:rsidRPr="006201AD" w:rsidRDefault="009F246A" w:rsidP="00782DF4">
            <w:r w:rsidRPr="006201AD">
              <w:t>Description</w:t>
            </w:r>
          </w:p>
        </w:tc>
      </w:tr>
      <w:tr w:rsidR="009F246A" w:rsidRPr="006201AD" w:rsidTr="00782DF4">
        <w:tc>
          <w:tcPr>
            <w:tcW w:w="3978" w:type="dxa"/>
          </w:tcPr>
          <w:p w:rsidR="009F246A" w:rsidRPr="006201AD" w:rsidRDefault="009F246A" w:rsidP="00782DF4">
            <w:r w:rsidRPr="006201AD">
              <w:t>HAL_SHARED_MEM_OFFSET</w:t>
            </w:r>
          </w:p>
        </w:tc>
        <w:tc>
          <w:tcPr>
            <w:tcW w:w="1260" w:type="dxa"/>
          </w:tcPr>
          <w:p w:rsidR="009F246A" w:rsidRPr="006201AD" w:rsidRDefault="009F246A" w:rsidP="00782DF4">
            <w:r>
              <w:t>0x0FFC</w:t>
            </w:r>
          </w:p>
        </w:tc>
        <w:tc>
          <w:tcPr>
            <w:tcW w:w="4005" w:type="dxa"/>
          </w:tcPr>
          <w:p w:rsidR="009F246A" w:rsidRPr="006201AD" w:rsidRDefault="009F246A" w:rsidP="00AF5440">
            <w:r w:rsidRPr="006201AD">
              <w:t xml:space="preserve">offset of shared memory </w:t>
            </w:r>
            <w:r w:rsidR="00AF5440">
              <w:t xml:space="preserve">region </w:t>
            </w:r>
            <w:r w:rsidRPr="006201AD">
              <w:t>within GRAM</w:t>
            </w:r>
            <w:r>
              <w:t xml:space="preserve">  (packed view)</w:t>
            </w:r>
          </w:p>
        </w:tc>
      </w:tr>
      <w:tr w:rsidR="00FC5FF2" w:rsidRPr="006201AD" w:rsidTr="00782DF4">
        <w:tc>
          <w:tcPr>
            <w:tcW w:w="3978" w:type="dxa"/>
          </w:tcPr>
          <w:p w:rsidR="00FC5FF2" w:rsidRPr="006201AD" w:rsidRDefault="00FC5FF2" w:rsidP="00FC5FF2">
            <w:r>
              <w:lastRenderedPageBreak/>
              <w:t>HOSTPORT NUMBER</w:t>
            </w:r>
          </w:p>
        </w:tc>
        <w:tc>
          <w:tcPr>
            <w:tcW w:w="1260" w:type="dxa"/>
          </w:tcPr>
          <w:p w:rsidR="00FC5FF2" w:rsidRPr="006201AD" w:rsidRDefault="00FC5FF2" w:rsidP="00FC5FF2">
            <w:r>
              <w:t>0-3</w:t>
            </w:r>
          </w:p>
        </w:tc>
        <w:tc>
          <w:tcPr>
            <w:tcW w:w="4005" w:type="dxa"/>
          </w:tcPr>
          <w:p w:rsidR="00FC5FF2" w:rsidRPr="006201AD" w:rsidRDefault="00FC5FF2" w:rsidP="00FC5FF2">
            <w:r>
              <w:t>This number decides the offsets to set of hostport registers.</w:t>
            </w:r>
          </w:p>
        </w:tc>
      </w:tr>
    </w:tbl>
    <w:p w:rsidR="009F246A" w:rsidRDefault="009F246A" w:rsidP="009F246A">
      <w:pPr>
        <w:pStyle w:val="Heading3"/>
        <w:pageBreakBefore/>
        <w:ind w:left="1282" w:hanging="1282"/>
      </w:pPr>
      <w:bookmarkStart w:id="23" w:name="_Toc365383890"/>
      <w:bookmarkStart w:id="24" w:name="_Ref365640444"/>
      <w:bookmarkStart w:id="25" w:name="_Toc368392876"/>
      <w:bookmarkStart w:id="26" w:name="_Toc368427890"/>
      <w:bookmarkStart w:id="27" w:name="_Toc461116665"/>
      <w:bookmarkStart w:id="28" w:name="_Toc461810628"/>
      <w:bookmarkStart w:id="29" w:name="_Toc474339904"/>
      <w:r>
        <w:lastRenderedPageBreak/>
        <w:t>Message format</w:t>
      </w:r>
      <w:bookmarkEnd w:id="23"/>
      <w:bookmarkEnd w:id="24"/>
      <w:bookmarkEnd w:id="25"/>
      <w:bookmarkEnd w:id="26"/>
      <w:bookmarkEnd w:id="27"/>
      <w:bookmarkEnd w:id="28"/>
      <w:bookmarkEnd w:id="29"/>
    </w:p>
    <w:p w:rsidR="009F246A" w:rsidRPr="006867CE" w:rsidRDefault="009F246A" w:rsidP="009F246A">
      <w:pPr>
        <w:keepLines/>
      </w:pPr>
      <w:r>
        <w:rPr>
          <w:noProof/>
          <w:lang w:val="en-IN" w:eastAsia="en-IN"/>
        </w:rPr>
        <mc:AlternateContent>
          <mc:Choice Requires="wps">
            <w:drawing>
              <wp:anchor distT="0" distB="0" distL="114300" distR="114300" simplePos="0" relativeHeight="251666432" behindDoc="0" locked="0" layoutInCell="1" allowOverlap="1" wp14:anchorId="6E10FB80" wp14:editId="1C8D438E">
                <wp:simplePos x="0" y="0"/>
                <wp:positionH relativeFrom="column">
                  <wp:posOffset>3455670</wp:posOffset>
                </wp:positionH>
                <wp:positionV relativeFrom="paragraph">
                  <wp:posOffset>139065</wp:posOffset>
                </wp:positionV>
                <wp:extent cx="356235" cy="356235"/>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75E3" w:rsidRDefault="005175E3" w:rsidP="009F246A">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2.1pt;margin-top:10.95pt;width:28.05pt;height:2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" filled="f" stroked="f">
                <v:textbox>
                  <w:txbxContent>
                    <w:p w:rsidR="005175E3" w:rsidRDefault="005175E3" w:rsidP="009F246A">
                      <w:r>
                        <w:t>7</w:t>
                      </w:r>
                    </w:p>
                  </w:txbxContent>
                </v:textbox>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72656132" wp14:editId="364EA75D">
                <wp:simplePos x="0" y="0"/>
                <wp:positionH relativeFrom="column">
                  <wp:posOffset>4714875</wp:posOffset>
                </wp:positionH>
                <wp:positionV relativeFrom="paragraph">
                  <wp:posOffset>129540</wp:posOffset>
                </wp:positionV>
                <wp:extent cx="356235" cy="35623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75E3" w:rsidRDefault="005175E3" w:rsidP="009F246A">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1.25pt;margin-top:10.2pt;width:28.05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" filled="f" stroked="f">
                <v:textbox>
                  <w:txbxContent>
                    <w:p w:rsidR="005175E3" w:rsidRDefault="005175E3" w:rsidP="009F246A">
                      <w:r>
                        <w:t>0</w:t>
                      </w:r>
                    </w:p>
                  </w:txbxContent>
                </v:textbox>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277595B" wp14:editId="37AB9EDF">
                <wp:simplePos x="0" y="0"/>
                <wp:positionH relativeFrom="column">
                  <wp:posOffset>-119380</wp:posOffset>
                </wp:positionH>
                <wp:positionV relativeFrom="paragraph">
                  <wp:posOffset>103505</wp:posOffset>
                </wp:positionV>
                <wp:extent cx="356235" cy="3714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7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75E3" w:rsidRDefault="005175E3" w:rsidP="009F246A">
                            <w:r>
                              <w:t>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9.4pt;margin-top:8.15pt;width:28.0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" filled="f" stroked="f">
                <v:textbox>
                  <w:txbxContent>
                    <w:p w:rsidR="005175E3" w:rsidRDefault="005175E3" w:rsidP="009F246A">
                      <w:r>
                        <w:t>31</w:t>
                      </w:r>
                    </w:p>
                  </w:txbxContent>
                </v:textbox>
              </v:shape>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4DFAAE4D" wp14:editId="24FD8FEC">
                <wp:simplePos x="0" y="0"/>
                <wp:positionH relativeFrom="column">
                  <wp:posOffset>1115695</wp:posOffset>
                </wp:positionH>
                <wp:positionV relativeFrom="paragraph">
                  <wp:posOffset>103505</wp:posOffset>
                </wp:positionV>
                <wp:extent cx="356235" cy="356235"/>
                <wp:effectExtent l="0" t="0" r="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75E3" w:rsidRDefault="005175E3" w:rsidP="009F246A">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87.85pt;margin-top:8.15pt;width:28.05pt;height:2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" filled="f" stroked="f">
                <v:textbox>
                  <w:txbxContent>
                    <w:p w:rsidR="005175E3" w:rsidRDefault="005175E3" w:rsidP="009F246A">
                      <w:r>
                        <w:t>23</w:t>
                      </w: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2E87234F" wp14:editId="1162479F">
                <wp:simplePos x="0" y="0"/>
                <wp:positionH relativeFrom="column">
                  <wp:posOffset>2293620</wp:posOffset>
                </wp:positionH>
                <wp:positionV relativeFrom="paragraph">
                  <wp:posOffset>129540</wp:posOffset>
                </wp:positionV>
                <wp:extent cx="356235" cy="356235"/>
                <wp:effectExtent l="0" t="0" r="0"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75E3" w:rsidRDefault="005175E3" w:rsidP="009F246A">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80.6pt;margin-top:10.2pt;width:28.0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" filled="f" stroked="f">
                <v:textbox>
                  <w:txbxContent>
                    <w:p w:rsidR="005175E3" w:rsidRDefault="005175E3" w:rsidP="009F246A">
                      <w:r>
                        <w:t>15</w:t>
                      </w:r>
                    </w:p>
                  </w:txbxContent>
                </v:textbox>
              </v:shape>
            </w:pict>
          </mc:Fallback>
        </mc:AlternateContent>
      </w:r>
      <w:r w:rsidRPr="006867CE">
        <w:t xml:space="preserve">The format of messages </w:t>
      </w:r>
      <w:r>
        <w:t xml:space="preserve">exchanged between host and RPU </w:t>
      </w:r>
      <w:r w:rsidRPr="006867CE">
        <w:t>is given in the diagram below:</w:t>
      </w:r>
    </w:p>
    <w:p w:rsidR="009F246A" w:rsidRPr="006867CE" w:rsidRDefault="009F246A" w:rsidP="009F246A">
      <w:pPr>
        <w:keepLines/>
      </w:pPr>
      <w:r>
        <w:rPr>
          <w:noProof/>
          <w:lang w:val="en-IN" w:eastAsia="en-IN"/>
        </w:rPr>
        <mc:AlternateContent>
          <mc:Choice Requires="wps">
            <w:drawing>
              <wp:anchor distT="0" distB="0" distL="114300" distR="114300" simplePos="0" relativeHeight="251660288" behindDoc="0" locked="0" layoutInCell="1" allowOverlap="1" wp14:anchorId="026261E7" wp14:editId="135284CE">
                <wp:simplePos x="0" y="0"/>
                <wp:positionH relativeFrom="column">
                  <wp:posOffset>5343525</wp:posOffset>
                </wp:positionH>
                <wp:positionV relativeFrom="paragraph">
                  <wp:posOffset>164465</wp:posOffset>
                </wp:positionV>
                <wp:extent cx="712470" cy="71247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712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75E3" w:rsidRDefault="005175E3" w:rsidP="009F246A">
                            <w:r>
                              <w:t>Command/Event 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20.75pt;margin-top:12.95pt;width:56.1pt;height: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" filled="f" stroked="f">
                <v:textbox>
                  <w:txbxContent>
                    <w:p w:rsidR="005175E3" w:rsidRDefault="005175E3" w:rsidP="009F246A">
                      <w:r>
                        <w:t>Command/Event Header</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5FBD9AEB" wp14:editId="07ED102D">
                <wp:simplePos x="0" y="0"/>
                <wp:positionH relativeFrom="column">
                  <wp:posOffset>5267960</wp:posOffset>
                </wp:positionH>
                <wp:positionV relativeFrom="paragraph">
                  <wp:posOffset>172085</wp:posOffset>
                </wp:positionV>
                <wp:extent cx="118745" cy="712470"/>
                <wp:effectExtent l="5715" t="5715" r="8890" b="5715"/>
                <wp:wrapNone/>
                <wp:docPr id="8"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712470"/>
                        </a:xfrm>
                        <a:prstGeom prst="rightBrace">
                          <a:avLst>
                            <a:gd name="adj1" fmla="val 5000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414.8pt;margin-top:13.55pt;width:9.35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"/>
            </w:pict>
          </mc:Fallback>
        </mc:AlternateContent>
      </w:r>
    </w:p>
    <w:tbl>
      <w:tblPr>
        <w:tblpPr w:leftFromText="180" w:rightFromText="180" w:vertAnchor="text" w:horzAnchor="page" w:tblpX="1534"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6"/>
        <w:gridCol w:w="3857"/>
      </w:tblGrid>
      <w:tr w:rsidR="009F246A" w:rsidRPr="006867CE" w:rsidTr="00782DF4">
        <w:trPr>
          <w:trHeight w:val="425"/>
        </w:trPr>
        <w:tc>
          <w:tcPr>
            <w:tcW w:w="7713" w:type="dxa"/>
            <w:gridSpan w:val="2"/>
          </w:tcPr>
          <w:p w:rsidR="009F246A" w:rsidRPr="006867CE" w:rsidRDefault="009F246A" w:rsidP="00782DF4">
            <w:pPr>
              <w:keepLines/>
            </w:pPr>
            <w:r>
              <w:t xml:space="preserve">                                                  HAL_PRIV_DATA</w:t>
            </w:r>
          </w:p>
        </w:tc>
      </w:tr>
      <w:tr w:rsidR="009F246A" w:rsidRPr="006867CE" w:rsidTr="00782DF4">
        <w:trPr>
          <w:trHeight w:val="425"/>
        </w:trPr>
        <w:tc>
          <w:tcPr>
            <w:tcW w:w="3856" w:type="dxa"/>
          </w:tcPr>
          <w:p w:rsidR="009F246A" w:rsidRPr="006867CE" w:rsidRDefault="009F246A" w:rsidP="00782DF4">
            <w:pPr>
              <w:keepLines/>
            </w:pPr>
            <w:r>
              <w:t xml:space="preserve">                              Queue Number</w:t>
            </w:r>
          </w:p>
        </w:tc>
        <w:tc>
          <w:tcPr>
            <w:tcW w:w="3857" w:type="dxa"/>
          </w:tcPr>
          <w:p w:rsidR="009F246A" w:rsidRPr="006867CE" w:rsidRDefault="009F246A" w:rsidP="00782DF4">
            <w:pPr>
              <w:keepLines/>
            </w:pPr>
            <w:r>
              <w:t xml:space="preserve">             Descriptor Number</w:t>
            </w:r>
          </w:p>
        </w:tc>
      </w:tr>
      <w:tr w:rsidR="009F246A" w:rsidRPr="006867CE" w:rsidTr="00782DF4">
        <w:trPr>
          <w:trHeight w:val="410"/>
        </w:trPr>
        <w:tc>
          <w:tcPr>
            <w:tcW w:w="7713" w:type="dxa"/>
            <w:gridSpan w:val="2"/>
          </w:tcPr>
          <w:p w:rsidR="009F246A" w:rsidRPr="006867CE" w:rsidRDefault="009F246A" w:rsidP="00782DF4">
            <w:pPr>
              <w:keepLines/>
            </w:pPr>
            <w:r>
              <w:t xml:space="preserve">                                                    Payload length</w:t>
            </w:r>
          </w:p>
        </w:tc>
      </w:tr>
      <w:tr w:rsidR="009F246A" w:rsidRPr="006867CE" w:rsidTr="00782DF4">
        <w:trPr>
          <w:trHeight w:val="410"/>
        </w:trPr>
        <w:tc>
          <w:tcPr>
            <w:tcW w:w="7713" w:type="dxa"/>
            <w:gridSpan w:val="2"/>
          </w:tcPr>
          <w:p w:rsidR="009F246A" w:rsidRDefault="009F246A" w:rsidP="00782DF4">
            <w:pPr>
              <w:keepLines/>
            </w:pPr>
            <w:r>
              <w:t xml:space="preserve">                                                        Identifier</w:t>
            </w:r>
          </w:p>
        </w:tc>
      </w:tr>
      <w:tr w:rsidR="009F246A" w:rsidRPr="006867CE" w:rsidTr="00782DF4">
        <w:trPr>
          <w:trHeight w:val="410"/>
        </w:trPr>
        <w:tc>
          <w:tcPr>
            <w:tcW w:w="7713" w:type="dxa"/>
            <w:gridSpan w:val="2"/>
          </w:tcPr>
          <w:p w:rsidR="009F246A" w:rsidRDefault="009F246A" w:rsidP="00782DF4">
            <w:pPr>
              <w:keepLines/>
            </w:pPr>
            <w:r>
              <w:t xml:space="preserve">                                                        Length</w:t>
            </w:r>
          </w:p>
        </w:tc>
      </w:tr>
      <w:tr w:rsidR="009F246A" w:rsidRPr="006867CE" w:rsidTr="00782DF4">
        <w:trPr>
          <w:trHeight w:val="410"/>
        </w:trPr>
        <w:tc>
          <w:tcPr>
            <w:tcW w:w="7713" w:type="dxa"/>
            <w:gridSpan w:val="2"/>
          </w:tcPr>
          <w:p w:rsidR="009F246A" w:rsidRDefault="009F246A" w:rsidP="00782DF4">
            <w:pPr>
              <w:keepLines/>
            </w:pPr>
            <w:r>
              <w:t xml:space="preserve">                                                    More commands</w:t>
            </w:r>
          </w:p>
        </w:tc>
      </w:tr>
      <w:tr w:rsidR="009F246A" w:rsidRPr="006867CE" w:rsidTr="00782DF4">
        <w:trPr>
          <w:trHeight w:val="1937"/>
        </w:trPr>
        <w:tc>
          <w:tcPr>
            <w:tcW w:w="7713" w:type="dxa"/>
            <w:gridSpan w:val="2"/>
          </w:tcPr>
          <w:p w:rsidR="009F246A" w:rsidRPr="006867CE" w:rsidRDefault="009F246A" w:rsidP="00782DF4">
            <w:pPr>
              <w:keepLines/>
            </w:pPr>
            <w:r w:rsidRPr="006867CE">
              <w:t xml:space="preserve">                                              </w:t>
            </w:r>
          </w:p>
          <w:p w:rsidR="009F246A" w:rsidRPr="006867CE" w:rsidRDefault="009F246A" w:rsidP="00782DF4">
            <w:pPr>
              <w:keepLines/>
            </w:pPr>
          </w:p>
          <w:p w:rsidR="009F246A" w:rsidRPr="006867CE" w:rsidRDefault="009F246A" w:rsidP="00782DF4">
            <w:pPr>
              <w:keepLines/>
            </w:pPr>
            <w:r w:rsidRPr="006867CE">
              <w:t xml:space="preserve">                                           Command/Event Data</w:t>
            </w:r>
          </w:p>
        </w:tc>
      </w:tr>
    </w:tbl>
    <w:p w:rsidR="009F246A" w:rsidRPr="006867CE" w:rsidRDefault="009F246A" w:rsidP="009F246A">
      <w:pPr>
        <w:keepLines/>
      </w:pPr>
    </w:p>
    <w:p w:rsidR="009F246A" w:rsidRPr="006867CE" w:rsidRDefault="009F246A" w:rsidP="009F246A">
      <w:pPr>
        <w:keepLines/>
      </w:pPr>
    </w:p>
    <w:p w:rsidR="009F246A" w:rsidRPr="006867CE" w:rsidRDefault="009F246A" w:rsidP="009F246A">
      <w:pPr>
        <w:keepLines/>
      </w:pPr>
      <w:r>
        <w:rPr>
          <w:noProof/>
          <w:lang w:val="en-IN" w:eastAsia="en-IN"/>
        </w:rPr>
        <mc:AlternateContent>
          <mc:Choice Requires="wps">
            <w:drawing>
              <wp:anchor distT="0" distB="0" distL="114300" distR="114300" simplePos="0" relativeHeight="251661312" behindDoc="0" locked="0" layoutInCell="1" allowOverlap="1" wp14:anchorId="2C9249EB" wp14:editId="032A7F5C">
                <wp:simplePos x="0" y="0"/>
                <wp:positionH relativeFrom="column">
                  <wp:posOffset>5224780</wp:posOffset>
                </wp:positionH>
                <wp:positionV relativeFrom="paragraph">
                  <wp:posOffset>130175</wp:posOffset>
                </wp:positionV>
                <wp:extent cx="161925" cy="1564005"/>
                <wp:effectExtent l="10160" t="10795" r="8890" b="6350"/>
                <wp:wrapNone/>
                <wp:docPr id="10"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1564005"/>
                        </a:xfrm>
                        <a:prstGeom prst="rightBrace">
                          <a:avLst>
                            <a:gd name="adj1" fmla="val 8049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10" o:spid="_x0000_s1026" type="#_x0000_t88" style="position:absolute;margin-left:411.4pt;margin-top:10.25pt;width:12.75pt;height:1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"/>
            </w:pict>
          </mc:Fallback>
        </mc:AlternateContent>
      </w:r>
    </w:p>
    <w:p w:rsidR="009F246A" w:rsidRPr="006867CE" w:rsidRDefault="009F246A" w:rsidP="009F246A">
      <w:pPr>
        <w:keepLines/>
      </w:pPr>
    </w:p>
    <w:p w:rsidR="009F246A" w:rsidRPr="006867CE" w:rsidRDefault="009F246A" w:rsidP="009F246A">
      <w:pPr>
        <w:keepLines/>
      </w:pPr>
    </w:p>
    <w:p w:rsidR="009F246A" w:rsidRPr="006867CE" w:rsidRDefault="009F246A" w:rsidP="009F246A">
      <w:pPr>
        <w:keepLines/>
      </w:pPr>
    </w:p>
    <w:p w:rsidR="009F246A" w:rsidRPr="006867CE" w:rsidRDefault="009F246A" w:rsidP="009F246A">
      <w:pPr>
        <w:keepLines/>
      </w:pPr>
    </w:p>
    <w:p w:rsidR="009F246A" w:rsidRPr="006867CE" w:rsidRDefault="009F246A" w:rsidP="009F246A">
      <w:pPr>
        <w:keepLines/>
      </w:pPr>
    </w:p>
    <w:p w:rsidR="009F246A" w:rsidRDefault="009F246A" w:rsidP="009F246A">
      <w:pPr>
        <w:keepLines/>
      </w:pPr>
    </w:p>
    <w:p w:rsidR="009F246A" w:rsidRDefault="009F246A" w:rsidP="009F246A">
      <w:pPr>
        <w:keepLines/>
      </w:pPr>
    </w:p>
    <w:p w:rsidR="009F246A" w:rsidRDefault="009F246A" w:rsidP="009F246A">
      <w:pPr>
        <w:keepLines/>
      </w:pPr>
    </w:p>
    <w:p w:rsidR="009F246A" w:rsidRDefault="009F246A" w:rsidP="009F246A">
      <w:pPr>
        <w:keepLines/>
      </w:pPr>
    </w:p>
    <w:p w:rsidR="009F246A" w:rsidRDefault="009F246A" w:rsidP="009F246A"/>
    <w:p w:rsidR="009F246A" w:rsidRDefault="009F246A" w:rsidP="009F246A"/>
    <w:p w:rsidR="009F246A" w:rsidRDefault="009F246A" w:rsidP="009F246A"/>
    <w:p w:rsidR="009F246A" w:rsidRDefault="009F246A" w:rsidP="009F246A"/>
    <w:p w:rsidR="009F246A" w:rsidRDefault="009F246A" w:rsidP="009F246A">
      <w:r w:rsidRPr="006867CE">
        <w:t xml:space="preserve">Messages from </w:t>
      </w:r>
      <w:r>
        <w:t>host to RPU</w:t>
      </w:r>
      <w:r w:rsidRPr="006867CE">
        <w:t xml:space="preserve"> are called commands while those from </w:t>
      </w:r>
      <w:r>
        <w:t>RPU</w:t>
      </w:r>
      <w:r w:rsidRPr="006867CE">
        <w:t xml:space="preserve"> to </w:t>
      </w:r>
      <w:r>
        <w:t>host</w:t>
      </w:r>
      <w:r w:rsidRPr="006867CE">
        <w:t xml:space="preserve"> are called events.</w:t>
      </w:r>
      <w:r>
        <w:t xml:space="preserve"> Every message has a reserved area at the top for internal use by the HAL. Following the HAL reserved area, e</w:t>
      </w:r>
      <w:r w:rsidRPr="006867CE">
        <w:t>very command/event h</w:t>
      </w:r>
      <w:r>
        <w:t>as 8 bytes in which the descriptor number, queue number and payload length, ID, length and more_cmd_data fields are encoded as shown in the figure above. These fields are valid only when the command/event has a payload associated with it.</w:t>
      </w:r>
    </w:p>
    <w:p w:rsidR="009F246A" w:rsidRPr="006867CE" w:rsidRDefault="009F246A" w:rsidP="009F246A">
      <w:r>
        <w:t xml:space="preserve">The payload pointer itself is passed to the HAL as one of the arguments of the hal_send() API. This is indicated when the descriptor number is encoded as a value other than 0xFFFF. The queue number, descriptor number and payload length are related to the payload and this information can be used by the HAL to maintain a mapping between descriptors and actual payloads.  The actual command or event data follows the payload length field and its length can be variable. </w:t>
      </w:r>
      <w:r w:rsidRPr="006867CE">
        <w:t>The little-endian format is assumed for all</w:t>
      </w:r>
      <w:r>
        <w:t xml:space="preserve"> the commands and the events</w:t>
      </w:r>
      <w:r w:rsidRPr="006867CE">
        <w:t>.</w:t>
      </w:r>
    </w:p>
    <w:p w:rsidR="009F246A" w:rsidRPr="006867CE" w:rsidRDefault="009F246A" w:rsidP="009F246A">
      <w:pPr>
        <w:pStyle w:val="HSNormal"/>
        <w:rPr>
          <w:rFonts w:ascii="Arial" w:hAnsi="Arial" w:cs="Arial"/>
          <w:sz w:val="20"/>
        </w:rPr>
      </w:pPr>
    </w:p>
    <w:tbl>
      <w:tblPr>
        <w:tblStyle w:val="TableGrid"/>
        <w:tblW w:w="0" w:type="auto"/>
        <w:tblLayout w:type="fixed"/>
        <w:tblLook w:val="01E0" w:firstRow="1" w:lastRow="1" w:firstColumn="1" w:lastColumn="1" w:noHBand="0" w:noVBand="0"/>
      </w:tblPr>
      <w:tblGrid>
        <w:gridCol w:w="2538"/>
        <w:gridCol w:w="1170"/>
        <w:gridCol w:w="5535"/>
      </w:tblGrid>
      <w:tr w:rsidR="009F246A" w:rsidRPr="006867CE" w:rsidTr="00AF5440">
        <w:trPr>
          <w:cnfStyle w:val="100000000000" w:firstRow="1" w:lastRow="0" w:firstColumn="0" w:lastColumn="0" w:oddVBand="0" w:evenVBand="0" w:oddHBand="0" w:evenHBand="0" w:firstRowFirstColumn="0" w:firstRowLastColumn="0" w:lastRowFirstColumn="0" w:lastRowLastColumn="0"/>
        </w:trPr>
        <w:tc>
          <w:tcPr>
            <w:tcW w:w="2538" w:type="dxa"/>
          </w:tcPr>
          <w:p w:rsidR="009F246A" w:rsidRPr="006867CE" w:rsidRDefault="009F246A" w:rsidP="00782DF4">
            <w:r w:rsidRPr="006867CE">
              <w:t>Field Name</w:t>
            </w:r>
          </w:p>
        </w:tc>
        <w:tc>
          <w:tcPr>
            <w:tcW w:w="1170" w:type="dxa"/>
          </w:tcPr>
          <w:p w:rsidR="009F246A" w:rsidRPr="006867CE" w:rsidRDefault="009F246A" w:rsidP="00782DF4">
            <w:r w:rsidRPr="006867CE">
              <w:t>Length (in Bytes)</w:t>
            </w:r>
          </w:p>
        </w:tc>
        <w:tc>
          <w:tcPr>
            <w:tcW w:w="5535" w:type="dxa"/>
          </w:tcPr>
          <w:p w:rsidR="009F246A" w:rsidRPr="006867CE" w:rsidRDefault="009F246A" w:rsidP="00782DF4">
            <w:r w:rsidRPr="006867CE">
              <w:t>Description</w:t>
            </w:r>
          </w:p>
        </w:tc>
      </w:tr>
      <w:tr w:rsidR="009F246A" w:rsidRPr="006867CE" w:rsidTr="00AF5440">
        <w:tc>
          <w:tcPr>
            <w:tcW w:w="2538" w:type="dxa"/>
          </w:tcPr>
          <w:p w:rsidR="009F246A" w:rsidRPr="00BF17EE" w:rsidRDefault="009F246A" w:rsidP="00782DF4">
            <w:r w:rsidRPr="00BF17EE">
              <w:t>HAL_PRIV_DATA</w:t>
            </w:r>
          </w:p>
        </w:tc>
        <w:tc>
          <w:tcPr>
            <w:tcW w:w="1170" w:type="dxa"/>
          </w:tcPr>
          <w:p w:rsidR="009F246A" w:rsidRPr="00BF17EE" w:rsidRDefault="009F246A" w:rsidP="00782DF4">
            <w:r w:rsidRPr="00BF17EE">
              <w:t>8</w:t>
            </w:r>
          </w:p>
        </w:tc>
        <w:tc>
          <w:tcPr>
            <w:tcW w:w="5535" w:type="dxa"/>
          </w:tcPr>
          <w:p w:rsidR="009F246A" w:rsidRPr="00BF17EE" w:rsidRDefault="009F246A" w:rsidP="00782DF4">
            <w:r w:rsidRPr="00BF17EE">
              <w:t>For internal use by the HAL</w:t>
            </w:r>
          </w:p>
        </w:tc>
      </w:tr>
      <w:tr w:rsidR="009F246A" w:rsidRPr="006867CE" w:rsidTr="00AF5440">
        <w:tc>
          <w:tcPr>
            <w:tcW w:w="2538" w:type="dxa"/>
          </w:tcPr>
          <w:p w:rsidR="009F246A" w:rsidRPr="006867CE" w:rsidRDefault="009F246A" w:rsidP="00782DF4">
            <w:r>
              <w:t>Descriptor Number</w:t>
            </w:r>
          </w:p>
        </w:tc>
        <w:tc>
          <w:tcPr>
            <w:tcW w:w="1170" w:type="dxa"/>
          </w:tcPr>
          <w:p w:rsidR="009F246A" w:rsidRPr="006867CE" w:rsidRDefault="009F246A" w:rsidP="00782DF4">
            <w:r>
              <w:t>2</w:t>
            </w:r>
          </w:p>
        </w:tc>
        <w:tc>
          <w:tcPr>
            <w:tcW w:w="5535" w:type="dxa"/>
          </w:tcPr>
          <w:p w:rsidR="009F246A" w:rsidRPr="006867CE" w:rsidRDefault="009F246A" w:rsidP="00782DF4">
            <w:r>
              <w:t>Descriptor ID – If not 0xFFFF, indicates the descriptor ID of a command which has a payload</w:t>
            </w:r>
          </w:p>
        </w:tc>
      </w:tr>
      <w:tr w:rsidR="009F246A" w:rsidRPr="006867CE" w:rsidTr="00AF5440">
        <w:tc>
          <w:tcPr>
            <w:tcW w:w="2538" w:type="dxa"/>
          </w:tcPr>
          <w:p w:rsidR="009F246A" w:rsidRPr="006867CE" w:rsidRDefault="009F246A" w:rsidP="00782DF4">
            <w:r>
              <w:t>Queue Number</w:t>
            </w:r>
          </w:p>
        </w:tc>
        <w:tc>
          <w:tcPr>
            <w:tcW w:w="1170" w:type="dxa"/>
          </w:tcPr>
          <w:p w:rsidR="009F246A" w:rsidRPr="006867CE" w:rsidRDefault="009F246A" w:rsidP="00782DF4">
            <w:r>
              <w:t>2</w:t>
            </w:r>
          </w:p>
        </w:tc>
        <w:tc>
          <w:tcPr>
            <w:tcW w:w="5535" w:type="dxa"/>
          </w:tcPr>
          <w:p w:rsidR="009F246A" w:rsidRPr="006867CE" w:rsidRDefault="009F246A" w:rsidP="00782DF4">
            <w:r>
              <w:t>Queue Num: Indicates which queue this packet belongs to. Valid only when Descriptor Number is not equal to 0xFFFF</w:t>
            </w:r>
          </w:p>
        </w:tc>
      </w:tr>
      <w:tr w:rsidR="009F246A" w:rsidRPr="006867CE" w:rsidTr="00AF5440">
        <w:tc>
          <w:tcPr>
            <w:tcW w:w="2538" w:type="dxa"/>
          </w:tcPr>
          <w:p w:rsidR="009F246A" w:rsidRDefault="009F246A" w:rsidP="00782DF4">
            <w:r>
              <w:t>Payload length</w:t>
            </w:r>
          </w:p>
        </w:tc>
        <w:tc>
          <w:tcPr>
            <w:tcW w:w="1170" w:type="dxa"/>
          </w:tcPr>
          <w:p w:rsidR="009F246A" w:rsidRDefault="009F246A" w:rsidP="00782DF4">
            <w:r>
              <w:t>4</w:t>
            </w:r>
          </w:p>
        </w:tc>
        <w:tc>
          <w:tcPr>
            <w:tcW w:w="5535" w:type="dxa"/>
          </w:tcPr>
          <w:p w:rsidR="009F246A" w:rsidRDefault="009F246A" w:rsidP="00782DF4">
            <w:r>
              <w:t>The length of payload. Valid only when Descriptor Number is not equal to 0xFFFF</w:t>
            </w:r>
          </w:p>
        </w:tc>
      </w:tr>
      <w:tr w:rsidR="009F246A" w:rsidRPr="006867CE" w:rsidTr="00AF5440">
        <w:tc>
          <w:tcPr>
            <w:tcW w:w="2538" w:type="dxa"/>
          </w:tcPr>
          <w:p w:rsidR="009F246A" w:rsidRDefault="009F246A" w:rsidP="00782DF4">
            <w:r>
              <w:t>Length</w:t>
            </w:r>
          </w:p>
        </w:tc>
        <w:tc>
          <w:tcPr>
            <w:tcW w:w="1170" w:type="dxa"/>
          </w:tcPr>
          <w:p w:rsidR="009F246A" w:rsidRDefault="009F246A" w:rsidP="00782DF4">
            <w:r>
              <w:t>4</w:t>
            </w:r>
          </w:p>
        </w:tc>
        <w:tc>
          <w:tcPr>
            <w:tcW w:w="5535" w:type="dxa"/>
          </w:tcPr>
          <w:p w:rsidR="009F246A" w:rsidRDefault="009F246A" w:rsidP="00782DF4">
            <w:r>
              <w:t>Size of Command/Event Payload</w:t>
            </w:r>
          </w:p>
        </w:tc>
      </w:tr>
      <w:tr w:rsidR="009F246A" w:rsidRPr="006867CE" w:rsidTr="00AF5440">
        <w:tc>
          <w:tcPr>
            <w:tcW w:w="2538" w:type="dxa"/>
          </w:tcPr>
          <w:p w:rsidR="009F246A" w:rsidRDefault="009F246A" w:rsidP="00782DF4">
            <w:r>
              <w:t>More_cmd_data</w:t>
            </w:r>
          </w:p>
        </w:tc>
        <w:tc>
          <w:tcPr>
            <w:tcW w:w="1170" w:type="dxa"/>
          </w:tcPr>
          <w:p w:rsidR="009F246A" w:rsidRDefault="009F246A" w:rsidP="00782DF4">
            <w:r>
              <w:t>4</w:t>
            </w:r>
          </w:p>
        </w:tc>
        <w:tc>
          <w:tcPr>
            <w:tcW w:w="5535" w:type="dxa"/>
          </w:tcPr>
          <w:p w:rsidR="009F246A" w:rsidRDefault="009F246A" w:rsidP="00782DF4">
            <w:r>
              <w:t>TX: Indicates fragmented command and presence of more fragments.</w:t>
            </w:r>
          </w:p>
          <w:p w:rsidR="009F246A" w:rsidRDefault="009F246A" w:rsidP="00F843D4">
            <w:r>
              <w:t xml:space="preserve">RX: </w:t>
            </w:r>
            <w:r w:rsidR="00F843D4">
              <w:t xml:space="preserve"> </w:t>
            </w:r>
            <w:r>
              <w:t xml:space="preserve">  0 </w:t>
            </w:r>
            <w:r>
              <w:sym w:font="Wingdings" w:char="F0E8"/>
            </w:r>
            <w:r>
              <w:t xml:space="preserve"> Non-QoS</w:t>
            </w:r>
            <w:r w:rsidR="00F843D4">
              <w:t xml:space="preserve">  </w:t>
            </w:r>
            <w:r>
              <w:t xml:space="preserve">  1</w:t>
            </w:r>
            <w:r>
              <w:sym w:font="Wingdings" w:char="F0E8"/>
            </w:r>
            <w:r>
              <w:t xml:space="preserve"> Qos.</w:t>
            </w:r>
          </w:p>
        </w:tc>
      </w:tr>
      <w:tr w:rsidR="009F246A" w:rsidRPr="006867CE" w:rsidTr="00AF5440">
        <w:tc>
          <w:tcPr>
            <w:tcW w:w="2538" w:type="dxa"/>
          </w:tcPr>
          <w:p w:rsidR="009F246A" w:rsidRDefault="009F246A" w:rsidP="00782DF4">
            <w:r>
              <w:t>Command/Event Data</w:t>
            </w:r>
          </w:p>
        </w:tc>
        <w:tc>
          <w:tcPr>
            <w:tcW w:w="1170" w:type="dxa"/>
          </w:tcPr>
          <w:p w:rsidR="009F246A" w:rsidRDefault="009F246A" w:rsidP="00782DF4">
            <w:r>
              <w:t>Command/Event dependent</w:t>
            </w:r>
          </w:p>
        </w:tc>
        <w:tc>
          <w:tcPr>
            <w:tcW w:w="5535" w:type="dxa"/>
          </w:tcPr>
          <w:p w:rsidR="009F246A" w:rsidRDefault="009F246A" w:rsidP="00782DF4">
            <w:r>
              <w:t>Contains the actual Host&lt;-&gt;RPU message content</w:t>
            </w:r>
          </w:p>
        </w:tc>
      </w:tr>
    </w:tbl>
    <w:p w:rsidR="009F246A" w:rsidRDefault="009F246A" w:rsidP="009F246A"/>
    <w:p w:rsidR="009F246A" w:rsidRDefault="009F246A" w:rsidP="009F246A">
      <w:pPr>
        <w:pStyle w:val="Heading3"/>
      </w:pPr>
      <w:bookmarkStart w:id="30" w:name="_Toc461810629"/>
      <w:bookmarkStart w:id="31" w:name="_Toc474339905"/>
      <w:r>
        <w:t xml:space="preserve">HAL </w:t>
      </w:r>
      <w:r w:rsidRPr="00424ED7">
        <w:t>Initialization</w:t>
      </w:r>
      <w:bookmarkEnd w:id="30"/>
      <w:bookmarkEnd w:id="31"/>
    </w:p>
    <w:p w:rsidR="009F246A" w:rsidRDefault="009F246A" w:rsidP="009F246A">
      <w:r>
        <w:t xml:space="preserve">On the host, in the </w:t>
      </w:r>
      <w:r w:rsidRPr="00B8722F">
        <w:rPr>
          <w:rFonts w:ascii="Courier New" w:hAnsi="Courier New" w:cs="Courier New"/>
        </w:rPr>
        <w:t>hal_init()</w:t>
      </w:r>
      <w:r>
        <w:t xml:space="preserve"> function, the HAL takes care of mapping the shared memory regions, requesting and registering the </w:t>
      </w:r>
      <w:r w:rsidRPr="00B53851">
        <w:t>interrupt handler</w:t>
      </w:r>
      <w:r>
        <w:t xml:space="preserve"> for RPU and allocating memory for any internal data structures.</w:t>
      </w:r>
    </w:p>
    <w:p w:rsidR="009F246A" w:rsidRDefault="009F246A" w:rsidP="009F246A">
      <w:r>
        <w:t xml:space="preserve">In the </w:t>
      </w:r>
      <w:r>
        <w:rPr>
          <w:rFonts w:ascii="Courier New" w:hAnsi="Courier New" w:cs="Courier New"/>
        </w:rPr>
        <w:t>hal_init_bu</w:t>
      </w:r>
      <w:r w:rsidRPr="00B8722F">
        <w:rPr>
          <w:rFonts w:ascii="Courier New" w:hAnsi="Courier New" w:cs="Courier New"/>
        </w:rPr>
        <w:t>fs()</w:t>
      </w:r>
      <w:r>
        <w:t xml:space="preserve"> function, the HAL allocates the requested number of RX buffers and maintains a table of RX buffer vs descriptor number. It then sends this mapping information to the RPU HAL by forming a HAL internal message (The first four bytes of HAL_PRIV_DATA are set to 0xffffffff to indicate this).</w:t>
      </w:r>
    </w:p>
    <w:p w:rsidR="009F246A" w:rsidRDefault="009F246A" w:rsidP="009F246A">
      <w:r>
        <w:t xml:space="preserve">The mapping table </w:t>
      </w:r>
      <w:r w:rsidR="00AF5440">
        <w:t>contains information as shown below</w:t>
      </w:r>
      <w:r>
        <w:t>:</w:t>
      </w:r>
    </w:p>
    <w:p w:rsidR="009F246A" w:rsidRDefault="009F246A" w:rsidP="009F246A"/>
    <w:p w:rsidR="009F246A" w:rsidRPr="00A32D13" w:rsidRDefault="009F246A" w:rsidP="009F246A">
      <w:pPr>
        <w:rPr>
          <w:b/>
        </w:rPr>
      </w:pPr>
      <w:r w:rsidRPr="00A32D13">
        <w:rPr>
          <w:b/>
        </w:rPr>
        <w:t>Descriptor ID: DDR Physical Address : DDR Virtual Address</w:t>
      </w:r>
    </w:p>
    <w:p w:rsidR="009F246A" w:rsidRDefault="009F246A" w:rsidP="009F246A">
      <w:r>
        <w:t>1</w:t>
      </w:r>
      <w:r>
        <w:tab/>
      </w:r>
      <w:r>
        <w:tab/>
        <w:t>0xAABBCCDD</w:t>
      </w:r>
      <w:r>
        <w:tab/>
      </w:r>
      <w:r>
        <w:tab/>
        <w:t>0xAABBCCDD</w:t>
      </w:r>
    </w:p>
    <w:p w:rsidR="009F246A" w:rsidRDefault="009F246A" w:rsidP="009F246A">
      <w:r>
        <w:t>2</w:t>
      </w:r>
      <w:r>
        <w:tab/>
      </w:r>
      <w:r>
        <w:tab/>
        <w:t xml:space="preserve">0XBBBBCCDD </w:t>
      </w:r>
      <w:r>
        <w:tab/>
      </w:r>
      <w:r>
        <w:tab/>
        <w:t>0XBBBBCCDD</w:t>
      </w:r>
    </w:p>
    <w:p w:rsidR="009F246A" w:rsidRDefault="009F246A" w:rsidP="009F246A">
      <w:pPr>
        <w:pStyle w:val="Heading3"/>
      </w:pPr>
      <w:bookmarkStart w:id="32" w:name="_Toc461810630"/>
      <w:bookmarkStart w:id="33" w:name="_Toc474339906"/>
      <w:r>
        <w:t>Sending HAL messages</w:t>
      </w:r>
      <w:bookmarkEnd w:id="32"/>
      <w:r w:rsidR="005D5941">
        <w:t xml:space="preserve"> (commands)</w:t>
      </w:r>
      <w:bookmarkEnd w:id="33"/>
    </w:p>
    <w:p w:rsidR="009F246A" w:rsidRDefault="009F246A" w:rsidP="009F246A">
      <w:r>
        <w:t xml:space="preserve">In the </w:t>
      </w:r>
      <w:r w:rsidRPr="00B8722F">
        <w:rPr>
          <w:rFonts w:ascii="Courier New" w:hAnsi="Courier New" w:cs="Courier New"/>
        </w:rPr>
        <w:t>hal_send()</w:t>
      </w:r>
      <w:r>
        <w:t xml:space="preserve"> function, the HAL first sets the first four bytes of the HAL_PRIV_DATA field to 0 to indicate a regular message. It then checks for the interface ready status bit and after it is ready, it reads CMD_</w:t>
      </w:r>
      <w:r w:rsidR="005D5941">
        <w:t>START</w:t>
      </w:r>
      <w:r>
        <w:t xml:space="preserve"> to get the address of the buffer to copy the CMD and it finally copies</w:t>
      </w:r>
      <w:r w:rsidR="005D5941">
        <w:t xml:space="preserve"> this message.</w:t>
      </w:r>
    </w:p>
    <w:p w:rsidR="005D5941" w:rsidRDefault="005D5941" w:rsidP="009F246A">
      <w:r>
        <w:t>The figure below illustrates the flow of hal_send</w:t>
      </w:r>
      <w:r w:rsidR="003364B1">
        <w:t xml:space="preserve"> operation</w:t>
      </w:r>
      <w:r>
        <w:t xml:space="preserve"> in the reference HAL module.</w:t>
      </w:r>
    </w:p>
    <w:p w:rsidR="005D5941" w:rsidRDefault="005D5941" w:rsidP="009F246A">
      <w:r w:rsidRPr="00842E25">
        <w:rPr>
          <w:rFonts w:cs="Arial"/>
          <w:noProof/>
          <w:lang w:val="en-IN" w:eastAsia="en-IN"/>
        </w:rPr>
        <w:drawing>
          <wp:inline distT="0" distB="0" distL="0" distR="0" wp14:anchorId="1064AEBD" wp14:editId="019032A0">
            <wp:extent cx="5226685" cy="5163820"/>
            <wp:effectExtent l="0" t="0" r="0" b="0"/>
            <wp:docPr id="6" name="Picture 6" descr="https://www.websequencediagrams.com/index.php?png=msclJAm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ebsequencediagrams.com/index.php?png=msclJAmQ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685" cy="5163820"/>
                    </a:xfrm>
                    <a:prstGeom prst="rect">
                      <a:avLst/>
                    </a:prstGeom>
                    <a:noFill/>
                    <a:ln>
                      <a:noFill/>
                    </a:ln>
                  </pic:spPr>
                </pic:pic>
              </a:graphicData>
            </a:graphic>
          </wp:inline>
        </w:drawing>
      </w:r>
    </w:p>
    <w:p w:rsidR="009F246A" w:rsidRDefault="009F246A" w:rsidP="009F246A">
      <w:pPr>
        <w:pStyle w:val="Heading3"/>
      </w:pPr>
      <w:bookmarkStart w:id="34" w:name="_Toc461810631"/>
      <w:bookmarkStart w:id="35" w:name="_Toc474339907"/>
      <w:r>
        <w:lastRenderedPageBreak/>
        <w:t>Receiving HAL messages</w:t>
      </w:r>
      <w:bookmarkEnd w:id="34"/>
      <w:r w:rsidR="005D5941">
        <w:t xml:space="preserve"> (events)</w:t>
      </w:r>
      <w:bookmarkEnd w:id="35"/>
    </w:p>
    <w:p w:rsidR="009F246A" w:rsidRDefault="009F246A" w:rsidP="009F246A">
      <w:r>
        <w:t xml:space="preserve">In the interrupt handler, the HAL first checks the HAL_PRIV_DATA to determine whether the message is a HAL internal message or a regular message. </w:t>
      </w:r>
    </w:p>
    <w:p w:rsidR="009F246A" w:rsidRDefault="009F246A" w:rsidP="009F246A">
      <w:r>
        <w:t>If it’s a regular message, it allocates a buffer large enough to hold this message, copies the contents of message and then invokes the host’s message handler function. It also marks the buffer as free in the shared memory.</w:t>
      </w:r>
    </w:p>
    <w:p w:rsidR="009F246A" w:rsidRDefault="009F246A" w:rsidP="009F246A">
      <w:r>
        <w:t>If it’s a HAL internal message, it looks at the RX descriptor numbers present in that message. For each descriptor, it looks up the corresponding buffer in the mapping table and dispatches it to the host’s message handler. Further, it allocates a new buffer and sends a HAL internal message to the RPU HAL to refresh this RX descriptor.</w:t>
      </w:r>
    </w:p>
    <w:p w:rsidR="003364B1" w:rsidRDefault="003364B1" w:rsidP="009F246A"/>
    <w:p w:rsidR="003364B1" w:rsidRDefault="003364B1" w:rsidP="003364B1">
      <w:r>
        <w:t>The figure below illustrates the flow of event reception in the reference HAL module.</w:t>
      </w:r>
    </w:p>
    <w:p w:rsidR="003364B1" w:rsidRDefault="003364B1" w:rsidP="009F246A"/>
    <w:p w:rsidR="003364B1" w:rsidRDefault="003364B1" w:rsidP="009F246A">
      <w:r w:rsidRPr="00842E25">
        <w:rPr>
          <w:rFonts w:cs="Arial"/>
          <w:noProof/>
          <w:lang w:val="en-IN" w:eastAsia="en-IN"/>
        </w:rPr>
        <w:drawing>
          <wp:inline distT="0" distB="0" distL="0" distR="0" wp14:anchorId="13F2E3D1" wp14:editId="681A8B89">
            <wp:extent cx="5732145" cy="4658360"/>
            <wp:effectExtent l="0" t="0" r="1905" b="8890"/>
            <wp:docPr id="9" name="Picture 9" descr="https://www.websequencediagrams.com/index.php?png=mscCxh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ebsequencediagrams.com/index.php?png=mscCxh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658360"/>
                    </a:xfrm>
                    <a:prstGeom prst="rect">
                      <a:avLst/>
                    </a:prstGeom>
                    <a:noFill/>
                    <a:ln>
                      <a:noFill/>
                    </a:ln>
                  </pic:spPr>
                </pic:pic>
              </a:graphicData>
            </a:graphic>
          </wp:inline>
        </w:drawing>
      </w:r>
    </w:p>
    <w:p w:rsidR="002D5E6B" w:rsidRDefault="002D5E6B" w:rsidP="000F2AC5">
      <w:pPr>
        <w:pStyle w:val="Heading1"/>
      </w:pPr>
      <w:bookmarkStart w:id="36" w:name="_Toc474339908"/>
      <w:r>
        <w:t>Other (non-HAL) Interfaces</w:t>
      </w:r>
      <w:bookmarkEnd w:id="36"/>
    </w:p>
    <w:p w:rsidR="002D5E6B" w:rsidRDefault="002D5E6B" w:rsidP="000F2AC5">
      <w:pPr>
        <w:pStyle w:val="Heading2"/>
      </w:pPr>
      <w:bookmarkStart w:id="37" w:name="_Toc474339909"/>
      <w:r>
        <w:t>Cold Boot</w:t>
      </w:r>
      <w:r w:rsidR="00F34BB1">
        <w:t xml:space="preserve"> and Patch Downloading</w:t>
      </w:r>
      <w:bookmarkEnd w:id="37"/>
    </w:p>
    <w:p w:rsidR="00CE6505" w:rsidRDefault="00D720D5" w:rsidP="00D720D5">
      <w:r>
        <w:t>The initial cold boot of the</w:t>
      </w:r>
      <w:r w:rsidR="00CE6505">
        <w:t xml:space="preserve"> RPU is initiated by the host.  </w:t>
      </w:r>
      <w:r>
        <w:t xml:space="preserve">The general sequence is outlined </w:t>
      </w:r>
      <w:r w:rsidR="00CE6505">
        <w:t xml:space="preserve">as 9 steps </w:t>
      </w:r>
      <w:r>
        <w:t>in the “System Start” section of [2].</w:t>
      </w:r>
      <w:r w:rsidR="00CE6505">
        <w:t xml:space="preserve">  The first 5 steps </w:t>
      </w:r>
      <w:r w:rsidR="001C1907">
        <w:t xml:space="preserve">in the sequence are hardware-related and are not covered here.  After the first 5 steps have been completed, </w:t>
      </w:r>
      <w:r w:rsidR="00CE6505">
        <w:t xml:space="preserve">the RPU MIPS CPUs </w:t>
      </w:r>
      <w:r w:rsidR="001C1907">
        <w:t>will be p</w:t>
      </w:r>
      <w:r w:rsidR="00CE6505">
        <w:t>owered and waiting in a state ready to be programmed.</w:t>
      </w:r>
      <w:r w:rsidR="00407895">
        <w:t xml:space="preserve">  </w:t>
      </w:r>
      <w:r w:rsidR="00A36C84">
        <w:t>The default POWER_ENABLES settings in the Sleep Controller</w:t>
      </w:r>
      <w:r w:rsidR="001C1907">
        <w:t xml:space="preserve"> have the BOOT_IN flag </w:t>
      </w:r>
      <w:r w:rsidR="00A36C84">
        <w:t xml:space="preserve">set to zero.  The effect of </w:t>
      </w:r>
      <w:r w:rsidR="001C1907">
        <w:t>BOOT_IN==0</w:t>
      </w:r>
      <w:r w:rsidR="00A36C84">
        <w:t xml:space="preserve"> is the </w:t>
      </w:r>
      <w:r w:rsidR="00407895">
        <w:t xml:space="preserve">CPUs </w:t>
      </w:r>
      <w:r w:rsidR="00A36C84">
        <w:t>will be</w:t>
      </w:r>
      <w:r w:rsidR="00407895">
        <w:t xml:space="preserve"> blocked on WAIT instructions and </w:t>
      </w:r>
      <w:r w:rsidR="00A36C84">
        <w:t>not executing any code at the end of step 5.</w:t>
      </w:r>
    </w:p>
    <w:p w:rsidR="00CE6505" w:rsidRDefault="00CE6505" w:rsidP="00521F8C">
      <w:pPr>
        <w:pStyle w:val="Heading3"/>
      </w:pPr>
      <w:bookmarkStart w:id="38" w:name="_Toc474339910"/>
      <w:r>
        <w:lastRenderedPageBreak/>
        <w:t>Patch Downloading</w:t>
      </w:r>
      <w:r w:rsidR="00A36C84">
        <w:t xml:space="preserve"> (Step 6)</w:t>
      </w:r>
      <w:bookmarkEnd w:id="38"/>
    </w:p>
    <w:p w:rsidR="00CE6505" w:rsidRDefault="00CE6505" w:rsidP="00D720D5">
      <w:r>
        <w:t>The firmware ROM has the capability to be “patched” wit</w:t>
      </w:r>
      <w:r w:rsidR="00A36C84">
        <w:t xml:space="preserve">h an additional RAM </w:t>
      </w:r>
      <w:r w:rsidR="009D581B">
        <w:t xml:space="preserve">patch </w:t>
      </w:r>
      <w:r w:rsidR="00A36C84">
        <w:t xml:space="preserve">image. Performing this procedure will allow the ROM-based firmware </w:t>
      </w:r>
      <w:r w:rsidR="009D581B">
        <w:t>to detect and incorporate the patch image.  The patch image will be in the proprietary BIMG format, which contains relocation information.</w:t>
      </w:r>
    </w:p>
    <w:p w:rsidR="009D581B" w:rsidRDefault="009D581B" w:rsidP="00D720D5">
      <w:r>
        <w:t>First, the patch image must be</w:t>
      </w:r>
      <w:r w:rsidR="00CD2143">
        <w:t xml:space="preserve"> loaded into MIPS core memory, specifically the retention memory (i.e. RAM A)  </w:t>
      </w:r>
      <w:r>
        <w:t>The core memory is not directly mapped to the host address space, so it must be written indirect</w:t>
      </w:r>
      <w:r w:rsidR="001C1907">
        <w:t>ly through System Bus registers:  MIPS_MCU_SYS_CORE_MEM_CTRL and MIPS_MCU_SYS_CORE_MEM_WDATA which</w:t>
      </w:r>
      <w:r w:rsidR="00252B49">
        <w:t xml:space="preserve"> are further described in [1].</w:t>
      </w:r>
    </w:p>
    <w:p w:rsidR="00C500DA" w:rsidRDefault="009D581B" w:rsidP="00C500DA">
      <w:r>
        <w:t xml:space="preserve">Second, the address of the patch image within core memory must be written into the </w:t>
      </w:r>
      <w:r w:rsidR="00C500DA">
        <w:t>UCC_SLEEP_CTRL_DATA_0 register</w:t>
      </w:r>
      <w:r>
        <w:t xml:space="preserve"> of the Sleep Controller.  The firmware boot loader reads </w:t>
      </w:r>
      <w:r w:rsidR="00C500DA">
        <w:t>this register</w:t>
      </w:r>
      <w:r>
        <w:t xml:space="preserve"> to detect the presence of the patch image (non-zero value indicates patch is present)</w:t>
      </w:r>
      <w:r w:rsidR="00C500DA">
        <w:t>.</w:t>
      </w:r>
    </w:p>
    <w:p w:rsidR="009D36CC" w:rsidRDefault="00D75390" w:rsidP="00C500DA">
      <w:pPr>
        <w:pStyle w:val="Heading3"/>
      </w:pPr>
      <w:bookmarkStart w:id="39" w:name="_Toc474339911"/>
      <w:r>
        <w:t>Setting Boot Vector (Step 7)</w:t>
      </w:r>
      <w:bookmarkEnd w:id="39"/>
    </w:p>
    <w:p w:rsidR="00D75390" w:rsidRDefault="00521F8C" w:rsidP="00D720D5">
      <w:r>
        <w:t>For the cold boot procedure, t</w:t>
      </w:r>
      <w:r w:rsidR="00D75390">
        <w:t xml:space="preserve">he MIPS boot vector for the ROM image must be set </w:t>
      </w:r>
      <w:r>
        <w:t xml:space="preserve">by the host.  This due to the fact that Sleep Controller has powered the MIPS CPU with BOOT_IN set to zero, and host must now prepare to trigger the boot.  </w:t>
      </w:r>
      <w:r w:rsidR="00EE1B76">
        <w:t>Normally, this is programmed with a jump to the boot vector of the ROM</w:t>
      </w:r>
      <w:r>
        <w:t>, so this is a fixed sequence of register writes.</w:t>
      </w:r>
    </w:p>
    <w:p w:rsidR="00EE1B76" w:rsidRDefault="00EE1B76" w:rsidP="00D720D5"/>
    <w:tbl>
      <w:tblPr>
        <w:tblStyle w:val="TableGrid"/>
        <w:tblW w:w="0" w:type="auto"/>
        <w:tblLook w:val="04A0" w:firstRow="1" w:lastRow="0" w:firstColumn="1" w:lastColumn="0" w:noHBand="0" w:noVBand="1"/>
      </w:tblPr>
      <w:tblGrid>
        <w:gridCol w:w="4621"/>
        <w:gridCol w:w="1787"/>
      </w:tblGrid>
      <w:tr w:rsidR="00EE1B76" w:rsidRPr="00EE1B76" w:rsidTr="00EE1B76">
        <w:trPr>
          <w:cnfStyle w:val="100000000000" w:firstRow="1" w:lastRow="0" w:firstColumn="0" w:lastColumn="0" w:oddVBand="0" w:evenVBand="0" w:oddHBand="0" w:evenHBand="0" w:firstRowFirstColumn="0" w:firstRowLastColumn="0" w:lastRowFirstColumn="0" w:lastRowLastColumn="0"/>
        </w:trPr>
        <w:tc>
          <w:tcPr>
            <w:tcW w:w="4621" w:type="dxa"/>
          </w:tcPr>
          <w:p w:rsidR="00EE1B76" w:rsidRPr="00EE1B76" w:rsidRDefault="00EE1B76" w:rsidP="00782DF4">
            <w:r w:rsidRPr="00EE1B76">
              <w:t>Register</w:t>
            </w:r>
          </w:p>
        </w:tc>
        <w:tc>
          <w:tcPr>
            <w:tcW w:w="1787" w:type="dxa"/>
          </w:tcPr>
          <w:p w:rsidR="00EE1B76" w:rsidRPr="00EE1B76" w:rsidRDefault="00EE1B76" w:rsidP="00782DF4">
            <w:r w:rsidRPr="00EE1B76">
              <w:t>Value</w:t>
            </w:r>
          </w:p>
        </w:tc>
      </w:tr>
      <w:tr w:rsidR="00EE1B76" w:rsidRPr="00EE1B76" w:rsidTr="00EE1B76">
        <w:tc>
          <w:tcPr>
            <w:tcW w:w="4621" w:type="dxa"/>
          </w:tcPr>
          <w:p w:rsidR="00EE1B76" w:rsidRPr="00EE1B76" w:rsidRDefault="00EE1B76" w:rsidP="00782DF4">
            <w:r w:rsidRPr="00EE1B76">
              <w:t>MIPS_MCU_BOOT_EXCP_INSTR_0</w:t>
            </w:r>
          </w:p>
        </w:tc>
        <w:tc>
          <w:tcPr>
            <w:tcW w:w="1787" w:type="dxa"/>
          </w:tcPr>
          <w:p w:rsidR="00EE1B76" w:rsidRPr="00EE1B76" w:rsidRDefault="00EE1B76" w:rsidP="00782DF4">
            <w:r w:rsidRPr="00EE1B76">
              <w:t>0x3c1a8000</w:t>
            </w:r>
          </w:p>
        </w:tc>
      </w:tr>
      <w:tr w:rsidR="00EE1B76" w:rsidRPr="00EE1B76" w:rsidTr="00782DF4">
        <w:tc>
          <w:tcPr>
            <w:tcW w:w="4621" w:type="dxa"/>
          </w:tcPr>
          <w:p w:rsidR="00EE1B76" w:rsidRPr="00EE1B76" w:rsidRDefault="00EE1B76" w:rsidP="00782DF4">
            <w:r w:rsidRPr="00EE1B76">
              <w:t>MIPS_MCU_BOOT_EXCP_INSTR</w:t>
            </w:r>
            <w:r>
              <w:t>_1</w:t>
            </w:r>
          </w:p>
        </w:tc>
        <w:tc>
          <w:tcPr>
            <w:tcW w:w="1787" w:type="dxa"/>
          </w:tcPr>
          <w:p w:rsidR="00EE1B76" w:rsidRPr="00EE1B76" w:rsidRDefault="00EE1B76" w:rsidP="00782DF4">
            <w:r>
              <w:t>0x275a0000</w:t>
            </w:r>
          </w:p>
        </w:tc>
      </w:tr>
      <w:tr w:rsidR="00EE1B76" w:rsidRPr="00EE1B76" w:rsidTr="00782DF4">
        <w:tc>
          <w:tcPr>
            <w:tcW w:w="4621" w:type="dxa"/>
          </w:tcPr>
          <w:p w:rsidR="00EE1B76" w:rsidRPr="00EE1B76" w:rsidRDefault="00EE1B76" w:rsidP="00782DF4">
            <w:r w:rsidRPr="00EE1B76">
              <w:t>MIPS_MCU_BOOT_EXCP_INSTR</w:t>
            </w:r>
            <w:r>
              <w:t>_2</w:t>
            </w:r>
          </w:p>
        </w:tc>
        <w:tc>
          <w:tcPr>
            <w:tcW w:w="1787" w:type="dxa"/>
          </w:tcPr>
          <w:p w:rsidR="00EE1B76" w:rsidRPr="00EE1B76" w:rsidRDefault="00EE1B76" w:rsidP="00782DF4">
            <w:r>
              <w:t>0x03400008</w:t>
            </w:r>
          </w:p>
        </w:tc>
      </w:tr>
      <w:tr w:rsidR="00EE1B76" w:rsidRPr="00EE1B76" w:rsidTr="00782DF4">
        <w:tc>
          <w:tcPr>
            <w:tcW w:w="4621" w:type="dxa"/>
          </w:tcPr>
          <w:p w:rsidR="00EE1B76" w:rsidRPr="00EE1B76" w:rsidRDefault="00EE1B76" w:rsidP="00782DF4">
            <w:r w:rsidRPr="00EE1B76">
              <w:t>MIPS_MCU_BOOT_EXCP_INSTR</w:t>
            </w:r>
            <w:r>
              <w:t>_3</w:t>
            </w:r>
          </w:p>
        </w:tc>
        <w:tc>
          <w:tcPr>
            <w:tcW w:w="1787" w:type="dxa"/>
          </w:tcPr>
          <w:p w:rsidR="00EE1B76" w:rsidRPr="00EE1B76" w:rsidRDefault="00EE1B76" w:rsidP="00782DF4">
            <w:r>
              <w:t>0x00000000</w:t>
            </w:r>
          </w:p>
        </w:tc>
      </w:tr>
    </w:tbl>
    <w:p w:rsidR="00EE1B76" w:rsidRDefault="00EE1B76" w:rsidP="00D720D5"/>
    <w:p w:rsidR="00521F8C" w:rsidRDefault="00521F8C" w:rsidP="00521F8C">
      <w:pPr>
        <w:pStyle w:val="Heading3"/>
      </w:pPr>
      <w:bookmarkStart w:id="40" w:name="_Toc474339912"/>
      <w:r>
        <w:t>Boot MIPS CPU (Step 8)</w:t>
      </w:r>
      <w:bookmarkEnd w:id="40"/>
    </w:p>
    <w:p w:rsidR="00521F8C" w:rsidRDefault="00521F8C" w:rsidP="00D720D5">
      <w:r>
        <w:t xml:space="preserve">A register write is now needed to </w:t>
      </w:r>
      <w:r w:rsidR="00EE1B76">
        <w:t>trigger the MIPS to boot.</w:t>
      </w:r>
    </w:p>
    <w:p w:rsidR="00EE1B76" w:rsidRDefault="0002075B" w:rsidP="00D720D5">
      <w:r>
        <w:t>The register</w:t>
      </w:r>
      <w:r w:rsidR="00EE1B76">
        <w:t xml:space="preserve"> MIPS_ECU_CONTROL</w:t>
      </w:r>
      <w:r>
        <w:t xml:space="preserve"> should be written with value 0</w:t>
      </w:r>
      <w:r w:rsidR="00EE1B76">
        <w:t>.</w:t>
      </w:r>
    </w:p>
    <w:p w:rsidR="002D5E6B" w:rsidRDefault="002D5E6B" w:rsidP="00096D77"/>
    <w:p w:rsidR="00D72D0D" w:rsidRDefault="005D5941" w:rsidP="00D72D0D">
      <w:pPr>
        <w:pStyle w:val="Heading1"/>
      </w:pPr>
      <w:bookmarkStart w:id="41" w:name="_Toc461810638"/>
      <w:bookmarkStart w:id="42" w:name="_Toc474339913"/>
      <w:r>
        <w:t>Driver</w:t>
      </w:r>
      <w:r w:rsidR="00D72D0D">
        <w:t xml:space="preserve"> Message Sequences</w:t>
      </w:r>
      <w:bookmarkEnd w:id="41"/>
      <w:bookmarkEnd w:id="42"/>
    </w:p>
    <w:p w:rsidR="00D72D0D" w:rsidRDefault="00D72D0D" w:rsidP="00D72D0D">
      <w:pPr>
        <w:pStyle w:val="Heading2"/>
      </w:pPr>
      <w:bookmarkStart w:id="43" w:name="_Toc461810639"/>
      <w:bookmarkStart w:id="44" w:name="_Toc474339914"/>
      <w:r>
        <w:t>Thin MAC Initialization Sequence</w:t>
      </w:r>
      <w:bookmarkEnd w:id="43"/>
      <w:bookmarkEnd w:id="44"/>
    </w:p>
    <w:p w:rsidR="00D72D0D" w:rsidRDefault="00D72D0D" w:rsidP="00D72D0D">
      <w:r>
        <w:t>The primary purpose of the initial sequence of HAL commands is to configure key parameters and bring the RPU into an operational state.</w:t>
      </w:r>
    </w:p>
    <w:p w:rsidR="00D72D0D" w:rsidRPr="00B43376" w:rsidRDefault="00D72D0D" w:rsidP="00D72D0D"/>
    <w:p w:rsidR="00D72D0D" w:rsidRPr="00B43376" w:rsidRDefault="00D72D0D" w:rsidP="00D72D0D">
      <w:pPr>
        <w:numPr>
          <w:ilvl w:val="2"/>
          <w:numId w:val="1"/>
        </w:numPr>
        <w:rPr>
          <w:b/>
        </w:rPr>
      </w:pPr>
      <w:bookmarkStart w:id="45" w:name="_Toc457416104"/>
      <w:bookmarkStart w:id="46" w:name="_Toc457418106"/>
      <w:r w:rsidRPr="00B43376">
        <w:rPr>
          <w:b/>
        </w:rPr>
        <w:t>uccp420wlan_core_init</w:t>
      </w:r>
      <w:bookmarkEnd w:id="45"/>
      <w:bookmarkEnd w:id="46"/>
    </w:p>
    <w:p w:rsidR="00D72D0D" w:rsidRPr="00B43376" w:rsidRDefault="00D72D0D" w:rsidP="00D72D0D">
      <w:r w:rsidRPr="00B43376">
        <w:t>This is the very first function that is called after loading the Firmware and in turn does the following initializations:</w:t>
      </w:r>
    </w:p>
    <w:p w:rsidR="00D72D0D" w:rsidRPr="00B43376" w:rsidRDefault="00D72D0D" w:rsidP="00D72D0D">
      <w:pPr>
        <w:numPr>
          <w:ilvl w:val="0"/>
          <w:numId w:val="20"/>
        </w:numPr>
        <w:rPr>
          <w:b/>
          <w:i/>
        </w:rPr>
      </w:pPr>
      <w:r w:rsidRPr="00B43376">
        <w:rPr>
          <w:b/>
          <w:i/>
        </w:rPr>
        <w:t>hal_ops.start</w:t>
      </w:r>
    </w:p>
    <w:p w:rsidR="00D72D0D" w:rsidRPr="00B43376" w:rsidRDefault="00D72D0D" w:rsidP="00815DA1">
      <w:pPr>
        <w:ind w:left="360" w:firstLine="720"/>
      </w:pPr>
      <w:r w:rsidRPr="00B43376">
        <w:t>This enables the interrupt line from RPU to Host.</w:t>
      </w:r>
    </w:p>
    <w:p w:rsidR="00D72D0D" w:rsidRPr="00B43376" w:rsidRDefault="00D72D0D" w:rsidP="00D72D0D">
      <w:pPr>
        <w:rPr>
          <w:i/>
        </w:rPr>
      </w:pPr>
    </w:p>
    <w:p w:rsidR="00D72D0D" w:rsidRPr="00B43376" w:rsidRDefault="00D72D0D" w:rsidP="00D72D0D">
      <w:pPr>
        <w:numPr>
          <w:ilvl w:val="0"/>
          <w:numId w:val="20"/>
        </w:numPr>
        <w:rPr>
          <w:b/>
          <w:i/>
        </w:rPr>
      </w:pPr>
      <w:r w:rsidRPr="00B43376">
        <w:rPr>
          <w:b/>
          <w:i/>
        </w:rPr>
        <w:t>hal_ops.init_bufs</w:t>
      </w:r>
    </w:p>
    <w:p w:rsidR="00D72D0D" w:rsidRPr="00B43376" w:rsidRDefault="00D72D0D" w:rsidP="00815DA1">
      <w:pPr>
        <w:ind w:left="360" w:firstLine="720"/>
      </w:pPr>
      <w:r w:rsidRPr="00B43376">
        <w:t>This allocates the RX buffers in the host and programs the buffers to the RPU</w:t>
      </w:r>
    </w:p>
    <w:p w:rsidR="00D72D0D" w:rsidRPr="00B43376" w:rsidRDefault="00D72D0D" w:rsidP="00D72D0D"/>
    <w:p w:rsidR="00D72D0D" w:rsidRPr="00B43376" w:rsidRDefault="00D72D0D" w:rsidP="00D72D0D">
      <w:pPr>
        <w:numPr>
          <w:ilvl w:val="0"/>
          <w:numId w:val="20"/>
        </w:numPr>
        <w:rPr>
          <w:b/>
          <w:i/>
        </w:rPr>
      </w:pPr>
      <w:r w:rsidRPr="00B43376">
        <w:rPr>
          <w:b/>
          <w:i/>
        </w:rPr>
        <w:t>uccp420wlan_prog_reset</w:t>
      </w:r>
      <w:r>
        <w:rPr>
          <w:b/>
          <w:i/>
        </w:rPr>
        <w:t xml:space="preserve"> (</w:t>
      </w:r>
      <w:r w:rsidRPr="00D07E94">
        <w:rPr>
          <w:b/>
          <w:i/>
        </w:rPr>
        <w:t>UMAC_CMD_RESET</w:t>
      </w:r>
      <w:r>
        <w:rPr>
          <w:b/>
          <w:i/>
        </w:rPr>
        <w:t>)</w:t>
      </w:r>
    </w:p>
    <w:p w:rsidR="00D72D0D" w:rsidRPr="00B43376" w:rsidRDefault="00D72D0D" w:rsidP="00815DA1">
      <w:pPr>
        <w:ind w:left="360" w:firstLine="720"/>
      </w:pPr>
      <w:r w:rsidRPr="00B43376">
        <w:t>This will primarily:</w:t>
      </w:r>
    </w:p>
    <w:p w:rsidR="00D72D0D" w:rsidRPr="00B43376" w:rsidRDefault="00D72D0D" w:rsidP="00D72D0D">
      <w:pPr>
        <w:numPr>
          <w:ilvl w:val="0"/>
          <w:numId w:val="21"/>
        </w:numPr>
      </w:pPr>
      <w:r w:rsidRPr="00B43376">
        <w:t>Initialize the MAC, BB and RF modules in RPU.</w:t>
      </w:r>
    </w:p>
    <w:p w:rsidR="00D72D0D" w:rsidRPr="00B43376" w:rsidRDefault="00D72D0D" w:rsidP="00D72D0D">
      <w:pPr>
        <w:numPr>
          <w:ilvl w:val="0"/>
          <w:numId w:val="21"/>
        </w:numPr>
      </w:pPr>
      <w:r w:rsidRPr="00B43376">
        <w:lastRenderedPageBreak/>
        <w:t>Calibrate sample channels across 2.4 and 5 GHz bands for scanning.</w:t>
      </w:r>
    </w:p>
    <w:p w:rsidR="00D72D0D" w:rsidRPr="00B43376" w:rsidRDefault="00D72D0D" w:rsidP="00D72D0D"/>
    <w:p w:rsidR="00D72D0D" w:rsidRPr="00B43376" w:rsidRDefault="00D72D0D" w:rsidP="00D72D0D">
      <w:pPr>
        <w:numPr>
          <w:ilvl w:val="0"/>
          <w:numId w:val="20"/>
        </w:numPr>
        <w:rPr>
          <w:b/>
          <w:i/>
        </w:rPr>
      </w:pPr>
      <w:r w:rsidRPr="00B43376">
        <w:rPr>
          <w:b/>
          <w:i/>
        </w:rPr>
        <w:t>uccp420wlan_prog_btinfo</w:t>
      </w:r>
      <w:r>
        <w:rPr>
          <w:b/>
          <w:i/>
        </w:rPr>
        <w:t>(</w:t>
      </w:r>
      <w:r w:rsidRPr="00D07E94">
        <w:rPr>
          <w:b/>
          <w:i/>
        </w:rPr>
        <w:t>UMAC_CMD_BT_INFO</w:t>
      </w:r>
      <w:r>
        <w:rPr>
          <w:b/>
          <w:i/>
        </w:rPr>
        <w:t>)</w:t>
      </w:r>
    </w:p>
    <w:p w:rsidR="00D72D0D" w:rsidRPr="00B43376" w:rsidRDefault="00D72D0D" w:rsidP="00815DA1">
      <w:pPr>
        <w:ind w:left="360" w:firstLine="720"/>
      </w:pPr>
      <w:r w:rsidRPr="00B43376">
        <w:t xml:space="preserve">This programs the Bluetooth state (enabled/disabled) to the RPU. </w:t>
      </w:r>
    </w:p>
    <w:p w:rsidR="00D72D0D" w:rsidRPr="00B43376" w:rsidRDefault="00D72D0D" w:rsidP="00D72D0D">
      <w:pPr>
        <w:pStyle w:val="Heading3"/>
      </w:pPr>
      <w:bookmarkStart w:id="47" w:name="_Toc457416105"/>
      <w:bookmarkStart w:id="48" w:name="_Toc457418107"/>
      <w:bookmarkStart w:id="49" w:name="_Toc461810640"/>
      <w:bookmarkStart w:id="50" w:name="_Toc474339915"/>
      <w:r w:rsidRPr="00B43376">
        <w:t>uccp420wlan_prog_txpower</w:t>
      </w:r>
      <w:bookmarkEnd w:id="47"/>
      <w:bookmarkEnd w:id="48"/>
      <w:r>
        <w:t xml:space="preserve"> (</w:t>
      </w:r>
      <w:r w:rsidRPr="00D07E94">
        <w:rPr>
          <w:sz w:val="20"/>
          <w:szCs w:val="20"/>
        </w:rPr>
        <w:t>UMAC_CMD_TX_POWER</w:t>
      </w:r>
      <w:r>
        <w:rPr>
          <w:sz w:val="20"/>
          <w:szCs w:val="20"/>
        </w:rPr>
        <w:t>)</w:t>
      </w:r>
      <w:bookmarkEnd w:id="49"/>
      <w:bookmarkEnd w:id="50"/>
    </w:p>
    <w:p w:rsidR="00D72D0D" w:rsidRPr="00B43376" w:rsidRDefault="00D72D0D" w:rsidP="00DD282B">
      <w:r w:rsidRPr="00B43376">
        <w:t xml:space="preserve">This function configures the default TX power to the RPU. </w:t>
      </w:r>
    </w:p>
    <w:p w:rsidR="00D72D0D" w:rsidRPr="00B43376" w:rsidRDefault="00D72D0D" w:rsidP="00D72D0D">
      <w:pPr>
        <w:pStyle w:val="Heading3"/>
      </w:pPr>
      <w:bookmarkStart w:id="51" w:name="_Toc457416106"/>
      <w:bookmarkStart w:id="52" w:name="_Toc457418108"/>
      <w:bookmarkStart w:id="53" w:name="_Toc461810641"/>
      <w:bookmarkStart w:id="54" w:name="_Toc474339916"/>
      <w:r w:rsidRPr="00B43376">
        <w:t>uccp420wlan_prog_vif_ctrl</w:t>
      </w:r>
      <w:bookmarkEnd w:id="51"/>
      <w:bookmarkEnd w:id="52"/>
      <w:r>
        <w:t xml:space="preserve"> (</w:t>
      </w:r>
      <w:r w:rsidRPr="00D07E94">
        <w:rPr>
          <w:sz w:val="20"/>
          <w:szCs w:val="20"/>
        </w:rPr>
        <w:t>UMAC_CMD_VIF_CTRL</w:t>
      </w:r>
      <w:r>
        <w:rPr>
          <w:sz w:val="20"/>
          <w:szCs w:val="20"/>
        </w:rPr>
        <w:t>)</w:t>
      </w:r>
      <w:bookmarkEnd w:id="53"/>
      <w:bookmarkEnd w:id="54"/>
    </w:p>
    <w:p w:rsidR="00D72D0D" w:rsidRPr="00B43376" w:rsidRDefault="00D72D0D" w:rsidP="00D72D0D">
      <w:r w:rsidRPr="00B43376">
        <w:t>This function configures the VIF index, mac address, interface type (for e.g. AP/STA/IBSS etc.) and operation (add/remove) to the RPU.</w:t>
      </w:r>
    </w:p>
    <w:p w:rsidR="00D72D0D" w:rsidRDefault="00D72D0D" w:rsidP="00D72D0D">
      <w:pPr>
        <w:pStyle w:val="Heading2"/>
      </w:pPr>
      <w:bookmarkStart w:id="55" w:name="_Toc461810650"/>
      <w:bookmarkStart w:id="56" w:name="_Toc474339917"/>
      <w:r>
        <w:t xml:space="preserve">Basic </w:t>
      </w:r>
      <w:r w:rsidR="005D5941">
        <w:t xml:space="preserve">Packet </w:t>
      </w:r>
      <w:r>
        <w:t>TX Sequence</w:t>
      </w:r>
      <w:bookmarkEnd w:id="55"/>
      <w:bookmarkEnd w:id="56"/>
    </w:p>
    <w:p w:rsidR="00391DEE" w:rsidRDefault="00391DEE" w:rsidP="00D72D0D"/>
    <w:p w:rsidR="00921595" w:rsidRDefault="00015F86" w:rsidP="00391DEE">
      <w:r>
        <w:t xml:space="preserve">The </w:t>
      </w:r>
      <w:r w:rsidR="00391DEE">
        <w:t xml:space="preserve">RPU is </w:t>
      </w:r>
      <w:r w:rsidR="00DE5F13">
        <w:t xml:space="preserve">capable of queueing up </w:t>
      </w:r>
      <w:r w:rsidR="00571315">
        <w:t xml:space="preserve">to </w:t>
      </w:r>
      <w:r w:rsidR="00921595">
        <w:t xml:space="preserve">a certain number of </w:t>
      </w:r>
      <w:r w:rsidR="00391DEE">
        <w:t>TX</w:t>
      </w:r>
      <w:r w:rsidR="00DE5F13">
        <w:t xml:space="preserve"> descriptors</w:t>
      </w:r>
      <w:r w:rsidR="00391DEE">
        <w:t xml:space="preserve">. Each TX descriptor can accommodate </w:t>
      </w:r>
      <w:r w:rsidR="00660E47">
        <w:t xml:space="preserve">one </w:t>
      </w:r>
      <w:r w:rsidR="00391DEE">
        <w:t xml:space="preserve">MPDU frame or AMPDU frame with maximum of 16 AMPDU sub frames.  </w:t>
      </w:r>
      <w:r>
        <w:t xml:space="preserve">The </w:t>
      </w:r>
      <w:r w:rsidR="00391DEE">
        <w:t xml:space="preserve">Host driver has flexibility to use these </w:t>
      </w:r>
      <w:r w:rsidR="00921595">
        <w:t>TX</w:t>
      </w:r>
      <w:r w:rsidR="00391DEE">
        <w:t xml:space="preserve"> descriptors for any </w:t>
      </w:r>
      <w:r>
        <w:t>WiFi</w:t>
      </w:r>
      <w:r w:rsidR="00391DEE">
        <w:t xml:space="preserve"> functionality.</w:t>
      </w:r>
    </w:p>
    <w:p w:rsidR="00921595" w:rsidRDefault="00921595" w:rsidP="00391DEE"/>
    <w:p w:rsidR="00921595" w:rsidRDefault="00921595" w:rsidP="00391DEE">
      <w:r>
        <w:t>The TX descriptors are of 2 types:</w:t>
      </w:r>
    </w:p>
    <w:p w:rsidR="00921595" w:rsidRDefault="00921595" w:rsidP="00391DEE"/>
    <w:p w:rsidR="00921595" w:rsidRDefault="00921595" w:rsidP="00391DEE">
      <w:r w:rsidRPr="00815DA1">
        <w:rPr>
          <w:i/>
        </w:rPr>
        <w:t>Reserved</w:t>
      </w:r>
      <w:r>
        <w:t>: These are a set of (M) descriptors assigned per WMM AC (access category) and also for a separate Beacon/Broadcast queue.</w:t>
      </w:r>
    </w:p>
    <w:p w:rsidR="00921595" w:rsidRDefault="00921595" w:rsidP="00391DEE"/>
    <w:p w:rsidR="00921595" w:rsidRDefault="00921595" w:rsidP="00391DEE">
      <w:r w:rsidRPr="00815DA1">
        <w:rPr>
          <w:i/>
        </w:rPr>
        <w:t>Spare</w:t>
      </w:r>
      <w:r>
        <w:t xml:space="preserve">: These are a global set of (N) descriptors which can be used across any </w:t>
      </w:r>
      <w:r w:rsidR="002A1455">
        <w:t>queue.</w:t>
      </w:r>
      <w:r w:rsidR="00391DEE">
        <w:t xml:space="preserve">  </w:t>
      </w:r>
    </w:p>
    <w:p w:rsidR="00921595" w:rsidRDefault="00921595" w:rsidP="00391DEE"/>
    <w:p w:rsidR="00921595" w:rsidRDefault="00921595" w:rsidP="00921595">
      <w:r>
        <w:t xml:space="preserve">A token bucket algorithm is used for assigning a descriptor for a TX MPDU. If a packet is unable to find a descriptor, the packet is queued in the driver’s corresponding pending queue and if the drivers pending queue </w:t>
      </w:r>
      <w:r w:rsidR="002A1455">
        <w:t>gets filled up</w:t>
      </w:r>
      <w:r>
        <w:t xml:space="preserve">, the TCP/IP stack is informed to stop sending </w:t>
      </w:r>
      <w:r w:rsidR="002A1455">
        <w:t>further</w:t>
      </w:r>
      <w:r>
        <w:t xml:space="preserve"> packets. Once enough buffers are freed up the TCP/IP is informed to resume the packet transmission.</w:t>
      </w:r>
    </w:p>
    <w:p w:rsidR="00921595" w:rsidRDefault="00921595" w:rsidP="00391DEE"/>
    <w:p w:rsidR="00391DEE" w:rsidRDefault="002A1455" w:rsidP="00391DEE">
      <w:r>
        <w:t>T</w:t>
      </w:r>
      <w:r w:rsidR="00391DEE">
        <w:t xml:space="preserve">o support </w:t>
      </w:r>
      <w:r w:rsidR="00015F86">
        <w:t>WMM</w:t>
      </w:r>
      <w:r w:rsidR="00391DEE">
        <w:t>/</w:t>
      </w:r>
      <w:r w:rsidR="00015F86">
        <w:t>WiFi</w:t>
      </w:r>
      <w:r w:rsidR="00391DEE">
        <w:t xml:space="preserve"> certification</w:t>
      </w:r>
      <w:r>
        <w:t xml:space="preserve">, it is recommended to use 12 TX descriptors (reserved + spare), </w:t>
      </w:r>
      <w:r w:rsidR="00391DEE">
        <w:t xml:space="preserve"> </w:t>
      </w:r>
      <w:r>
        <w:t>split</w:t>
      </w:r>
      <w:r w:rsidR="00391DEE">
        <w:t xml:space="preserve"> as below.   </w:t>
      </w:r>
    </w:p>
    <w:p w:rsidR="00921595" w:rsidRDefault="00921595" w:rsidP="00921595">
      <w:pPr>
        <w:ind w:left="720"/>
      </w:pPr>
      <w:r>
        <w:t>BK:</w:t>
      </w:r>
      <w:r w:rsidRPr="00421C6F">
        <w:t xml:space="preserve"> </w:t>
      </w:r>
      <w:r>
        <w:t>Background access category: Descriptor 0 and 5</w:t>
      </w:r>
    </w:p>
    <w:p w:rsidR="00921595" w:rsidRDefault="00921595" w:rsidP="00921595">
      <w:pPr>
        <w:ind w:left="720"/>
      </w:pPr>
      <w:r>
        <w:t>BE: Best effort access category: Descriptor 1 and 6</w:t>
      </w:r>
    </w:p>
    <w:p w:rsidR="00921595" w:rsidRDefault="00921595" w:rsidP="00921595">
      <w:pPr>
        <w:ind w:left="720"/>
      </w:pPr>
      <w:r>
        <w:t>VI:  Video access category: Descriptor 2 and 7</w:t>
      </w:r>
    </w:p>
    <w:p w:rsidR="00391DEE" w:rsidRDefault="00391DEE" w:rsidP="00391DEE">
      <w:pPr>
        <w:ind w:left="720"/>
      </w:pPr>
      <w:r>
        <w:t xml:space="preserve">VO : Voice access category : </w:t>
      </w:r>
      <w:r w:rsidR="00921595">
        <w:t>D</w:t>
      </w:r>
      <w:r>
        <w:t xml:space="preserve">escriptor </w:t>
      </w:r>
      <w:r w:rsidR="00921595">
        <w:t>3</w:t>
      </w:r>
      <w:r>
        <w:t xml:space="preserve"> and </w:t>
      </w:r>
      <w:r w:rsidR="00921595">
        <w:t>8</w:t>
      </w:r>
      <w:r>
        <w:t xml:space="preserve"> </w:t>
      </w:r>
    </w:p>
    <w:p w:rsidR="00391DEE" w:rsidRDefault="00391DEE" w:rsidP="00391DEE">
      <w:pPr>
        <w:ind w:left="720"/>
      </w:pPr>
      <w:r>
        <w:t xml:space="preserve">Beacon: </w:t>
      </w:r>
      <w:r w:rsidR="00921595">
        <w:t>B</w:t>
      </w:r>
      <w:r>
        <w:t>eacon/</w:t>
      </w:r>
      <w:r w:rsidR="00921595">
        <w:t>B</w:t>
      </w:r>
      <w:r>
        <w:t xml:space="preserve">roadcast category: Descriptor </w:t>
      </w:r>
      <w:r w:rsidR="00921595">
        <w:t>4</w:t>
      </w:r>
      <w:r>
        <w:t xml:space="preserve"> and 9.</w:t>
      </w:r>
    </w:p>
    <w:p w:rsidR="00391DEE" w:rsidRDefault="00391DEE" w:rsidP="00391DEE">
      <w:pPr>
        <w:ind w:left="720"/>
      </w:pPr>
      <w:r>
        <w:t xml:space="preserve">Spare: These descriptors can be shared </w:t>
      </w:r>
      <w:r w:rsidR="00921595">
        <w:t>across all</w:t>
      </w:r>
      <w:r>
        <w:t xml:space="preserve"> above categories:  Descriptor 10 and 11.</w:t>
      </w:r>
    </w:p>
    <w:p w:rsidR="00391DEE" w:rsidRDefault="00391DEE" w:rsidP="00391DEE"/>
    <w:p w:rsidR="00391DEE" w:rsidRDefault="00391DEE" w:rsidP="00391DEE">
      <w:r>
        <w:t>Each descriptor has control structure which can contain information of all ampdu sub frames. Each descriptor can accommodate maximum of 16 ampdu frames.  Following rules have to apply while aggregating frames to tx descriptors:</w:t>
      </w:r>
    </w:p>
    <w:p w:rsidR="00391DEE" w:rsidRPr="00391DEE" w:rsidRDefault="00391DEE" w:rsidP="00391DEE">
      <w:pPr>
        <w:pStyle w:val="ListParagraph"/>
        <w:numPr>
          <w:ilvl w:val="0"/>
          <w:numId w:val="22"/>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A1, A2 and A3 address fields of AMPDU sub frames has to be same.</w:t>
      </w:r>
    </w:p>
    <w:p w:rsidR="00391DEE" w:rsidRPr="00391DEE" w:rsidRDefault="00391DEE" w:rsidP="00391DEE">
      <w:pPr>
        <w:pStyle w:val="ListParagraph"/>
        <w:numPr>
          <w:ilvl w:val="0"/>
          <w:numId w:val="22"/>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All AMPDU sub frames have to be same access category.</w:t>
      </w:r>
    </w:p>
    <w:p w:rsidR="00391DEE" w:rsidRPr="00391DEE" w:rsidRDefault="00391DEE" w:rsidP="00391DEE">
      <w:pPr>
        <w:pStyle w:val="ListParagraph"/>
        <w:numPr>
          <w:ilvl w:val="0"/>
          <w:numId w:val="22"/>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 xml:space="preserve"> First AMPDU sub frame and last ampdu sub frame sequence numbers difference cannot be more than 64.</w:t>
      </w:r>
    </w:p>
    <w:p w:rsidR="00391DEE" w:rsidRDefault="00391DEE" w:rsidP="00391DEE">
      <w:r>
        <w:t xml:space="preserve">RPU processing:  Following are sequence of steps involved in TX processing. </w:t>
      </w:r>
    </w:p>
    <w:p w:rsidR="00391DEE" w:rsidRPr="00391DEE" w:rsidRDefault="00391DEE" w:rsidP="00391DEE">
      <w:pPr>
        <w:pStyle w:val="ListParagraph"/>
        <w:numPr>
          <w:ilvl w:val="0"/>
          <w:numId w:val="23"/>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Queue tx commands depending on Queue number (queue number is different than descriptor number).</w:t>
      </w:r>
    </w:p>
    <w:p w:rsidR="00391DEE" w:rsidRPr="00391DEE" w:rsidRDefault="00391DEE" w:rsidP="00391DEE">
      <w:pPr>
        <w:pStyle w:val="ListParagraph"/>
        <w:numPr>
          <w:ilvl w:val="0"/>
          <w:numId w:val="23"/>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Process TX command and arm edca engine if it is not already armed for this access category.</w:t>
      </w:r>
    </w:p>
    <w:p w:rsidR="00391DEE" w:rsidRPr="00391DEE" w:rsidRDefault="00391DEE" w:rsidP="00391DEE">
      <w:pPr>
        <w:pStyle w:val="ListParagraph"/>
        <w:numPr>
          <w:ilvl w:val="0"/>
          <w:numId w:val="23"/>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lastRenderedPageBreak/>
        <w:t xml:space="preserve">Schedule transmission as soon as you get event from EDCA. EDCA is a hardware module which is used to for Channel sensing.  </w:t>
      </w:r>
    </w:p>
    <w:p w:rsidR="00391DEE" w:rsidRPr="00391DEE" w:rsidRDefault="00391DEE" w:rsidP="00391DEE">
      <w:pPr>
        <w:pStyle w:val="ListParagraph"/>
        <w:numPr>
          <w:ilvl w:val="0"/>
          <w:numId w:val="23"/>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Wait for TX Complete for broadcast fames or ACK/BA for unicast frames.</w:t>
      </w:r>
    </w:p>
    <w:p w:rsidR="00391DEE" w:rsidRPr="00391DEE" w:rsidRDefault="00391DEE" w:rsidP="00391DEE">
      <w:pPr>
        <w:pStyle w:val="ListParagraph"/>
        <w:numPr>
          <w:ilvl w:val="0"/>
          <w:numId w:val="23"/>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Generate TX done event after successful transmission.</w:t>
      </w:r>
    </w:p>
    <w:p w:rsidR="00391DEE" w:rsidRPr="00391DEE" w:rsidRDefault="00391DEE" w:rsidP="00391DEE">
      <w:pPr>
        <w:pStyle w:val="ListParagraph"/>
        <w:numPr>
          <w:ilvl w:val="0"/>
          <w:numId w:val="23"/>
        </w:numPr>
        <w:rPr>
          <w:rFonts w:ascii="Arial" w:eastAsia="Times New Roman" w:hAnsi="Arial" w:cs="Times New Roman"/>
          <w:sz w:val="20"/>
          <w:szCs w:val="20"/>
          <w:lang w:val="en-GB"/>
        </w:rPr>
      </w:pPr>
      <w:r w:rsidRPr="00391DEE">
        <w:rPr>
          <w:rFonts w:ascii="Arial" w:eastAsia="Times New Roman" w:hAnsi="Arial" w:cs="Times New Roman"/>
          <w:sz w:val="20"/>
          <w:szCs w:val="20"/>
          <w:lang w:val="en-GB"/>
        </w:rPr>
        <w:t>Host can reuse this descriptor after receiving tx done event from RPU.</w:t>
      </w:r>
    </w:p>
    <w:p w:rsidR="00391DEE" w:rsidRPr="00BF45EE" w:rsidRDefault="00391DEE" w:rsidP="00D72D0D"/>
    <w:p w:rsidR="00D72D0D" w:rsidRDefault="00D72D0D" w:rsidP="00D72D0D">
      <w:pPr>
        <w:pStyle w:val="Heading3"/>
      </w:pPr>
      <w:bookmarkStart w:id="57" w:name="_Toc461810651"/>
      <w:bookmarkStart w:id="58" w:name="_Toc474339918"/>
      <w:r>
        <w:t>uccp420wlan_prog_tx (UMAC_CMD_TX)</w:t>
      </w:r>
      <w:bookmarkEnd w:id="57"/>
      <w:bookmarkEnd w:id="58"/>
    </w:p>
    <w:p w:rsidR="00D72D0D" w:rsidRPr="00D07E94" w:rsidRDefault="00D72D0D" w:rsidP="00D72D0D">
      <w:r>
        <w:t>This function programs the control information for 1 AMPDU, DDR Addresses to LMAC for transmission.</w:t>
      </w:r>
      <w:r w:rsidR="003D1E57">
        <w:t xml:space="preserve">  This descriptor is enqueued within the LMAC.  When the wireless channel is ready for transmission, the RPU will immediately read the packet from host memory via DMA and transmit the packet onto the air.</w:t>
      </w:r>
    </w:p>
    <w:p w:rsidR="00D72D0D" w:rsidRDefault="00D72D0D" w:rsidP="00D72D0D">
      <w:pPr>
        <w:pStyle w:val="Heading3"/>
      </w:pPr>
      <w:bookmarkStart w:id="59" w:name="_Toc461810652"/>
      <w:bookmarkStart w:id="60" w:name="_Toc474339919"/>
      <w:r>
        <w:t>uccp420wlan_tx_complete (UMAC_EVENT_TX_DONE)</w:t>
      </w:r>
      <w:bookmarkEnd w:id="59"/>
      <w:bookmarkEnd w:id="60"/>
    </w:p>
    <w:p w:rsidR="00D72D0D" w:rsidRPr="00D07E94" w:rsidRDefault="00D72D0D" w:rsidP="00D72D0D">
      <w:r>
        <w:t>This event indicates that the transmission of the MPDU’s as a part of UMAC_CMD_TX in completed, this returns the control information like the status of the transmission, the rate and retries at which each MPDU is transmitted.</w:t>
      </w:r>
    </w:p>
    <w:p w:rsidR="00D72D0D" w:rsidRDefault="00D72D0D" w:rsidP="00D72D0D">
      <w:pPr>
        <w:pStyle w:val="Heading2"/>
      </w:pPr>
      <w:bookmarkStart w:id="61" w:name="_Toc461810653"/>
      <w:bookmarkStart w:id="62" w:name="_Toc474339920"/>
      <w:r>
        <w:t xml:space="preserve">Basic </w:t>
      </w:r>
      <w:r w:rsidR="005D5941">
        <w:t xml:space="preserve">Packet </w:t>
      </w:r>
      <w:r>
        <w:t>RX Sequence</w:t>
      </w:r>
      <w:bookmarkEnd w:id="61"/>
      <w:bookmarkEnd w:id="62"/>
    </w:p>
    <w:p w:rsidR="00D72D0D" w:rsidRDefault="00D72D0D" w:rsidP="00D72D0D">
      <w:r>
        <w:t>RPU uses HAL_INTERNAL_CMD’s to indicate the presence of incoming packets to host.</w:t>
      </w:r>
    </w:p>
    <w:p w:rsidR="00D72D0D" w:rsidRDefault="00D72D0D" w:rsidP="00D72D0D">
      <w:r>
        <w:t>Each HAL_INTERNAL_CMD can transport up to 16 RX packets.</w:t>
      </w:r>
    </w:p>
    <w:p w:rsidR="00D72D0D" w:rsidRDefault="00920391" w:rsidP="00D72D0D">
      <w:r>
        <w:t>When an packet is received on the air, the RPU will write the packet into host memory via DMA.  The RPU will then generate the HAL_INTERNAL_CMD message.  Up</w:t>
      </w:r>
      <w:r w:rsidR="00D72D0D">
        <w:t xml:space="preserve">on receiving the </w:t>
      </w:r>
      <w:r>
        <w:t xml:space="preserve">HAL_INTERNAL_CMD, </w:t>
      </w:r>
      <w:r w:rsidR="00D72D0D">
        <w:t>using the mapping table</w:t>
      </w:r>
      <w:r>
        <w:t>, the</w:t>
      </w:r>
      <w:r w:rsidR="00D72D0D">
        <w:t xml:space="preserve"> host gets the virtual address pointer of the payload. Now this payload has control info + actual payload (802.11 Header + Data). Control info is of type UMAC_EVENT_RX, which will then be handed over to message handler for further processing.</w:t>
      </w:r>
    </w:p>
    <w:p w:rsidR="00D72D0D" w:rsidRDefault="00D72D0D" w:rsidP="00D72D0D">
      <w:r>
        <w:t xml:space="preserve">For each consumed buffer, </w:t>
      </w:r>
      <w:r w:rsidR="00920391">
        <w:t>the host</w:t>
      </w:r>
      <w:r>
        <w:t xml:space="preserve"> refill</w:t>
      </w:r>
      <w:r w:rsidR="00920391">
        <w:t>s</w:t>
      </w:r>
      <w:r>
        <w:t xml:space="preserve"> a new one to RPU. This refilling is done using HAL_INTERNAL_CMD, each command can populate 16 RX buffers to RPU.</w:t>
      </w:r>
    </w:p>
    <w:p w:rsidR="00E542D8" w:rsidRDefault="00E542D8" w:rsidP="00E542D8">
      <w:pPr>
        <w:pStyle w:val="Heading1"/>
      </w:pPr>
      <w:bookmarkStart w:id="63" w:name="_Toc468971291"/>
      <w:bookmarkStart w:id="64" w:name="_Toc474339921"/>
      <w:r>
        <w:t>Power Management</w:t>
      </w:r>
      <w:bookmarkEnd w:id="64"/>
    </w:p>
    <w:p w:rsidR="00E542D8" w:rsidRDefault="00E542D8" w:rsidP="00E542D8">
      <w:pPr>
        <w:pStyle w:val="Heading2"/>
      </w:pPr>
      <w:bookmarkStart w:id="65" w:name="_Toc474339922"/>
      <w:r>
        <w:t>RPU Power States</w:t>
      </w:r>
      <w:bookmarkEnd w:id="63"/>
      <w:bookmarkEnd w:id="65"/>
    </w:p>
    <w:p w:rsidR="00E542D8" w:rsidRDefault="00E542D8" w:rsidP="00E542D8">
      <w:r>
        <w:t>The RPU transitions to different power states.  These states influence whether RAMs and functional blocks are powered (and therefore power consumption of the RPU).</w:t>
      </w:r>
    </w:p>
    <w:p w:rsidR="00E542D8" w:rsidRDefault="00E542D8" w:rsidP="00E542D8">
      <w:r>
        <w:t>This section contains a high-level description of the model implemented by the sleep controller hardware.  A more detailed description of the hardware can be found in [1] and [2].</w:t>
      </w:r>
    </w:p>
    <w:p w:rsidR="00E542D8" w:rsidRDefault="00E542D8" w:rsidP="00E542D8"/>
    <w:tbl>
      <w:tblPr>
        <w:tblStyle w:val="TableGrid"/>
        <w:tblW w:w="0" w:type="auto"/>
        <w:tblLook w:val="04A0" w:firstRow="1" w:lastRow="0" w:firstColumn="1" w:lastColumn="0" w:noHBand="0" w:noVBand="1"/>
      </w:tblPr>
      <w:tblGrid>
        <w:gridCol w:w="1908"/>
        <w:gridCol w:w="7335"/>
      </w:tblGrid>
      <w:tr w:rsidR="00E542D8" w:rsidRPr="00647979" w:rsidTr="001B54CF">
        <w:trPr>
          <w:cnfStyle w:val="100000000000" w:firstRow="1" w:lastRow="0" w:firstColumn="0" w:lastColumn="0" w:oddVBand="0" w:evenVBand="0" w:oddHBand="0" w:evenHBand="0" w:firstRowFirstColumn="0" w:firstRowLastColumn="0" w:lastRowFirstColumn="0" w:lastRowLastColumn="0"/>
        </w:trPr>
        <w:tc>
          <w:tcPr>
            <w:tcW w:w="1908" w:type="dxa"/>
          </w:tcPr>
          <w:p w:rsidR="00E542D8" w:rsidRPr="00647979" w:rsidRDefault="00E542D8" w:rsidP="001B54CF">
            <w:r w:rsidRPr="00647979">
              <w:t>State</w:t>
            </w:r>
          </w:p>
        </w:tc>
        <w:tc>
          <w:tcPr>
            <w:tcW w:w="7335" w:type="dxa"/>
          </w:tcPr>
          <w:p w:rsidR="00E542D8" w:rsidRPr="00647979" w:rsidRDefault="00E542D8" w:rsidP="001B54CF">
            <w:r w:rsidRPr="00647979">
              <w:t>Description</w:t>
            </w:r>
          </w:p>
        </w:tc>
      </w:tr>
      <w:tr w:rsidR="00E542D8" w:rsidRPr="00647979" w:rsidTr="001B54CF">
        <w:tc>
          <w:tcPr>
            <w:tcW w:w="1908" w:type="dxa"/>
          </w:tcPr>
          <w:p w:rsidR="00E542D8" w:rsidRPr="00647979" w:rsidRDefault="00E542D8" w:rsidP="001B54CF">
            <w:r w:rsidRPr="00647979">
              <w:t>RPU Off</w:t>
            </w:r>
          </w:p>
        </w:tc>
        <w:tc>
          <w:tcPr>
            <w:tcW w:w="7335" w:type="dxa"/>
          </w:tcPr>
          <w:p w:rsidR="00E542D8" w:rsidRPr="00647979" w:rsidRDefault="00E542D8" w:rsidP="001B54CF">
            <w:r>
              <w:t>RPU</w:t>
            </w:r>
            <w:r w:rsidRPr="00647979">
              <w:t xml:space="preserve"> firmware has not yet been cold booted.  Sleep controller registers are populated with RTL</w:t>
            </w:r>
            <w:r>
              <w:t xml:space="preserve"> defaults.</w:t>
            </w:r>
          </w:p>
        </w:tc>
      </w:tr>
      <w:tr w:rsidR="00E542D8" w:rsidRPr="00647979" w:rsidTr="001B54CF">
        <w:tc>
          <w:tcPr>
            <w:tcW w:w="1908" w:type="dxa"/>
          </w:tcPr>
          <w:p w:rsidR="00E542D8" w:rsidRPr="00647979" w:rsidRDefault="00E542D8" w:rsidP="001B54CF">
            <w:r w:rsidRPr="00647979">
              <w:t>Sleeping</w:t>
            </w:r>
          </w:p>
        </w:tc>
        <w:tc>
          <w:tcPr>
            <w:tcW w:w="7335" w:type="dxa"/>
          </w:tcPr>
          <w:p w:rsidR="00E542D8" w:rsidRPr="00647979" w:rsidRDefault="00E542D8" w:rsidP="001B54CF">
            <w:r>
              <w:t>RPU</w:t>
            </w:r>
            <w:r w:rsidRPr="00647979">
              <w:t xml:space="preserve"> has been booted and is in a state where it is minimizing power consumption.  </w:t>
            </w:r>
            <w:r>
              <w:t xml:space="preserve">GRAM is not accessible.  </w:t>
            </w:r>
            <w:r w:rsidRPr="00647979">
              <w:t xml:space="preserve">The </w:t>
            </w:r>
            <w:r>
              <w:t>LMAC</w:t>
            </w:r>
            <w:r w:rsidRPr="00647979">
              <w:t xml:space="preserve"> CPU is not running </w:t>
            </w:r>
            <w:r>
              <w:t>(not powered).</w:t>
            </w:r>
          </w:p>
        </w:tc>
      </w:tr>
      <w:tr w:rsidR="00E542D8" w:rsidRPr="00647979" w:rsidTr="001B54CF">
        <w:tc>
          <w:tcPr>
            <w:tcW w:w="1908" w:type="dxa"/>
          </w:tcPr>
          <w:p w:rsidR="00E542D8" w:rsidRPr="00647979" w:rsidRDefault="00E542D8" w:rsidP="001B54CF">
            <w:r w:rsidRPr="00647979">
              <w:t>RPU On / Awake</w:t>
            </w:r>
          </w:p>
        </w:tc>
        <w:tc>
          <w:tcPr>
            <w:tcW w:w="7335" w:type="dxa"/>
          </w:tcPr>
          <w:p w:rsidR="00E542D8" w:rsidRPr="00647979" w:rsidRDefault="00E542D8" w:rsidP="001B54CF">
            <w:r w:rsidRPr="00647979">
              <w:t>LMAC CPU is running.</w:t>
            </w:r>
            <w:r>
              <w:t xml:space="preserve">  GRAM is powered and accessible.</w:t>
            </w:r>
          </w:p>
        </w:tc>
      </w:tr>
    </w:tbl>
    <w:p w:rsidR="00E542D8" w:rsidRDefault="00E542D8" w:rsidP="00E542D8"/>
    <w:tbl>
      <w:tblPr>
        <w:tblW w:w="9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1"/>
      </w:tblGrid>
      <w:tr w:rsidR="00E542D8" w:rsidRPr="00B73150" w:rsidTr="001B54CF">
        <w:trPr>
          <w:cantSplit/>
          <w:tblHeader/>
        </w:trPr>
        <w:tc>
          <w:tcPr>
            <w:tcW w:w="9243" w:type="dxa"/>
            <w:tcBorders>
              <w:bottom w:val="single" w:sz="4" w:space="0" w:color="000000"/>
            </w:tcBorders>
            <w:shd w:val="clear" w:color="auto" w:fill="FFFFFF"/>
          </w:tcPr>
          <w:p w:rsidR="00E542D8" w:rsidRPr="00B73150" w:rsidRDefault="00E542D8" w:rsidP="001B54CF">
            <w:r w:rsidRPr="00B73150">
              <w:rPr>
                <w:noProof/>
                <w:lang w:val="en-IN" w:eastAsia="en-IN"/>
              </w:rPr>
              <w:lastRenderedPageBreak/>
              <mc:AlternateContent>
                <mc:Choice Requires="wpc">
                  <w:drawing>
                    <wp:inline distT="0" distB="0" distL="0" distR="0" wp14:anchorId="5D67FE77" wp14:editId="799A0ED7">
                      <wp:extent cx="5714365" cy="2905125"/>
                      <wp:effectExtent l="9525" t="9525" r="19685"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Freeform 60"/>
                              <wps:cNvSpPr>
                                <a:spLocks/>
                              </wps:cNvSpPr>
                              <wps:spPr bwMode="auto">
                                <a:xfrm>
                                  <a:off x="1089660" y="13335"/>
                                  <a:ext cx="3658235" cy="2069465"/>
                                </a:xfrm>
                                <a:custGeom>
                                  <a:avLst/>
                                  <a:gdLst>
                                    <a:gd name="T0" fmla="*/ 0 w 12956"/>
                                    <a:gd name="T1" fmla="*/ 1224 h 7344"/>
                                    <a:gd name="T2" fmla="*/ 1224 w 12956"/>
                                    <a:gd name="T3" fmla="*/ 0 h 7344"/>
                                    <a:gd name="T4" fmla="*/ 11732 w 12956"/>
                                    <a:gd name="T5" fmla="*/ 0 h 7344"/>
                                    <a:gd name="T6" fmla="*/ 12956 w 12956"/>
                                    <a:gd name="T7" fmla="*/ 1224 h 7344"/>
                                    <a:gd name="T8" fmla="*/ 12956 w 12956"/>
                                    <a:gd name="T9" fmla="*/ 6120 h 7344"/>
                                    <a:gd name="T10" fmla="*/ 11732 w 12956"/>
                                    <a:gd name="T11" fmla="*/ 7344 h 7344"/>
                                    <a:gd name="T12" fmla="*/ 1224 w 12956"/>
                                    <a:gd name="T13" fmla="*/ 7344 h 7344"/>
                                    <a:gd name="T14" fmla="*/ 0 w 12956"/>
                                    <a:gd name="T15" fmla="*/ 6120 h 7344"/>
                                    <a:gd name="T16" fmla="*/ 0 w 12956"/>
                                    <a:gd name="T17" fmla="*/ 1224 h 7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956" h="7344">
                                      <a:moveTo>
                                        <a:pt x="0" y="1224"/>
                                      </a:moveTo>
                                      <a:cubicBezTo>
                                        <a:pt x="0" y="548"/>
                                        <a:pt x="548" y="0"/>
                                        <a:pt x="1224" y="0"/>
                                      </a:cubicBezTo>
                                      <a:lnTo>
                                        <a:pt x="11732" y="0"/>
                                      </a:lnTo>
                                      <a:cubicBezTo>
                                        <a:pt x="12408" y="0"/>
                                        <a:pt x="12956" y="548"/>
                                        <a:pt x="12956" y="1224"/>
                                      </a:cubicBezTo>
                                      <a:lnTo>
                                        <a:pt x="12956" y="6120"/>
                                      </a:lnTo>
                                      <a:cubicBezTo>
                                        <a:pt x="12956" y="6796"/>
                                        <a:pt x="12408" y="7344"/>
                                        <a:pt x="11732" y="7344"/>
                                      </a:cubicBezTo>
                                      <a:lnTo>
                                        <a:pt x="1224" y="7344"/>
                                      </a:lnTo>
                                      <a:cubicBezTo>
                                        <a:pt x="548" y="7344"/>
                                        <a:pt x="0" y="6796"/>
                                        <a:pt x="0" y="6120"/>
                                      </a:cubicBezTo>
                                      <a:lnTo>
                                        <a:pt x="0" y="1224"/>
                                      </a:lnTo>
                                      <a:close/>
                                    </a:path>
                                  </a:pathLst>
                                </a:custGeom>
                                <a:solidFill>
                                  <a:srgbClr val="F8CAEB"/>
                                </a:solidFill>
                                <a:ln w="0">
                                  <a:solidFill>
                                    <a:srgbClr val="000000"/>
                                  </a:solidFill>
                                  <a:prstDash val="solid"/>
                                  <a:round/>
                                  <a:headEnd/>
                                  <a:tailEnd/>
                                </a:ln>
                              </wps:spPr>
                              <wps:bodyPr rot="0" vert="horz" wrap="square" lIns="91440" tIns="45720" rIns="91440" bIns="45720" anchor="t" anchorCtr="0" upright="1">
                                <a:noAutofit/>
                              </wps:bodyPr>
                            </wps:wsp>
                            <wps:wsp>
                              <wps:cNvPr id="57" name="Freeform 61"/>
                              <wps:cNvSpPr>
                                <a:spLocks/>
                              </wps:cNvSpPr>
                              <wps:spPr bwMode="auto">
                                <a:xfrm>
                                  <a:off x="1089660" y="13335"/>
                                  <a:ext cx="3657600" cy="2069465"/>
                                </a:xfrm>
                                <a:custGeom>
                                  <a:avLst/>
                                  <a:gdLst>
                                    <a:gd name="T0" fmla="*/ 0 w 12956"/>
                                    <a:gd name="T1" fmla="*/ 1224 h 7344"/>
                                    <a:gd name="T2" fmla="*/ 1224 w 12956"/>
                                    <a:gd name="T3" fmla="*/ 0 h 7344"/>
                                    <a:gd name="T4" fmla="*/ 11732 w 12956"/>
                                    <a:gd name="T5" fmla="*/ 0 h 7344"/>
                                    <a:gd name="T6" fmla="*/ 12956 w 12956"/>
                                    <a:gd name="T7" fmla="*/ 1224 h 7344"/>
                                    <a:gd name="T8" fmla="*/ 12956 w 12956"/>
                                    <a:gd name="T9" fmla="*/ 6120 h 7344"/>
                                    <a:gd name="T10" fmla="*/ 11732 w 12956"/>
                                    <a:gd name="T11" fmla="*/ 7344 h 7344"/>
                                    <a:gd name="T12" fmla="*/ 1224 w 12956"/>
                                    <a:gd name="T13" fmla="*/ 7344 h 7344"/>
                                    <a:gd name="T14" fmla="*/ 0 w 12956"/>
                                    <a:gd name="T15" fmla="*/ 6120 h 7344"/>
                                    <a:gd name="T16" fmla="*/ 0 w 12956"/>
                                    <a:gd name="T17" fmla="*/ 1224 h 7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956" h="7344">
                                      <a:moveTo>
                                        <a:pt x="0" y="1224"/>
                                      </a:moveTo>
                                      <a:cubicBezTo>
                                        <a:pt x="0" y="548"/>
                                        <a:pt x="548" y="0"/>
                                        <a:pt x="1224" y="0"/>
                                      </a:cubicBezTo>
                                      <a:lnTo>
                                        <a:pt x="11732" y="0"/>
                                      </a:lnTo>
                                      <a:cubicBezTo>
                                        <a:pt x="12408" y="0"/>
                                        <a:pt x="12956" y="548"/>
                                        <a:pt x="12956" y="1224"/>
                                      </a:cubicBezTo>
                                      <a:lnTo>
                                        <a:pt x="12956" y="6120"/>
                                      </a:lnTo>
                                      <a:cubicBezTo>
                                        <a:pt x="12956" y="6796"/>
                                        <a:pt x="12408" y="7344"/>
                                        <a:pt x="11732" y="7344"/>
                                      </a:cubicBezTo>
                                      <a:lnTo>
                                        <a:pt x="1224" y="7344"/>
                                      </a:lnTo>
                                      <a:cubicBezTo>
                                        <a:pt x="548" y="7344"/>
                                        <a:pt x="0" y="6796"/>
                                        <a:pt x="0" y="6120"/>
                                      </a:cubicBezTo>
                                      <a:lnTo>
                                        <a:pt x="0" y="1224"/>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62"/>
                              <wps:cNvSpPr>
                                <a:spLocks noChangeArrowheads="1"/>
                              </wps:cNvSpPr>
                              <wps:spPr bwMode="auto">
                                <a:xfrm>
                                  <a:off x="2635885" y="49530"/>
                                  <a:ext cx="4730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lang w:val="en-US"/>
                                      </w:rPr>
                                      <w:t>RPU On</w:t>
                                    </w:r>
                                  </w:p>
                                </w:txbxContent>
                              </wps:txbx>
                              <wps:bodyPr rot="0" vert="horz" wrap="none" lIns="0" tIns="0" rIns="0" bIns="0" anchor="t" anchorCtr="0">
                                <a:spAutoFit/>
                              </wps:bodyPr>
                            </wps:wsp>
                            <wps:wsp>
                              <wps:cNvPr id="59" name="Freeform 63"/>
                              <wps:cNvSpPr>
                                <a:spLocks/>
                              </wps:cNvSpPr>
                              <wps:spPr bwMode="auto">
                                <a:xfrm>
                                  <a:off x="13335" y="271780"/>
                                  <a:ext cx="498475" cy="522605"/>
                                </a:xfrm>
                                <a:custGeom>
                                  <a:avLst/>
                                  <a:gdLst>
                                    <a:gd name="T0" fmla="*/ 0 w 7056"/>
                                    <a:gd name="T1" fmla="*/ 1176 h 7424"/>
                                    <a:gd name="T2" fmla="*/ 1176 w 7056"/>
                                    <a:gd name="T3" fmla="*/ 0 h 7424"/>
                                    <a:gd name="T4" fmla="*/ 5880 w 7056"/>
                                    <a:gd name="T5" fmla="*/ 0 h 7424"/>
                                    <a:gd name="T6" fmla="*/ 7056 w 7056"/>
                                    <a:gd name="T7" fmla="*/ 1176 h 7424"/>
                                    <a:gd name="T8" fmla="*/ 7056 w 7056"/>
                                    <a:gd name="T9" fmla="*/ 6248 h 7424"/>
                                    <a:gd name="T10" fmla="*/ 5880 w 7056"/>
                                    <a:gd name="T11" fmla="*/ 7424 h 7424"/>
                                    <a:gd name="T12" fmla="*/ 1176 w 7056"/>
                                    <a:gd name="T13" fmla="*/ 7424 h 7424"/>
                                    <a:gd name="T14" fmla="*/ 0 w 7056"/>
                                    <a:gd name="T15" fmla="*/ 6248 h 7424"/>
                                    <a:gd name="T16" fmla="*/ 0 w 7056"/>
                                    <a:gd name="T17" fmla="*/ 1176 h 7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56" h="7424">
                                      <a:moveTo>
                                        <a:pt x="0" y="1176"/>
                                      </a:moveTo>
                                      <a:cubicBezTo>
                                        <a:pt x="0" y="527"/>
                                        <a:pt x="527" y="0"/>
                                        <a:pt x="1176" y="0"/>
                                      </a:cubicBezTo>
                                      <a:lnTo>
                                        <a:pt x="5880" y="0"/>
                                      </a:lnTo>
                                      <a:cubicBezTo>
                                        <a:pt x="6530" y="0"/>
                                        <a:pt x="7056" y="527"/>
                                        <a:pt x="7056" y="1176"/>
                                      </a:cubicBezTo>
                                      <a:lnTo>
                                        <a:pt x="7056" y="6248"/>
                                      </a:lnTo>
                                      <a:cubicBezTo>
                                        <a:pt x="7056" y="6898"/>
                                        <a:pt x="6530" y="7424"/>
                                        <a:pt x="5880" y="7424"/>
                                      </a:cubicBezTo>
                                      <a:lnTo>
                                        <a:pt x="1176" y="7424"/>
                                      </a:lnTo>
                                      <a:cubicBezTo>
                                        <a:pt x="527" y="7424"/>
                                        <a:pt x="0" y="6898"/>
                                        <a:pt x="0" y="6248"/>
                                      </a:cubicBezTo>
                                      <a:lnTo>
                                        <a:pt x="0" y="1176"/>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60" name="Freeform 64"/>
                              <wps:cNvSpPr>
                                <a:spLocks/>
                              </wps:cNvSpPr>
                              <wps:spPr bwMode="auto">
                                <a:xfrm>
                                  <a:off x="13335" y="271780"/>
                                  <a:ext cx="498475" cy="522605"/>
                                </a:xfrm>
                                <a:custGeom>
                                  <a:avLst/>
                                  <a:gdLst>
                                    <a:gd name="T0" fmla="*/ 0 w 7056"/>
                                    <a:gd name="T1" fmla="*/ 1176 h 7424"/>
                                    <a:gd name="T2" fmla="*/ 1176 w 7056"/>
                                    <a:gd name="T3" fmla="*/ 0 h 7424"/>
                                    <a:gd name="T4" fmla="*/ 5880 w 7056"/>
                                    <a:gd name="T5" fmla="*/ 0 h 7424"/>
                                    <a:gd name="T6" fmla="*/ 7056 w 7056"/>
                                    <a:gd name="T7" fmla="*/ 1176 h 7424"/>
                                    <a:gd name="T8" fmla="*/ 7056 w 7056"/>
                                    <a:gd name="T9" fmla="*/ 6248 h 7424"/>
                                    <a:gd name="T10" fmla="*/ 5880 w 7056"/>
                                    <a:gd name="T11" fmla="*/ 7424 h 7424"/>
                                    <a:gd name="T12" fmla="*/ 1176 w 7056"/>
                                    <a:gd name="T13" fmla="*/ 7424 h 7424"/>
                                    <a:gd name="T14" fmla="*/ 0 w 7056"/>
                                    <a:gd name="T15" fmla="*/ 6248 h 7424"/>
                                    <a:gd name="T16" fmla="*/ 0 w 7056"/>
                                    <a:gd name="T17" fmla="*/ 1176 h 7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56" h="7424">
                                      <a:moveTo>
                                        <a:pt x="0" y="1176"/>
                                      </a:moveTo>
                                      <a:cubicBezTo>
                                        <a:pt x="0" y="527"/>
                                        <a:pt x="527" y="0"/>
                                        <a:pt x="1176" y="0"/>
                                      </a:cubicBezTo>
                                      <a:lnTo>
                                        <a:pt x="5880" y="0"/>
                                      </a:lnTo>
                                      <a:cubicBezTo>
                                        <a:pt x="6530" y="0"/>
                                        <a:pt x="7056" y="527"/>
                                        <a:pt x="7056" y="1176"/>
                                      </a:cubicBezTo>
                                      <a:lnTo>
                                        <a:pt x="7056" y="6248"/>
                                      </a:lnTo>
                                      <a:cubicBezTo>
                                        <a:pt x="7056" y="6898"/>
                                        <a:pt x="6530" y="7424"/>
                                        <a:pt x="5880" y="7424"/>
                                      </a:cubicBezTo>
                                      <a:lnTo>
                                        <a:pt x="1176" y="7424"/>
                                      </a:lnTo>
                                      <a:cubicBezTo>
                                        <a:pt x="527" y="7424"/>
                                        <a:pt x="0" y="6898"/>
                                        <a:pt x="0" y="6248"/>
                                      </a:cubicBezTo>
                                      <a:lnTo>
                                        <a:pt x="0" y="1176"/>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65"/>
                              <wps:cNvSpPr>
                                <a:spLocks noChangeArrowheads="1"/>
                              </wps:cNvSpPr>
                              <wps:spPr bwMode="auto">
                                <a:xfrm>
                                  <a:off x="123190" y="384175"/>
                                  <a:ext cx="26860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BEBEBE"/>
                                        <w:lang w:val="en-US"/>
                                      </w:rPr>
                                      <w:t>RPU</w:t>
                                    </w:r>
                                  </w:p>
                                </w:txbxContent>
                              </wps:txbx>
                              <wps:bodyPr rot="0" vert="horz" wrap="none" lIns="0" tIns="0" rIns="0" bIns="0" anchor="t" anchorCtr="0">
                                <a:spAutoFit/>
                              </wps:bodyPr>
                            </wps:wsp>
                            <wps:wsp>
                              <wps:cNvPr id="62" name="Rectangle 66"/>
                              <wps:cNvSpPr>
                                <a:spLocks noChangeArrowheads="1"/>
                              </wps:cNvSpPr>
                              <wps:spPr bwMode="auto">
                                <a:xfrm>
                                  <a:off x="175260" y="510540"/>
                                  <a:ext cx="16954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BEBEBE"/>
                                        <w:lang w:val="en-US"/>
                                      </w:rPr>
                                      <w:t>Off</w:t>
                                    </w:r>
                                  </w:p>
                                </w:txbxContent>
                              </wps:txbx>
                              <wps:bodyPr rot="0" vert="horz" wrap="none" lIns="0" tIns="0" rIns="0" bIns="0" anchor="t" anchorCtr="0">
                                <a:spAutoFit/>
                              </wps:bodyPr>
                            </wps:wsp>
                            <wps:wsp>
                              <wps:cNvPr id="63" name="Freeform 67"/>
                              <wps:cNvSpPr>
                                <a:spLocks/>
                              </wps:cNvSpPr>
                              <wps:spPr bwMode="auto">
                                <a:xfrm>
                                  <a:off x="1301115" y="257175"/>
                                  <a:ext cx="1000125" cy="537210"/>
                                </a:xfrm>
                                <a:custGeom>
                                  <a:avLst/>
                                  <a:gdLst>
                                    <a:gd name="T0" fmla="*/ 0 w 14176"/>
                                    <a:gd name="T1" fmla="*/ 1272 h 7632"/>
                                    <a:gd name="T2" fmla="*/ 1272 w 14176"/>
                                    <a:gd name="T3" fmla="*/ 0 h 7632"/>
                                    <a:gd name="T4" fmla="*/ 12904 w 14176"/>
                                    <a:gd name="T5" fmla="*/ 0 h 7632"/>
                                    <a:gd name="T6" fmla="*/ 14176 w 14176"/>
                                    <a:gd name="T7" fmla="*/ 1272 h 7632"/>
                                    <a:gd name="T8" fmla="*/ 14176 w 14176"/>
                                    <a:gd name="T9" fmla="*/ 6360 h 7632"/>
                                    <a:gd name="T10" fmla="*/ 12904 w 14176"/>
                                    <a:gd name="T11" fmla="*/ 7632 h 7632"/>
                                    <a:gd name="T12" fmla="*/ 1272 w 14176"/>
                                    <a:gd name="T13" fmla="*/ 7632 h 7632"/>
                                    <a:gd name="T14" fmla="*/ 0 w 14176"/>
                                    <a:gd name="T15" fmla="*/ 6360 h 7632"/>
                                    <a:gd name="T16" fmla="*/ 0 w 14176"/>
                                    <a:gd name="T17" fmla="*/ 1272 h 7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76" h="7632">
                                      <a:moveTo>
                                        <a:pt x="0" y="1272"/>
                                      </a:moveTo>
                                      <a:cubicBezTo>
                                        <a:pt x="0" y="570"/>
                                        <a:pt x="570" y="0"/>
                                        <a:pt x="1272" y="0"/>
                                      </a:cubicBezTo>
                                      <a:lnTo>
                                        <a:pt x="12904" y="0"/>
                                      </a:lnTo>
                                      <a:cubicBezTo>
                                        <a:pt x="13607" y="0"/>
                                        <a:pt x="14176" y="570"/>
                                        <a:pt x="14176" y="1272"/>
                                      </a:cubicBezTo>
                                      <a:lnTo>
                                        <a:pt x="14176" y="6360"/>
                                      </a:lnTo>
                                      <a:cubicBezTo>
                                        <a:pt x="14176" y="7063"/>
                                        <a:pt x="13607" y="7632"/>
                                        <a:pt x="12904" y="7632"/>
                                      </a:cubicBezTo>
                                      <a:lnTo>
                                        <a:pt x="1272" y="7632"/>
                                      </a:lnTo>
                                      <a:cubicBezTo>
                                        <a:pt x="570" y="7632"/>
                                        <a:pt x="0" y="7063"/>
                                        <a:pt x="0" y="6360"/>
                                      </a:cubicBezTo>
                                      <a:lnTo>
                                        <a:pt x="0" y="1272"/>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64" name="Freeform 68"/>
                              <wps:cNvSpPr>
                                <a:spLocks/>
                              </wps:cNvSpPr>
                              <wps:spPr bwMode="auto">
                                <a:xfrm>
                                  <a:off x="1301115" y="257175"/>
                                  <a:ext cx="1000125" cy="537210"/>
                                </a:xfrm>
                                <a:custGeom>
                                  <a:avLst/>
                                  <a:gdLst>
                                    <a:gd name="T0" fmla="*/ 0 w 7088"/>
                                    <a:gd name="T1" fmla="*/ 636 h 3816"/>
                                    <a:gd name="T2" fmla="*/ 636 w 7088"/>
                                    <a:gd name="T3" fmla="*/ 0 h 3816"/>
                                    <a:gd name="T4" fmla="*/ 6452 w 7088"/>
                                    <a:gd name="T5" fmla="*/ 0 h 3816"/>
                                    <a:gd name="T6" fmla="*/ 7088 w 7088"/>
                                    <a:gd name="T7" fmla="*/ 636 h 3816"/>
                                    <a:gd name="T8" fmla="*/ 7088 w 7088"/>
                                    <a:gd name="T9" fmla="*/ 3180 h 3816"/>
                                    <a:gd name="T10" fmla="*/ 6452 w 7088"/>
                                    <a:gd name="T11" fmla="*/ 3816 h 3816"/>
                                    <a:gd name="T12" fmla="*/ 636 w 7088"/>
                                    <a:gd name="T13" fmla="*/ 3816 h 3816"/>
                                    <a:gd name="T14" fmla="*/ 0 w 7088"/>
                                    <a:gd name="T15" fmla="*/ 3180 h 3816"/>
                                    <a:gd name="T16" fmla="*/ 0 w 7088"/>
                                    <a:gd name="T17" fmla="*/ 636 h 3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88" h="3816">
                                      <a:moveTo>
                                        <a:pt x="0" y="636"/>
                                      </a:moveTo>
                                      <a:cubicBezTo>
                                        <a:pt x="0" y="285"/>
                                        <a:pt x="285" y="0"/>
                                        <a:pt x="636" y="0"/>
                                      </a:cubicBezTo>
                                      <a:lnTo>
                                        <a:pt x="6452" y="0"/>
                                      </a:lnTo>
                                      <a:cubicBezTo>
                                        <a:pt x="6804" y="0"/>
                                        <a:pt x="7088" y="285"/>
                                        <a:pt x="7088" y="636"/>
                                      </a:cubicBezTo>
                                      <a:lnTo>
                                        <a:pt x="7088" y="3180"/>
                                      </a:lnTo>
                                      <a:cubicBezTo>
                                        <a:pt x="7088" y="3532"/>
                                        <a:pt x="6804" y="3816"/>
                                        <a:pt x="6452" y="3816"/>
                                      </a:cubicBezTo>
                                      <a:lnTo>
                                        <a:pt x="636" y="3816"/>
                                      </a:lnTo>
                                      <a:cubicBezTo>
                                        <a:pt x="285" y="3816"/>
                                        <a:pt x="0" y="3532"/>
                                        <a:pt x="0" y="3180"/>
                                      </a:cubicBezTo>
                                      <a:lnTo>
                                        <a:pt x="0" y="636"/>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9"/>
                              <wps:cNvSpPr>
                                <a:spLocks noChangeArrowheads="1"/>
                              </wps:cNvSpPr>
                              <wps:spPr bwMode="auto">
                                <a:xfrm>
                                  <a:off x="1604645" y="440055"/>
                                  <a:ext cx="38163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BEBEBE"/>
                                        <w:lang w:val="en-US"/>
                                      </w:rPr>
                                      <w:t>Awake</w:t>
                                    </w:r>
                                  </w:p>
                                </w:txbxContent>
                              </wps:txbx>
                              <wps:bodyPr rot="0" vert="horz" wrap="none" lIns="0" tIns="0" rIns="0" bIns="0" anchor="t" anchorCtr="0">
                                <a:spAutoFit/>
                              </wps:bodyPr>
                            </wps:wsp>
                            <wps:wsp>
                              <wps:cNvPr id="66" name="Freeform 70"/>
                              <wps:cNvSpPr>
                                <a:spLocks/>
                              </wps:cNvSpPr>
                              <wps:spPr bwMode="auto">
                                <a:xfrm>
                                  <a:off x="3412490" y="1393190"/>
                                  <a:ext cx="1000760" cy="549910"/>
                                </a:xfrm>
                                <a:custGeom>
                                  <a:avLst/>
                                  <a:gdLst>
                                    <a:gd name="T0" fmla="*/ 0 w 7088"/>
                                    <a:gd name="T1" fmla="*/ 651 h 3904"/>
                                    <a:gd name="T2" fmla="*/ 651 w 7088"/>
                                    <a:gd name="T3" fmla="*/ 0 h 3904"/>
                                    <a:gd name="T4" fmla="*/ 6438 w 7088"/>
                                    <a:gd name="T5" fmla="*/ 0 h 3904"/>
                                    <a:gd name="T6" fmla="*/ 7088 w 7088"/>
                                    <a:gd name="T7" fmla="*/ 651 h 3904"/>
                                    <a:gd name="T8" fmla="*/ 7088 w 7088"/>
                                    <a:gd name="T9" fmla="*/ 3254 h 3904"/>
                                    <a:gd name="T10" fmla="*/ 6438 w 7088"/>
                                    <a:gd name="T11" fmla="*/ 3904 h 3904"/>
                                    <a:gd name="T12" fmla="*/ 651 w 7088"/>
                                    <a:gd name="T13" fmla="*/ 3904 h 3904"/>
                                    <a:gd name="T14" fmla="*/ 0 w 7088"/>
                                    <a:gd name="T15" fmla="*/ 3254 h 3904"/>
                                    <a:gd name="T16" fmla="*/ 0 w 7088"/>
                                    <a:gd name="T17" fmla="*/ 651 h 3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88" h="3904">
                                      <a:moveTo>
                                        <a:pt x="0" y="651"/>
                                      </a:moveTo>
                                      <a:cubicBezTo>
                                        <a:pt x="0" y="292"/>
                                        <a:pt x="292" y="0"/>
                                        <a:pt x="651" y="0"/>
                                      </a:cubicBezTo>
                                      <a:lnTo>
                                        <a:pt x="6438" y="0"/>
                                      </a:lnTo>
                                      <a:cubicBezTo>
                                        <a:pt x="6797" y="0"/>
                                        <a:pt x="7088" y="292"/>
                                        <a:pt x="7088" y="651"/>
                                      </a:cubicBezTo>
                                      <a:lnTo>
                                        <a:pt x="7088" y="3254"/>
                                      </a:lnTo>
                                      <a:cubicBezTo>
                                        <a:pt x="7088" y="3613"/>
                                        <a:pt x="6797" y="3904"/>
                                        <a:pt x="6438" y="3904"/>
                                      </a:cubicBezTo>
                                      <a:lnTo>
                                        <a:pt x="651" y="3904"/>
                                      </a:lnTo>
                                      <a:cubicBezTo>
                                        <a:pt x="292" y="3904"/>
                                        <a:pt x="0" y="3613"/>
                                        <a:pt x="0" y="3254"/>
                                      </a:cubicBezTo>
                                      <a:lnTo>
                                        <a:pt x="0" y="651"/>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67" name="Freeform 71"/>
                              <wps:cNvSpPr>
                                <a:spLocks/>
                              </wps:cNvSpPr>
                              <wps:spPr bwMode="auto">
                                <a:xfrm>
                                  <a:off x="3412490" y="1393190"/>
                                  <a:ext cx="1000760" cy="549910"/>
                                </a:xfrm>
                                <a:custGeom>
                                  <a:avLst/>
                                  <a:gdLst>
                                    <a:gd name="T0" fmla="*/ 0 w 7088"/>
                                    <a:gd name="T1" fmla="*/ 651 h 3904"/>
                                    <a:gd name="T2" fmla="*/ 651 w 7088"/>
                                    <a:gd name="T3" fmla="*/ 0 h 3904"/>
                                    <a:gd name="T4" fmla="*/ 6438 w 7088"/>
                                    <a:gd name="T5" fmla="*/ 0 h 3904"/>
                                    <a:gd name="T6" fmla="*/ 7088 w 7088"/>
                                    <a:gd name="T7" fmla="*/ 651 h 3904"/>
                                    <a:gd name="T8" fmla="*/ 7088 w 7088"/>
                                    <a:gd name="T9" fmla="*/ 3254 h 3904"/>
                                    <a:gd name="T10" fmla="*/ 6438 w 7088"/>
                                    <a:gd name="T11" fmla="*/ 3904 h 3904"/>
                                    <a:gd name="T12" fmla="*/ 651 w 7088"/>
                                    <a:gd name="T13" fmla="*/ 3904 h 3904"/>
                                    <a:gd name="T14" fmla="*/ 0 w 7088"/>
                                    <a:gd name="T15" fmla="*/ 3254 h 3904"/>
                                    <a:gd name="T16" fmla="*/ 0 w 7088"/>
                                    <a:gd name="T17" fmla="*/ 651 h 3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88" h="3904">
                                      <a:moveTo>
                                        <a:pt x="0" y="651"/>
                                      </a:moveTo>
                                      <a:cubicBezTo>
                                        <a:pt x="0" y="292"/>
                                        <a:pt x="292" y="0"/>
                                        <a:pt x="651" y="0"/>
                                      </a:cubicBezTo>
                                      <a:lnTo>
                                        <a:pt x="6438" y="0"/>
                                      </a:lnTo>
                                      <a:cubicBezTo>
                                        <a:pt x="6797" y="0"/>
                                        <a:pt x="7088" y="292"/>
                                        <a:pt x="7088" y="651"/>
                                      </a:cubicBezTo>
                                      <a:lnTo>
                                        <a:pt x="7088" y="3254"/>
                                      </a:lnTo>
                                      <a:cubicBezTo>
                                        <a:pt x="7088" y="3613"/>
                                        <a:pt x="6797" y="3904"/>
                                        <a:pt x="6438" y="3904"/>
                                      </a:cubicBezTo>
                                      <a:lnTo>
                                        <a:pt x="651" y="3904"/>
                                      </a:lnTo>
                                      <a:cubicBezTo>
                                        <a:pt x="292" y="3904"/>
                                        <a:pt x="0" y="3613"/>
                                        <a:pt x="0" y="3254"/>
                                      </a:cubicBezTo>
                                      <a:lnTo>
                                        <a:pt x="0" y="651"/>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72"/>
                              <wps:cNvSpPr>
                                <a:spLocks noChangeArrowheads="1"/>
                              </wps:cNvSpPr>
                              <wps:spPr bwMode="auto">
                                <a:xfrm>
                                  <a:off x="3649345" y="1456690"/>
                                  <a:ext cx="50863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i/>
                                        <w:iCs/>
                                        <w:color w:val="BEBEBE"/>
                                        <w:lang w:val="en-US"/>
                                      </w:rPr>
                                      <w:t xml:space="preserve">Ready to </w:t>
                                    </w:r>
                                  </w:p>
                                </w:txbxContent>
                              </wps:txbx>
                              <wps:bodyPr rot="0" vert="horz" wrap="none" lIns="0" tIns="0" rIns="0" bIns="0" anchor="t" anchorCtr="0">
                                <a:spAutoFit/>
                              </wps:bodyPr>
                            </wps:wsp>
                            <wps:wsp>
                              <wps:cNvPr id="69" name="Rectangle 73"/>
                              <wps:cNvSpPr>
                                <a:spLocks noChangeArrowheads="1"/>
                              </wps:cNvSpPr>
                              <wps:spPr bwMode="auto">
                                <a:xfrm>
                                  <a:off x="3559175" y="1583055"/>
                                  <a:ext cx="6851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i/>
                                        <w:iCs/>
                                        <w:color w:val="BEBEBE"/>
                                        <w:lang w:val="en-US"/>
                                      </w:rPr>
                                      <w:t>power down</w:t>
                                    </w:r>
                                  </w:p>
                                </w:txbxContent>
                              </wps:txbx>
                              <wps:bodyPr rot="0" vert="horz" wrap="none" lIns="0" tIns="0" rIns="0" bIns="0" anchor="t" anchorCtr="0">
                                <a:spAutoFit/>
                              </wps:bodyPr>
                            </wps:wsp>
                            <wps:wsp>
                              <wps:cNvPr id="70" name="Rectangle 74"/>
                              <wps:cNvSpPr>
                                <a:spLocks noChangeArrowheads="1"/>
                              </wps:cNvSpPr>
                              <wps:spPr bwMode="auto">
                                <a:xfrm>
                                  <a:off x="3549650" y="1708785"/>
                                  <a:ext cx="65659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i/>
                                        <w:iCs/>
                                        <w:color w:val="BEBEBE"/>
                                        <w:lang w:val="en-US"/>
                                      </w:rPr>
                                      <w:t>(transitional</w:t>
                                    </w:r>
                                  </w:p>
                                </w:txbxContent>
                              </wps:txbx>
                              <wps:bodyPr rot="0" vert="horz" wrap="none" lIns="0" tIns="0" rIns="0" bIns="0" anchor="t" anchorCtr="0">
                                <a:spAutoFit/>
                              </wps:bodyPr>
                            </wps:wsp>
                            <wps:wsp>
                              <wps:cNvPr id="71" name="Rectangle 75"/>
                              <wps:cNvSpPr>
                                <a:spLocks noChangeArrowheads="1"/>
                              </wps:cNvSpPr>
                              <wps:spPr bwMode="auto">
                                <a:xfrm>
                                  <a:off x="4232275" y="1708785"/>
                                  <a:ext cx="4254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i/>
                                        <w:iCs/>
                                        <w:color w:val="BEBEBE"/>
                                        <w:lang w:val="en-US"/>
                                      </w:rPr>
                                      <w:t>)</w:t>
                                    </w:r>
                                  </w:p>
                                </w:txbxContent>
                              </wps:txbx>
                              <wps:bodyPr rot="0" vert="horz" wrap="none" lIns="0" tIns="0" rIns="0" bIns="0" anchor="t" anchorCtr="0">
                                <a:spAutoFit/>
                              </wps:bodyPr>
                            </wps:wsp>
                            <wps:wsp>
                              <wps:cNvPr id="72" name="Freeform 76"/>
                              <wps:cNvSpPr>
                                <a:spLocks/>
                              </wps:cNvSpPr>
                              <wps:spPr bwMode="auto">
                                <a:xfrm>
                                  <a:off x="4713605" y="2258695"/>
                                  <a:ext cx="1000760" cy="565785"/>
                                </a:xfrm>
                                <a:custGeom>
                                  <a:avLst/>
                                  <a:gdLst>
                                    <a:gd name="T0" fmla="*/ 0 w 3544"/>
                                    <a:gd name="T1" fmla="*/ 335 h 2008"/>
                                    <a:gd name="T2" fmla="*/ 335 w 3544"/>
                                    <a:gd name="T3" fmla="*/ 0 h 2008"/>
                                    <a:gd name="T4" fmla="*/ 3210 w 3544"/>
                                    <a:gd name="T5" fmla="*/ 0 h 2008"/>
                                    <a:gd name="T6" fmla="*/ 3544 w 3544"/>
                                    <a:gd name="T7" fmla="*/ 335 h 2008"/>
                                    <a:gd name="T8" fmla="*/ 3544 w 3544"/>
                                    <a:gd name="T9" fmla="*/ 1674 h 2008"/>
                                    <a:gd name="T10" fmla="*/ 3210 w 3544"/>
                                    <a:gd name="T11" fmla="*/ 2008 h 2008"/>
                                    <a:gd name="T12" fmla="*/ 335 w 3544"/>
                                    <a:gd name="T13" fmla="*/ 2008 h 2008"/>
                                    <a:gd name="T14" fmla="*/ 0 w 3544"/>
                                    <a:gd name="T15" fmla="*/ 1674 h 2008"/>
                                    <a:gd name="T16" fmla="*/ 0 w 3544"/>
                                    <a:gd name="T17" fmla="*/ 335 h 2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44" h="2008">
                                      <a:moveTo>
                                        <a:pt x="0" y="335"/>
                                      </a:moveTo>
                                      <a:cubicBezTo>
                                        <a:pt x="0" y="150"/>
                                        <a:pt x="150" y="0"/>
                                        <a:pt x="335" y="0"/>
                                      </a:cubicBezTo>
                                      <a:lnTo>
                                        <a:pt x="3210" y="0"/>
                                      </a:lnTo>
                                      <a:cubicBezTo>
                                        <a:pt x="3395" y="0"/>
                                        <a:pt x="3544" y="150"/>
                                        <a:pt x="3544" y="335"/>
                                      </a:cubicBezTo>
                                      <a:lnTo>
                                        <a:pt x="3544" y="1674"/>
                                      </a:lnTo>
                                      <a:cubicBezTo>
                                        <a:pt x="3544" y="1859"/>
                                        <a:pt x="3395" y="2008"/>
                                        <a:pt x="3210" y="2008"/>
                                      </a:cubicBezTo>
                                      <a:lnTo>
                                        <a:pt x="335" y="2008"/>
                                      </a:lnTo>
                                      <a:cubicBezTo>
                                        <a:pt x="150" y="2008"/>
                                        <a:pt x="0" y="1859"/>
                                        <a:pt x="0" y="1674"/>
                                      </a:cubicBezTo>
                                      <a:lnTo>
                                        <a:pt x="0" y="335"/>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73" name="Freeform 77"/>
                              <wps:cNvSpPr>
                                <a:spLocks/>
                              </wps:cNvSpPr>
                              <wps:spPr bwMode="auto">
                                <a:xfrm>
                                  <a:off x="4713605" y="2258695"/>
                                  <a:ext cx="1000760" cy="565785"/>
                                </a:xfrm>
                                <a:custGeom>
                                  <a:avLst/>
                                  <a:gdLst>
                                    <a:gd name="T0" fmla="*/ 0 w 3544"/>
                                    <a:gd name="T1" fmla="*/ 335 h 2008"/>
                                    <a:gd name="T2" fmla="*/ 335 w 3544"/>
                                    <a:gd name="T3" fmla="*/ 0 h 2008"/>
                                    <a:gd name="T4" fmla="*/ 3210 w 3544"/>
                                    <a:gd name="T5" fmla="*/ 0 h 2008"/>
                                    <a:gd name="T6" fmla="*/ 3544 w 3544"/>
                                    <a:gd name="T7" fmla="*/ 335 h 2008"/>
                                    <a:gd name="T8" fmla="*/ 3544 w 3544"/>
                                    <a:gd name="T9" fmla="*/ 1674 h 2008"/>
                                    <a:gd name="T10" fmla="*/ 3210 w 3544"/>
                                    <a:gd name="T11" fmla="*/ 2008 h 2008"/>
                                    <a:gd name="T12" fmla="*/ 335 w 3544"/>
                                    <a:gd name="T13" fmla="*/ 2008 h 2008"/>
                                    <a:gd name="T14" fmla="*/ 0 w 3544"/>
                                    <a:gd name="T15" fmla="*/ 1674 h 2008"/>
                                    <a:gd name="T16" fmla="*/ 0 w 3544"/>
                                    <a:gd name="T17" fmla="*/ 335 h 20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44" h="2008">
                                      <a:moveTo>
                                        <a:pt x="0" y="335"/>
                                      </a:moveTo>
                                      <a:cubicBezTo>
                                        <a:pt x="0" y="150"/>
                                        <a:pt x="150" y="0"/>
                                        <a:pt x="335" y="0"/>
                                      </a:cubicBezTo>
                                      <a:lnTo>
                                        <a:pt x="3210" y="0"/>
                                      </a:lnTo>
                                      <a:cubicBezTo>
                                        <a:pt x="3395" y="0"/>
                                        <a:pt x="3544" y="150"/>
                                        <a:pt x="3544" y="335"/>
                                      </a:cubicBezTo>
                                      <a:lnTo>
                                        <a:pt x="3544" y="1674"/>
                                      </a:lnTo>
                                      <a:cubicBezTo>
                                        <a:pt x="3544" y="1859"/>
                                        <a:pt x="3395" y="2008"/>
                                        <a:pt x="3210" y="2008"/>
                                      </a:cubicBezTo>
                                      <a:lnTo>
                                        <a:pt x="335" y="2008"/>
                                      </a:lnTo>
                                      <a:cubicBezTo>
                                        <a:pt x="150" y="2008"/>
                                        <a:pt x="0" y="1859"/>
                                        <a:pt x="0" y="1674"/>
                                      </a:cubicBezTo>
                                      <a:lnTo>
                                        <a:pt x="0" y="335"/>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78"/>
                              <wps:cNvSpPr>
                                <a:spLocks noChangeArrowheads="1"/>
                              </wps:cNvSpPr>
                              <wps:spPr bwMode="auto">
                                <a:xfrm>
                                  <a:off x="4956810" y="2456180"/>
                                  <a:ext cx="4946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BEBEBE"/>
                                        <w:lang w:val="en-US"/>
                                      </w:rPr>
                                      <w:t>Sleeping</w:t>
                                    </w:r>
                                  </w:p>
                                </w:txbxContent>
                              </wps:txbx>
                              <wps:bodyPr rot="0" vert="horz" wrap="none" lIns="0" tIns="0" rIns="0" bIns="0" anchor="t" anchorCtr="0">
                                <a:spAutoFit/>
                              </wps:bodyPr>
                            </wps:wsp>
                            <wps:wsp>
                              <wps:cNvPr id="75" name="Freeform 79"/>
                              <wps:cNvSpPr>
                                <a:spLocks/>
                              </wps:cNvSpPr>
                              <wps:spPr bwMode="auto">
                                <a:xfrm>
                                  <a:off x="2479675" y="861060"/>
                                  <a:ext cx="900430" cy="433070"/>
                                </a:xfrm>
                                <a:custGeom>
                                  <a:avLst/>
                                  <a:gdLst>
                                    <a:gd name="T0" fmla="*/ 0 w 1418"/>
                                    <a:gd name="T1" fmla="*/ 341 h 682"/>
                                    <a:gd name="T2" fmla="*/ 709 w 1418"/>
                                    <a:gd name="T3" fmla="*/ 0 h 682"/>
                                    <a:gd name="T4" fmla="*/ 1418 w 1418"/>
                                    <a:gd name="T5" fmla="*/ 341 h 682"/>
                                    <a:gd name="T6" fmla="*/ 709 w 1418"/>
                                    <a:gd name="T7" fmla="*/ 682 h 682"/>
                                    <a:gd name="T8" fmla="*/ 0 w 1418"/>
                                    <a:gd name="T9" fmla="*/ 341 h 682"/>
                                  </a:gdLst>
                                  <a:ahLst/>
                                  <a:cxnLst>
                                    <a:cxn ang="0">
                                      <a:pos x="T0" y="T1"/>
                                    </a:cxn>
                                    <a:cxn ang="0">
                                      <a:pos x="T2" y="T3"/>
                                    </a:cxn>
                                    <a:cxn ang="0">
                                      <a:pos x="T4" y="T5"/>
                                    </a:cxn>
                                    <a:cxn ang="0">
                                      <a:pos x="T6" y="T7"/>
                                    </a:cxn>
                                    <a:cxn ang="0">
                                      <a:pos x="T8" y="T9"/>
                                    </a:cxn>
                                  </a:cxnLst>
                                  <a:rect l="0" t="0" r="r" b="b"/>
                                  <a:pathLst>
                                    <a:path w="1418" h="682">
                                      <a:moveTo>
                                        <a:pt x="0" y="341"/>
                                      </a:moveTo>
                                      <a:lnTo>
                                        <a:pt x="709" y="0"/>
                                      </a:lnTo>
                                      <a:lnTo>
                                        <a:pt x="1418" y="341"/>
                                      </a:lnTo>
                                      <a:lnTo>
                                        <a:pt x="709" y="682"/>
                                      </a:lnTo>
                                      <a:lnTo>
                                        <a:pt x="0" y="34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0"/>
                              <wps:cNvSpPr>
                                <a:spLocks/>
                              </wps:cNvSpPr>
                              <wps:spPr bwMode="auto">
                                <a:xfrm>
                                  <a:off x="2479675" y="861060"/>
                                  <a:ext cx="900430" cy="433070"/>
                                </a:xfrm>
                                <a:custGeom>
                                  <a:avLst/>
                                  <a:gdLst>
                                    <a:gd name="T0" fmla="*/ 0 w 1418"/>
                                    <a:gd name="T1" fmla="*/ 341 h 682"/>
                                    <a:gd name="T2" fmla="*/ 709 w 1418"/>
                                    <a:gd name="T3" fmla="*/ 0 h 682"/>
                                    <a:gd name="T4" fmla="*/ 1418 w 1418"/>
                                    <a:gd name="T5" fmla="*/ 341 h 682"/>
                                    <a:gd name="T6" fmla="*/ 709 w 1418"/>
                                    <a:gd name="T7" fmla="*/ 682 h 682"/>
                                    <a:gd name="T8" fmla="*/ 0 w 1418"/>
                                    <a:gd name="T9" fmla="*/ 341 h 682"/>
                                  </a:gdLst>
                                  <a:ahLst/>
                                  <a:cxnLst>
                                    <a:cxn ang="0">
                                      <a:pos x="T0" y="T1"/>
                                    </a:cxn>
                                    <a:cxn ang="0">
                                      <a:pos x="T2" y="T3"/>
                                    </a:cxn>
                                    <a:cxn ang="0">
                                      <a:pos x="T4" y="T5"/>
                                    </a:cxn>
                                    <a:cxn ang="0">
                                      <a:pos x="T6" y="T7"/>
                                    </a:cxn>
                                    <a:cxn ang="0">
                                      <a:pos x="T8" y="T9"/>
                                    </a:cxn>
                                  </a:cxnLst>
                                  <a:rect l="0" t="0" r="r" b="b"/>
                                  <a:pathLst>
                                    <a:path w="1418" h="682">
                                      <a:moveTo>
                                        <a:pt x="0" y="341"/>
                                      </a:moveTo>
                                      <a:lnTo>
                                        <a:pt x="709" y="0"/>
                                      </a:lnTo>
                                      <a:lnTo>
                                        <a:pt x="1418" y="341"/>
                                      </a:lnTo>
                                      <a:lnTo>
                                        <a:pt x="709" y="682"/>
                                      </a:lnTo>
                                      <a:lnTo>
                                        <a:pt x="0" y="341"/>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81"/>
                              <wps:cNvSpPr>
                                <a:spLocks noChangeArrowheads="1"/>
                              </wps:cNvSpPr>
                              <wps:spPr bwMode="auto">
                                <a:xfrm>
                                  <a:off x="2808605" y="866140"/>
                                  <a:ext cx="23304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lang w:val="en-US"/>
                                      </w:rPr>
                                      <w:t xml:space="preserve">Can </w:t>
                                    </w:r>
                                  </w:p>
                                </w:txbxContent>
                              </wps:txbx>
                              <wps:bodyPr rot="0" vert="horz" wrap="none" lIns="0" tIns="0" rIns="0" bIns="0" anchor="t" anchorCtr="0">
                                <a:spAutoFit/>
                              </wps:bodyPr>
                            </wps:wsp>
                            <wps:wsp>
                              <wps:cNvPr id="78" name="Rectangle 82"/>
                              <wps:cNvSpPr>
                                <a:spLocks noChangeArrowheads="1"/>
                              </wps:cNvSpPr>
                              <wps:spPr bwMode="auto">
                                <a:xfrm>
                                  <a:off x="2734310" y="982980"/>
                                  <a:ext cx="3746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lang w:val="en-US"/>
                                      </w:rPr>
                                      <w:t>sleep?</w:t>
                                    </w:r>
                                  </w:p>
                                </w:txbxContent>
                              </wps:txbx>
                              <wps:bodyPr rot="0" vert="horz" wrap="none" lIns="0" tIns="0" rIns="0" bIns="0" anchor="t" anchorCtr="0">
                                <a:spAutoFit/>
                              </wps:bodyPr>
                            </wps:wsp>
                            <wps:wsp>
                              <wps:cNvPr id="79" name="Freeform 83"/>
                              <wps:cNvSpPr>
                                <a:spLocks noEditPoints="1"/>
                              </wps:cNvSpPr>
                              <wps:spPr bwMode="auto">
                                <a:xfrm>
                                  <a:off x="2301240" y="515620"/>
                                  <a:ext cx="678180" cy="346075"/>
                                </a:xfrm>
                                <a:custGeom>
                                  <a:avLst/>
                                  <a:gdLst>
                                    <a:gd name="T0" fmla="*/ 0 w 4801"/>
                                    <a:gd name="T1" fmla="*/ 0 h 2455"/>
                                    <a:gd name="T2" fmla="*/ 4448 w 4801"/>
                                    <a:gd name="T3" fmla="*/ 0 h 2455"/>
                                    <a:gd name="T4" fmla="*/ 4524 w 4801"/>
                                    <a:gd name="T5" fmla="*/ 76 h 2455"/>
                                    <a:gd name="T6" fmla="*/ 4524 w 4801"/>
                                    <a:gd name="T7" fmla="*/ 2304 h 2455"/>
                                    <a:gd name="T8" fmla="*/ 4372 w 4801"/>
                                    <a:gd name="T9" fmla="*/ 2304 h 2455"/>
                                    <a:gd name="T10" fmla="*/ 4372 w 4801"/>
                                    <a:gd name="T11" fmla="*/ 76 h 2455"/>
                                    <a:gd name="T12" fmla="*/ 4448 w 4801"/>
                                    <a:gd name="T13" fmla="*/ 152 h 2455"/>
                                    <a:gd name="T14" fmla="*/ 0 w 4801"/>
                                    <a:gd name="T15" fmla="*/ 152 h 2455"/>
                                    <a:gd name="T16" fmla="*/ 0 w 4801"/>
                                    <a:gd name="T17" fmla="*/ 0 h 2455"/>
                                    <a:gd name="T18" fmla="*/ 4780 w 4801"/>
                                    <a:gd name="T19" fmla="*/ 1886 h 2455"/>
                                    <a:gd name="T20" fmla="*/ 4448 w 4801"/>
                                    <a:gd name="T21" fmla="*/ 2455 h 2455"/>
                                    <a:gd name="T22" fmla="*/ 4117 w 4801"/>
                                    <a:gd name="T23" fmla="*/ 1886 h 2455"/>
                                    <a:gd name="T24" fmla="*/ 4144 w 4801"/>
                                    <a:gd name="T25" fmla="*/ 1782 h 2455"/>
                                    <a:gd name="T26" fmla="*/ 4248 w 4801"/>
                                    <a:gd name="T27" fmla="*/ 1809 h 2455"/>
                                    <a:gd name="T28" fmla="*/ 4514 w 4801"/>
                                    <a:gd name="T29" fmla="*/ 2265 h 2455"/>
                                    <a:gd name="T30" fmla="*/ 4383 w 4801"/>
                                    <a:gd name="T31" fmla="*/ 2265 h 2455"/>
                                    <a:gd name="T32" fmla="*/ 4649 w 4801"/>
                                    <a:gd name="T33" fmla="*/ 1809 h 2455"/>
                                    <a:gd name="T34" fmla="*/ 4753 w 4801"/>
                                    <a:gd name="T35" fmla="*/ 1782 h 2455"/>
                                    <a:gd name="T36" fmla="*/ 4780 w 4801"/>
                                    <a:gd name="T37" fmla="*/ 1886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01" h="2455">
                                      <a:moveTo>
                                        <a:pt x="0" y="0"/>
                                      </a:moveTo>
                                      <a:lnTo>
                                        <a:pt x="4448" y="0"/>
                                      </a:lnTo>
                                      <a:cubicBezTo>
                                        <a:pt x="4490" y="0"/>
                                        <a:pt x="4524" y="34"/>
                                        <a:pt x="4524" y="76"/>
                                      </a:cubicBezTo>
                                      <a:lnTo>
                                        <a:pt x="4524" y="2304"/>
                                      </a:lnTo>
                                      <a:lnTo>
                                        <a:pt x="4372" y="2304"/>
                                      </a:lnTo>
                                      <a:lnTo>
                                        <a:pt x="4372" y="76"/>
                                      </a:lnTo>
                                      <a:lnTo>
                                        <a:pt x="4448" y="152"/>
                                      </a:lnTo>
                                      <a:lnTo>
                                        <a:pt x="0" y="152"/>
                                      </a:lnTo>
                                      <a:lnTo>
                                        <a:pt x="0" y="0"/>
                                      </a:lnTo>
                                      <a:close/>
                                      <a:moveTo>
                                        <a:pt x="4780" y="1886"/>
                                      </a:moveTo>
                                      <a:lnTo>
                                        <a:pt x="4448" y="2455"/>
                                      </a:lnTo>
                                      <a:lnTo>
                                        <a:pt x="4117" y="1886"/>
                                      </a:lnTo>
                                      <a:cubicBezTo>
                                        <a:pt x="4095" y="1850"/>
                                        <a:pt x="4108" y="1803"/>
                                        <a:pt x="4144" y="1782"/>
                                      </a:cubicBezTo>
                                      <a:cubicBezTo>
                                        <a:pt x="4180" y="1761"/>
                                        <a:pt x="4227" y="1773"/>
                                        <a:pt x="4248" y="1809"/>
                                      </a:cubicBezTo>
                                      <a:lnTo>
                                        <a:pt x="4514" y="2265"/>
                                      </a:lnTo>
                                      <a:lnTo>
                                        <a:pt x="4383" y="2265"/>
                                      </a:lnTo>
                                      <a:lnTo>
                                        <a:pt x="4649" y="1809"/>
                                      </a:lnTo>
                                      <a:cubicBezTo>
                                        <a:pt x="4670" y="1773"/>
                                        <a:pt x="4716" y="1761"/>
                                        <a:pt x="4753" y="1782"/>
                                      </a:cubicBezTo>
                                      <a:cubicBezTo>
                                        <a:pt x="4789" y="1803"/>
                                        <a:pt x="4801" y="1850"/>
                                        <a:pt x="4780" y="1886"/>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0" name="Freeform 84"/>
                              <wps:cNvSpPr>
                                <a:spLocks noEditPoints="1"/>
                              </wps:cNvSpPr>
                              <wps:spPr bwMode="auto">
                                <a:xfrm>
                                  <a:off x="2074545" y="781050"/>
                                  <a:ext cx="405130" cy="307340"/>
                                </a:xfrm>
                                <a:custGeom>
                                  <a:avLst/>
                                  <a:gdLst>
                                    <a:gd name="T0" fmla="*/ 2869 w 2869"/>
                                    <a:gd name="T1" fmla="*/ 2182 h 2182"/>
                                    <a:gd name="T2" fmla="*/ 352 w 2869"/>
                                    <a:gd name="T3" fmla="*/ 2182 h 2182"/>
                                    <a:gd name="T4" fmla="*/ 276 w 2869"/>
                                    <a:gd name="T5" fmla="*/ 2106 h 2182"/>
                                    <a:gd name="T6" fmla="*/ 276 w 2869"/>
                                    <a:gd name="T7" fmla="*/ 151 h 2182"/>
                                    <a:gd name="T8" fmla="*/ 428 w 2869"/>
                                    <a:gd name="T9" fmla="*/ 151 h 2182"/>
                                    <a:gd name="T10" fmla="*/ 428 w 2869"/>
                                    <a:gd name="T11" fmla="*/ 2106 h 2182"/>
                                    <a:gd name="T12" fmla="*/ 352 w 2869"/>
                                    <a:gd name="T13" fmla="*/ 2030 h 2182"/>
                                    <a:gd name="T14" fmla="*/ 2869 w 2869"/>
                                    <a:gd name="T15" fmla="*/ 2030 h 2182"/>
                                    <a:gd name="T16" fmla="*/ 2869 w 2869"/>
                                    <a:gd name="T17" fmla="*/ 2182 h 2182"/>
                                    <a:gd name="T18" fmla="*/ 21 w 2869"/>
                                    <a:gd name="T19" fmla="*/ 569 h 2182"/>
                                    <a:gd name="T20" fmla="*/ 352 w 2869"/>
                                    <a:gd name="T21" fmla="*/ 0 h 2182"/>
                                    <a:gd name="T22" fmla="*/ 684 w 2869"/>
                                    <a:gd name="T23" fmla="*/ 569 h 2182"/>
                                    <a:gd name="T24" fmla="*/ 657 w 2869"/>
                                    <a:gd name="T25" fmla="*/ 673 h 2182"/>
                                    <a:gd name="T26" fmla="*/ 553 w 2869"/>
                                    <a:gd name="T27" fmla="*/ 645 h 2182"/>
                                    <a:gd name="T28" fmla="*/ 287 w 2869"/>
                                    <a:gd name="T29" fmla="*/ 189 h 2182"/>
                                    <a:gd name="T30" fmla="*/ 418 w 2869"/>
                                    <a:gd name="T31" fmla="*/ 189 h 2182"/>
                                    <a:gd name="T32" fmla="*/ 152 w 2869"/>
                                    <a:gd name="T33" fmla="*/ 645 h 2182"/>
                                    <a:gd name="T34" fmla="*/ 48 w 2869"/>
                                    <a:gd name="T35" fmla="*/ 673 h 2182"/>
                                    <a:gd name="T36" fmla="*/ 21 w 2869"/>
                                    <a:gd name="T37" fmla="*/ 569 h 2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9" h="2182">
                                      <a:moveTo>
                                        <a:pt x="2869" y="2182"/>
                                      </a:moveTo>
                                      <a:lnTo>
                                        <a:pt x="352" y="2182"/>
                                      </a:lnTo>
                                      <a:cubicBezTo>
                                        <a:pt x="310" y="2182"/>
                                        <a:pt x="276" y="2148"/>
                                        <a:pt x="276" y="2106"/>
                                      </a:cubicBezTo>
                                      <a:lnTo>
                                        <a:pt x="276" y="151"/>
                                      </a:lnTo>
                                      <a:lnTo>
                                        <a:pt x="428" y="151"/>
                                      </a:lnTo>
                                      <a:lnTo>
                                        <a:pt x="428" y="2106"/>
                                      </a:lnTo>
                                      <a:lnTo>
                                        <a:pt x="352" y="2030"/>
                                      </a:lnTo>
                                      <a:lnTo>
                                        <a:pt x="2869" y="2030"/>
                                      </a:lnTo>
                                      <a:lnTo>
                                        <a:pt x="2869" y="2182"/>
                                      </a:lnTo>
                                      <a:close/>
                                      <a:moveTo>
                                        <a:pt x="21" y="569"/>
                                      </a:moveTo>
                                      <a:lnTo>
                                        <a:pt x="352" y="0"/>
                                      </a:lnTo>
                                      <a:lnTo>
                                        <a:pt x="684" y="569"/>
                                      </a:lnTo>
                                      <a:cubicBezTo>
                                        <a:pt x="705" y="605"/>
                                        <a:pt x="693" y="651"/>
                                        <a:pt x="657" y="673"/>
                                      </a:cubicBezTo>
                                      <a:cubicBezTo>
                                        <a:pt x="621" y="694"/>
                                        <a:pt x="574" y="681"/>
                                        <a:pt x="553" y="645"/>
                                      </a:cubicBezTo>
                                      <a:lnTo>
                                        <a:pt x="287" y="189"/>
                                      </a:lnTo>
                                      <a:lnTo>
                                        <a:pt x="418" y="189"/>
                                      </a:lnTo>
                                      <a:lnTo>
                                        <a:pt x="152" y="645"/>
                                      </a:lnTo>
                                      <a:cubicBezTo>
                                        <a:pt x="131" y="681"/>
                                        <a:pt x="84" y="694"/>
                                        <a:pt x="48" y="673"/>
                                      </a:cubicBezTo>
                                      <a:cubicBezTo>
                                        <a:pt x="12" y="651"/>
                                        <a:pt x="0" y="605"/>
                                        <a:pt x="21" y="569"/>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1" name="Freeform 85"/>
                              <wps:cNvSpPr>
                                <a:spLocks noEditPoints="1"/>
                              </wps:cNvSpPr>
                              <wps:spPr bwMode="auto">
                                <a:xfrm>
                                  <a:off x="3380105" y="1066800"/>
                                  <a:ext cx="583565" cy="327025"/>
                                </a:xfrm>
                                <a:custGeom>
                                  <a:avLst/>
                                  <a:gdLst>
                                    <a:gd name="T0" fmla="*/ 0 w 4133"/>
                                    <a:gd name="T1" fmla="*/ 0 h 2321"/>
                                    <a:gd name="T2" fmla="*/ 3780 w 4133"/>
                                    <a:gd name="T3" fmla="*/ 0 h 2321"/>
                                    <a:gd name="T4" fmla="*/ 3856 w 4133"/>
                                    <a:gd name="T5" fmla="*/ 76 h 2321"/>
                                    <a:gd name="T6" fmla="*/ 3856 w 4133"/>
                                    <a:gd name="T7" fmla="*/ 2170 h 2321"/>
                                    <a:gd name="T8" fmla="*/ 3704 w 4133"/>
                                    <a:gd name="T9" fmla="*/ 2170 h 2321"/>
                                    <a:gd name="T10" fmla="*/ 3704 w 4133"/>
                                    <a:gd name="T11" fmla="*/ 76 h 2321"/>
                                    <a:gd name="T12" fmla="*/ 3780 w 4133"/>
                                    <a:gd name="T13" fmla="*/ 152 h 2321"/>
                                    <a:gd name="T14" fmla="*/ 0 w 4133"/>
                                    <a:gd name="T15" fmla="*/ 152 h 2321"/>
                                    <a:gd name="T16" fmla="*/ 0 w 4133"/>
                                    <a:gd name="T17" fmla="*/ 0 h 2321"/>
                                    <a:gd name="T18" fmla="*/ 4112 w 4133"/>
                                    <a:gd name="T19" fmla="*/ 1753 h 2321"/>
                                    <a:gd name="T20" fmla="*/ 3780 w 4133"/>
                                    <a:gd name="T21" fmla="*/ 2321 h 2321"/>
                                    <a:gd name="T22" fmla="*/ 3449 w 4133"/>
                                    <a:gd name="T23" fmla="*/ 1753 h 2321"/>
                                    <a:gd name="T24" fmla="*/ 3476 w 4133"/>
                                    <a:gd name="T25" fmla="*/ 1649 h 2321"/>
                                    <a:gd name="T26" fmla="*/ 3580 w 4133"/>
                                    <a:gd name="T27" fmla="*/ 1676 h 2321"/>
                                    <a:gd name="T28" fmla="*/ 3846 w 4133"/>
                                    <a:gd name="T29" fmla="*/ 2132 h 2321"/>
                                    <a:gd name="T30" fmla="*/ 3715 w 4133"/>
                                    <a:gd name="T31" fmla="*/ 2132 h 2321"/>
                                    <a:gd name="T32" fmla="*/ 3981 w 4133"/>
                                    <a:gd name="T33" fmla="*/ 1676 h 2321"/>
                                    <a:gd name="T34" fmla="*/ 4085 w 4133"/>
                                    <a:gd name="T35" fmla="*/ 1649 h 2321"/>
                                    <a:gd name="T36" fmla="*/ 4112 w 4133"/>
                                    <a:gd name="T37" fmla="*/ 1753 h 2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33" h="2321">
                                      <a:moveTo>
                                        <a:pt x="0" y="0"/>
                                      </a:moveTo>
                                      <a:lnTo>
                                        <a:pt x="3780" y="0"/>
                                      </a:lnTo>
                                      <a:cubicBezTo>
                                        <a:pt x="3822" y="0"/>
                                        <a:pt x="3856" y="34"/>
                                        <a:pt x="3856" y="76"/>
                                      </a:cubicBezTo>
                                      <a:lnTo>
                                        <a:pt x="3856" y="2170"/>
                                      </a:lnTo>
                                      <a:lnTo>
                                        <a:pt x="3704" y="2170"/>
                                      </a:lnTo>
                                      <a:lnTo>
                                        <a:pt x="3704" y="76"/>
                                      </a:lnTo>
                                      <a:lnTo>
                                        <a:pt x="3780" y="152"/>
                                      </a:lnTo>
                                      <a:lnTo>
                                        <a:pt x="0" y="152"/>
                                      </a:lnTo>
                                      <a:lnTo>
                                        <a:pt x="0" y="0"/>
                                      </a:lnTo>
                                      <a:close/>
                                      <a:moveTo>
                                        <a:pt x="4112" y="1753"/>
                                      </a:moveTo>
                                      <a:lnTo>
                                        <a:pt x="3780" y="2321"/>
                                      </a:lnTo>
                                      <a:lnTo>
                                        <a:pt x="3449" y="1753"/>
                                      </a:lnTo>
                                      <a:cubicBezTo>
                                        <a:pt x="3428" y="1716"/>
                                        <a:pt x="3440" y="1670"/>
                                        <a:pt x="3476" y="1649"/>
                                      </a:cubicBezTo>
                                      <a:cubicBezTo>
                                        <a:pt x="3512" y="1628"/>
                                        <a:pt x="3559" y="1640"/>
                                        <a:pt x="3580" y="1676"/>
                                      </a:cubicBezTo>
                                      <a:lnTo>
                                        <a:pt x="3846" y="2132"/>
                                      </a:lnTo>
                                      <a:lnTo>
                                        <a:pt x="3715" y="2132"/>
                                      </a:lnTo>
                                      <a:lnTo>
                                        <a:pt x="3981" y="1676"/>
                                      </a:lnTo>
                                      <a:cubicBezTo>
                                        <a:pt x="4002" y="1640"/>
                                        <a:pt x="4048" y="1628"/>
                                        <a:pt x="4085" y="1649"/>
                                      </a:cubicBezTo>
                                      <a:cubicBezTo>
                                        <a:pt x="4121" y="1670"/>
                                        <a:pt x="4133" y="1716"/>
                                        <a:pt x="4112" y="1753"/>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2" name="Freeform 86"/>
                              <wps:cNvSpPr>
                                <a:spLocks noEditPoints="1"/>
                              </wps:cNvSpPr>
                              <wps:spPr bwMode="auto">
                                <a:xfrm>
                                  <a:off x="1751330" y="794385"/>
                                  <a:ext cx="1661795" cy="885190"/>
                                </a:xfrm>
                                <a:custGeom>
                                  <a:avLst/>
                                  <a:gdLst>
                                    <a:gd name="T0" fmla="*/ 11769 w 11769"/>
                                    <a:gd name="T1" fmla="*/ 6280 h 6280"/>
                                    <a:gd name="T2" fmla="*/ 352 w 11769"/>
                                    <a:gd name="T3" fmla="*/ 6280 h 6280"/>
                                    <a:gd name="T4" fmla="*/ 276 w 11769"/>
                                    <a:gd name="T5" fmla="*/ 6204 h 6280"/>
                                    <a:gd name="T6" fmla="*/ 276 w 11769"/>
                                    <a:gd name="T7" fmla="*/ 151 h 6280"/>
                                    <a:gd name="T8" fmla="*/ 428 w 11769"/>
                                    <a:gd name="T9" fmla="*/ 151 h 6280"/>
                                    <a:gd name="T10" fmla="*/ 428 w 11769"/>
                                    <a:gd name="T11" fmla="*/ 6204 h 6280"/>
                                    <a:gd name="T12" fmla="*/ 352 w 11769"/>
                                    <a:gd name="T13" fmla="*/ 6128 h 6280"/>
                                    <a:gd name="T14" fmla="*/ 11769 w 11769"/>
                                    <a:gd name="T15" fmla="*/ 6128 h 6280"/>
                                    <a:gd name="T16" fmla="*/ 11769 w 11769"/>
                                    <a:gd name="T17" fmla="*/ 6280 h 6280"/>
                                    <a:gd name="T18" fmla="*/ 21 w 11769"/>
                                    <a:gd name="T19" fmla="*/ 569 h 6280"/>
                                    <a:gd name="T20" fmla="*/ 352 w 11769"/>
                                    <a:gd name="T21" fmla="*/ 0 h 6280"/>
                                    <a:gd name="T22" fmla="*/ 684 w 11769"/>
                                    <a:gd name="T23" fmla="*/ 569 h 6280"/>
                                    <a:gd name="T24" fmla="*/ 657 w 11769"/>
                                    <a:gd name="T25" fmla="*/ 673 h 6280"/>
                                    <a:gd name="T26" fmla="*/ 553 w 11769"/>
                                    <a:gd name="T27" fmla="*/ 645 h 6280"/>
                                    <a:gd name="T28" fmla="*/ 287 w 11769"/>
                                    <a:gd name="T29" fmla="*/ 189 h 6280"/>
                                    <a:gd name="T30" fmla="*/ 418 w 11769"/>
                                    <a:gd name="T31" fmla="*/ 189 h 6280"/>
                                    <a:gd name="T32" fmla="*/ 152 w 11769"/>
                                    <a:gd name="T33" fmla="*/ 645 h 6280"/>
                                    <a:gd name="T34" fmla="*/ 48 w 11769"/>
                                    <a:gd name="T35" fmla="*/ 673 h 6280"/>
                                    <a:gd name="T36" fmla="*/ 21 w 11769"/>
                                    <a:gd name="T37" fmla="*/ 569 h 6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769" h="6280">
                                      <a:moveTo>
                                        <a:pt x="11769" y="6280"/>
                                      </a:moveTo>
                                      <a:lnTo>
                                        <a:pt x="352" y="6280"/>
                                      </a:lnTo>
                                      <a:cubicBezTo>
                                        <a:pt x="311" y="6280"/>
                                        <a:pt x="276" y="6246"/>
                                        <a:pt x="276" y="6204"/>
                                      </a:cubicBezTo>
                                      <a:lnTo>
                                        <a:pt x="276" y="151"/>
                                      </a:lnTo>
                                      <a:lnTo>
                                        <a:pt x="428" y="151"/>
                                      </a:lnTo>
                                      <a:lnTo>
                                        <a:pt x="428" y="6204"/>
                                      </a:lnTo>
                                      <a:lnTo>
                                        <a:pt x="352" y="6128"/>
                                      </a:lnTo>
                                      <a:lnTo>
                                        <a:pt x="11769" y="6128"/>
                                      </a:lnTo>
                                      <a:lnTo>
                                        <a:pt x="11769" y="6280"/>
                                      </a:lnTo>
                                      <a:close/>
                                      <a:moveTo>
                                        <a:pt x="21" y="569"/>
                                      </a:moveTo>
                                      <a:lnTo>
                                        <a:pt x="352" y="0"/>
                                      </a:lnTo>
                                      <a:lnTo>
                                        <a:pt x="684" y="569"/>
                                      </a:lnTo>
                                      <a:cubicBezTo>
                                        <a:pt x="705" y="605"/>
                                        <a:pt x="693" y="651"/>
                                        <a:pt x="657" y="673"/>
                                      </a:cubicBezTo>
                                      <a:cubicBezTo>
                                        <a:pt x="621" y="694"/>
                                        <a:pt x="574" y="682"/>
                                        <a:pt x="553" y="645"/>
                                      </a:cubicBezTo>
                                      <a:lnTo>
                                        <a:pt x="287" y="189"/>
                                      </a:lnTo>
                                      <a:lnTo>
                                        <a:pt x="418" y="189"/>
                                      </a:lnTo>
                                      <a:lnTo>
                                        <a:pt x="152" y="645"/>
                                      </a:lnTo>
                                      <a:cubicBezTo>
                                        <a:pt x="131" y="682"/>
                                        <a:pt x="84" y="694"/>
                                        <a:pt x="48" y="673"/>
                                      </a:cubicBezTo>
                                      <a:cubicBezTo>
                                        <a:pt x="12" y="651"/>
                                        <a:pt x="0" y="605"/>
                                        <a:pt x="21" y="569"/>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3" name="Freeform 87"/>
                              <wps:cNvSpPr>
                                <a:spLocks/>
                              </wps:cNvSpPr>
                              <wps:spPr bwMode="auto">
                                <a:xfrm>
                                  <a:off x="2036445" y="668655"/>
                                  <a:ext cx="175895" cy="112395"/>
                                </a:xfrm>
                                <a:custGeom>
                                  <a:avLst/>
                                  <a:gdLst>
                                    <a:gd name="T0" fmla="*/ 0 w 2496"/>
                                    <a:gd name="T1" fmla="*/ 267 h 1600"/>
                                    <a:gd name="T2" fmla="*/ 267 w 2496"/>
                                    <a:gd name="T3" fmla="*/ 0 h 1600"/>
                                    <a:gd name="T4" fmla="*/ 2230 w 2496"/>
                                    <a:gd name="T5" fmla="*/ 0 h 1600"/>
                                    <a:gd name="T6" fmla="*/ 2496 w 2496"/>
                                    <a:gd name="T7" fmla="*/ 267 h 1600"/>
                                    <a:gd name="T8" fmla="*/ 2496 w 2496"/>
                                    <a:gd name="T9" fmla="*/ 1334 h 1600"/>
                                    <a:gd name="T10" fmla="*/ 2230 w 2496"/>
                                    <a:gd name="T11" fmla="*/ 1600 h 1600"/>
                                    <a:gd name="T12" fmla="*/ 267 w 2496"/>
                                    <a:gd name="T13" fmla="*/ 1600 h 1600"/>
                                    <a:gd name="T14" fmla="*/ 0 w 2496"/>
                                    <a:gd name="T15" fmla="*/ 1334 h 1600"/>
                                    <a:gd name="T16" fmla="*/ 0 w 2496"/>
                                    <a:gd name="T17" fmla="*/ 267 h 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96" h="1600">
                                      <a:moveTo>
                                        <a:pt x="0" y="267"/>
                                      </a:moveTo>
                                      <a:cubicBezTo>
                                        <a:pt x="0" y="120"/>
                                        <a:pt x="120" y="0"/>
                                        <a:pt x="267" y="0"/>
                                      </a:cubicBezTo>
                                      <a:lnTo>
                                        <a:pt x="2230" y="0"/>
                                      </a:lnTo>
                                      <a:cubicBezTo>
                                        <a:pt x="2377" y="0"/>
                                        <a:pt x="2496" y="120"/>
                                        <a:pt x="2496" y="267"/>
                                      </a:cubicBezTo>
                                      <a:lnTo>
                                        <a:pt x="2496" y="1334"/>
                                      </a:lnTo>
                                      <a:cubicBezTo>
                                        <a:pt x="2496" y="1481"/>
                                        <a:pt x="2377" y="1600"/>
                                        <a:pt x="2230" y="1600"/>
                                      </a:cubicBezTo>
                                      <a:lnTo>
                                        <a:pt x="267" y="1600"/>
                                      </a:lnTo>
                                      <a:cubicBezTo>
                                        <a:pt x="120" y="1600"/>
                                        <a:pt x="0" y="1481"/>
                                        <a:pt x="0" y="1334"/>
                                      </a:cubicBezTo>
                                      <a:lnTo>
                                        <a:pt x="0" y="267"/>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84" name="Freeform 88"/>
                              <wps:cNvSpPr>
                                <a:spLocks/>
                              </wps:cNvSpPr>
                              <wps:spPr bwMode="auto">
                                <a:xfrm>
                                  <a:off x="2036445" y="668655"/>
                                  <a:ext cx="175895" cy="112395"/>
                                </a:xfrm>
                                <a:custGeom>
                                  <a:avLst/>
                                  <a:gdLst>
                                    <a:gd name="T0" fmla="*/ 0 w 2496"/>
                                    <a:gd name="T1" fmla="*/ 267 h 1600"/>
                                    <a:gd name="T2" fmla="*/ 267 w 2496"/>
                                    <a:gd name="T3" fmla="*/ 0 h 1600"/>
                                    <a:gd name="T4" fmla="*/ 2230 w 2496"/>
                                    <a:gd name="T5" fmla="*/ 0 h 1600"/>
                                    <a:gd name="T6" fmla="*/ 2496 w 2496"/>
                                    <a:gd name="T7" fmla="*/ 267 h 1600"/>
                                    <a:gd name="T8" fmla="*/ 2496 w 2496"/>
                                    <a:gd name="T9" fmla="*/ 1334 h 1600"/>
                                    <a:gd name="T10" fmla="*/ 2230 w 2496"/>
                                    <a:gd name="T11" fmla="*/ 1600 h 1600"/>
                                    <a:gd name="T12" fmla="*/ 267 w 2496"/>
                                    <a:gd name="T13" fmla="*/ 1600 h 1600"/>
                                    <a:gd name="T14" fmla="*/ 0 w 2496"/>
                                    <a:gd name="T15" fmla="*/ 1334 h 1600"/>
                                    <a:gd name="T16" fmla="*/ 0 w 2496"/>
                                    <a:gd name="T17" fmla="*/ 267 h 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96" h="1600">
                                      <a:moveTo>
                                        <a:pt x="0" y="267"/>
                                      </a:moveTo>
                                      <a:cubicBezTo>
                                        <a:pt x="0" y="120"/>
                                        <a:pt x="120" y="0"/>
                                        <a:pt x="267" y="0"/>
                                      </a:cubicBezTo>
                                      <a:lnTo>
                                        <a:pt x="2230" y="0"/>
                                      </a:lnTo>
                                      <a:cubicBezTo>
                                        <a:pt x="2377" y="0"/>
                                        <a:pt x="2496" y="120"/>
                                        <a:pt x="2496" y="267"/>
                                      </a:cubicBezTo>
                                      <a:lnTo>
                                        <a:pt x="2496" y="1334"/>
                                      </a:lnTo>
                                      <a:cubicBezTo>
                                        <a:pt x="2496" y="1481"/>
                                        <a:pt x="2377" y="1600"/>
                                        <a:pt x="2230" y="1600"/>
                                      </a:cubicBezTo>
                                      <a:lnTo>
                                        <a:pt x="267" y="1600"/>
                                      </a:lnTo>
                                      <a:cubicBezTo>
                                        <a:pt x="120" y="1600"/>
                                        <a:pt x="0" y="1481"/>
                                        <a:pt x="0" y="1334"/>
                                      </a:cubicBezTo>
                                      <a:lnTo>
                                        <a:pt x="0" y="267"/>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9"/>
                              <wps:cNvSpPr>
                                <a:spLocks noEditPoints="1"/>
                              </wps:cNvSpPr>
                              <wps:spPr bwMode="auto">
                                <a:xfrm>
                                  <a:off x="1430655" y="781050"/>
                                  <a:ext cx="3283585" cy="1628775"/>
                                </a:xfrm>
                                <a:custGeom>
                                  <a:avLst/>
                                  <a:gdLst>
                                    <a:gd name="T0" fmla="*/ 11630 w 11630"/>
                                    <a:gd name="T1" fmla="*/ 5780 h 5780"/>
                                    <a:gd name="T2" fmla="*/ 176 w 11630"/>
                                    <a:gd name="T3" fmla="*/ 5780 h 5780"/>
                                    <a:gd name="T4" fmla="*/ 138 w 11630"/>
                                    <a:gd name="T5" fmla="*/ 5742 h 5780"/>
                                    <a:gd name="T6" fmla="*/ 138 w 11630"/>
                                    <a:gd name="T7" fmla="*/ 76 h 5780"/>
                                    <a:gd name="T8" fmla="*/ 214 w 11630"/>
                                    <a:gd name="T9" fmla="*/ 76 h 5780"/>
                                    <a:gd name="T10" fmla="*/ 214 w 11630"/>
                                    <a:gd name="T11" fmla="*/ 5742 h 5780"/>
                                    <a:gd name="T12" fmla="*/ 176 w 11630"/>
                                    <a:gd name="T13" fmla="*/ 5704 h 5780"/>
                                    <a:gd name="T14" fmla="*/ 11630 w 11630"/>
                                    <a:gd name="T15" fmla="*/ 5704 h 5780"/>
                                    <a:gd name="T16" fmla="*/ 11630 w 11630"/>
                                    <a:gd name="T17" fmla="*/ 5780 h 5780"/>
                                    <a:gd name="T18" fmla="*/ 11 w 11630"/>
                                    <a:gd name="T19" fmla="*/ 285 h 5780"/>
                                    <a:gd name="T20" fmla="*/ 176 w 11630"/>
                                    <a:gd name="T21" fmla="*/ 0 h 5780"/>
                                    <a:gd name="T22" fmla="*/ 342 w 11630"/>
                                    <a:gd name="T23" fmla="*/ 285 h 5780"/>
                                    <a:gd name="T24" fmla="*/ 329 w 11630"/>
                                    <a:gd name="T25" fmla="*/ 337 h 5780"/>
                                    <a:gd name="T26" fmla="*/ 277 w 11630"/>
                                    <a:gd name="T27" fmla="*/ 323 h 5780"/>
                                    <a:gd name="T28" fmla="*/ 144 w 11630"/>
                                    <a:gd name="T29" fmla="*/ 95 h 5780"/>
                                    <a:gd name="T30" fmla="*/ 209 w 11630"/>
                                    <a:gd name="T31" fmla="*/ 95 h 5780"/>
                                    <a:gd name="T32" fmla="*/ 76 w 11630"/>
                                    <a:gd name="T33" fmla="*/ 323 h 5780"/>
                                    <a:gd name="T34" fmla="*/ 24 w 11630"/>
                                    <a:gd name="T35" fmla="*/ 337 h 5780"/>
                                    <a:gd name="T36" fmla="*/ 11 w 11630"/>
                                    <a:gd name="T37" fmla="*/ 285 h 57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30" h="5780">
                                      <a:moveTo>
                                        <a:pt x="11630" y="5780"/>
                                      </a:moveTo>
                                      <a:lnTo>
                                        <a:pt x="176" y="5780"/>
                                      </a:lnTo>
                                      <a:cubicBezTo>
                                        <a:pt x="155" y="5780"/>
                                        <a:pt x="138" y="5763"/>
                                        <a:pt x="138" y="5742"/>
                                      </a:cubicBezTo>
                                      <a:lnTo>
                                        <a:pt x="138" y="76"/>
                                      </a:lnTo>
                                      <a:lnTo>
                                        <a:pt x="214" y="76"/>
                                      </a:lnTo>
                                      <a:lnTo>
                                        <a:pt x="214" y="5742"/>
                                      </a:lnTo>
                                      <a:lnTo>
                                        <a:pt x="176" y="5704"/>
                                      </a:lnTo>
                                      <a:lnTo>
                                        <a:pt x="11630" y="5704"/>
                                      </a:lnTo>
                                      <a:lnTo>
                                        <a:pt x="11630" y="5780"/>
                                      </a:lnTo>
                                      <a:close/>
                                      <a:moveTo>
                                        <a:pt x="11" y="285"/>
                                      </a:moveTo>
                                      <a:lnTo>
                                        <a:pt x="176" y="0"/>
                                      </a:lnTo>
                                      <a:lnTo>
                                        <a:pt x="342" y="285"/>
                                      </a:lnTo>
                                      <a:cubicBezTo>
                                        <a:pt x="353" y="303"/>
                                        <a:pt x="347" y="326"/>
                                        <a:pt x="329" y="337"/>
                                      </a:cubicBezTo>
                                      <a:cubicBezTo>
                                        <a:pt x="310" y="347"/>
                                        <a:pt x="287" y="341"/>
                                        <a:pt x="277" y="323"/>
                                      </a:cubicBezTo>
                                      <a:lnTo>
                                        <a:pt x="144" y="95"/>
                                      </a:lnTo>
                                      <a:lnTo>
                                        <a:pt x="209" y="95"/>
                                      </a:lnTo>
                                      <a:lnTo>
                                        <a:pt x="76" y="323"/>
                                      </a:lnTo>
                                      <a:cubicBezTo>
                                        <a:pt x="66" y="341"/>
                                        <a:pt x="42" y="347"/>
                                        <a:pt x="24" y="337"/>
                                      </a:cubicBezTo>
                                      <a:cubicBezTo>
                                        <a:pt x="6" y="326"/>
                                        <a:pt x="0" y="303"/>
                                        <a:pt x="11" y="285"/>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6" name="Freeform 90"/>
                              <wps:cNvSpPr>
                                <a:spLocks noEditPoints="1"/>
                              </wps:cNvSpPr>
                              <wps:spPr bwMode="auto">
                                <a:xfrm>
                                  <a:off x="4413250" y="1657350"/>
                                  <a:ext cx="850265" cy="601345"/>
                                </a:xfrm>
                                <a:custGeom>
                                  <a:avLst/>
                                  <a:gdLst>
                                    <a:gd name="T0" fmla="*/ 0 w 3012"/>
                                    <a:gd name="T1" fmla="*/ 0 h 2134"/>
                                    <a:gd name="T2" fmla="*/ 2835 w 3012"/>
                                    <a:gd name="T3" fmla="*/ 0 h 2134"/>
                                    <a:gd name="T4" fmla="*/ 2873 w 3012"/>
                                    <a:gd name="T5" fmla="*/ 38 h 2134"/>
                                    <a:gd name="T6" fmla="*/ 2873 w 3012"/>
                                    <a:gd name="T7" fmla="*/ 2059 h 2134"/>
                                    <a:gd name="T8" fmla="*/ 2797 w 3012"/>
                                    <a:gd name="T9" fmla="*/ 2059 h 2134"/>
                                    <a:gd name="T10" fmla="*/ 2797 w 3012"/>
                                    <a:gd name="T11" fmla="*/ 38 h 2134"/>
                                    <a:gd name="T12" fmla="*/ 2835 w 3012"/>
                                    <a:gd name="T13" fmla="*/ 76 h 2134"/>
                                    <a:gd name="T14" fmla="*/ 0 w 3012"/>
                                    <a:gd name="T15" fmla="*/ 76 h 2134"/>
                                    <a:gd name="T16" fmla="*/ 0 w 3012"/>
                                    <a:gd name="T17" fmla="*/ 0 h 2134"/>
                                    <a:gd name="T18" fmla="*/ 3001 w 3012"/>
                                    <a:gd name="T19" fmla="*/ 1850 h 2134"/>
                                    <a:gd name="T20" fmla="*/ 2835 w 3012"/>
                                    <a:gd name="T21" fmla="*/ 2134 h 2134"/>
                                    <a:gd name="T22" fmla="*/ 2670 w 3012"/>
                                    <a:gd name="T23" fmla="*/ 1850 h 2134"/>
                                    <a:gd name="T24" fmla="*/ 2683 w 3012"/>
                                    <a:gd name="T25" fmla="*/ 1798 h 2134"/>
                                    <a:gd name="T26" fmla="*/ 2735 w 3012"/>
                                    <a:gd name="T27" fmla="*/ 1812 h 2134"/>
                                    <a:gd name="T28" fmla="*/ 2868 w 3012"/>
                                    <a:gd name="T29" fmla="*/ 2040 h 2134"/>
                                    <a:gd name="T30" fmla="*/ 2803 w 3012"/>
                                    <a:gd name="T31" fmla="*/ 2040 h 2134"/>
                                    <a:gd name="T32" fmla="*/ 2936 w 3012"/>
                                    <a:gd name="T33" fmla="*/ 1812 h 2134"/>
                                    <a:gd name="T34" fmla="*/ 2988 w 3012"/>
                                    <a:gd name="T35" fmla="*/ 1798 h 2134"/>
                                    <a:gd name="T36" fmla="*/ 3001 w 3012"/>
                                    <a:gd name="T37" fmla="*/ 1850 h 2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12" h="2134">
                                      <a:moveTo>
                                        <a:pt x="0" y="0"/>
                                      </a:moveTo>
                                      <a:lnTo>
                                        <a:pt x="2835" y="0"/>
                                      </a:lnTo>
                                      <a:cubicBezTo>
                                        <a:pt x="2856" y="0"/>
                                        <a:pt x="2873" y="17"/>
                                        <a:pt x="2873" y="38"/>
                                      </a:cubicBezTo>
                                      <a:lnTo>
                                        <a:pt x="2873" y="2059"/>
                                      </a:lnTo>
                                      <a:lnTo>
                                        <a:pt x="2797" y="2059"/>
                                      </a:lnTo>
                                      <a:lnTo>
                                        <a:pt x="2797" y="38"/>
                                      </a:lnTo>
                                      <a:lnTo>
                                        <a:pt x="2835" y="76"/>
                                      </a:lnTo>
                                      <a:lnTo>
                                        <a:pt x="0" y="76"/>
                                      </a:lnTo>
                                      <a:lnTo>
                                        <a:pt x="0" y="0"/>
                                      </a:lnTo>
                                      <a:close/>
                                      <a:moveTo>
                                        <a:pt x="3001" y="1850"/>
                                      </a:moveTo>
                                      <a:lnTo>
                                        <a:pt x="2835" y="2134"/>
                                      </a:lnTo>
                                      <a:lnTo>
                                        <a:pt x="2670" y="1850"/>
                                      </a:lnTo>
                                      <a:cubicBezTo>
                                        <a:pt x="2659" y="1832"/>
                                        <a:pt x="2665" y="1808"/>
                                        <a:pt x="2683" y="1798"/>
                                      </a:cubicBezTo>
                                      <a:cubicBezTo>
                                        <a:pt x="2701" y="1787"/>
                                        <a:pt x="2725" y="1793"/>
                                        <a:pt x="2735" y="1812"/>
                                      </a:cubicBezTo>
                                      <a:lnTo>
                                        <a:pt x="2868" y="2040"/>
                                      </a:lnTo>
                                      <a:lnTo>
                                        <a:pt x="2803" y="2040"/>
                                      </a:lnTo>
                                      <a:lnTo>
                                        <a:pt x="2936" y="1812"/>
                                      </a:lnTo>
                                      <a:cubicBezTo>
                                        <a:pt x="2946" y="1793"/>
                                        <a:pt x="2969" y="1787"/>
                                        <a:pt x="2988" y="1798"/>
                                      </a:cubicBezTo>
                                      <a:cubicBezTo>
                                        <a:pt x="3006" y="1808"/>
                                        <a:pt x="3012" y="1832"/>
                                        <a:pt x="3001" y="1850"/>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7" name="Freeform 91"/>
                              <wps:cNvSpPr>
                                <a:spLocks noEditPoints="1"/>
                              </wps:cNvSpPr>
                              <wps:spPr bwMode="auto">
                                <a:xfrm>
                                  <a:off x="511810" y="476885"/>
                                  <a:ext cx="789305" cy="99060"/>
                                </a:xfrm>
                                <a:custGeom>
                                  <a:avLst/>
                                  <a:gdLst>
                                    <a:gd name="T0" fmla="*/ 0 w 11187"/>
                                    <a:gd name="T1" fmla="*/ 955 h 1411"/>
                                    <a:gd name="T2" fmla="*/ 5593 w 11187"/>
                                    <a:gd name="T3" fmla="*/ 955 h 1411"/>
                                    <a:gd name="T4" fmla="*/ 5745 w 11187"/>
                                    <a:gd name="T5" fmla="*/ 803 h 1411"/>
                                    <a:gd name="T6" fmla="*/ 5745 w 11187"/>
                                    <a:gd name="T7" fmla="*/ 705 h 1411"/>
                                    <a:gd name="T8" fmla="*/ 5593 w 11187"/>
                                    <a:gd name="T9" fmla="*/ 857 h 1411"/>
                                    <a:gd name="T10" fmla="*/ 10885 w 11187"/>
                                    <a:gd name="T11" fmla="*/ 857 h 1411"/>
                                    <a:gd name="T12" fmla="*/ 10885 w 11187"/>
                                    <a:gd name="T13" fmla="*/ 553 h 1411"/>
                                    <a:gd name="T14" fmla="*/ 5593 w 11187"/>
                                    <a:gd name="T15" fmla="*/ 553 h 1411"/>
                                    <a:gd name="T16" fmla="*/ 5441 w 11187"/>
                                    <a:gd name="T17" fmla="*/ 705 h 1411"/>
                                    <a:gd name="T18" fmla="*/ 5441 w 11187"/>
                                    <a:gd name="T19" fmla="*/ 803 h 1411"/>
                                    <a:gd name="T20" fmla="*/ 5593 w 11187"/>
                                    <a:gd name="T21" fmla="*/ 651 h 1411"/>
                                    <a:gd name="T22" fmla="*/ 0 w 11187"/>
                                    <a:gd name="T23" fmla="*/ 651 h 1411"/>
                                    <a:gd name="T24" fmla="*/ 0 w 11187"/>
                                    <a:gd name="T25" fmla="*/ 955 h 1411"/>
                                    <a:gd name="T26" fmla="*/ 10050 w 11187"/>
                                    <a:gd name="T27" fmla="*/ 1369 h 1411"/>
                                    <a:gd name="T28" fmla="*/ 11187 w 11187"/>
                                    <a:gd name="T29" fmla="*/ 705 h 1411"/>
                                    <a:gd name="T30" fmla="*/ 10050 w 11187"/>
                                    <a:gd name="T31" fmla="*/ 42 h 1411"/>
                                    <a:gd name="T32" fmla="*/ 9842 w 11187"/>
                                    <a:gd name="T33" fmla="*/ 97 h 1411"/>
                                    <a:gd name="T34" fmla="*/ 9896 w 11187"/>
                                    <a:gd name="T35" fmla="*/ 305 h 1411"/>
                                    <a:gd name="T36" fmla="*/ 10808 w 11187"/>
                                    <a:gd name="T37" fmla="*/ 837 h 1411"/>
                                    <a:gd name="T38" fmla="*/ 10808 w 11187"/>
                                    <a:gd name="T39" fmla="*/ 574 h 1411"/>
                                    <a:gd name="T40" fmla="*/ 9896 w 11187"/>
                                    <a:gd name="T41" fmla="*/ 1106 h 1411"/>
                                    <a:gd name="T42" fmla="*/ 9842 w 11187"/>
                                    <a:gd name="T43" fmla="*/ 1314 h 1411"/>
                                    <a:gd name="T44" fmla="*/ 10050 w 11187"/>
                                    <a:gd name="T45" fmla="*/ 1369 h 1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187" h="1411">
                                      <a:moveTo>
                                        <a:pt x="0" y="955"/>
                                      </a:moveTo>
                                      <a:lnTo>
                                        <a:pt x="5593" y="955"/>
                                      </a:lnTo>
                                      <a:cubicBezTo>
                                        <a:pt x="5677" y="955"/>
                                        <a:pt x="5745" y="887"/>
                                        <a:pt x="5745" y="803"/>
                                      </a:cubicBezTo>
                                      <a:lnTo>
                                        <a:pt x="5745" y="705"/>
                                      </a:lnTo>
                                      <a:lnTo>
                                        <a:pt x="5593" y="857"/>
                                      </a:lnTo>
                                      <a:lnTo>
                                        <a:pt x="10885" y="857"/>
                                      </a:lnTo>
                                      <a:lnTo>
                                        <a:pt x="10885" y="553"/>
                                      </a:lnTo>
                                      <a:lnTo>
                                        <a:pt x="5593" y="553"/>
                                      </a:lnTo>
                                      <a:cubicBezTo>
                                        <a:pt x="5509" y="553"/>
                                        <a:pt x="5441" y="622"/>
                                        <a:pt x="5441" y="705"/>
                                      </a:cubicBezTo>
                                      <a:lnTo>
                                        <a:pt x="5441" y="803"/>
                                      </a:lnTo>
                                      <a:lnTo>
                                        <a:pt x="5593" y="651"/>
                                      </a:lnTo>
                                      <a:lnTo>
                                        <a:pt x="0" y="651"/>
                                      </a:lnTo>
                                      <a:lnTo>
                                        <a:pt x="0" y="955"/>
                                      </a:lnTo>
                                      <a:close/>
                                      <a:moveTo>
                                        <a:pt x="10050" y="1369"/>
                                      </a:moveTo>
                                      <a:lnTo>
                                        <a:pt x="11187" y="705"/>
                                      </a:lnTo>
                                      <a:lnTo>
                                        <a:pt x="10050" y="42"/>
                                      </a:lnTo>
                                      <a:cubicBezTo>
                                        <a:pt x="9977" y="0"/>
                                        <a:pt x="9884" y="24"/>
                                        <a:pt x="9842" y="97"/>
                                      </a:cubicBezTo>
                                      <a:cubicBezTo>
                                        <a:pt x="9799" y="169"/>
                                        <a:pt x="9824" y="262"/>
                                        <a:pt x="9896" y="305"/>
                                      </a:cubicBezTo>
                                      <a:lnTo>
                                        <a:pt x="10808" y="837"/>
                                      </a:lnTo>
                                      <a:lnTo>
                                        <a:pt x="10808" y="574"/>
                                      </a:lnTo>
                                      <a:lnTo>
                                        <a:pt x="9896" y="1106"/>
                                      </a:lnTo>
                                      <a:cubicBezTo>
                                        <a:pt x="9824" y="1148"/>
                                        <a:pt x="9799" y="1242"/>
                                        <a:pt x="9842" y="1314"/>
                                      </a:cubicBezTo>
                                      <a:cubicBezTo>
                                        <a:pt x="9884" y="1387"/>
                                        <a:pt x="9977" y="1411"/>
                                        <a:pt x="10050" y="1369"/>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88" name="Rectangle 92"/>
                              <wps:cNvSpPr>
                                <a:spLocks noChangeArrowheads="1"/>
                              </wps:cNvSpPr>
                              <wps:spPr bwMode="auto">
                                <a:xfrm>
                                  <a:off x="2302510" y="1703070"/>
                                  <a:ext cx="101028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Host prevents sleep</w:t>
                                    </w:r>
                                  </w:p>
                                </w:txbxContent>
                              </wps:txbx>
                              <wps:bodyPr rot="0" vert="horz" wrap="square" lIns="0" tIns="0" rIns="0" bIns="0" anchor="t" anchorCtr="0">
                                <a:spAutoFit/>
                              </wps:bodyPr>
                            </wps:wsp>
                            <wps:wsp>
                              <wps:cNvPr id="89" name="Rectangle 93"/>
                              <wps:cNvSpPr>
                                <a:spLocks noChangeArrowheads="1"/>
                              </wps:cNvSpPr>
                              <wps:spPr bwMode="auto">
                                <a:xfrm>
                                  <a:off x="3445510" y="2195830"/>
                                  <a:ext cx="11868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 xml:space="preserve">Host requests wake up </w:t>
                                    </w:r>
                                  </w:p>
                                </w:txbxContent>
                              </wps:txbx>
                              <wps:bodyPr rot="0" vert="horz" wrap="square" lIns="0" tIns="0" rIns="0" bIns="0" anchor="t" anchorCtr="0">
                                <a:noAutofit/>
                              </wps:bodyPr>
                            </wps:wsp>
                            <wps:wsp>
                              <wps:cNvPr id="90" name="Freeform 94"/>
                              <wps:cNvSpPr>
                                <a:spLocks/>
                              </wps:cNvSpPr>
                              <wps:spPr bwMode="auto">
                                <a:xfrm>
                                  <a:off x="4713605" y="2341880"/>
                                  <a:ext cx="177165" cy="113030"/>
                                </a:xfrm>
                                <a:custGeom>
                                  <a:avLst/>
                                  <a:gdLst>
                                    <a:gd name="T0" fmla="*/ 0 w 628"/>
                                    <a:gd name="T1" fmla="*/ 67 h 400"/>
                                    <a:gd name="T2" fmla="*/ 67 w 628"/>
                                    <a:gd name="T3" fmla="*/ 0 h 400"/>
                                    <a:gd name="T4" fmla="*/ 562 w 628"/>
                                    <a:gd name="T5" fmla="*/ 0 h 400"/>
                                    <a:gd name="T6" fmla="*/ 628 w 628"/>
                                    <a:gd name="T7" fmla="*/ 67 h 400"/>
                                    <a:gd name="T8" fmla="*/ 628 w 628"/>
                                    <a:gd name="T9" fmla="*/ 334 h 400"/>
                                    <a:gd name="T10" fmla="*/ 562 w 628"/>
                                    <a:gd name="T11" fmla="*/ 400 h 400"/>
                                    <a:gd name="T12" fmla="*/ 67 w 628"/>
                                    <a:gd name="T13" fmla="*/ 400 h 400"/>
                                    <a:gd name="T14" fmla="*/ 0 w 628"/>
                                    <a:gd name="T15" fmla="*/ 334 h 400"/>
                                    <a:gd name="T16" fmla="*/ 0 w 628"/>
                                    <a:gd name="T17" fmla="*/ 67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28" h="400">
                                      <a:moveTo>
                                        <a:pt x="0" y="67"/>
                                      </a:moveTo>
                                      <a:cubicBezTo>
                                        <a:pt x="0" y="30"/>
                                        <a:pt x="30" y="0"/>
                                        <a:pt x="67" y="0"/>
                                      </a:cubicBezTo>
                                      <a:lnTo>
                                        <a:pt x="562" y="0"/>
                                      </a:lnTo>
                                      <a:cubicBezTo>
                                        <a:pt x="599" y="0"/>
                                        <a:pt x="628" y="30"/>
                                        <a:pt x="628" y="67"/>
                                      </a:cubicBezTo>
                                      <a:lnTo>
                                        <a:pt x="628" y="334"/>
                                      </a:lnTo>
                                      <a:cubicBezTo>
                                        <a:pt x="628" y="371"/>
                                        <a:pt x="599" y="400"/>
                                        <a:pt x="562" y="400"/>
                                      </a:cubicBezTo>
                                      <a:lnTo>
                                        <a:pt x="67" y="400"/>
                                      </a:lnTo>
                                      <a:cubicBezTo>
                                        <a:pt x="30" y="400"/>
                                        <a:pt x="0" y="371"/>
                                        <a:pt x="0" y="334"/>
                                      </a:cubicBezTo>
                                      <a:lnTo>
                                        <a:pt x="0" y="67"/>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91" name="Freeform 95"/>
                              <wps:cNvSpPr>
                                <a:spLocks/>
                              </wps:cNvSpPr>
                              <wps:spPr bwMode="auto">
                                <a:xfrm>
                                  <a:off x="4713605" y="2341880"/>
                                  <a:ext cx="177165" cy="113030"/>
                                </a:xfrm>
                                <a:custGeom>
                                  <a:avLst/>
                                  <a:gdLst>
                                    <a:gd name="T0" fmla="*/ 0 w 628"/>
                                    <a:gd name="T1" fmla="*/ 67 h 400"/>
                                    <a:gd name="T2" fmla="*/ 67 w 628"/>
                                    <a:gd name="T3" fmla="*/ 0 h 400"/>
                                    <a:gd name="T4" fmla="*/ 562 w 628"/>
                                    <a:gd name="T5" fmla="*/ 0 h 400"/>
                                    <a:gd name="T6" fmla="*/ 628 w 628"/>
                                    <a:gd name="T7" fmla="*/ 67 h 400"/>
                                    <a:gd name="T8" fmla="*/ 628 w 628"/>
                                    <a:gd name="T9" fmla="*/ 334 h 400"/>
                                    <a:gd name="T10" fmla="*/ 562 w 628"/>
                                    <a:gd name="T11" fmla="*/ 400 h 400"/>
                                    <a:gd name="T12" fmla="*/ 67 w 628"/>
                                    <a:gd name="T13" fmla="*/ 400 h 400"/>
                                    <a:gd name="T14" fmla="*/ 0 w 628"/>
                                    <a:gd name="T15" fmla="*/ 334 h 400"/>
                                    <a:gd name="T16" fmla="*/ 0 w 628"/>
                                    <a:gd name="T17" fmla="*/ 67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28" h="400">
                                      <a:moveTo>
                                        <a:pt x="0" y="67"/>
                                      </a:moveTo>
                                      <a:cubicBezTo>
                                        <a:pt x="0" y="30"/>
                                        <a:pt x="30" y="0"/>
                                        <a:pt x="67" y="0"/>
                                      </a:cubicBezTo>
                                      <a:lnTo>
                                        <a:pt x="562" y="0"/>
                                      </a:lnTo>
                                      <a:cubicBezTo>
                                        <a:pt x="599" y="0"/>
                                        <a:pt x="628" y="30"/>
                                        <a:pt x="628" y="67"/>
                                      </a:cubicBezTo>
                                      <a:lnTo>
                                        <a:pt x="628" y="334"/>
                                      </a:lnTo>
                                      <a:cubicBezTo>
                                        <a:pt x="628" y="371"/>
                                        <a:pt x="599" y="400"/>
                                        <a:pt x="562" y="400"/>
                                      </a:cubicBezTo>
                                      <a:lnTo>
                                        <a:pt x="67" y="400"/>
                                      </a:lnTo>
                                      <a:cubicBezTo>
                                        <a:pt x="30" y="400"/>
                                        <a:pt x="0" y="371"/>
                                        <a:pt x="0" y="334"/>
                                      </a:cubicBezTo>
                                      <a:lnTo>
                                        <a:pt x="0" y="67"/>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6"/>
                              <wps:cNvSpPr>
                                <a:spLocks/>
                              </wps:cNvSpPr>
                              <wps:spPr bwMode="auto">
                                <a:xfrm>
                                  <a:off x="4725035" y="2587625"/>
                                  <a:ext cx="177165" cy="113030"/>
                                </a:xfrm>
                                <a:custGeom>
                                  <a:avLst/>
                                  <a:gdLst>
                                    <a:gd name="T0" fmla="*/ 0 w 628"/>
                                    <a:gd name="T1" fmla="*/ 67 h 400"/>
                                    <a:gd name="T2" fmla="*/ 67 w 628"/>
                                    <a:gd name="T3" fmla="*/ 0 h 400"/>
                                    <a:gd name="T4" fmla="*/ 562 w 628"/>
                                    <a:gd name="T5" fmla="*/ 0 h 400"/>
                                    <a:gd name="T6" fmla="*/ 628 w 628"/>
                                    <a:gd name="T7" fmla="*/ 67 h 400"/>
                                    <a:gd name="T8" fmla="*/ 628 w 628"/>
                                    <a:gd name="T9" fmla="*/ 334 h 400"/>
                                    <a:gd name="T10" fmla="*/ 562 w 628"/>
                                    <a:gd name="T11" fmla="*/ 400 h 400"/>
                                    <a:gd name="T12" fmla="*/ 67 w 628"/>
                                    <a:gd name="T13" fmla="*/ 400 h 400"/>
                                    <a:gd name="T14" fmla="*/ 0 w 628"/>
                                    <a:gd name="T15" fmla="*/ 334 h 400"/>
                                    <a:gd name="T16" fmla="*/ 0 w 628"/>
                                    <a:gd name="T17" fmla="*/ 67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28" h="400">
                                      <a:moveTo>
                                        <a:pt x="0" y="67"/>
                                      </a:moveTo>
                                      <a:cubicBezTo>
                                        <a:pt x="0" y="30"/>
                                        <a:pt x="30" y="0"/>
                                        <a:pt x="67" y="0"/>
                                      </a:cubicBezTo>
                                      <a:lnTo>
                                        <a:pt x="562" y="0"/>
                                      </a:lnTo>
                                      <a:cubicBezTo>
                                        <a:pt x="599" y="0"/>
                                        <a:pt x="628" y="30"/>
                                        <a:pt x="628" y="67"/>
                                      </a:cubicBezTo>
                                      <a:lnTo>
                                        <a:pt x="628" y="334"/>
                                      </a:lnTo>
                                      <a:cubicBezTo>
                                        <a:pt x="628" y="371"/>
                                        <a:pt x="599" y="400"/>
                                        <a:pt x="562" y="400"/>
                                      </a:cubicBezTo>
                                      <a:lnTo>
                                        <a:pt x="67" y="400"/>
                                      </a:lnTo>
                                      <a:cubicBezTo>
                                        <a:pt x="30" y="400"/>
                                        <a:pt x="0" y="371"/>
                                        <a:pt x="0" y="334"/>
                                      </a:cubicBezTo>
                                      <a:lnTo>
                                        <a:pt x="0" y="67"/>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93" name="Freeform 97"/>
                              <wps:cNvSpPr>
                                <a:spLocks/>
                              </wps:cNvSpPr>
                              <wps:spPr bwMode="auto">
                                <a:xfrm>
                                  <a:off x="4725035" y="2587625"/>
                                  <a:ext cx="177165" cy="113030"/>
                                </a:xfrm>
                                <a:custGeom>
                                  <a:avLst/>
                                  <a:gdLst>
                                    <a:gd name="T0" fmla="*/ 0 w 628"/>
                                    <a:gd name="T1" fmla="*/ 67 h 400"/>
                                    <a:gd name="T2" fmla="*/ 67 w 628"/>
                                    <a:gd name="T3" fmla="*/ 0 h 400"/>
                                    <a:gd name="T4" fmla="*/ 562 w 628"/>
                                    <a:gd name="T5" fmla="*/ 0 h 400"/>
                                    <a:gd name="T6" fmla="*/ 628 w 628"/>
                                    <a:gd name="T7" fmla="*/ 67 h 400"/>
                                    <a:gd name="T8" fmla="*/ 628 w 628"/>
                                    <a:gd name="T9" fmla="*/ 334 h 400"/>
                                    <a:gd name="T10" fmla="*/ 562 w 628"/>
                                    <a:gd name="T11" fmla="*/ 400 h 400"/>
                                    <a:gd name="T12" fmla="*/ 67 w 628"/>
                                    <a:gd name="T13" fmla="*/ 400 h 400"/>
                                    <a:gd name="T14" fmla="*/ 0 w 628"/>
                                    <a:gd name="T15" fmla="*/ 334 h 400"/>
                                    <a:gd name="T16" fmla="*/ 0 w 628"/>
                                    <a:gd name="T17" fmla="*/ 67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28" h="400">
                                      <a:moveTo>
                                        <a:pt x="0" y="67"/>
                                      </a:moveTo>
                                      <a:cubicBezTo>
                                        <a:pt x="0" y="30"/>
                                        <a:pt x="30" y="0"/>
                                        <a:pt x="67" y="0"/>
                                      </a:cubicBezTo>
                                      <a:lnTo>
                                        <a:pt x="562" y="0"/>
                                      </a:lnTo>
                                      <a:cubicBezTo>
                                        <a:pt x="599" y="0"/>
                                        <a:pt x="628" y="30"/>
                                        <a:pt x="628" y="67"/>
                                      </a:cubicBezTo>
                                      <a:lnTo>
                                        <a:pt x="628" y="334"/>
                                      </a:lnTo>
                                      <a:cubicBezTo>
                                        <a:pt x="628" y="371"/>
                                        <a:pt x="599" y="400"/>
                                        <a:pt x="562" y="400"/>
                                      </a:cubicBezTo>
                                      <a:lnTo>
                                        <a:pt x="67" y="400"/>
                                      </a:lnTo>
                                      <a:cubicBezTo>
                                        <a:pt x="30" y="400"/>
                                        <a:pt x="0" y="371"/>
                                        <a:pt x="0" y="334"/>
                                      </a:cubicBezTo>
                                      <a:lnTo>
                                        <a:pt x="0" y="67"/>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8"/>
                              <wps:cNvSpPr>
                                <a:spLocks noEditPoints="1"/>
                              </wps:cNvSpPr>
                              <wps:spPr bwMode="auto">
                                <a:xfrm>
                                  <a:off x="1430655" y="781050"/>
                                  <a:ext cx="3295015" cy="1875155"/>
                                </a:xfrm>
                                <a:custGeom>
                                  <a:avLst/>
                                  <a:gdLst>
                                    <a:gd name="T0" fmla="*/ 11671 w 11671"/>
                                    <a:gd name="T1" fmla="*/ 6654 h 6654"/>
                                    <a:gd name="T2" fmla="*/ 176 w 11671"/>
                                    <a:gd name="T3" fmla="*/ 6654 h 6654"/>
                                    <a:gd name="T4" fmla="*/ 138 w 11671"/>
                                    <a:gd name="T5" fmla="*/ 6616 h 6654"/>
                                    <a:gd name="T6" fmla="*/ 138 w 11671"/>
                                    <a:gd name="T7" fmla="*/ 76 h 6654"/>
                                    <a:gd name="T8" fmla="*/ 214 w 11671"/>
                                    <a:gd name="T9" fmla="*/ 76 h 6654"/>
                                    <a:gd name="T10" fmla="*/ 214 w 11671"/>
                                    <a:gd name="T11" fmla="*/ 6616 h 6654"/>
                                    <a:gd name="T12" fmla="*/ 176 w 11671"/>
                                    <a:gd name="T13" fmla="*/ 6578 h 6654"/>
                                    <a:gd name="T14" fmla="*/ 11671 w 11671"/>
                                    <a:gd name="T15" fmla="*/ 6578 h 6654"/>
                                    <a:gd name="T16" fmla="*/ 11671 w 11671"/>
                                    <a:gd name="T17" fmla="*/ 6654 h 6654"/>
                                    <a:gd name="T18" fmla="*/ 11 w 11671"/>
                                    <a:gd name="T19" fmla="*/ 285 h 6654"/>
                                    <a:gd name="T20" fmla="*/ 176 w 11671"/>
                                    <a:gd name="T21" fmla="*/ 0 h 6654"/>
                                    <a:gd name="T22" fmla="*/ 342 w 11671"/>
                                    <a:gd name="T23" fmla="*/ 285 h 6654"/>
                                    <a:gd name="T24" fmla="*/ 329 w 11671"/>
                                    <a:gd name="T25" fmla="*/ 337 h 6654"/>
                                    <a:gd name="T26" fmla="*/ 277 w 11671"/>
                                    <a:gd name="T27" fmla="*/ 323 h 6654"/>
                                    <a:gd name="T28" fmla="*/ 144 w 11671"/>
                                    <a:gd name="T29" fmla="*/ 95 h 6654"/>
                                    <a:gd name="T30" fmla="*/ 209 w 11671"/>
                                    <a:gd name="T31" fmla="*/ 95 h 6654"/>
                                    <a:gd name="T32" fmla="*/ 76 w 11671"/>
                                    <a:gd name="T33" fmla="*/ 323 h 6654"/>
                                    <a:gd name="T34" fmla="*/ 24 w 11671"/>
                                    <a:gd name="T35" fmla="*/ 337 h 6654"/>
                                    <a:gd name="T36" fmla="*/ 11 w 11671"/>
                                    <a:gd name="T37" fmla="*/ 285 h 6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71" h="6654">
                                      <a:moveTo>
                                        <a:pt x="11671" y="6654"/>
                                      </a:moveTo>
                                      <a:lnTo>
                                        <a:pt x="176" y="6654"/>
                                      </a:lnTo>
                                      <a:cubicBezTo>
                                        <a:pt x="155" y="6654"/>
                                        <a:pt x="138" y="6637"/>
                                        <a:pt x="138" y="6616"/>
                                      </a:cubicBezTo>
                                      <a:lnTo>
                                        <a:pt x="138" y="76"/>
                                      </a:lnTo>
                                      <a:lnTo>
                                        <a:pt x="214" y="76"/>
                                      </a:lnTo>
                                      <a:lnTo>
                                        <a:pt x="214" y="6616"/>
                                      </a:lnTo>
                                      <a:lnTo>
                                        <a:pt x="176" y="6578"/>
                                      </a:lnTo>
                                      <a:lnTo>
                                        <a:pt x="11671" y="6578"/>
                                      </a:lnTo>
                                      <a:lnTo>
                                        <a:pt x="11671" y="6654"/>
                                      </a:lnTo>
                                      <a:close/>
                                      <a:moveTo>
                                        <a:pt x="11" y="285"/>
                                      </a:moveTo>
                                      <a:lnTo>
                                        <a:pt x="176" y="0"/>
                                      </a:lnTo>
                                      <a:lnTo>
                                        <a:pt x="342" y="285"/>
                                      </a:lnTo>
                                      <a:cubicBezTo>
                                        <a:pt x="353" y="303"/>
                                        <a:pt x="347" y="326"/>
                                        <a:pt x="329" y="337"/>
                                      </a:cubicBezTo>
                                      <a:cubicBezTo>
                                        <a:pt x="310" y="347"/>
                                        <a:pt x="287" y="341"/>
                                        <a:pt x="277" y="323"/>
                                      </a:cubicBezTo>
                                      <a:lnTo>
                                        <a:pt x="144" y="95"/>
                                      </a:lnTo>
                                      <a:lnTo>
                                        <a:pt x="209" y="95"/>
                                      </a:lnTo>
                                      <a:lnTo>
                                        <a:pt x="76" y="323"/>
                                      </a:lnTo>
                                      <a:cubicBezTo>
                                        <a:pt x="66" y="341"/>
                                        <a:pt x="42" y="347"/>
                                        <a:pt x="24" y="337"/>
                                      </a:cubicBezTo>
                                      <a:cubicBezTo>
                                        <a:pt x="6" y="326"/>
                                        <a:pt x="0" y="303"/>
                                        <a:pt x="11" y="285"/>
                                      </a:cubicBezTo>
                                      <a:close/>
                                    </a:path>
                                  </a:pathLst>
                                </a:custGeom>
                                <a:solidFill>
                                  <a:srgbClr val="5A5A5A"/>
                                </a:solidFill>
                                <a:ln w="0" cap="flat">
                                  <a:solidFill>
                                    <a:srgbClr val="5A5A5A"/>
                                  </a:solidFill>
                                  <a:prstDash val="solid"/>
                                  <a:round/>
                                  <a:headEnd/>
                                  <a:tailEnd/>
                                </a:ln>
                              </wps:spPr>
                              <wps:bodyPr rot="0" vert="horz" wrap="square" lIns="91440" tIns="45720" rIns="91440" bIns="45720" anchor="t" anchorCtr="0" upright="1">
                                <a:noAutofit/>
                              </wps:bodyPr>
                            </wps:wsp>
                            <wps:wsp>
                              <wps:cNvPr id="95" name="Freeform 99"/>
                              <wps:cNvSpPr>
                                <a:spLocks/>
                              </wps:cNvSpPr>
                              <wps:spPr bwMode="auto">
                                <a:xfrm>
                                  <a:off x="1391285" y="668655"/>
                                  <a:ext cx="177165" cy="112395"/>
                                </a:xfrm>
                                <a:custGeom>
                                  <a:avLst/>
                                  <a:gdLst>
                                    <a:gd name="T0" fmla="*/ 0 w 2512"/>
                                    <a:gd name="T1" fmla="*/ 267 h 1600"/>
                                    <a:gd name="T2" fmla="*/ 267 w 2512"/>
                                    <a:gd name="T3" fmla="*/ 0 h 1600"/>
                                    <a:gd name="T4" fmla="*/ 2246 w 2512"/>
                                    <a:gd name="T5" fmla="*/ 0 h 1600"/>
                                    <a:gd name="T6" fmla="*/ 2512 w 2512"/>
                                    <a:gd name="T7" fmla="*/ 267 h 1600"/>
                                    <a:gd name="T8" fmla="*/ 2512 w 2512"/>
                                    <a:gd name="T9" fmla="*/ 1334 h 1600"/>
                                    <a:gd name="T10" fmla="*/ 2246 w 2512"/>
                                    <a:gd name="T11" fmla="*/ 1600 h 1600"/>
                                    <a:gd name="T12" fmla="*/ 267 w 2512"/>
                                    <a:gd name="T13" fmla="*/ 1600 h 1600"/>
                                    <a:gd name="T14" fmla="*/ 0 w 2512"/>
                                    <a:gd name="T15" fmla="*/ 1334 h 1600"/>
                                    <a:gd name="T16" fmla="*/ 0 w 2512"/>
                                    <a:gd name="T17" fmla="*/ 267 h 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12" h="1600">
                                      <a:moveTo>
                                        <a:pt x="0" y="267"/>
                                      </a:moveTo>
                                      <a:cubicBezTo>
                                        <a:pt x="0" y="120"/>
                                        <a:pt x="120" y="0"/>
                                        <a:pt x="267" y="0"/>
                                      </a:cubicBezTo>
                                      <a:lnTo>
                                        <a:pt x="2246" y="0"/>
                                      </a:lnTo>
                                      <a:cubicBezTo>
                                        <a:pt x="2393" y="0"/>
                                        <a:pt x="2512" y="120"/>
                                        <a:pt x="2512" y="267"/>
                                      </a:cubicBezTo>
                                      <a:lnTo>
                                        <a:pt x="2512" y="1334"/>
                                      </a:lnTo>
                                      <a:cubicBezTo>
                                        <a:pt x="2512" y="1481"/>
                                        <a:pt x="2393" y="1600"/>
                                        <a:pt x="2246" y="1600"/>
                                      </a:cubicBezTo>
                                      <a:lnTo>
                                        <a:pt x="267" y="1600"/>
                                      </a:lnTo>
                                      <a:cubicBezTo>
                                        <a:pt x="120" y="1600"/>
                                        <a:pt x="0" y="1481"/>
                                        <a:pt x="0" y="1334"/>
                                      </a:cubicBezTo>
                                      <a:lnTo>
                                        <a:pt x="0" y="267"/>
                                      </a:lnTo>
                                      <a:close/>
                                    </a:path>
                                  </a:pathLst>
                                </a:custGeom>
                                <a:solidFill>
                                  <a:srgbClr val="72166B"/>
                                </a:solidFill>
                                <a:ln w="0">
                                  <a:solidFill>
                                    <a:srgbClr val="000000"/>
                                  </a:solidFill>
                                  <a:prstDash val="solid"/>
                                  <a:round/>
                                  <a:headEnd/>
                                  <a:tailEnd/>
                                </a:ln>
                              </wps:spPr>
                              <wps:bodyPr rot="0" vert="horz" wrap="square" lIns="91440" tIns="45720" rIns="91440" bIns="45720" anchor="t" anchorCtr="0" upright="1">
                                <a:noAutofit/>
                              </wps:bodyPr>
                            </wps:wsp>
                            <wps:wsp>
                              <wps:cNvPr id="96" name="Freeform 100"/>
                              <wps:cNvSpPr>
                                <a:spLocks/>
                              </wps:cNvSpPr>
                              <wps:spPr bwMode="auto">
                                <a:xfrm>
                                  <a:off x="1391285" y="668655"/>
                                  <a:ext cx="177165" cy="112395"/>
                                </a:xfrm>
                                <a:custGeom>
                                  <a:avLst/>
                                  <a:gdLst>
                                    <a:gd name="T0" fmla="*/ 0 w 2512"/>
                                    <a:gd name="T1" fmla="*/ 267 h 1600"/>
                                    <a:gd name="T2" fmla="*/ 267 w 2512"/>
                                    <a:gd name="T3" fmla="*/ 0 h 1600"/>
                                    <a:gd name="T4" fmla="*/ 2246 w 2512"/>
                                    <a:gd name="T5" fmla="*/ 0 h 1600"/>
                                    <a:gd name="T6" fmla="*/ 2512 w 2512"/>
                                    <a:gd name="T7" fmla="*/ 267 h 1600"/>
                                    <a:gd name="T8" fmla="*/ 2512 w 2512"/>
                                    <a:gd name="T9" fmla="*/ 1334 h 1600"/>
                                    <a:gd name="T10" fmla="*/ 2246 w 2512"/>
                                    <a:gd name="T11" fmla="*/ 1600 h 1600"/>
                                    <a:gd name="T12" fmla="*/ 267 w 2512"/>
                                    <a:gd name="T13" fmla="*/ 1600 h 1600"/>
                                    <a:gd name="T14" fmla="*/ 0 w 2512"/>
                                    <a:gd name="T15" fmla="*/ 1334 h 1600"/>
                                    <a:gd name="T16" fmla="*/ 0 w 2512"/>
                                    <a:gd name="T17" fmla="*/ 267 h 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12" h="1600">
                                      <a:moveTo>
                                        <a:pt x="0" y="267"/>
                                      </a:moveTo>
                                      <a:cubicBezTo>
                                        <a:pt x="0" y="120"/>
                                        <a:pt x="120" y="0"/>
                                        <a:pt x="267" y="0"/>
                                      </a:cubicBezTo>
                                      <a:lnTo>
                                        <a:pt x="2246" y="0"/>
                                      </a:lnTo>
                                      <a:cubicBezTo>
                                        <a:pt x="2393" y="0"/>
                                        <a:pt x="2512" y="120"/>
                                        <a:pt x="2512" y="267"/>
                                      </a:cubicBezTo>
                                      <a:lnTo>
                                        <a:pt x="2512" y="1334"/>
                                      </a:lnTo>
                                      <a:cubicBezTo>
                                        <a:pt x="2512" y="1481"/>
                                        <a:pt x="2393" y="1600"/>
                                        <a:pt x="2246" y="1600"/>
                                      </a:cubicBezTo>
                                      <a:lnTo>
                                        <a:pt x="267" y="1600"/>
                                      </a:lnTo>
                                      <a:cubicBezTo>
                                        <a:pt x="120" y="1600"/>
                                        <a:pt x="0" y="1481"/>
                                        <a:pt x="0" y="1334"/>
                                      </a:cubicBezTo>
                                      <a:lnTo>
                                        <a:pt x="0" y="267"/>
                                      </a:lnTo>
                                      <a:close/>
                                    </a:path>
                                  </a:pathLst>
                                </a:custGeom>
                                <a:noFill/>
                                <a:ln w="27940" cap="flat">
                                  <a:solidFill>
                                    <a:srgbClr val="72166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101"/>
                              <wps:cNvSpPr>
                                <a:spLocks noChangeArrowheads="1"/>
                              </wps:cNvSpPr>
                              <wps:spPr bwMode="auto">
                                <a:xfrm>
                                  <a:off x="2884805" y="2442845"/>
                                  <a:ext cx="174752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 xml:space="preserve">Sleep Controller requests wake up </w:t>
                                    </w:r>
                                  </w:p>
                                </w:txbxContent>
                              </wps:txbx>
                              <wps:bodyPr rot="0" vert="horz" wrap="none" lIns="0" tIns="0" rIns="0" bIns="0" anchor="t" anchorCtr="0">
                                <a:spAutoFit/>
                              </wps:bodyPr>
                            </wps:wsp>
                            <wps:wsp>
                              <wps:cNvPr id="98" name="Rectangle 102"/>
                              <wps:cNvSpPr>
                                <a:spLocks noChangeArrowheads="1"/>
                              </wps:cNvSpPr>
                              <wps:spPr bwMode="auto">
                                <a:xfrm>
                                  <a:off x="4846320" y="1805305"/>
                                  <a:ext cx="728345" cy="207010"/>
                                </a:xfrm>
                                <a:prstGeom prst="rect">
                                  <a:avLst/>
                                </a:prstGeom>
                                <a:solidFill>
                                  <a:srgbClr val="E782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3"/>
                              <wps:cNvSpPr>
                                <a:spLocks noChangeArrowheads="1"/>
                              </wps:cNvSpPr>
                              <wps:spPr bwMode="auto">
                                <a:xfrm>
                                  <a:off x="4890770" y="1805305"/>
                                  <a:ext cx="62928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Power down</w:t>
                                    </w:r>
                                  </w:p>
                                </w:txbxContent>
                              </wps:txbx>
                              <wps:bodyPr rot="0" vert="horz" wrap="none" lIns="0" tIns="0" rIns="0" bIns="0" anchor="t" anchorCtr="0">
                                <a:noAutofit/>
                              </wps:bodyPr>
                            </wps:wsp>
                            <wps:wsp>
                              <wps:cNvPr id="100" name="Rectangle 104"/>
                              <wps:cNvSpPr>
                                <a:spLocks noChangeArrowheads="1"/>
                              </wps:cNvSpPr>
                              <wps:spPr bwMode="auto">
                                <a:xfrm>
                                  <a:off x="1545590" y="1276350"/>
                                  <a:ext cx="544195" cy="180340"/>
                                </a:xfrm>
                                <a:prstGeom prst="rect">
                                  <a:avLst/>
                                </a:prstGeom>
                                <a:solidFill>
                                  <a:srgbClr val="E782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5"/>
                              <wps:cNvSpPr>
                                <a:spLocks noChangeArrowheads="1"/>
                              </wps:cNvSpPr>
                              <wps:spPr bwMode="auto">
                                <a:xfrm>
                                  <a:off x="1565910" y="1276350"/>
                                  <a:ext cx="50863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Hot “boot”</w:t>
                                    </w:r>
                                  </w:p>
                                </w:txbxContent>
                              </wps:txbx>
                              <wps:bodyPr rot="0" vert="horz" wrap="none" lIns="0" tIns="0" rIns="0" bIns="0" anchor="t" anchorCtr="0">
                                <a:spAutoFit/>
                              </wps:bodyPr>
                            </wps:wsp>
                            <wps:wsp>
                              <wps:cNvPr id="102" name="Rectangle 106"/>
                              <wps:cNvSpPr>
                                <a:spLocks noChangeArrowheads="1"/>
                              </wps:cNvSpPr>
                              <wps:spPr bwMode="auto">
                                <a:xfrm>
                                  <a:off x="1145540" y="2150745"/>
                                  <a:ext cx="632460" cy="191135"/>
                                </a:xfrm>
                                <a:prstGeom prst="rect">
                                  <a:avLst/>
                                </a:prstGeom>
                                <a:solidFill>
                                  <a:srgbClr val="E782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7"/>
                              <wps:cNvSpPr>
                                <a:spLocks noChangeArrowheads="1"/>
                              </wps:cNvSpPr>
                              <wps:spPr bwMode="auto">
                                <a:xfrm>
                                  <a:off x="1172210" y="2150745"/>
                                  <a:ext cx="60579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Warm boot</w:t>
                                    </w:r>
                                  </w:p>
                                </w:txbxContent>
                              </wps:txbx>
                              <wps:bodyPr rot="0" vert="horz" wrap="square" lIns="0" tIns="0" rIns="0" bIns="0" anchor="t" anchorCtr="0">
                                <a:spAutoFit/>
                              </wps:bodyPr>
                            </wps:wsp>
                            <wps:wsp>
                              <wps:cNvPr id="104" name="Rectangle 108"/>
                              <wps:cNvSpPr>
                                <a:spLocks noChangeArrowheads="1"/>
                              </wps:cNvSpPr>
                              <wps:spPr bwMode="auto">
                                <a:xfrm>
                                  <a:off x="3371850" y="880745"/>
                                  <a:ext cx="19748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Yes</w:t>
                                    </w:r>
                                  </w:p>
                                </w:txbxContent>
                              </wps:txbx>
                              <wps:bodyPr rot="0" vert="horz" wrap="none" lIns="0" tIns="0" rIns="0" bIns="0" anchor="t" anchorCtr="0">
                                <a:spAutoFit/>
                              </wps:bodyPr>
                            </wps:wsp>
                            <wps:wsp>
                              <wps:cNvPr id="105" name="Rectangle 109"/>
                              <wps:cNvSpPr>
                                <a:spLocks noChangeArrowheads="1"/>
                              </wps:cNvSpPr>
                              <wps:spPr bwMode="auto">
                                <a:xfrm>
                                  <a:off x="2322195" y="880745"/>
                                  <a:ext cx="14668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No</w:t>
                                    </w:r>
                                  </w:p>
                                </w:txbxContent>
                              </wps:txbx>
                              <wps:bodyPr rot="0" vert="horz" wrap="none" lIns="0" tIns="0" rIns="0" bIns="0" anchor="t" anchorCtr="0">
                                <a:spAutoFit/>
                              </wps:bodyPr>
                            </wps:wsp>
                            <wps:wsp>
                              <wps:cNvPr id="106" name="Rectangle 110"/>
                              <wps:cNvSpPr>
                                <a:spLocks noChangeArrowheads="1"/>
                              </wps:cNvSpPr>
                              <wps:spPr bwMode="auto">
                                <a:xfrm>
                                  <a:off x="2357120" y="314325"/>
                                  <a:ext cx="88963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Sleep opportunity</w:t>
                                    </w:r>
                                  </w:p>
                                </w:txbxContent>
                              </wps:txbx>
                              <wps:bodyPr rot="0" vert="horz" wrap="none" lIns="0" tIns="0" rIns="0" bIns="0" anchor="t" anchorCtr="0">
                                <a:spAutoFit/>
                              </wps:bodyPr>
                            </wps:wsp>
                            <wps:wsp>
                              <wps:cNvPr id="107" name="Rectangle 111"/>
                              <wps:cNvSpPr>
                                <a:spLocks noChangeArrowheads="1"/>
                              </wps:cNvSpPr>
                              <wps:spPr bwMode="auto">
                                <a:xfrm>
                                  <a:off x="644525" y="421005"/>
                                  <a:ext cx="292100" cy="308610"/>
                                </a:xfrm>
                                <a:prstGeom prst="rect">
                                  <a:avLst/>
                                </a:prstGeom>
                                <a:solidFill>
                                  <a:srgbClr val="E782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12"/>
                              <wps:cNvSpPr>
                                <a:spLocks noChangeArrowheads="1"/>
                              </wps:cNvSpPr>
                              <wps:spPr bwMode="auto">
                                <a:xfrm>
                                  <a:off x="674370" y="414020"/>
                                  <a:ext cx="23558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 xml:space="preserve">Cold </w:t>
                                    </w:r>
                                  </w:p>
                                </w:txbxContent>
                              </wps:txbx>
                              <wps:bodyPr rot="0" vert="horz" wrap="none" lIns="0" tIns="0" rIns="0" bIns="0" anchor="t" anchorCtr="0">
                                <a:spAutoFit/>
                              </wps:bodyPr>
                            </wps:wsp>
                            <wps:wsp>
                              <wps:cNvPr id="109" name="Rectangle 113"/>
                              <wps:cNvSpPr>
                                <a:spLocks noChangeArrowheads="1"/>
                              </wps:cNvSpPr>
                              <wps:spPr bwMode="auto">
                                <a:xfrm>
                                  <a:off x="680085" y="521970"/>
                                  <a:ext cx="22288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5E3" w:rsidRDefault="005175E3" w:rsidP="00E542D8">
                                    <w:r>
                                      <w:rPr>
                                        <w:rFonts w:cs="Arial"/>
                                        <w:color w:val="262626"/>
                                        <w:sz w:val="18"/>
                                        <w:szCs w:val="18"/>
                                        <w:lang w:val="en-US"/>
                                      </w:rPr>
                                      <w:t>boot</w:t>
                                    </w:r>
                                  </w:p>
                                </w:txbxContent>
                              </wps:txbx>
                              <wps:bodyPr rot="0" vert="horz" wrap="none" lIns="0" tIns="0" rIns="0" bIns="0" anchor="t" anchorCtr="0">
                                <a:spAutoFit/>
                              </wps:bodyPr>
                            </wps:wsp>
                          </wpc:wpc>
                        </a:graphicData>
                      </a:graphic>
                    </wp:inline>
                  </w:drawing>
                </mc:Choice>
                <mc:Fallback>
                  <w:pict>
                    <v:group id="Canvas 110" o:spid="_x0000_s1032" editas="canvas" style="width:449.95pt;height:228.75pt;mso-position-horizontal-relative:char;mso-position-vertical-relative:line" coordsize="57143,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43;height:29051;visibility:visible;mso-wrap-style:square">
                        <v:fill o:detectmouseclick="t"/>
                        <v:path o:connecttype="none"/>
                      </v:shape>
                      <v:shape id="Freeform 60" o:spid="_x0000_s1034" style="position:absolute;left:10896;top:133;width:36582;height:20695;visibility:visible;mso-wrap-style:square;v-text-anchor:top" coordsize="12956,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ai8QA&#10;AADbAAAADwAAAGRycy9kb3ducmV2LnhtbESPT4vCMBTE7wt+h/AEb2vqglWqUXR1dQUv/jl4fDTP&#10;tti8lCar1U9vFgSPw8z8hhlPG1OKK9WusKyg141AEKdWF5wpOB5+PocgnEfWWFomBXdyMJ20PsaY&#10;aHvjHV33PhMBwi5BBbn3VSKlS3My6Lq2Ig7e2dYGfZB1JnWNtwA3pfyKolgaLDgs5FjRd07pZf9n&#10;FOxiKs1qPc/um4W9PE6DI279UqlOu5mNQHhq/Dv8av9qBf0Y/r+EHy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2ovEAAAA2wAAAA8AAAAAAAAAAAAAAAAAmAIAAGRycy9k&#10;b3ducmV2LnhtbFBLBQYAAAAABAAEAPUAAACJAwAAAAA=&#10;" path="m,1224c,548,548,,1224,l11732,v676,,1224,548,1224,1224l12956,6120v,676,-548,1224,-1224,1224l1224,7344c548,7344,,6796,,6120l,1224xe" fillcolor="#f8caeb" strokeweight="0">
                        <v:path arrowok="t" o:connecttype="custom" o:connectlocs="0,344911;345607,0;3312628,0;3658235,344911;3658235,1724554;3312628,2069465;345607,2069465;0,1724554;0,344911" o:connectangles="0,0,0,0,0,0,0,0,0"/>
                      </v:shape>
                      <v:shape id="Freeform 61" o:spid="_x0000_s1035" style="position:absolute;left:10896;top:133;width:36576;height:20695;visibility:visible;mso-wrap-style:square;v-text-anchor:top" coordsize="12956,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SD8IA&#10;AADbAAAADwAAAGRycy9kb3ducmV2LnhtbESPQWsCMRSE74L/ITzBm2YttsrWKEUR7dFV7PWxeW4W&#10;Ny/LJq7pv28KhR6HmfmGWW2ibURPna8dK5hNMxDEpdM1Vwou5/1kCcIHZI2NY1LwTR426+Fghbl2&#10;Tz5RX4RKJAj7HBWYENpcSl8asuinriVO3s11FkOSXSV1h88Et418ybI3abHmtGCwpa2h8l48rAK3&#10;O2w/b/wVr70/mXJ5mRdxcVRqPIof7yACxfAf/msftYLXBfx+ST9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KJIPwgAAANsAAAAPAAAAAAAAAAAAAAAAAJgCAABkcnMvZG93&#10;bnJldi54bWxQSwUGAAAAAAQABAD1AAAAhwMAAAAA&#10;" path="m,1224c,548,548,,1224,l11732,v676,,1224,548,1224,1224l12956,6120v,676,-548,1224,-1224,1224l1224,7344c548,7344,,6796,,6120l,1224xe" filled="f" strokecolor="#72166b" strokeweight="2.2pt">
                        <v:path arrowok="t" o:connecttype="custom" o:connectlocs="0,344911;345547,0;3312053,0;3657600,344911;3657600,1724554;3312053,2069465;345547,2069465;0,1724554;0,344911" o:connectangles="0,0,0,0,0,0,0,0,0"/>
                      </v:shape>
                      <v:rect id="Rectangle 62" o:spid="_x0000_s1036" style="position:absolute;left:26358;top:495;width:4731;height:22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5175E3" w:rsidRDefault="005175E3" w:rsidP="00E542D8">
                              <w:r>
                                <w:rPr>
                                  <w:rFonts w:cs="Arial"/>
                                  <w:color w:val="262626"/>
                                  <w:lang w:val="en-US"/>
                                </w:rPr>
                                <w:t>RPU On</w:t>
                              </w:r>
                            </w:p>
                          </w:txbxContent>
                        </v:textbox>
                      </v:rect>
                      <v:shape id="Freeform 63" o:spid="_x0000_s1037" style="position:absolute;left:133;top:2717;width:4985;height:5226;visibility:visible;mso-wrap-style:square;v-text-anchor:top" coordsize="7056,7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YoMMA&#10;AADbAAAADwAAAGRycy9kb3ducmV2LnhtbESPQWsCMRSE74L/IbyCF+lmFSq63SgitNhL0bXt+ZG8&#10;7i7dvCxJ1O2/bwqCx2FmvmHKzWA7cSEfWscKZlkOglg703Kt4OP08rgEESKywc4xKfilAJv1eFRi&#10;YdyVj3SpYi0ShEOBCpoY+0LKoBuyGDLXEyfv23mLMUlfS+PxmuC2k/M8X0iLLaeFBnvaNaR/qrNV&#10;8Gn88Pb6hSs5necHqU/vnTZnpSYPw/YZRKQh3sO39t4oeFrB/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jYoMMAAADbAAAADwAAAAAAAAAAAAAAAACYAgAAZHJzL2Rv&#10;d25yZXYueG1sUEsFBgAAAAAEAAQA9QAAAIgDAAAAAA==&#10;" path="m,1176c,527,527,,1176,l5880,v650,,1176,527,1176,1176l7056,6248v,650,-526,1176,-1176,1176l1176,7424c527,7424,,6898,,6248l,1176xe" fillcolor="#72166b" strokeweight="0">
                        <v:path arrowok="t" o:connecttype="custom" o:connectlocs="0,82783;83079,0;415396,0;498475,82783;498475,439822;415396,522605;83079,522605;0,439822;0,82783" o:connectangles="0,0,0,0,0,0,0,0,0"/>
                      </v:shape>
                      <v:shape id="Freeform 64" o:spid="_x0000_s1038" style="position:absolute;left:133;top:2717;width:4985;height:5226;visibility:visible;mso-wrap-style:square;v-text-anchor:top" coordsize="7056,7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1CL4A&#10;AADbAAAADwAAAGRycy9kb3ducmV2LnhtbERPTYvCMBC9C/sfwizsTVNdkNI1ymJ18WoVvA7N2BSb&#10;SU2yWv+9OQgeH+97sRpsJ27kQ+tYwXSSgSCunW65UXA8bMc5iBCRNXaOScGDAqyWH6MFFtrdeU+3&#10;KjYihXAoUIGJsS+kDLUhi2HieuLEnZ23GBP0jdQe7yncdnKWZXNpseXUYLCntaH6Uv1bBduTNuXs&#10;z5fncpPztdrn4fKdK/X1Ofz+gIg0xLf45d5pBfO0Pn1JP0A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h9Qi+AAAA2wAAAA8AAAAAAAAAAAAAAAAAmAIAAGRycy9kb3ducmV2&#10;LnhtbFBLBQYAAAAABAAEAPUAAACDAwAAAAA=&#10;" path="m,1176c,527,527,,1176,l5880,v650,,1176,527,1176,1176l7056,6248v,650,-526,1176,-1176,1176l1176,7424c527,7424,,6898,,6248l,1176xe" filled="f" strokecolor="#72166b" strokeweight="2.2pt">
                        <v:path arrowok="t" o:connecttype="custom" o:connectlocs="0,82783;83079,0;415396,0;498475,82783;498475,439822;415396,522605;83079,522605;0,439822;0,82783" o:connectangles="0,0,0,0,0,0,0,0,0"/>
                      </v:shape>
                      <v:rect id="Rectangle 65" o:spid="_x0000_s1039" style="position:absolute;left:1231;top:3841;width:268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5175E3" w:rsidRDefault="005175E3" w:rsidP="00E542D8">
                              <w:r>
                                <w:rPr>
                                  <w:rFonts w:cs="Arial"/>
                                  <w:color w:val="BEBEBE"/>
                                  <w:lang w:val="en-US"/>
                                </w:rPr>
                                <w:t>RPU</w:t>
                              </w:r>
                            </w:p>
                          </w:txbxContent>
                        </v:textbox>
                      </v:rect>
                      <v:rect id="Rectangle 66" o:spid="_x0000_s1040" style="position:absolute;left:1752;top:5105;width:1696;height:22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5175E3" w:rsidRDefault="005175E3" w:rsidP="00E542D8">
                              <w:r>
                                <w:rPr>
                                  <w:rFonts w:cs="Arial"/>
                                  <w:color w:val="BEBEBE"/>
                                  <w:lang w:val="en-US"/>
                                </w:rPr>
                                <w:t>Off</w:t>
                              </w:r>
                            </w:p>
                          </w:txbxContent>
                        </v:textbox>
                      </v:rect>
                      <v:shape id="Freeform 67" o:spid="_x0000_s1041" style="position:absolute;left:13011;top:2571;width:10001;height:5372;visibility:visible;mso-wrap-style:square;v-text-anchor:top" coordsize="14176,7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fZMQA&#10;AADbAAAADwAAAGRycy9kb3ducmV2LnhtbESPQWsCMRSE70L/Q3gFL1ITFaRsjVIEUbxpa9vja/K6&#10;u3Xzsm6irv56IxR6HGbmG2Yya10lTtSE0rOGQV+BIDbelpxreH9bPD2DCBHZYuWZNFwowGz60Jlg&#10;Zv2ZN3TaxlwkCIcMNRQx1pmUwRTkMPR9TZy8H984jEk2ubQNnhPcVXKo1Fg6LDktFFjTvCCz3x6d&#10;BuN7Knzul1+GvtX18LHejX4PO627j+3rC4hIbfwP/7VXVsN4BPcv6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J32TEAAAA2wAAAA8AAAAAAAAAAAAAAAAAmAIAAGRycy9k&#10;b3ducmV2LnhtbFBLBQYAAAAABAAEAPUAAACJAwAAAAA=&#10;" path="m,1272c,570,570,,1272,l12904,v703,,1272,570,1272,1272l14176,6360v,703,-569,1272,-1272,1272l1272,7632c570,7632,,7063,,6360l,1272xe" fillcolor="#72166b" strokeweight="0">
                        <v:path arrowok="t" o:connecttype="custom" o:connectlocs="0,89535;89740,0;910385,0;1000125,89535;1000125,447675;910385,537210;89740,537210;0,447675;0,89535" o:connectangles="0,0,0,0,0,0,0,0,0"/>
                      </v:shape>
                      <v:shape id="Freeform 68" o:spid="_x0000_s1042" style="position:absolute;left:13011;top:2571;width:10001;height:5372;visibility:visible;mso-wrap-style:square;v-text-anchor:top" coordsize="7088,3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8E8IA&#10;AADbAAAADwAAAGRycy9kb3ducmV2LnhtbESPS6vCMBSE94L/IRzBnaY+kEs1ig8EN3q5VXB7aI5t&#10;sTkpTdT23xtBuMthZr5hFqvGlOJJtSssKxgNIxDEqdUFZwou5/3gB4TzyBpLy6SgJQerZbezwFjb&#10;F//RM/GZCBB2MSrIva9iKV2ak0E3tBVx8G62NuiDrDOpa3wFuCnlOIpm0mDBYSHHirY5pffkYRT8&#10;jpIJjqvNrjiuT61v9TUtL1el+r1mPQfhqfH/4W/7oBXMpvD5En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wTwgAAANsAAAAPAAAAAAAAAAAAAAAAAJgCAABkcnMvZG93&#10;bnJldi54bWxQSwUGAAAAAAQABAD1AAAAhwMAAAAA&#10;" path="m,636c,285,285,,636,l6452,v352,,636,285,636,636l7088,3180v,352,-284,636,-636,636l636,3816c285,3816,,3532,,3180l,636xe" filled="f" strokecolor="#72166b" strokeweight="2.2pt">
                        <v:path arrowok="t" o:connecttype="custom" o:connectlocs="0,89535;89740,0;910385,0;1000125,89535;1000125,447675;910385,537210;89740,537210;0,447675;0,89535" o:connectangles="0,0,0,0,0,0,0,0,0"/>
                      </v:shape>
                      <v:rect id="Rectangle 69" o:spid="_x0000_s1043" style="position:absolute;left:16046;top:4400;width:381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5175E3" w:rsidRDefault="005175E3" w:rsidP="00E542D8">
                              <w:r>
                                <w:rPr>
                                  <w:rFonts w:cs="Arial"/>
                                  <w:color w:val="BEBEBE"/>
                                  <w:lang w:val="en-US"/>
                                </w:rPr>
                                <w:t>Awake</w:t>
                              </w:r>
                            </w:p>
                          </w:txbxContent>
                        </v:textbox>
                      </v:rect>
                      <v:shape id="Freeform 70" o:spid="_x0000_s1044" style="position:absolute;left:34124;top:13931;width:10008;height:5500;visibility:visible;mso-wrap-style:square;v-text-anchor:top" coordsize="7088,3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qP4MQA&#10;AADbAAAADwAAAGRycy9kb3ducmV2LnhtbESPQWuDQBSE74X+h+UVeilxTQ7SWNcQCkJKDqXqD3i4&#10;ryq6b8XdRpNfny0Uehxm5hsmO6xmFBeaXW9ZwTaKQRA3VvfcKqirYvMKwnlkjaNlUnAlB4f88SHD&#10;VNuFv+hS+lYECLsUFXTeT6mUrunIoIvsRBy8bzsb9EHOrdQzLgFuRrmL40Qa7DksdDjRe0fNUP4Y&#10;BeXxVhSfks/najnxfvqoX3bNoNTz03p8A+Fp9f/hv/ZJK0gS+P0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aj+DEAAAA2wAAAA8AAAAAAAAAAAAAAAAAmAIAAGRycy9k&#10;b3ducmV2LnhtbFBLBQYAAAAABAAEAPUAAACJAwAAAAA=&#10;" path="m,651c,292,292,,651,l6438,v359,,650,292,650,651l7088,3254v,359,-291,650,-650,650l651,3904c292,3904,,3613,,3254l,651xe" fillcolor="#72166b" strokeweight="0">
                        <v:path arrowok="t" o:connecttype="custom" o:connectlocs="0,91699;91915,0;908986,0;1000760,91699;1000760,458352;908986,549910;91915,549910;0,458352;0,91699" o:connectangles="0,0,0,0,0,0,0,0,0"/>
                      </v:shape>
                      <v:shape id="Freeform 71" o:spid="_x0000_s1045" style="position:absolute;left:34124;top:13931;width:10008;height:5500;visibility:visible;mso-wrap-style:square;v-text-anchor:top" coordsize="7088,3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3rzMUA&#10;AADbAAAADwAAAGRycy9kb3ducmV2LnhtbESP0WoCMRRE3wv+Q7iCL6VmlaJ1axQRS4X6UvUDbjfX&#10;zermZklSXf36RhD6OMzMGWY6b20tzuRD5VjBoJ+BIC6crrhUsN99vLyBCBFZY+2YFFwpwHzWeZpi&#10;rt2Fv+m8jaVIEA45KjAxNrmUoTBkMfRdQ5y8g/MWY5K+lNrjJcFtLYdZNpIWK04LBhtaGipO21+r&#10;YDOevC5+zOnTr3S2OX4tb5V53inV67aLdxCR2vgffrTXWsFoDP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evMxQAAANsAAAAPAAAAAAAAAAAAAAAAAJgCAABkcnMv&#10;ZG93bnJldi54bWxQSwUGAAAAAAQABAD1AAAAigMAAAAA&#10;" path="m,651c,292,292,,651,l6438,v359,,650,292,650,651l7088,3254v,359,-291,650,-650,650l651,3904c292,3904,,3613,,3254l,651xe" filled="f" strokecolor="#72166b" strokeweight="2.2pt">
                        <v:path arrowok="t" o:connecttype="custom" o:connectlocs="0,91699;91915,0;908986,0;1000760,91699;1000760,458352;908986,549910;91915,549910;0,458352;0,91699" o:connectangles="0,0,0,0,0,0,0,0,0"/>
                      </v:shape>
                      <v:rect id="Rectangle 72" o:spid="_x0000_s1046" style="position:absolute;left:36493;top:14566;width:508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5175E3" w:rsidRDefault="005175E3" w:rsidP="00E542D8">
                              <w:r>
                                <w:rPr>
                                  <w:rFonts w:cs="Arial"/>
                                  <w:i/>
                                  <w:iCs/>
                                  <w:color w:val="BEBEBE"/>
                                  <w:lang w:val="en-US"/>
                                </w:rPr>
                                <w:t xml:space="preserve">Ready to </w:t>
                              </w:r>
                            </w:p>
                          </w:txbxContent>
                        </v:textbox>
                      </v:rect>
                      <v:rect id="Rectangle 73" o:spid="_x0000_s1047" style="position:absolute;left:35591;top:15830;width:6852;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5175E3" w:rsidRDefault="005175E3" w:rsidP="00E542D8">
                              <w:r>
                                <w:rPr>
                                  <w:rFonts w:cs="Arial"/>
                                  <w:i/>
                                  <w:iCs/>
                                  <w:color w:val="BEBEBE"/>
                                  <w:lang w:val="en-US"/>
                                </w:rPr>
                                <w:t>power down</w:t>
                              </w:r>
                            </w:p>
                          </w:txbxContent>
                        </v:textbox>
                      </v:rect>
                      <v:rect id="Rectangle 74" o:spid="_x0000_s1048" style="position:absolute;left:35496;top:17087;width:656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5175E3" w:rsidRDefault="005175E3" w:rsidP="00E542D8">
                              <w:r>
                                <w:rPr>
                                  <w:rFonts w:cs="Arial"/>
                                  <w:i/>
                                  <w:iCs/>
                                  <w:color w:val="BEBEBE"/>
                                  <w:lang w:val="en-US"/>
                                </w:rPr>
                                <w:t>(transitional</w:t>
                              </w:r>
                            </w:p>
                          </w:txbxContent>
                        </v:textbox>
                      </v:rect>
                      <v:rect id="Rectangle 75" o:spid="_x0000_s1049" style="position:absolute;left:42322;top:17087;width:42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5175E3" w:rsidRDefault="005175E3" w:rsidP="00E542D8">
                              <w:r>
                                <w:rPr>
                                  <w:rFonts w:cs="Arial"/>
                                  <w:i/>
                                  <w:iCs/>
                                  <w:color w:val="BEBEBE"/>
                                  <w:lang w:val="en-US"/>
                                </w:rPr>
                                <w:t>)</w:t>
                              </w:r>
                            </w:p>
                          </w:txbxContent>
                        </v:textbox>
                      </v:rect>
                      <v:shape id="Freeform 76" o:spid="_x0000_s1050" style="position:absolute;left:47136;top:22586;width:10007;height:5658;visibility:visible;mso-wrap-style:square;v-text-anchor:top" coordsize="3544,2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0C8MA&#10;AADbAAAADwAAAGRycy9kb3ducmV2LnhtbESPQWvCQBSE7wX/w/IEb3W3UqpE11ALLdKejCW9PrLP&#10;JCT7NuyuGv99t1DwOMzMN8wmH20vLuRD61jD01yBIK6cabnW8H18f1yBCBHZYO+YNNwoQL6dPGww&#10;M+7KB7oUsRYJwiFDDU2MQyZlqBqyGOZuIE7eyXmLMUlfS+PxmuC2lwulXqTFltNCgwO9NVR1xdlq&#10;8D+KdruuPHw9094eS/Vxdp+l1rPp+LoGEWmM9/B/e280LBfw9yX9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M0C8MAAADbAAAADwAAAAAAAAAAAAAAAACYAgAAZHJzL2Rv&#10;d25yZXYueG1sUEsFBgAAAAAEAAQA9QAAAIgDAAAAAA==&#10;" path="m,335c,150,150,,335,l3210,v185,,334,150,334,335l3544,1674v,185,-149,334,-334,334l335,2008c150,2008,,1859,,1674l,335xe" fillcolor="#72166b" strokeweight="0">
                        <v:path arrowok="t" o:connecttype="custom" o:connectlocs="0,94391;94598,0;906445,0;1000760,94391;1000760,471675;906445,565785;94598,565785;0,471675;0,94391" o:connectangles="0,0,0,0,0,0,0,0,0"/>
                      </v:shape>
                      <v:shape id="Freeform 77" o:spid="_x0000_s1051" style="position:absolute;left:47136;top:22586;width:10007;height:5658;visibility:visible;mso-wrap-style:square;v-text-anchor:top" coordsize="3544,2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sQA&#10;AADbAAAADwAAAGRycy9kb3ducmV2LnhtbESPQWvCQBSE7wX/w/KEXkQ3to1KdBURWkpPGj3o7ZF9&#10;ZoPZtyG71fjv3YLQ4zAz3zCLVWdrcaXWV44VjEcJCOLC6YpLBYf953AGwgdkjbVjUnAnD6tl72WB&#10;mXY33tE1D6WIEPYZKjAhNJmUvjBk0Y9cQxy9s2sthijbUuoWbxFua/mWJBNpseK4YLChjaHikv9a&#10;BdWJv7a4+SjPl59xM/DH1KSYKvXa79ZzEIG68B9+tr+1guk7/H2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f6rEAAAA2wAAAA8AAAAAAAAAAAAAAAAAmAIAAGRycy9k&#10;b3ducmV2LnhtbFBLBQYAAAAABAAEAPUAAACJAwAAAAA=&#10;" path="m,335c,150,150,,335,l3210,v185,,334,150,334,335l3544,1674v,185,-149,334,-334,334l335,2008c150,2008,,1859,,1674l,335xe" filled="f" strokecolor="#72166b" strokeweight="2.2pt">
                        <v:path arrowok="t" o:connecttype="custom" o:connectlocs="0,94391;94598,0;906445,0;1000760,94391;1000760,471675;906445,565785;94598,565785;0,471675;0,94391" o:connectangles="0,0,0,0,0,0,0,0,0"/>
                      </v:shape>
                      <v:rect id="Rectangle 78" o:spid="_x0000_s1052" style="position:absolute;left:49568;top:24561;width:494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5175E3" w:rsidRDefault="005175E3" w:rsidP="00E542D8">
                              <w:r>
                                <w:rPr>
                                  <w:rFonts w:cs="Arial"/>
                                  <w:color w:val="BEBEBE"/>
                                  <w:lang w:val="en-US"/>
                                </w:rPr>
                                <w:t>Sleeping</w:t>
                              </w:r>
                            </w:p>
                          </w:txbxContent>
                        </v:textbox>
                      </v:rect>
                      <v:shape id="Freeform 79" o:spid="_x0000_s1053" style="position:absolute;left:24796;top:8610;width:9005;height:4331;visibility:visible;mso-wrap-style:square;v-text-anchor:top" coordsize="1418,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8JsYA&#10;AADbAAAADwAAAGRycy9kb3ducmV2LnhtbESPT2vCQBTE74LfYXlCL6KbVhMldZWiFhQPxT8Xb4/s&#10;axLMvg3ZVdN+ercg9DjMzG+Y2aI1lbhR40rLCl6HEQjizOqScwWn4+dgCsJ5ZI2VZVLwQw4W825n&#10;hqm2d97T7eBzESDsUlRQeF+nUrqsIINuaGvi4H3bxqAPssmlbvAe4KaSb1GUSIMlh4UCa1oWlF0O&#10;V6PgvPqNl0kZj/qXrfZf4/Wuv5c7pV567cc7CE+t/w8/2xutYBLD35fwA+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p8JsYAAADbAAAADwAAAAAAAAAAAAAAAACYAgAAZHJz&#10;L2Rvd25yZXYueG1sUEsFBgAAAAAEAAQA9QAAAIsDAAAAAA==&#10;" path="m,341l709,r709,341l709,682,,341xe" fillcolor="#d8d8d8" stroked="f">
                        <v:path arrowok="t" o:connecttype="custom" o:connectlocs="0,216535;450215,0;900430,216535;450215,433070;0,216535" o:connectangles="0,0,0,0,0"/>
                      </v:shape>
                      <v:shape id="Freeform 80" o:spid="_x0000_s1054" style="position:absolute;left:24796;top:8610;width:9005;height:4331;visibility:visible;mso-wrap-style:square;v-text-anchor:top" coordsize="1418,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K9MIA&#10;AADbAAAADwAAAGRycy9kb3ducmV2LnhtbESPQYvCMBSE78L+h/AWvGmqQl2qUWRB2D2JVXCPj+bZ&#10;FJuXbhNr/fdGEDwOM/MNs1z3thYdtb5yrGAyTkAQF05XXCo4HrajLxA+IGusHZOCO3lYrz4GS8y0&#10;u/GeujyUIkLYZ6jAhNBkUvrCkEU/dg1x9M6utRiibEupW7xFuK3lNElSabHiuGCwoW9DxSW/WgV8&#10;+t3lnUu357/5/Tgrdn31T0ap4We/WYAI1Id3+NX+0QrmKTy/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kr0wgAAANsAAAAPAAAAAAAAAAAAAAAAAJgCAABkcnMvZG93&#10;bnJldi54bWxQSwUGAAAAAAQABAD1AAAAhwMAAAAA&#10;" path="m,341l709,r709,341l709,682,,341xe" filled="f" strokecolor="#72166b" strokeweight="2.2pt">
                        <v:path arrowok="t" o:connecttype="custom" o:connectlocs="0,216535;450215,0;900430,216535;450215,433070;0,216535" o:connectangles="0,0,0,0,0"/>
                      </v:shape>
                      <v:rect id="Rectangle 81" o:spid="_x0000_s1055" style="position:absolute;left:28086;top:8661;width:2330;height:22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5175E3" w:rsidRDefault="005175E3" w:rsidP="00E542D8">
                              <w:r>
                                <w:rPr>
                                  <w:rFonts w:cs="Arial"/>
                                  <w:color w:val="262626"/>
                                  <w:lang w:val="en-US"/>
                                </w:rPr>
                                <w:t xml:space="preserve">Can </w:t>
                              </w:r>
                            </w:p>
                          </w:txbxContent>
                        </v:textbox>
                      </v:rect>
                      <v:rect id="Rectangle 82" o:spid="_x0000_s1056" style="position:absolute;left:27343;top:9829;width:3746;height:22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5175E3" w:rsidRDefault="005175E3" w:rsidP="00E542D8">
                              <w:r>
                                <w:rPr>
                                  <w:rFonts w:cs="Arial"/>
                                  <w:color w:val="262626"/>
                                  <w:lang w:val="en-US"/>
                                </w:rPr>
                                <w:t>sleep?</w:t>
                              </w:r>
                            </w:p>
                          </w:txbxContent>
                        </v:textbox>
                      </v:rect>
                      <v:shape id="Freeform 83" o:spid="_x0000_s1057" style="position:absolute;left:23012;top:5156;width:6782;height:3460;visibility:visible;mso-wrap-style:square;v-text-anchor:top" coordsize="4801,2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9lvcQA&#10;AADbAAAADwAAAGRycy9kb3ducmV2LnhtbESPT2sCMRTE74LfITyhN80quNrVKCIt9CLin0tvz83r&#10;ZunmZZukun57Uyh4HGbmN8xy3dlGXMmH2rGC8SgDQVw6XXOl4Hx6H85BhIissXFMCu4UYL3q95ZY&#10;aHfjA12PsRIJwqFABSbGtpAylIYshpFriZP35bzFmKSvpPZ4S3DbyEmW5dJizWnBYEtbQ+X38dcq&#10;+LzYfPc23U6yqd+7w2z+Q6bMlXoZdJsFiEhdfIb/2x9awewV/r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vZb3EAAAA2wAAAA8AAAAAAAAAAAAAAAAAmAIAAGRycy9k&#10;b3ducmV2LnhtbFBLBQYAAAAABAAEAPUAAACJAwAAAAA=&#10;" path="m,l4448,v42,,76,34,76,76l4524,2304r-152,l4372,76r76,76l,152,,xm4780,1886r-332,569l4117,1886v-22,-36,-9,-83,27,-104c4180,1761,4227,1773,4248,1809r266,456l4383,2265r266,-456c4670,1773,4716,1761,4753,1782v36,21,48,68,27,104xe" fillcolor="#5a5a5a" strokecolor="#5a5a5a" strokeweight="0">
                        <v:path arrowok="t" o:connecttype="custom" o:connectlocs="0,0;628316,0;639052,10714;639052,324789;617580,324789;617580,10714;628316,21427;0,21427;0,0;675214,265865;628316,346075;581559,265865;585373,251204;600064,255010;637639,319291;619134,319291;656709,255010;671400,251204;675214,265865" o:connectangles="0,0,0,0,0,0,0,0,0,0,0,0,0,0,0,0,0,0,0"/>
                        <o:lock v:ext="edit" verticies="t"/>
                      </v:shape>
                      <v:shape id="Freeform 84" o:spid="_x0000_s1058" style="position:absolute;left:20745;top:7810;width:4051;height:3073;visibility:visible;mso-wrap-style:square;v-text-anchor:top" coordsize="2869,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GOMEA&#10;AADbAAAADwAAAGRycy9kb3ducmV2LnhtbERPXWvCMBR9H/gfwhV8W1NFRuiMooIgG4PVFvZ6ba5t&#10;sbkpTWa7f788DPZ4ON+b3WQ78aDBt441LJMUBHHlTMu1hrI4PSsQPiAb7ByThh/ysNvOnjaYGTdy&#10;To9LqEUMYZ+hhiaEPpPSVw1Z9InriSN3c4PFEOFQSzPgGMNtJ1dp+iItthwbGuzp2FB1v3xbDUf7&#10;9fl2KFnl9KHUdf1+XxanUuvFfNq/ggg0hX/xn/tsNKi4Pn6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fxjjBAAAA2wAAAA8AAAAAAAAAAAAAAAAAmAIAAGRycy9kb3du&#10;cmV2LnhtbFBLBQYAAAAABAAEAPUAAACGAwAAAAA=&#10;" path="m2869,2182r-2517,c310,2182,276,2148,276,2106r,-1955l428,151r,1955l352,2030r2517,l2869,2182xm21,569l352,,684,569v21,36,9,82,-27,104c621,694,574,681,553,645l287,189r131,l152,645c131,681,84,694,48,673,12,651,,605,21,569xe" fillcolor="#5a5a5a" strokecolor="#5a5a5a" strokeweight="0">
                        <v:path arrowok="t" o:connecttype="custom" o:connectlocs="405130,307340;49706,307340;38974,296635;38974,21269;60438,21269;60438,296635;49706,285930;405130,285930;405130,307340;2965,80145;49706,0;96587,80145;92775,94794;78089,90850;40527,26621;59026,26621;21464,90850;6778,94794;2965,80145" o:connectangles="0,0,0,0,0,0,0,0,0,0,0,0,0,0,0,0,0,0,0"/>
                        <o:lock v:ext="edit" verticies="t"/>
                      </v:shape>
                      <v:shape id="Freeform 85" o:spid="_x0000_s1059" style="position:absolute;left:33801;top:10668;width:5835;height:3270;visibility:visible;mso-wrap-style:square;v-text-anchor:top" coordsize="4133,2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D4+sIA&#10;AADbAAAADwAAAGRycy9kb3ducmV2LnhtbESPQYvCMBSE78L+h/AWvGmqiEg1La4gLHiQ1aLXR/Ns&#10;q81Lt8nW+u83guBxmJlvmFXam1p01LrKsoLJOAJBnFtdcaEgO25HCxDOI2usLZOCBzlIk4/BCmNt&#10;7/xD3cEXIkDYxaig9L6JpXR5SQbd2DbEwbvY1qAPsi2kbvEe4KaW0yiaS4MVh4USG9qUlN8Of0bB&#10;iTZ85ebXHtfnvZx9Zd3uYaRSw89+vQThqffv8Kv9rRUsJvD8En6AT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QPj6wgAAANsAAAAPAAAAAAAAAAAAAAAAAJgCAABkcnMvZG93&#10;bnJldi54bWxQSwUGAAAAAAQABAD1AAAAhwMAAAAA&#10;" path="m,l3780,v42,,76,34,76,76l3856,2170r-152,l3704,76r76,76l,152,,xm4112,1753r-332,568l3449,1753v-21,-37,-9,-83,27,-104c3512,1628,3559,1640,3580,1676r266,456l3715,2132r266,-456c4002,1640,4048,1628,4085,1649v36,21,48,67,27,104xe" fillcolor="#5a5a5a" strokecolor="#5a5a5a" strokeweight="0">
                        <v:path arrowok="t" o:connecttype="custom" o:connectlocs="0,0;533723,0;544454,10708;544454,305749;522992,305749;522992,10708;533723,21417;0,21417;0,0;580600,246995;533723,327025;486987,246995;490799,232341;505483,236146;543042,300395;524545,300395;562103,236146;576788,232341;580600,246995" o:connectangles="0,0,0,0,0,0,0,0,0,0,0,0,0,0,0,0,0,0,0"/>
                        <o:lock v:ext="edit" verticies="t"/>
                      </v:shape>
                      <v:shape id="Freeform 86" o:spid="_x0000_s1060" style="position:absolute;left:17513;top:7943;width:16618;height:8852;visibility:visible;mso-wrap-style:square;v-text-anchor:top" coordsize="11769,6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avMIA&#10;AADbAAAADwAAAGRycy9kb3ducmV2LnhtbESPQWvCQBSE70L/w/IK3nRTQbGpm1AKgheFammvj+xr&#10;knb3bZq3avz3bkHwOMzMN8yqHLxTJ+qlDWzgaZqBIq6Cbbk28HFYT5agJCJbdIHJwIUEyuJhtMLc&#10;hjO/02kfa5UgLDkaaGLscq2lasijTENHnLzv0HuMSfa1tj2eE9w7PcuyhfbYclposKO3hqrf/dEb&#10;cLtDNd+ifJG0+tP/yOLZXf6MGT8Ory+gIg3xHr61N9bAcgb/X9IP0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lq8wgAAANsAAAAPAAAAAAAAAAAAAAAAAJgCAABkcnMvZG93&#10;bnJldi54bWxQSwUGAAAAAAQABAD1AAAAhwMAAAAA&#10;" path="m11769,6280r-11417,c311,6280,276,6246,276,6204r,-6053l428,151r,6053l352,6128r11417,l11769,6280xm21,569l352,,684,569v21,36,9,82,-27,104c621,694,574,682,553,645l287,189r131,l152,645c131,682,84,694,48,673,12,651,,605,21,569xe" fillcolor="#5a5a5a" strokecolor="#5a5a5a" strokeweight="0">
                        <v:path arrowok="t" o:connecttype="custom" o:connectlocs="1661795,885190;49703,885190;38971,874478;38971,21284;60434,21284;60434,874478;49703,863765;1661795,863765;1661795,885190;2965,80203;49703,0;96582,80203;92769,94862;78084,90915;40525,26640;59022,26640;21463,90915;6778,94862;2965,80203" o:connectangles="0,0,0,0,0,0,0,0,0,0,0,0,0,0,0,0,0,0,0"/>
                        <o:lock v:ext="edit" verticies="t"/>
                      </v:shape>
                      <v:shape id="Freeform 87" o:spid="_x0000_s1061" style="position:absolute;left:20364;top:6686;width:1759;height:1124;visibility:visible;mso-wrap-style:square;v-text-anchor:top" coordsize="2496,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5v5sMA&#10;AADbAAAADwAAAGRycy9kb3ducmV2LnhtbESP0WoCMRRE3wv9h3ALvtVsq8iyGkVaFor0xdUPuGyu&#10;2eDmZkmibvv1TUHwcZiZM8xqM7peXClE61nB27QAQdx6bdkoOB7q1xJETMgae8+k4IcibNbPTyus&#10;tL/xnq5NMiJDOFaooEtpqKSMbUcO49QPxNk7+eAwZRmM1AFvGe56+V4UC+nQcl7ocKCPjtpzc3EK&#10;9kUzfs8/63CsrbHt72VnhnKn1ORl3C5BJBrTI3xvf2kF5Qz+v+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5v5sMAAADbAAAADwAAAAAAAAAAAAAAAACYAgAAZHJzL2Rv&#10;d25yZXYueG1sUEsFBgAAAAAEAAQA9QAAAIgDAAAAAA==&#10;" path="m,267c,120,120,,267,l2230,v147,,266,120,266,267l2496,1334v,147,-119,266,-266,266l267,1600c120,1600,,1481,,1334l,267xe" fillcolor="#72166b" strokeweight="0">
                        <v:path arrowok="t" o:connecttype="custom" o:connectlocs="0,18756;18816,0;157150,0;175895,18756;175895,93709;157150,112395;18816,112395;0,93709;0,18756" o:connectangles="0,0,0,0,0,0,0,0,0"/>
                      </v:shape>
                      <v:shape id="Freeform 88" o:spid="_x0000_s1062" style="position:absolute;left:20364;top:6686;width:1759;height:1124;visibility:visible;mso-wrap-style:square;v-text-anchor:top" coordsize="2496,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NPMEA&#10;AADbAAAADwAAAGRycy9kb3ducmV2LnhtbESPQYvCMBSE7wv+h/AEb2uqiJRqFBEEF/Gg6y4eH8mz&#10;LTYvpcm29d8bQdjjMDPfMMt1byvRUuNLxwom4wQEsXam5FzB5Xv3mYLwAdlg5ZgUPMjDejX4WGJm&#10;XMcnas8hFxHCPkMFRQh1JqXXBVn0Y1cTR+/mGoshyiaXpsEuwm0lp0kylxZLjgsF1rQtSN/Pf1bB&#10;lX+6y+1Lk56n7ZH4Ya6/h6DUaNhvFiAC9eE//G7vjYJ0Bq8v8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RDTzBAAAA2wAAAA8AAAAAAAAAAAAAAAAAmAIAAGRycy9kb3du&#10;cmV2LnhtbFBLBQYAAAAABAAEAPUAAACGAwAAAAA=&#10;" path="m,267c,120,120,,267,l2230,v147,,266,120,266,267l2496,1334v,147,-119,266,-266,266l267,1600c120,1600,,1481,,1334l,267xe" filled="f" strokecolor="#72166b" strokeweight="2.2pt">
                        <v:path arrowok="t" o:connecttype="custom" o:connectlocs="0,18756;18816,0;157150,0;175895,18756;175895,93709;157150,112395;18816,112395;0,93709;0,18756" o:connectangles="0,0,0,0,0,0,0,0,0"/>
                      </v:shape>
                      <v:shape id="Freeform 89" o:spid="_x0000_s1063" style="position:absolute;left:14306;top:7810;width:32836;height:16288;visibility:visible;mso-wrap-style:square;v-text-anchor:top" coordsize="11630,5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OxcQA&#10;AADbAAAADwAAAGRycy9kb3ducmV2LnhtbESP0WrCQBRE34X+w3ILfdNNS5WQuoZG0LQPCrX9gEv2&#10;mo3N3o3Zrca/dwuCj8PMnGHm+WBbcaLeN44VPE8SEMSV0w3XCn6+V+MUhA/IGlvHpOBCHvLFw2iO&#10;mXZn/qLTLtQiQthnqMCE0GVS+sqQRT9xHXH09q63GKLsa6l7PEe4beVLksykxYbjgsGOloaq392f&#10;VVAWxdocqaTwWvK62Ww/lwczVerpcXh/AxFoCPfwrf2hFaRT+P8Sf4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zsXEAAAA2wAAAA8AAAAAAAAAAAAAAAAAmAIAAGRycy9k&#10;b3ducmV2LnhtbFBLBQYAAAAABAAEAPUAAACJAwAAAAA=&#10;" path="m11630,5780r-11454,c155,5780,138,5763,138,5742l138,76r76,l214,5742r-38,-38l11630,5704r,76xm11,285l176,,342,285v11,18,5,41,-13,52c310,347,287,341,277,323l144,95r65,l76,323c66,341,42,347,24,337,6,326,,303,11,285xe" fillcolor="#5a5a5a" strokecolor="#5a5a5a" strokeweight="0">
                        <v:path arrowok="t" o:connecttype="custom" o:connectlocs="3283585,1628775;49691,1628775;38963,1618067;38963,21416;60420,21416;60420,1618067;49691,1607359;3283585,1607359;3283585,1628775;3106,80312;49691,0;96559,80312;92889,94965;78207,91020;40657,26771;59009,26771;21458,91020;6776,94965;3106,80312" o:connectangles="0,0,0,0,0,0,0,0,0,0,0,0,0,0,0,0,0,0,0"/>
                        <o:lock v:ext="edit" verticies="t"/>
                      </v:shape>
                      <v:shape id="Freeform 90" o:spid="_x0000_s1064" style="position:absolute;left:44132;top:16573;width:8503;height:6013;visibility:visible;mso-wrap-style:square;v-text-anchor:top" coordsize="3012,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TLsMA&#10;AADbAAAADwAAAGRycy9kb3ducmV2LnhtbESPT2vCQBTE74LfYXmCt7pRMJXoKkUQiwehURRvr9nX&#10;JDT7NmS3+fPtu4WCx2FmfsNsdr2pREuNKy0rmM8iEMSZ1SXnCq6Xw8sKhPPIGivLpGAgB7vteLTB&#10;RNuOP6hNfS4ChF2CCgrv60RKlxVk0M1sTRy8L9sY9EE2udQNdgFuKrmIolgaLDksFFjTvqDsO/0x&#10;gXIaPi1XeDveo0e7zNvFuX81Sk0n/dsahKfeP8P/7XetYBXD35f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YTLsMAAADbAAAADwAAAAAAAAAAAAAAAACYAgAAZHJzL2Rv&#10;d25yZXYueG1sUEsFBgAAAAAEAAQA9QAAAIgDAAAAAA==&#10;" path="m,l2835,v21,,38,17,38,38l2873,2059r-76,l2797,38r38,38l,76,,xm3001,1850r-166,284l2670,1850v-11,-18,-5,-42,13,-52c2701,1787,2725,1793,2735,1812r133,228l2803,2040r133,-228c2946,1793,2969,1787,2988,1798v18,10,24,34,13,52xe" fillcolor="#5a5a5a" strokecolor="#5a5a5a" strokeweight="0">
                        <v:path arrowok="t" o:connecttype="custom" o:connectlocs="0,0;800299,0;811026,10708;811026,580211;789572,580211;789572,10708;800299,21416;0,21416;0,0;847160,521316;800299,601345;753721,521316;757391,506663;772070,510608;809615,574857;791266,574857;828811,510608;843490,506663;847160,521316" o:connectangles="0,0,0,0,0,0,0,0,0,0,0,0,0,0,0,0,0,0,0"/>
                        <o:lock v:ext="edit" verticies="t"/>
                      </v:shape>
                      <v:shape id="Freeform 91" o:spid="_x0000_s1065" style="position:absolute;left:5118;top:4768;width:7893;height:991;visibility:visible;mso-wrap-style:square;v-text-anchor:top" coordsize="11187,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gicEA&#10;AADbAAAADwAAAGRycy9kb3ducmV2LnhtbESPT2vCQBTE74V+h+UVvNWNWqpGVxFF6DVpvT+yzySY&#10;fRt2N/++vVso9DjMzG+Y/XE0jejJ+dqygsU8AUFcWF1zqeDn+/q+AeEDssbGMimYyMPx8Pqyx1Tb&#10;gTPq81CKCGGfooIqhDaV0hcVGfRz2xJH726dwRClK6V2OES4aeQyST6lwZrjQoUtnSsqHnlnFIT7&#10;cnXK8vKC248x2d7aqXu4SanZ23jagQg0hv/wX/tLK9is4fdL/AHy8A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i4InBAAAA2wAAAA8AAAAAAAAAAAAAAAAAmAIAAGRycy9kb3du&#10;cmV2LnhtbFBLBQYAAAAABAAEAPUAAACGAwAAAAA=&#10;" path="m,955r5593,c5677,955,5745,887,5745,803r,-98l5593,857r5292,l10885,553r-5292,c5509,553,5441,622,5441,705r,98l5593,651,,651,,955xm10050,1369l11187,705,10050,42c9977,,9884,24,9842,97v-43,72,-18,165,54,208l10808,837r,-263l9896,1106v-72,42,-97,136,-54,208c9884,1387,9977,1411,10050,1369xe" fillcolor="#5a5a5a" strokecolor="#5a5a5a" strokeweight="0">
                        <v:path arrowok="t" o:connecttype="custom" o:connectlocs="0,67046;394617,67046;405342,56375;405342,49495;394617,60166;767997,60166;767997,38824;394617,38824;383893,49495;383893,56375;394617,45704;0,45704;0,67046;709083,96111;789305,49495;709083,2949;694408,6810;698218,21413;762564,58762;762564,40298;698218,77647;694408,92250;709083,96111" o:connectangles="0,0,0,0,0,0,0,0,0,0,0,0,0,0,0,0,0,0,0,0,0,0,0"/>
                        <o:lock v:ext="edit" verticies="t"/>
                      </v:shape>
                      <v:rect id="Rectangle 92" o:spid="_x0000_s1066" style="position:absolute;left:23025;top:17030;width:10102;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ScEA&#10;AADbAAAADwAAAGRycy9kb3ducmV2LnhtbERPTYvCMBC9C/sfwizsRTRdD1KrUWRB8LCwWD3obWjG&#10;ptpMShNt119vDoLHx/terHpbizu1vnKs4HucgCAunK64VHDYb0YpCB+QNdaOScE/eVgtPwYLzLTr&#10;eEf3PJQihrDPUIEJocmk9IUhi37sGuLInV1rMUTYllK32MVwW8tJkkylxYpjg8GGfgwV1/xmFWz+&#10;jhXxQ+6Gs7Rzl2Jyys1vo9TXZ7+egwjUh7f45d5qBWkcG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oP0nBAAAA2wAAAA8AAAAAAAAAAAAAAAAAmAIAAGRycy9kb3du&#10;cmV2LnhtbFBLBQYAAAAABAAEAPUAAACGAwAAAAA=&#10;" filled="f" stroked="f">
                        <v:textbox style="mso-fit-shape-to-text:t" inset="0,0,0,0">
                          <w:txbxContent>
                            <w:p w:rsidR="005175E3" w:rsidRDefault="005175E3" w:rsidP="00E542D8">
                              <w:r>
                                <w:rPr>
                                  <w:rFonts w:cs="Arial"/>
                                  <w:color w:val="262626"/>
                                  <w:sz w:val="18"/>
                                  <w:szCs w:val="18"/>
                                  <w:lang w:val="en-US"/>
                                </w:rPr>
                                <w:t>Host prevents sleep</w:t>
                              </w:r>
                            </w:p>
                          </w:txbxContent>
                        </v:textbox>
                      </v:rect>
                      <v:rect id="Rectangle 93" o:spid="_x0000_s1067" style="position:absolute;left:34455;top:21958;width:11868;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5175E3" w:rsidRDefault="005175E3" w:rsidP="00E542D8">
                              <w:r>
                                <w:rPr>
                                  <w:rFonts w:cs="Arial"/>
                                  <w:color w:val="262626"/>
                                  <w:sz w:val="18"/>
                                  <w:szCs w:val="18"/>
                                  <w:lang w:val="en-US"/>
                                </w:rPr>
                                <w:t xml:space="preserve">Host requests wake up </w:t>
                              </w:r>
                            </w:p>
                          </w:txbxContent>
                        </v:textbox>
                      </v:rect>
                      <v:shape id="Freeform 94" o:spid="_x0000_s1068" style="position:absolute;left:47136;top:23418;width:1771;height:1131;visibility:visible;mso-wrap-style:square;v-text-anchor:top" coordsize="62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VnCb8A&#10;AADbAAAADwAAAGRycy9kb3ducmV2LnhtbERPzYrCMBC+L+w7hFnwpukKutptFBEFD3pY9QGGZkxL&#10;k0lpYq1vbw7CHj++/2I9OCt66kLtWcH3JANBXHpds1FwvezHCxAhImu0nknBkwKsV58fBebaP/iP&#10;+nM0IoVwyFFBFWObSxnKihyGiW+JE3fzncOYYGek7vCRwp2V0yybS4c1p4YKW9pWVDbnu1PQz27H&#10;wdjm8mO0bU+18Zvdzis1+ho2vyAiDfFf/HYftIJl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WcJvwAAANsAAAAPAAAAAAAAAAAAAAAAAJgCAABkcnMvZG93bnJl&#10;di54bWxQSwUGAAAAAAQABAD1AAAAhAMAAAAA&#10;" path="m,67c,30,30,,67,l562,v37,,66,30,66,67l628,334v,37,-29,66,-66,66l67,400c30,400,,371,,334l,67xe" fillcolor="#72166b" strokeweight="0">
                        <v:path arrowok="t" o:connecttype="custom" o:connectlocs="0,18933;18901,0;158546,0;177165,18933;177165,94380;158546,113030;18901,113030;0,94380;0,18933" o:connectangles="0,0,0,0,0,0,0,0,0"/>
                      </v:shape>
                      <v:shape id="Freeform 95" o:spid="_x0000_s1069" style="position:absolute;left:47136;top:23418;width:1771;height:1131;visibility:visible;mso-wrap-style:square;v-text-anchor:top" coordsize="62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fvsEA&#10;AADbAAAADwAAAGRycy9kb3ducmV2LnhtbESP0YrCMBRE3xf8h3AF39ZUhUWrUUQQRHzZ6gdcmmtT&#10;bG7aJtbq15uFBR+HmTnDrDa9rURHrS8dK5iMExDEudMlFwou5/33HIQPyBorx6TgSR4268HXClPt&#10;HvxLXRYKESHsU1RgQqhTKX1uyKIfu5o4elfXWgxRtoXULT4i3FZymiQ/0mLJccFgTTtD+S27WwXn&#10;18xkxybpD9Q83ak7Sd28OqVGw367BBGoD5/wf/ugFSwm8Pcl/g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SX77BAAAA2wAAAA8AAAAAAAAAAAAAAAAAmAIAAGRycy9kb3du&#10;cmV2LnhtbFBLBQYAAAAABAAEAPUAAACGAwAAAAA=&#10;" path="m,67c,30,30,,67,l562,v37,,66,30,66,67l628,334v,37,-29,66,-66,66l67,400c30,400,,371,,334l,67xe" filled="f" strokecolor="#72166b" strokeweight="2.2pt">
                        <v:path arrowok="t" o:connecttype="custom" o:connectlocs="0,18933;18901,0;158546,0;177165,18933;177165,94380;158546,113030;18901,113030;0,94380;0,18933" o:connectangles="0,0,0,0,0,0,0,0,0"/>
                      </v:shape>
                      <v:shape id="Freeform 96" o:spid="_x0000_s1070" style="position:absolute;left:47250;top:25876;width:1772;height:1130;visibility:visible;mso-wrap-style:square;v-text-anchor:top" coordsize="62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c5cMA&#10;AADbAAAADwAAAGRycy9kb3ducmV2LnhtbESPwWrDMBBE74X8g9hAb7WcQNvEiWJMSCGH9tA4H7BY&#10;G9lEWhlLcdy/jwqFHoeZecNsy8lZMdIQOs8KFlkOgrjxumOj4Fx/vKxAhIis0XomBT8UoNzNnrZY&#10;aH/nbxpP0YgE4VCggjbGvpAyNC05DJnviZN38YPDmORgpB7wnuDOymWev0mHHaeFFnvat9RcTzen&#10;YHy9fE7GXut3o23/1RlfHQ5eqef5VG1ARJrif/ivfdQK1k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tc5cMAAADbAAAADwAAAAAAAAAAAAAAAACYAgAAZHJzL2Rv&#10;d25yZXYueG1sUEsFBgAAAAAEAAQA9QAAAIgDAAAAAA==&#10;" path="m,67c,30,30,,67,l562,v37,,66,30,66,67l628,334v,37,-29,66,-66,66l67,400c30,400,,371,,334l,67xe" fillcolor="#72166b" strokeweight="0">
                        <v:path arrowok="t" o:connecttype="custom" o:connectlocs="0,18933;18901,0;158546,0;177165,18933;177165,94380;158546,113030;18901,113030;0,94380;0,18933" o:connectangles="0,0,0,0,0,0,0,0,0"/>
                      </v:shape>
                      <v:shape id="Freeform 97" o:spid="_x0000_s1071" style="position:absolute;left:47250;top:25876;width:1772;height:1130;visibility:visible;mso-wrap-style:square;v-text-anchor:top" coordsize="62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kUsMA&#10;AADbAAAADwAAAGRycy9kb3ducmV2LnhtbESPwWrDMBBE74X8g9hAb42cBkLrWA4hUAjFl9r9gMXa&#10;WCbWyrZUx8nXV4VAj8PMvGGy/Ww7MdHoW8cK1qsEBHHtdMuNgu/q4+UNhA/IGjvHpOBGHvb54inD&#10;VLsrf9FUhkZECPsUFZgQ+lRKXxuy6FeuJ47e2Y0WQ5RjI/WI1wi3nXxNkq202HJcMNjT0VB9KX+s&#10;guq+MeXnkMwnGm6umAqph/uk1PNyPuxABJrDf/jRPmkF7xv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xkUsMAAADbAAAADwAAAAAAAAAAAAAAAACYAgAAZHJzL2Rv&#10;d25yZXYueG1sUEsFBgAAAAAEAAQA9QAAAIgDAAAAAA==&#10;" path="m,67c,30,30,,67,l562,v37,,66,30,66,67l628,334v,37,-29,66,-66,66l67,400c30,400,,371,,334l,67xe" filled="f" strokecolor="#72166b" strokeweight="2.2pt">
                        <v:path arrowok="t" o:connecttype="custom" o:connectlocs="0,18933;18901,0;158546,0;177165,18933;177165,94380;158546,113030;18901,113030;0,94380;0,18933" o:connectangles="0,0,0,0,0,0,0,0,0"/>
                      </v:shape>
                      <v:shape id="Freeform 98" o:spid="_x0000_s1072" style="position:absolute;left:14306;top:7810;width:32950;height:18752;visibility:visible;mso-wrap-style:square;v-text-anchor:top" coordsize="11671,6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552sQA&#10;AADbAAAADwAAAGRycy9kb3ducmV2LnhtbESP3WoCMRSE7wXfIRzBOzdrEWtXo9Q/KAXBaun1cXPc&#10;XdycLJuo8e2bQsHLYWa+YWaLYGpxo9ZVlhUMkxQEcW51xYWC7+N2MAHhPLLG2jIpeJCDxbzbmWGm&#10;7Z2/6HbwhYgQdhkqKL1vMildXpJBl9iGOHpn2xr0UbaF1C3eI9zU8iVNx9JgxXGhxIZWJeWXw9Uo&#10;OK3DyS+L+vU42X7+7DGky2q3UarfC+9TEJ6Cf4b/2x9awdsI/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eedrEAAAA2wAAAA8AAAAAAAAAAAAAAAAAmAIAAGRycy9k&#10;b3ducmV2LnhtbFBLBQYAAAAABAAEAPUAAACJAwAAAAA=&#10;" path="m11671,6654r-11495,c155,6654,138,6637,138,6616l138,76r76,l214,6616r-38,-38l11671,6578r,76xm11,285l176,,342,285v11,18,5,41,-13,52c310,347,287,341,277,323l144,95r65,l76,323c66,341,42,347,24,337,6,326,,303,11,285xe" fillcolor="#5a5a5a" strokecolor="#5a5a5a" strokeweight="0">
                        <v:path arrowok="t" o:connecttype="custom" o:connectlocs="3295015,1875155;49689,1875155;38961,1864446;38961,21417;60418,21417;60418,1864446;49689,1853738;3295015,1853738;3295015,1875155;3106,80315;49689,0;96555,80315;92885,94970;78204,91024;40655,26772;59006,26772;21457,91024;6776,94970;3106,80315" o:connectangles="0,0,0,0,0,0,0,0,0,0,0,0,0,0,0,0,0,0,0"/>
                        <o:lock v:ext="edit" verticies="t"/>
                      </v:shape>
                      <v:shape id="Freeform 99" o:spid="_x0000_s1073" style="position:absolute;left:13912;top:6686;width:1772;height:1124;visibility:visible;mso-wrap-style:square;v-text-anchor:top" coordsize="25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lccMA&#10;AADbAAAADwAAAGRycy9kb3ducmV2LnhtbESPwU7DMBBE70j8g7VI3OgGRCGEuhWq1KqXHgj9gFW8&#10;xIF4HdlOm/L1uBISx9HMvNEsVpPr1ZFD7LxouJ8VoFgabzppNRw+NnclqJhIDPVeWMOZI6yW11cL&#10;qow/yTsf69SqDJFYkQab0lAhxsayozjzA0v2Pn1wlLIMLZpApwx3PT4UxRM66iQvWBp4bbn5rken&#10;AcWW2+Fn3+PzIx7Kr6Iex9BpfXszvb2CSjyl//Bfe2c0vMzh8iX/A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DlccMAAADbAAAADwAAAAAAAAAAAAAAAACYAgAAZHJzL2Rv&#10;d25yZXYueG1sUEsFBgAAAAAEAAQA9QAAAIgDAAAAAA==&#10;" path="m,267c,120,120,,267,l2246,v147,,266,120,266,267l2512,1334v,147,-119,266,-266,266l267,1600c120,1600,,1481,,1334l,267xe" fillcolor="#72166b" strokeweight="0">
                        <v:path arrowok="t" o:connecttype="custom" o:connectlocs="0,18756;18831,0;158405,0;177165,18756;177165,93709;158405,112395;18831,112395;0,93709;0,18756" o:connectangles="0,0,0,0,0,0,0,0,0"/>
                      </v:shape>
                      <v:shape id="Freeform 100" o:spid="_x0000_s1074" style="position:absolute;left:13912;top:6686;width:1772;height:1124;visibility:visible;mso-wrap-style:square;v-text-anchor:top" coordsize="25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0csEA&#10;AADbAAAADwAAAGRycy9kb3ducmV2LnhtbESPT4vCMBTE7wt+h/AEb2taEVmrUUQRvYl/wOujeTbV&#10;5qU00dZvv1kQ9jjMzG+Y+bKzlXhR40vHCtJhAoI4d7rkQsHlvP3+AeEDssbKMSl4k4flovc1x0y7&#10;lo/0OoVCRAj7DBWYEOpMSp8bsuiHriaO3s01FkOUTSF1g22E20qOkmQiLZYcFwzWtDaUP05Pq0Bf&#10;Uy5bV48PYbTrfDu+pwezUWrQ71YzEIG68B/+tPdawXQCf1/i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NHLBAAAA2wAAAA8AAAAAAAAAAAAAAAAAmAIAAGRycy9kb3du&#10;cmV2LnhtbFBLBQYAAAAABAAEAPUAAACGAwAAAAA=&#10;" path="m,267c,120,120,,267,l2246,v147,,266,120,266,267l2512,1334v,147,-119,266,-266,266l267,1600c120,1600,,1481,,1334l,267xe" filled="f" strokecolor="#72166b" strokeweight="2.2pt">
                        <v:path arrowok="t" o:connecttype="custom" o:connectlocs="0,18756;18831,0;158405,0;177165,18756;177165,93709;158405,112395;18831,112395;0,93709;0,18756" o:connectangles="0,0,0,0,0,0,0,0,0"/>
                      </v:shape>
                      <v:rect id="Rectangle 101" o:spid="_x0000_s1075" style="position:absolute;left:28848;top:24428;width:17475;height:20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5175E3" w:rsidRDefault="005175E3" w:rsidP="00E542D8">
                              <w:r>
                                <w:rPr>
                                  <w:rFonts w:cs="Arial"/>
                                  <w:color w:val="262626"/>
                                  <w:sz w:val="18"/>
                                  <w:szCs w:val="18"/>
                                  <w:lang w:val="en-US"/>
                                </w:rPr>
                                <w:t xml:space="preserve">Sleep Controller requests wake up </w:t>
                              </w:r>
                            </w:p>
                          </w:txbxContent>
                        </v:textbox>
                      </v:rect>
                      <v:rect id="Rectangle 102" o:spid="_x0000_s1076" style="position:absolute;left:48463;top:18053;width:728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qJsEA&#10;AADbAAAADwAAAGRycy9kb3ducmV2LnhtbERPTWvCQBC9F/wPywje6kYLbU2zCUGp1JtVS69DdppE&#10;s7Mhu5rk37sHocfH+06ywTTiRp2rLStYzCMQxIXVNZcKTsfP53cQziNrbCyTgpEcZOnkKcFY256/&#10;6XbwpQgh7GJUUHnfxlK6oiKDbm5b4sD92c6gD7Arpe6wD+GmkcsoepUGaw4NFba0rqi4HK5Gwf53&#10;02/di2xP+Zv5OeM4FttdrdRsOuQfIDwN/l/8cH9pBaswNnwJP0C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OaibBAAAA2wAAAA8AAAAAAAAAAAAAAAAAmAIAAGRycy9kb3du&#10;cmV2LnhtbFBLBQYAAAAABAAEAPUAAACGAwAAAAA=&#10;" fillcolor="#e782df" stroked="f"/>
                      <v:rect id="Rectangle 103" o:spid="_x0000_s1077" style="position:absolute;left:48907;top:18053;width:6293;height:2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5dpcMA&#10;AADbAAAADwAAAGRycy9kb3ducmV2LnhtbESP0WoCMRRE3wv+Q7iCbzW7RcRdjaIFsRR80PYDLpvr&#10;ZnVzsyZRt3/fFAo+DjNzhlmsetuKO/nQOFaQjzMQxJXTDdcKvr+2rzMQISJrbB2Tgh8KsFoOXhZY&#10;avfgA92PsRYJwqFEBSbGrpQyVIYshrHriJN3ct5iTNLXUnt8JLht5VuWTaXFhtOCwY7eDVWX480q&#10;oM3uUJzXweylz0O+/5wWk91VqdGwX89BROrjM/zf/tAKigL+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5dpcMAAADbAAAADwAAAAAAAAAAAAAAAACYAgAAZHJzL2Rv&#10;d25yZXYueG1sUEsFBgAAAAAEAAQA9QAAAIgDAAAAAA==&#10;" filled="f" stroked="f">
                        <v:textbox inset="0,0,0,0">
                          <w:txbxContent>
                            <w:p w:rsidR="005175E3" w:rsidRDefault="005175E3" w:rsidP="00E542D8">
                              <w:r>
                                <w:rPr>
                                  <w:rFonts w:cs="Arial"/>
                                  <w:color w:val="262626"/>
                                  <w:sz w:val="18"/>
                                  <w:szCs w:val="18"/>
                                  <w:lang w:val="en-US"/>
                                </w:rPr>
                                <w:t>Power down</w:t>
                              </w:r>
                            </w:p>
                          </w:txbxContent>
                        </v:textbox>
                      </v:rect>
                      <v:rect id="Rectangle 104" o:spid="_x0000_s1078" style="position:absolute;left:15455;top:12763;width:5442;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x4sQA&#10;AADcAAAADwAAAGRycy9kb3ducmV2LnhtbESPzWrDQAyE74G+w6JCb8m6KSTFzdqEloTmlr/Sq/Cq&#10;tluv1ni3sf320SGQm8SMZj6t8sE16kJdqD0beJ4loIgLb2suDZxPm+krqBCRLTaeycBIAfLsYbLC&#10;1PqeD3Q5xlJJCIcUDVQxtqnWoajIYZj5lli0H985jLJ2pbYd9hLuGj1PkoV2WLM0VNjSe0XF3/Hf&#10;Gdh/f/Tb8KLb83rpvn5xHIvtrjbm6XFYv4GKNMS7+Xb9aQU/EXx5Rib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z8eLEAAAA3AAAAA8AAAAAAAAAAAAAAAAAmAIAAGRycy9k&#10;b3ducmV2LnhtbFBLBQYAAAAABAAEAPUAAACJAwAAAAA=&#10;" fillcolor="#e782df" stroked="f"/>
                      <v:rect id="Rectangle 105" o:spid="_x0000_s1079" style="position:absolute;left:15659;top:12763;width:5086;height:20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5175E3" w:rsidRDefault="005175E3" w:rsidP="00E542D8">
                              <w:r>
                                <w:rPr>
                                  <w:rFonts w:cs="Arial"/>
                                  <w:color w:val="262626"/>
                                  <w:sz w:val="18"/>
                                  <w:szCs w:val="18"/>
                                  <w:lang w:val="en-US"/>
                                </w:rPr>
                                <w:t>Hot “boot”</w:t>
                              </w:r>
                            </w:p>
                          </w:txbxContent>
                        </v:textbox>
                      </v:rect>
                      <v:rect id="Rectangle 106" o:spid="_x0000_s1080" style="position:absolute;left:11455;top:21507;width:6325;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3KDsAA&#10;AADcAAAADwAAAGRycy9kb3ducmV2LnhtbERPS4vCMBC+L/gfwgje1lQFV6pRxGVFb64PvA7N2Fab&#10;SWmibf+9EQRv8/E9Z7ZoTCEeVLncsoJBPwJBnFidc6rgePj7noBwHlljYZkUtORgMe98zTDWtuZ/&#10;eux9KkIIuxgVZN6XsZQuycig69uSOHAXWxn0AVap1BXWIdwUchhFY2kw59CQYUmrjJLb/m4U7M6/&#10;9dqNZHlc/pjTFds2WW9zpXrdZjkF4anxH/HbvdFhfjSE1zPhAj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3KDsAAAADcAAAADwAAAAAAAAAAAAAAAACYAgAAZHJzL2Rvd25y&#10;ZXYueG1sUEsFBgAAAAAEAAQA9QAAAIUDAAAAAA==&#10;" fillcolor="#e782df" stroked="f"/>
                      <v:rect id="Rectangle 107" o:spid="_x0000_s1081" style="position:absolute;left:11722;top:21507;width:605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s7sMA&#10;AADcAAAADwAAAGRycy9kb3ducmV2LnhtbERPTWvCQBC9F/wPywheSt1UoaTRVUQQPAhi2oPehuyY&#10;TZudDdmtif56VxB6m8f7nPmyt7W4UOsrxwrexwkI4sLpiksF31+btxSED8gaa8ek4EoelovByxwz&#10;7To+0CUPpYgh7DNUYEJoMil9YciiH7uGOHJn11oMEbal1C12MdzWcpIkH9JixbHBYENrQ8Vv/mcV&#10;bPbHivgmD6+faed+iskpN7tGqdGwX81ABOrDv/jp3uo4P5nC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ls7sMAAADcAAAADwAAAAAAAAAAAAAAAACYAgAAZHJzL2Rv&#10;d25yZXYueG1sUEsFBgAAAAAEAAQA9QAAAIgDAAAAAA==&#10;" filled="f" stroked="f">
                        <v:textbox style="mso-fit-shape-to-text:t" inset="0,0,0,0">
                          <w:txbxContent>
                            <w:p w:rsidR="005175E3" w:rsidRDefault="005175E3" w:rsidP="00E542D8">
                              <w:r>
                                <w:rPr>
                                  <w:rFonts w:cs="Arial"/>
                                  <w:color w:val="262626"/>
                                  <w:sz w:val="18"/>
                                  <w:szCs w:val="18"/>
                                  <w:lang w:val="en-US"/>
                                </w:rPr>
                                <w:t>Warm boot</w:t>
                              </w:r>
                            </w:p>
                          </w:txbxContent>
                        </v:textbox>
                      </v:rect>
                      <v:rect id="Rectangle 108" o:spid="_x0000_s1082" style="position:absolute;left:33718;top:8807;width:1975;height:20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5175E3" w:rsidRDefault="005175E3" w:rsidP="00E542D8">
                              <w:r>
                                <w:rPr>
                                  <w:rFonts w:cs="Arial"/>
                                  <w:color w:val="262626"/>
                                  <w:sz w:val="18"/>
                                  <w:szCs w:val="18"/>
                                  <w:lang w:val="en-US"/>
                                </w:rPr>
                                <w:t>Yes</w:t>
                              </w:r>
                            </w:p>
                          </w:txbxContent>
                        </v:textbox>
                      </v:rect>
                      <v:rect id="Rectangle 109" o:spid="_x0000_s1083" style="position:absolute;left:23221;top:8807;width:1467;height:20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5175E3" w:rsidRDefault="005175E3" w:rsidP="00E542D8">
                              <w:r>
                                <w:rPr>
                                  <w:rFonts w:cs="Arial"/>
                                  <w:color w:val="262626"/>
                                  <w:sz w:val="18"/>
                                  <w:szCs w:val="18"/>
                                  <w:lang w:val="en-US"/>
                                </w:rPr>
                                <w:t>No</w:t>
                              </w:r>
                            </w:p>
                          </w:txbxContent>
                        </v:textbox>
                      </v:rect>
                      <v:rect id="Rectangle 110" o:spid="_x0000_s1084" style="position:absolute;left:23571;top:3143;width:8896;height:20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Ab4A&#10;AADcAAAADwAAAGRycy9kb3ducmV2LnhtbERPzWoCMRC+F3yHMEJvNdGDyGoUEQQrvbj6AMNm9geT&#10;yZJEd/v2plDwNh/f72x2o7PiSSF2njXMZwoEceVNx42G2/X4tQIRE7JB65k0/FKE3XbyscHC+IEv&#10;9CxTI3IIxwI1tCn1hZSxaslhnPmeOHO1Dw5ThqGRJuCQw52VC6WW0mHHuaHFng4tVffy4TTIa3kc&#10;VqUNyp8X9Y/9Pl1q8lp/Tsf9GkSiMb3F/+6TyfPVEv6eyR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ggG+AAAA3AAAAA8AAAAAAAAAAAAAAAAAmAIAAGRycy9kb3ducmV2&#10;LnhtbFBLBQYAAAAABAAEAPUAAACDAwAAAAA=&#10;" filled="f" stroked="f">
                        <v:textbox style="mso-fit-shape-to-text:t" inset="0,0,0,0">
                          <w:txbxContent>
                            <w:p w:rsidR="005175E3" w:rsidRDefault="005175E3" w:rsidP="00E542D8">
                              <w:r>
                                <w:rPr>
                                  <w:rFonts w:cs="Arial"/>
                                  <w:color w:val="262626"/>
                                  <w:sz w:val="18"/>
                                  <w:szCs w:val="18"/>
                                  <w:lang w:val="en-US"/>
                                </w:rPr>
                                <w:t>Sleep opportunity</w:t>
                              </w:r>
                            </w:p>
                          </w:txbxContent>
                        </v:textbox>
                      </v:rect>
                      <v:rect id="Rectangle 111" o:spid="_x0000_s1085" style="position:absolute;left:6445;top:4210;width:292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plsAA&#10;AADcAAAADwAAAGRycy9kb3ducmV2LnhtbERPTYvCMBC9L/gfwgh7W1Nd0KUaRRRFb6tb8To0Y1tt&#10;JqWJtv33ZkHwNo/3ObNFa0rxoNoVlhUMBxEI4tTqgjMFyd/m6weE88gaS8ukoCMHi3nvY4axtg0f&#10;6HH0mQgh7GJUkHtfxVK6NCeDbmAr4sBdbG3QB1hnUtfYhHBTylEUjaXBgkNDjhWtckpvx7tR8Hte&#10;N1v3LatkOTGnK3Zdut0XSn322+UUhKfWv8Uv906H+dEE/p8JF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pplsAAAADcAAAADwAAAAAAAAAAAAAAAACYAgAAZHJzL2Rvd25y&#10;ZXYueG1sUEsFBgAAAAAEAAQA9QAAAIUDAAAAAA==&#10;" fillcolor="#e782df" stroked="f"/>
                      <v:rect id="Rectangle 112" o:spid="_x0000_s1086" style="position:absolute;left:6743;top:4140;width:2356;height:20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5175E3" w:rsidRDefault="005175E3" w:rsidP="00E542D8">
                              <w:r>
                                <w:rPr>
                                  <w:rFonts w:cs="Arial"/>
                                  <w:color w:val="262626"/>
                                  <w:sz w:val="18"/>
                                  <w:szCs w:val="18"/>
                                  <w:lang w:val="en-US"/>
                                </w:rPr>
                                <w:t xml:space="preserve">Cold </w:t>
                              </w:r>
                            </w:p>
                          </w:txbxContent>
                        </v:textbox>
                      </v:rect>
                      <v:rect id="Rectangle 113" o:spid="_x0000_s1087" style="position:absolute;left:6800;top:5219;width:2229;height:2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5175E3" w:rsidRDefault="005175E3" w:rsidP="00E542D8">
                              <w:r>
                                <w:rPr>
                                  <w:rFonts w:cs="Arial"/>
                                  <w:color w:val="262626"/>
                                  <w:sz w:val="18"/>
                                  <w:szCs w:val="18"/>
                                  <w:lang w:val="en-US"/>
                                </w:rPr>
                                <w:t>boot</w:t>
                              </w:r>
                            </w:p>
                          </w:txbxContent>
                        </v:textbox>
                      </v:rect>
                      <w10:anchorlock/>
                    </v:group>
                  </w:pict>
                </mc:Fallback>
              </mc:AlternateContent>
            </w:r>
          </w:p>
        </w:tc>
      </w:tr>
      <w:tr w:rsidR="00E542D8" w:rsidRPr="00B73150" w:rsidTr="00E542D8">
        <w:trPr>
          <w:cantSplit/>
          <w:tblHeader/>
        </w:trPr>
        <w:tc>
          <w:tcPr>
            <w:tcW w:w="9243" w:type="dxa"/>
            <w:tcBorders>
              <w:tl2br w:val="nil"/>
              <w:tr2bl w:val="nil"/>
            </w:tcBorders>
            <w:shd w:val="clear" w:color="auto" w:fill="000000"/>
          </w:tcPr>
          <w:p w:rsidR="00E542D8" w:rsidRPr="00B73150" w:rsidRDefault="00E542D8" w:rsidP="001B54CF">
            <w:pPr>
              <w:rPr>
                <w:b/>
              </w:rPr>
            </w:pPr>
            <w:bookmarkStart w:id="66" w:name="_Ref440660600"/>
            <w:bookmarkStart w:id="67" w:name="_Toc440723114"/>
            <w:bookmarkStart w:id="68" w:name="_Toc468971306"/>
            <w:r w:rsidRPr="00B73150">
              <w:rPr>
                <w:b/>
              </w:rPr>
              <w:t>Top Level Sleep State Diagram</w:t>
            </w:r>
            <w:bookmarkEnd w:id="66"/>
            <w:bookmarkEnd w:id="67"/>
            <w:bookmarkEnd w:id="68"/>
          </w:p>
        </w:tc>
      </w:tr>
    </w:tbl>
    <w:p w:rsidR="00E542D8" w:rsidRDefault="00E542D8" w:rsidP="00E542D8"/>
    <w:p w:rsidR="00E542D8" w:rsidRDefault="00E542D8" w:rsidP="00E542D8">
      <w:pPr>
        <w:pStyle w:val="Heading2"/>
      </w:pPr>
      <w:bookmarkStart w:id="69" w:name="_Toc468971293"/>
      <w:bookmarkStart w:id="70" w:name="_Ref468876547"/>
      <w:bookmarkStart w:id="71" w:name="_Toc474339923"/>
      <w:r>
        <w:t>HP_READY/RPU_READY indication</w:t>
      </w:r>
      <w:bookmarkEnd w:id="69"/>
      <w:bookmarkEnd w:id="71"/>
    </w:p>
    <w:p w:rsidR="00E542D8" w:rsidRDefault="00E542D8" w:rsidP="00E542D8">
      <w:r>
        <w:t>The firmware will generate the RPU_READY indication to indicate to the host that the firmware is up and running after awakening.  The RPU_READY indication is given to the host as a single 32-bit word via mtx_to_host_cmd hostport register.  This hostport indication will in turn assert the host interrupt, which will in turn assert the HP_READY signal.</w:t>
      </w:r>
    </w:p>
    <w:p w:rsidR="00E542D8" w:rsidRDefault="00E542D8" w:rsidP="00E542D8">
      <w:r>
        <w:t>The firmware generates the RPU_READY indication for the following situations:</w:t>
      </w:r>
    </w:p>
    <w:p w:rsidR="00E542D8" w:rsidRDefault="00E542D8" w:rsidP="00E542D8">
      <w:pPr>
        <w:numPr>
          <w:ilvl w:val="0"/>
          <w:numId w:val="26"/>
        </w:numPr>
      </w:pPr>
      <w:r>
        <w:t>Cold boot</w:t>
      </w:r>
    </w:p>
    <w:p w:rsidR="00E542D8" w:rsidRDefault="00E542D8" w:rsidP="00E542D8">
      <w:pPr>
        <w:numPr>
          <w:ilvl w:val="0"/>
          <w:numId w:val="26"/>
        </w:numPr>
      </w:pPr>
      <w:r>
        <w:t>Host-requested warm boot</w:t>
      </w:r>
    </w:p>
    <w:p w:rsidR="00E542D8" w:rsidRPr="00CC2186" w:rsidRDefault="00E542D8" w:rsidP="00E542D8">
      <w:r>
        <w:t>Note: the firmware does NOT generate the RPU_READY indication for the sleep controller (i.e. timer) requested warm boot.  Sleep timers are used as part of the internal operation of the RPU (e.g. beacon wakeup) and this indication would disturb the host unnecessarily.</w:t>
      </w:r>
    </w:p>
    <w:p w:rsidR="00E542D8" w:rsidRDefault="00E542D8" w:rsidP="00E542D8">
      <w:pPr>
        <w:pStyle w:val="Heading2"/>
      </w:pPr>
      <w:bookmarkStart w:id="72" w:name="_Toc468971294"/>
      <w:bookmarkStart w:id="73" w:name="_Toc474339924"/>
      <w:r>
        <w:t>Host/HAL Implications</w:t>
      </w:r>
      <w:bookmarkEnd w:id="70"/>
      <w:bookmarkEnd w:id="72"/>
      <w:bookmarkEnd w:id="73"/>
    </w:p>
    <w:p w:rsidR="00E542D8" w:rsidRDefault="00E542D8" w:rsidP="00E542D8">
      <w:r>
        <w:t>Primary impact to host:  the host must awaken the RPU before sending a HAL message to the RPU.  In particular, the GRAM must be powered and accessible such that the host can write the HAL message.</w:t>
      </w:r>
    </w:p>
    <w:p w:rsidR="00E542D8" w:rsidRDefault="00E542D8" w:rsidP="00E542D8">
      <w:pPr>
        <w:pStyle w:val="Heading3"/>
      </w:pPr>
      <w:bookmarkStart w:id="74" w:name="_Toc468971295"/>
      <w:bookmarkStart w:id="75" w:name="_Toc474339925"/>
      <w:r>
        <w:t>Awakening RPU</w:t>
      </w:r>
      <w:bookmarkEnd w:id="74"/>
      <w:bookmarkEnd w:id="75"/>
    </w:p>
    <w:p w:rsidR="00E542D8" w:rsidRDefault="00E542D8" w:rsidP="00E542D8">
      <w:r>
        <w:t>The host awakens the RPU prior to sending a group of HAL messages using the following procedure.</w:t>
      </w:r>
    </w:p>
    <w:p w:rsidR="00E542D8" w:rsidRDefault="00E542D8" w:rsidP="00E542D8"/>
    <w:p w:rsidR="00E542D8" w:rsidRDefault="00E542D8" w:rsidP="00E542D8">
      <w:pPr>
        <w:ind w:firstLine="720"/>
      </w:pPr>
      <w:r>
        <w:t>Assert WAKEUP_NOW signal</w:t>
      </w:r>
    </w:p>
    <w:p w:rsidR="00E542D8" w:rsidRDefault="00E542D8" w:rsidP="00E542D8">
      <w:pPr>
        <w:ind w:firstLine="720"/>
      </w:pPr>
      <w:r>
        <w:t>If ( HP_READY == FALSE ) {</w:t>
      </w:r>
    </w:p>
    <w:p w:rsidR="00E542D8" w:rsidRDefault="00E542D8" w:rsidP="00E542D8">
      <w:pPr>
        <w:ind w:left="720" w:firstLine="720"/>
      </w:pPr>
      <w:r>
        <w:t>Wait for RPU_READY indication/interrupt</w:t>
      </w:r>
    </w:p>
    <w:p w:rsidR="00E542D8" w:rsidRDefault="00E542D8" w:rsidP="00E542D8">
      <w:pPr>
        <w:ind w:firstLine="720"/>
      </w:pPr>
      <w:r>
        <w:t>}</w:t>
      </w:r>
    </w:p>
    <w:p w:rsidR="00E542D8" w:rsidRDefault="00E542D8" w:rsidP="00E542D8">
      <w:pPr>
        <w:ind w:firstLine="720"/>
      </w:pPr>
      <w:r>
        <w:t>Foreach command in HAL_commands_to_be_sent {</w:t>
      </w:r>
    </w:p>
    <w:p w:rsidR="00E542D8" w:rsidRDefault="00E542D8" w:rsidP="00E542D8">
      <w:pPr>
        <w:ind w:left="720" w:firstLine="720"/>
      </w:pPr>
      <w:r>
        <w:t>Send HAL command (and verify ack)</w:t>
      </w:r>
    </w:p>
    <w:p w:rsidR="00E542D8" w:rsidRDefault="00E542D8" w:rsidP="00E542D8">
      <w:pPr>
        <w:ind w:firstLine="720"/>
      </w:pPr>
      <w:r>
        <w:t>}</w:t>
      </w:r>
    </w:p>
    <w:p w:rsidR="00E542D8" w:rsidRDefault="00E542D8" w:rsidP="00E542D8">
      <w:pPr>
        <w:ind w:firstLine="720"/>
      </w:pPr>
      <w:r>
        <w:t>De-assert WAKEUP_NOW signal</w:t>
      </w:r>
    </w:p>
    <w:p w:rsidR="00E542D8" w:rsidRDefault="00E542D8" w:rsidP="00E542D8"/>
    <w:p w:rsidR="00E542D8" w:rsidRDefault="00E542D8" w:rsidP="00E542D8">
      <w:pPr>
        <w:pStyle w:val="Heading3"/>
      </w:pPr>
      <w:bookmarkStart w:id="76" w:name="_Toc468971296"/>
      <w:bookmarkStart w:id="77" w:name="_Toc474339926"/>
      <w:r>
        <w:lastRenderedPageBreak/>
        <w:t>Handling RPU_READY indication</w:t>
      </w:r>
      <w:bookmarkEnd w:id="76"/>
      <w:bookmarkEnd w:id="77"/>
    </w:p>
    <w:p w:rsidR="00E542D8" w:rsidRDefault="00E542D8" w:rsidP="00E542D8">
      <w:r>
        <w:t>The RPU_READY indication is given to the host via mtx_to_host_cmd hostport register.  This is the same register as is used for HAL event messages.  For normal HAL event messages, the hostport register is populated with an event sequence number.  For the RPU_READY indication the hostport register is instead populated with a specific data pattern, which is reserved for RPU_READY indication.</w:t>
      </w:r>
    </w:p>
    <w:p w:rsidR="00E542D8" w:rsidRDefault="00E542D8" w:rsidP="00E542D8"/>
    <w:tbl>
      <w:tblPr>
        <w:tblStyle w:val="TableGrid"/>
        <w:tblW w:w="0" w:type="auto"/>
        <w:tblLook w:val="04A0" w:firstRow="1" w:lastRow="0" w:firstColumn="1" w:lastColumn="0" w:noHBand="0" w:noVBand="1"/>
      </w:tblPr>
      <w:tblGrid>
        <w:gridCol w:w="1998"/>
        <w:gridCol w:w="7245"/>
      </w:tblGrid>
      <w:tr w:rsidR="00E542D8" w:rsidRPr="00F4397B" w:rsidTr="00E542D8">
        <w:trPr>
          <w:cnfStyle w:val="100000000000" w:firstRow="1" w:lastRow="0" w:firstColumn="0" w:lastColumn="0" w:oddVBand="0" w:evenVBand="0" w:oddHBand="0" w:evenHBand="0" w:firstRowFirstColumn="0" w:firstRowLastColumn="0" w:lastRowFirstColumn="0" w:lastRowLastColumn="0"/>
        </w:trPr>
        <w:tc>
          <w:tcPr>
            <w:tcW w:w="1998" w:type="dxa"/>
          </w:tcPr>
          <w:p w:rsidR="00E542D8" w:rsidRPr="00F4397B" w:rsidRDefault="00E542D8" w:rsidP="00E542D8">
            <w:r w:rsidRPr="00F4397B">
              <w:t>Hostport register value</w:t>
            </w:r>
          </w:p>
        </w:tc>
        <w:tc>
          <w:tcPr>
            <w:tcW w:w="7245" w:type="dxa"/>
          </w:tcPr>
          <w:p w:rsidR="00E542D8" w:rsidRPr="00F4397B" w:rsidRDefault="00E542D8" w:rsidP="00E542D8">
            <w:r w:rsidRPr="00F4397B">
              <w:t>Meaning</w:t>
            </w:r>
          </w:p>
        </w:tc>
      </w:tr>
      <w:tr w:rsidR="00E542D8" w:rsidRPr="00F4397B" w:rsidTr="00E542D8">
        <w:tc>
          <w:tcPr>
            <w:tcW w:w="1998" w:type="dxa"/>
          </w:tcPr>
          <w:p w:rsidR="00E542D8" w:rsidRPr="00F4397B" w:rsidRDefault="00E542D8" w:rsidP="00E542D8">
            <w:r>
              <w:t>0x7DEADBAD</w:t>
            </w:r>
          </w:p>
        </w:tc>
        <w:tc>
          <w:tcPr>
            <w:tcW w:w="7245" w:type="dxa"/>
          </w:tcPr>
          <w:p w:rsidR="00E542D8" w:rsidRPr="00F4397B" w:rsidRDefault="00E542D8" w:rsidP="00E542D8">
            <w:r w:rsidRPr="00F4397B">
              <w:t>RPU_READY indication.  No message is in GRAM.</w:t>
            </w:r>
          </w:p>
        </w:tc>
      </w:tr>
      <w:tr w:rsidR="00E542D8" w:rsidRPr="00F4397B" w:rsidTr="00E542D8">
        <w:tc>
          <w:tcPr>
            <w:tcW w:w="1998" w:type="dxa"/>
          </w:tcPr>
          <w:p w:rsidR="00E542D8" w:rsidRPr="00F4397B" w:rsidRDefault="00E542D8" w:rsidP="00E542D8">
            <w:r>
              <w:t>0x7FFFxxxx</w:t>
            </w:r>
          </w:p>
        </w:tc>
        <w:tc>
          <w:tcPr>
            <w:tcW w:w="7245" w:type="dxa"/>
          </w:tcPr>
          <w:p w:rsidR="00E542D8" w:rsidRPr="00F4397B" w:rsidRDefault="00E542D8" w:rsidP="00E542D8">
            <w:r w:rsidRPr="00F4397B">
              <w:t xml:space="preserve">HAL event message.  The </w:t>
            </w:r>
            <w:r>
              <w:t xml:space="preserve">low order 16 bits of the </w:t>
            </w:r>
            <w:r w:rsidRPr="00F4397B">
              <w:t>hos</w:t>
            </w:r>
            <w:r>
              <w:t>tport register value correspond</w:t>
            </w:r>
            <w:r w:rsidRPr="00F4397B">
              <w:t xml:space="preserve"> to the event sequence number.</w:t>
            </w:r>
          </w:p>
        </w:tc>
      </w:tr>
    </w:tbl>
    <w:p w:rsidR="00E542D8" w:rsidRDefault="00E542D8" w:rsidP="00E542D8">
      <w:pPr>
        <w:pStyle w:val="Heading2"/>
      </w:pPr>
      <w:bookmarkStart w:id="78" w:name="_Toc468971297"/>
      <w:bookmarkStart w:id="79" w:name="_Toc474339927"/>
      <w:r>
        <w:t>LMAC Operational States</w:t>
      </w:r>
      <w:bookmarkEnd w:id="78"/>
      <w:bookmarkEnd w:id="79"/>
    </w:p>
    <w:p w:rsidR="00E542D8" w:rsidRDefault="00E542D8" w:rsidP="00E542D8">
      <w:r>
        <w:t>The following section is background information regarding how the LMAC firmware manages its sleep state based on the operation state of the system.</w:t>
      </w:r>
    </w:p>
    <w:p w:rsidR="00E542D8" w:rsidRDefault="00E542D8" w:rsidP="00E542D8">
      <w:r>
        <w:t>The LMAC transitions to different operational states.  Most operational state changes are initiated by the host.</w:t>
      </w:r>
    </w:p>
    <w:p w:rsidR="00E542D8" w:rsidRDefault="00E542D8" w:rsidP="00E542D8">
      <w:r>
        <w:t>These states influence:</w:t>
      </w:r>
    </w:p>
    <w:p w:rsidR="00E542D8" w:rsidRDefault="00E542D8" w:rsidP="00E542D8">
      <w:pPr>
        <w:numPr>
          <w:ilvl w:val="0"/>
          <w:numId w:val="25"/>
        </w:numPr>
      </w:pPr>
      <w:r>
        <w:t>Logic used to transition between sleep states</w:t>
      </w:r>
    </w:p>
    <w:p w:rsidR="00E542D8" w:rsidRDefault="00E542D8" w:rsidP="00E542D8">
      <w:pPr>
        <w:numPr>
          <w:ilvl w:val="0"/>
          <w:numId w:val="25"/>
        </w:numPr>
      </w:pPr>
      <w:r>
        <w:t>Whether or not RX packets are handled and forwarded</w:t>
      </w:r>
    </w:p>
    <w:p w:rsidR="00E542D8" w:rsidRDefault="00E542D8" w:rsidP="00E542D8"/>
    <w:p w:rsidR="00E542D8" w:rsidRDefault="00E542D8" w:rsidP="00E542D8">
      <w:pPr>
        <w:pStyle w:val="Heading3"/>
      </w:pPr>
      <w:bookmarkStart w:id="80" w:name="_Toc474339928"/>
      <w:r>
        <w:t>State Descriptions</w:t>
      </w:r>
      <w:bookmarkEnd w:id="80"/>
    </w:p>
    <w:p w:rsidR="00E542D8" w:rsidRDefault="00E542D8" w:rsidP="00E542D8"/>
    <w:tbl>
      <w:tblPr>
        <w:tblStyle w:val="TableGrid"/>
        <w:tblW w:w="0" w:type="auto"/>
        <w:tblLook w:val="04A0" w:firstRow="1" w:lastRow="0" w:firstColumn="1" w:lastColumn="0" w:noHBand="0" w:noVBand="1"/>
      </w:tblPr>
      <w:tblGrid>
        <w:gridCol w:w="1908"/>
        <w:gridCol w:w="7335"/>
      </w:tblGrid>
      <w:tr w:rsidR="00E542D8" w:rsidRPr="00647979" w:rsidTr="00E542D8">
        <w:trPr>
          <w:cnfStyle w:val="100000000000" w:firstRow="1" w:lastRow="0" w:firstColumn="0" w:lastColumn="0" w:oddVBand="0" w:evenVBand="0" w:oddHBand="0" w:evenHBand="0" w:firstRowFirstColumn="0" w:firstRowLastColumn="0" w:lastRowFirstColumn="0" w:lastRowLastColumn="0"/>
        </w:trPr>
        <w:tc>
          <w:tcPr>
            <w:tcW w:w="1908" w:type="dxa"/>
          </w:tcPr>
          <w:p w:rsidR="00E542D8" w:rsidRPr="00647979" w:rsidRDefault="00E542D8" w:rsidP="00E542D8">
            <w:r w:rsidRPr="00647979">
              <w:t>State</w:t>
            </w:r>
          </w:p>
        </w:tc>
        <w:tc>
          <w:tcPr>
            <w:tcW w:w="7335" w:type="dxa"/>
          </w:tcPr>
          <w:p w:rsidR="00E542D8" w:rsidRPr="00647979" w:rsidRDefault="00E542D8" w:rsidP="00E542D8">
            <w:r w:rsidRPr="00647979">
              <w:t>Description</w:t>
            </w:r>
          </w:p>
        </w:tc>
      </w:tr>
      <w:tr w:rsidR="00E542D8" w:rsidRPr="00647979" w:rsidTr="00E542D8">
        <w:tc>
          <w:tcPr>
            <w:tcW w:w="1908" w:type="dxa"/>
          </w:tcPr>
          <w:p w:rsidR="00E542D8" w:rsidRPr="00647979" w:rsidRDefault="00E542D8" w:rsidP="00E542D8">
            <w:r w:rsidRPr="00647979">
              <w:t>Disabled</w:t>
            </w:r>
          </w:p>
        </w:tc>
        <w:tc>
          <w:tcPr>
            <w:tcW w:w="7335" w:type="dxa"/>
          </w:tcPr>
          <w:p w:rsidR="00E542D8" w:rsidRPr="00647979" w:rsidRDefault="00E542D8" w:rsidP="00E542D8">
            <w:r w:rsidRPr="00647979">
              <w:t>The WiFi network interface has been shut down by the user.</w:t>
            </w:r>
            <w:r>
              <w:t xml:space="preserve">  PHY/RF blocks are powered down.</w:t>
            </w:r>
          </w:p>
        </w:tc>
      </w:tr>
      <w:tr w:rsidR="00E542D8" w:rsidRPr="00647979" w:rsidTr="00E542D8">
        <w:tc>
          <w:tcPr>
            <w:tcW w:w="1908" w:type="dxa"/>
          </w:tcPr>
          <w:p w:rsidR="00E542D8" w:rsidRPr="00647979" w:rsidRDefault="00E542D8" w:rsidP="00E542D8">
            <w:r w:rsidRPr="00647979">
              <w:t>Enabled, Idle</w:t>
            </w:r>
          </w:p>
        </w:tc>
        <w:tc>
          <w:tcPr>
            <w:tcW w:w="7335" w:type="dxa"/>
          </w:tcPr>
          <w:p w:rsidR="00E542D8" w:rsidRPr="00647979" w:rsidRDefault="00E542D8" w:rsidP="00E542D8">
            <w:r w:rsidRPr="00647979">
              <w:t>The WiFi network interface has been enabled, but there is currently no active scan and no active association.  Typically, this is a pause between scans.</w:t>
            </w:r>
            <w:r>
              <w:t xml:space="preserve">  PHY/RF blocks may be powered down.</w:t>
            </w:r>
          </w:p>
        </w:tc>
      </w:tr>
      <w:tr w:rsidR="00E542D8" w:rsidRPr="00647979" w:rsidTr="00E542D8">
        <w:tc>
          <w:tcPr>
            <w:tcW w:w="1908" w:type="dxa"/>
          </w:tcPr>
          <w:p w:rsidR="00E542D8" w:rsidRPr="00647979" w:rsidRDefault="00E542D8" w:rsidP="00E542D8">
            <w:r w:rsidRPr="00647979">
              <w:t>Scanning</w:t>
            </w:r>
          </w:p>
        </w:tc>
        <w:tc>
          <w:tcPr>
            <w:tcW w:w="7335" w:type="dxa"/>
          </w:tcPr>
          <w:p w:rsidR="00E542D8" w:rsidRPr="00647979" w:rsidRDefault="00E542D8" w:rsidP="00E542D8">
            <w:r w:rsidRPr="00647979">
              <w:t>The LMAC is in the process of performing a scan for APs.</w:t>
            </w:r>
            <w:r>
              <w:t xml:space="preserve">  PHY/RF blocks are powered up and RX packets are forwarded to the host.</w:t>
            </w:r>
          </w:p>
        </w:tc>
      </w:tr>
      <w:tr w:rsidR="00E542D8" w:rsidRPr="00647979" w:rsidTr="00E542D8">
        <w:tc>
          <w:tcPr>
            <w:tcW w:w="1908" w:type="dxa"/>
          </w:tcPr>
          <w:p w:rsidR="00E542D8" w:rsidRPr="00647979" w:rsidRDefault="00E542D8" w:rsidP="00E542D8">
            <w:r w:rsidRPr="00647979">
              <w:t>Associated</w:t>
            </w:r>
          </w:p>
        </w:tc>
        <w:tc>
          <w:tcPr>
            <w:tcW w:w="7335" w:type="dxa"/>
          </w:tcPr>
          <w:p w:rsidR="00E542D8" w:rsidRPr="00647979" w:rsidRDefault="00E542D8" w:rsidP="00E542D8">
            <w:r w:rsidRPr="00647979">
              <w:t>The LMAC is forwarding traffic and monitoring beacons.</w:t>
            </w:r>
            <w:r>
              <w:t xml:space="preserve">  PHY/RF blocks are powered up and RX packets are forwarded to the host.</w:t>
            </w:r>
          </w:p>
        </w:tc>
      </w:tr>
    </w:tbl>
    <w:p w:rsidR="00E542D8" w:rsidRDefault="00E542D8" w:rsidP="00E542D8"/>
    <w:p w:rsidR="00E542D8" w:rsidRDefault="00E542D8" w:rsidP="00E542D8">
      <w:pPr>
        <w:pStyle w:val="Heading3"/>
      </w:pPr>
      <w:bookmarkStart w:id="81" w:name="_Ref468876283"/>
      <w:bookmarkStart w:id="82" w:name="_Toc468971300"/>
      <w:bookmarkStart w:id="83" w:name="_Toc474339929"/>
      <w:r>
        <w:t>Sleep strategy for operational states</w:t>
      </w:r>
      <w:bookmarkEnd w:id="81"/>
      <w:bookmarkEnd w:id="82"/>
      <w:bookmarkEnd w:id="83"/>
    </w:p>
    <w:p w:rsidR="00E542D8" w:rsidRDefault="00E542D8" w:rsidP="00E542D8"/>
    <w:tbl>
      <w:tblPr>
        <w:tblStyle w:val="TableGrid"/>
        <w:tblW w:w="0" w:type="auto"/>
        <w:tblLook w:val="04A0" w:firstRow="1" w:lastRow="0" w:firstColumn="1" w:lastColumn="0" w:noHBand="0" w:noVBand="1"/>
      </w:tblPr>
      <w:tblGrid>
        <w:gridCol w:w="1908"/>
        <w:gridCol w:w="7335"/>
      </w:tblGrid>
      <w:tr w:rsidR="00E542D8" w:rsidRPr="00837987" w:rsidTr="00E542D8">
        <w:trPr>
          <w:cnfStyle w:val="100000000000" w:firstRow="1" w:lastRow="0" w:firstColumn="0" w:lastColumn="0" w:oddVBand="0" w:evenVBand="0" w:oddHBand="0" w:evenHBand="0" w:firstRowFirstColumn="0" w:firstRowLastColumn="0" w:lastRowFirstColumn="0" w:lastRowLastColumn="0"/>
        </w:trPr>
        <w:tc>
          <w:tcPr>
            <w:tcW w:w="1908" w:type="dxa"/>
          </w:tcPr>
          <w:p w:rsidR="00E542D8" w:rsidRPr="00837987" w:rsidRDefault="00E542D8" w:rsidP="00E542D8">
            <w:r w:rsidRPr="00837987">
              <w:t>State</w:t>
            </w:r>
          </w:p>
        </w:tc>
        <w:tc>
          <w:tcPr>
            <w:tcW w:w="7335" w:type="dxa"/>
          </w:tcPr>
          <w:p w:rsidR="00E542D8" w:rsidRPr="00837987" w:rsidRDefault="00E542D8" w:rsidP="00E542D8">
            <w:r w:rsidRPr="00837987">
              <w:t>Sleep Strategy</w:t>
            </w:r>
          </w:p>
        </w:tc>
      </w:tr>
      <w:tr w:rsidR="00E542D8" w:rsidRPr="00837987" w:rsidTr="00E542D8">
        <w:tc>
          <w:tcPr>
            <w:tcW w:w="1908" w:type="dxa"/>
          </w:tcPr>
          <w:p w:rsidR="00E542D8" w:rsidRPr="00837987" w:rsidRDefault="00E542D8" w:rsidP="00E542D8">
            <w:r w:rsidRPr="00837987">
              <w:t>Disabled</w:t>
            </w:r>
          </w:p>
        </w:tc>
        <w:tc>
          <w:tcPr>
            <w:tcW w:w="7335" w:type="dxa"/>
          </w:tcPr>
          <w:p w:rsidR="00E542D8" w:rsidRPr="00837987" w:rsidRDefault="00E542D8" w:rsidP="00E542D8">
            <w:r w:rsidRPr="00837987">
              <w:t>The LMAC will remain asleep in this state indefinitely until the host sends a command.</w:t>
            </w:r>
          </w:p>
        </w:tc>
      </w:tr>
      <w:tr w:rsidR="00E542D8" w:rsidRPr="00837987" w:rsidTr="00E542D8">
        <w:tc>
          <w:tcPr>
            <w:tcW w:w="1908" w:type="dxa"/>
          </w:tcPr>
          <w:p w:rsidR="00E542D8" w:rsidRPr="00837987" w:rsidRDefault="00E542D8" w:rsidP="00E542D8">
            <w:r w:rsidRPr="00837987">
              <w:t>Enabled, Idle</w:t>
            </w:r>
          </w:p>
        </w:tc>
        <w:tc>
          <w:tcPr>
            <w:tcW w:w="7335" w:type="dxa"/>
          </w:tcPr>
          <w:p w:rsidR="00E542D8" w:rsidRPr="00837987" w:rsidRDefault="00E542D8" w:rsidP="00E542D8">
            <w:r w:rsidRPr="00837987">
              <w:t>The LMAC will go to sleep after inactivity of HAL commands.  The LMAC will generally remain asleep in this state indefinitely until the host sends a command.</w:t>
            </w:r>
          </w:p>
        </w:tc>
      </w:tr>
      <w:tr w:rsidR="00E542D8" w:rsidRPr="00837987" w:rsidTr="00E542D8">
        <w:tc>
          <w:tcPr>
            <w:tcW w:w="1908" w:type="dxa"/>
          </w:tcPr>
          <w:p w:rsidR="00E542D8" w:rsidRPr="00837987" w:rsidRDefault="00E542D8" w:rsidP="00E542D8">
            <w:r w:rsidRPr="00837987">
              <w:t>Scanning</w:t>
            </w:r>
          </w:p>
        </w:tc>
        <w:tc>
          <w:tcPr>
            <w:tcW w:w="7335" w:type="dxa"/>
          </w:tcPr>
          <w:p w:rsidR="00E542D8" w:rsidRPr="00837987" w:rsidRDefault="00E542D8" w:rsidP="00E542D8">
            <w:r w:rsidRPr="00837987">
              <w:t>The LMAC will remain awake in this state.  (i.e. awake while scanning)</w:t>
            </w:r>
          </w:p>
        </w:tc>
      </w:tr>
      <w:tr w:rsidR="00E542D8" w:rsidRPr="00837987" w:rsidTr="00E542D8">
        <w:tc>
          <w:tcPr>
            <w:tcW w:w="1908" w:type="dxa"/>
          </w:tcPr>
          <w:p w:rsidR="00E542D8" w:rsidRPr="00837987" w:rsidRDefault="00E542D8" w:rsidP="00E542D8">
            <w:r w:rsidRPr="00837987">
              <w:lastRenderedPageBreak/>
              <w:t>Associated</w:t>
            </w:r>
          </w:p>
        </w:tc>
        <w:tc>
          <w:tcPr>
            <w:tcW w:w="7335" w:type="dxa"/>
          </w:tcPr>
          <w:p w:rsidR="00E542D8" w:rsidRDefault="00E542D8" w:rsidP="00E542D8">
            <w:r w:rsidRPr="00837987">
              <w:t>The LMAC will autonomously transition between awake and sleeping power states during the association to conserve power.</w:t>
            </w:r>
          </w:p>
          <w:p w:rsidR="00E542D8" w:rsidRPr="00837987" w:rsidRDefault="00E542D8" w:rsidP="00E542D8">
            <w:r>
              <w:t>In general, the LMAC will remain awake when TX/RX data traffic is flowing.  After traffic stops, the LMAC will begin long sleeps and only awaken for beacons.</w:t>
            </w:r>
          </w:p>
        </w:tc>
      </w:tr>
    </w:tbl>
    <w:p w:rsidR="00E542D8" w:rsidRDefault="00E542D8" w:rsidP="005979E2"/>
    <w:p w:rsidR="00ED5060" w:rsidRDefault="00ED5060" w:rsidP="00ED5060">
      <w:pPr>
        <w:pStyle w:val="Heading2"/>
      </w:pPr>
      <w:bookmarkStart w:id="84" w:name="_Toc471983137"/>
      <w:bookmarkStart w:id="85" w:name="_Toc474339930"/>
      <w:r>
        <w:t>Sleep Controller SOC Customization</w:t>
      </w:r>
      <w:bookmarkEnd w:id="84"/>
      <w:bookmarkEnd w:id="85"/>
    </w:p>
    <w:p w:rsidR="00ED5060" w:rsidRDefault="00ED5060" w:rsidP="00ED5060">
      <w:r>
        <w:t>Different customer applications may require different programming of the sleep controller.</w:t>
      </w:r>
    </w:p>
    <w:p w:rsidR="00ED5060" w:rsidRDefault="00ED5060" w:rsidP="00ED5060">
      <w:r>
        <w:t>One example of customization is the SOC may use some RPU peripherals/clocks for other blocks within the SOC, and therefore may require these peripherals/clocks to remain powered, even when the RPU is sleeping.</w:t>
      </w:r>
    </w:p>
    <w:p w:rsidR="00ED5060" w:rsidRDefault="00ED5060" w:rsidP="00ED5060">
      <w:r>
        <w:t>Another example is the choice of sleep clock frequency for the system.  Nominally, a 32000 Hz clock will be used, but the system designer has the choice of using a 32768 Hz crystal.  Furthermore, this clock may not be very accurate, so it is desirable to provide a way to compensate for this.</w:t>
      </w:r>
    </w:p>
    <w:p w:rsidR="00ED5060" w:rsidRDefault="00ED5060" w:rsidP="00ED5060">
      <w:r>
        <w:t>If the host CPU attempted to modify the relevant sleep controller registers directly to accomplish this, it would conflict with the operation of the firmware.  Therefore, a method is provided for the host to specify these settings within a HAL command to the firmware, and the firmware will in turn use this information to program the sleep controller.</w:t>
      </w:r>
    </w:p>
    <w:p w:rsidR="00ED5060" w:rsidRDefault="00ED5060" w:rsidP="00ED5060"/>
    <w:p w:rsidR="00ED5060" w:rsidRDefault="00ED5060" w:rsidP="00ED5060">
      <w:pPr>
        <w:pStyle w:val="Heading3"/>
      </w:pPr>
      <w:bookmarkStart w:id="86" w:name="_Toc471983138"/>
      <w:bookmarkStart w:id="87" w:name="_Toc474339931"/>
      <w:r>
        <w:t>Calculation of wakeup time</w:t>
      </w:r>
      <w:bookmarkEnd w:id="86"/>
      <w:bookmarkEnd w:id="87"/>
    </w:p>
    <w:p w:rsidR="00ED5060" w:rsidRDefault="00ED5060" w:rsidP="00ED5060">
      <w:r>
        <w:t>The figure below describes the time components of the sleep interval.</w:t>
      </w:r>
    </w:p>
    <w:p w:rsidR="00ED5060" w:rsidRDefault="00ED5060" w:rsidP="00ED5060">
      <w:r>
        <w:rPr>
          <w:noProof/>
          <w:lang w:val="en-IN" w:eastAsia="en-IN"/>
        </w:rPr>
        <mc:AlternateContent>
          <mc:Choice Requires="wpc">
            <w:drawing>
              <wp:inline distT="0" distB="0" distL="0" distR="0" wp14:anchorId="263858BA" wp14:editId="5AB08C65">
                <wp:extent cx="5486400" cy="1438275"/>
                <wp:effectExtent l="0" t="0" r="0" b="0"/>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Straight Connector 112"/>
                        <wps:cNvCnPr>
                          <a:cxnSpLocks noChangeShapeType="1"/>
                        </wps:cNvCnPr>
                        <wps:spPr bwMode="auto">
                          <a:xfrm>
                            <a:off x="209500" y="608632"/>
                            <a:ext cx="4924400" cy="1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Rectangle 113"/>
                        <wps:cNvSpPr>
                          <a:spLocks noChangeArrowheads="1"/>
                        </wps:cNvSpPr>
                        <wps:spPr bwMode="auto">
                          <a:xfrm>
                            <a:off x="514300" y="361919"/>
                            <a:ext cx="685800" cy="247713"/>
                          </a:xfrm>
                          <a:prstGeom prst="rect">
                            <a:avLst/>
                          </a:prstGeom>
                          <a:solidFill>
                            <a:schemeClr val="lt1">
                              <a:lumMod val="100000"/>
                              <a:lumOff val="0"/>
                            </a:schemeClr>
                          </a:solidFill>
                          <a:ln w="22225">
                            <a:solidFill>
                              <a:schemeClr val="dk1">
                                <a:lumMod val="100000"/>
                                <a:lumOff val="0"/>
                              </a:schemeClr>
                            </a:solidFill>
                            <a:miter lim="800000"/>
                            <a:headEnd/>
                            <a:tailEnd/>
                          </a:ln>
                        </wps:spPr>
                        <wps:txbx>
                          <w:txbxContent>
                            <w:p w:rsidR="005175E3" w:rsidRDefault="005175E3" w:rsidP="00ED5060">
                              <w:pPr>
                                <w:jc w:val="center"/>
                              </w:pPr>
                              <w:r>
                                <w:t>beacon</w:t>
                              </w:r>
                            </w:p>
                          </w:txbxContent>
                        </wps:txbx>
                        <wps:bodyPr rot="0" vert="horz" wrap="square" lIns="0" tIns="0" rIns="0" bIns="0" anchor="t" anchorCtr="0" upright="1">
                          <a:noAutofit/>
                        </wps:bodyPr>
                      </wps:wsp>
                      <wps:wsp>
                        <wps:cNvPr id="13" name="Rectangle 114"/>
                        <wps:cNvSpPr>
                          <a:spLocks noChangeArrowheads="1"/>
                        </wps:cNvSpPr>
                        <wps:spPr bwMode="auto">
                          <a:xfrm>
                            <a:off x="4275700" y="360919"/>
                            <a:ext cx="685800" cy="247713"/>
                          </a:xfrm>
                          <a:prstGeom prst="rect">
                            <a:avLst/>
                          </a:prstGeom>
                          <a:solidFill>
                            <a:schemeClr val="lt1">
                              <a:lumMod val="100000"/>
                              <a:lumOff val="0"/>
                            </a:schemeClr>
                          </a:solidFill>
                          <a:ln w="22225">
                            <a:solidFill>
                              <a:schemeClr val="dk1">
                                <a:lumMod val="100000"/>
                                <a:lumOff val="0"/>
                              </a:schemeClr>
                            </a:solidFill>
                            <a:miter lim="800000"/>
                            <a:headEnd/>
                            <a:tailEnd/>
                          </a:ln>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beacon</w:t>
                              </w:r>
                            </w:p>
                          </w:txbxContent>
                        </wps:txbx>
                        <wps:bodyPr rot="0" vert="horz" wrap="square" lIns="0" tIns="0" rIns="0" bIns="0" anchor="t" anchorCtr="0" upright="1">
                          <a:noAutofit/>
                        </wps:bodyPr>
                      </wps:wsp>
                      <wps:wsp>
                        <wps:cNvPr id="14" name="Straight Connector 115"/>
                        <wps:cNvCnPr>
                          <a:cxnSpLocks noChangeShapeType="1"/>
                        </wps:cNvCnPr>
                        <wps:spPr bwMode="auto">
                          <a:xfrm flipV="1">
                            <a:off x="514300" y="161908"/>
                            <a:ext cx="0" cy="1037254"/>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Straight Connector 116"/>
                        <wps:cNvCnPr>
                          <a:cxnSpLocks noChangeShapeType="1"/>
                        </wps:cNvCnPr>
                        <wps:spPr bwMode="auto">
                          <a:xfrm flipV="1">
                            <a:off x="4275700" y="170409"/>
                            <a:ext cx="0" cy="1028754"/>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Rectangle 117"/>
                        <wps:cNvSpPr>
                          <a:spLocks noChangeArrowheads="1"/>
                        </wps:cNvSpPr>
                        <wps:spPr bwMode="auto">
                          <a:xfrm>
                            <a:off x="285700" y="641933"/>
                            <a:ext cx="1095400" cy="247713"/>
                          </a:xfrm>
                          <a:prstGeom prst="rect">
                            <a:avLst/>
                          </a:prstGeom>
                          <a:solidFill>
                            <a:schemeClr val="lt1">
                              <a:lumMod val="100000"/>
                              <a:lumOff val="0"/>
                            </a:schemeClr>
                          </a:solidFill>
                          <a:ln w="22225">
                            <a:solidFill>
                              <a:schemeClr val="dk1">
                                <a:lumMod val="100000"/>
                                <a:lumOff val="0"/>
                              </a:schemeClr>
                            </a:solidFill>
                            <a:miter lim="800000"/>
                            <a:headEnd/>
                            <a:tailEnd/>
                          </a:ln>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CPU run</w:t>
                              </w:r>
                            </w:p>
                          </w:txbxContent>
                        </wps:txbx>
                        <wps:bodyPr rot="0" vert="horz" wrap="square" lIns="0" tIns="0" rIns="0" bIns="0" anchor="t" anchorCtr="0" upright="1">
                          <a:noAutofit/>
                        </wps:bodyPr>
                      </wps:wsp>
                      <wps:wsp>
                        <wps:cNvPr id="17" name="Rectangle 118"/>
                        <wps:cNvSpPr>
                          <a:spLocks noChangeArrowheads="1"/>
                        </wps:cNvSpPr>
                        <wps:spPr bwMode="auto">
                          <a:xfrm>
                            <a:off x="3914700" y="641933"/>
                            <a:ext cx="1161100" cy="247713"/>
                          </a:xfrm>
                          <a:prstGeom prst="rect">
                            <a:avLst/>
                          </a:prstGeom>
                          <a:solidFill>
                            <a:schemeClr val="lt1">
                              <a:lumMod val="100000"/>
                              <a:lumOff val="0"/>
                            </a:schemeClr>
                          </a:solidFill>
                          <a:ln w="22225">
                            <a:solidFill>
                              <a:schemeClr val="dk1">
                                <a:lumMod val="100000"/>
                                <a:lumOff val="0"/>
                              </a:schemeClr>
                            </a:solidFill>
                            <a:miter lim="800000"/>
                            <a:headEnd/>
                            <a:tailEnd/>
                          </a:ln>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CPU run</w:t>
                              </w:r>
                            </w:p>
                          </w:txbxContent>
                        </wps:txbx>
                        <wps:bodyPr rot="0" vert="horz" wrap="square" lIns="0" tIns="0" rIns="0" bIns="0" anchor="t" anchorCtr="0" upright="1">
                          <a:noAutofit/>
                        </wps:bodyPr>
                      </wps:wsp>
                      <wps:wsp>
                        <wps:cNvPr id="18" name="Rectangle 119"/>
                        <wps:cNvSpPr>
                          <a:spLocks noChangeArrowheads="1"/>
                        </wps:cNvSpPr>
                        <wps:spPr bwMode="auto">
                          <a:xfrm>
                            <a:off x="3214600" y="641933"/>
                            <a:ext cx="683600" cy="247713"/>
                          </a:xfrm>
                          <a:prstGeom prst="rect">
                            <a:avLst/>
                          </a:prstGeom>
                          <a:solidFill>
                            <a:schemeClr val="lt1">
                              <a:lumMod val="100000"/>
                              <a:lumOff val="0"/>
                            </a:schemeClr>
                          </a:solidFill>
                          <a:ln w="22225">
                            <a:solidFill>
                              <a:schemeClr val="dk1">
                                <a:lumMod val="100000"/>
                                <a:lumOff val="0"/>
                              </a:schemeClr>
                            </a:solidFill>
                            <a:miter lim="800000"/>
                            <a:headEnd/>
                            <a:tailEnd/>
                          </a:ln>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SC pwr up</w:t>
                              </w:r>
                            </w:p>
                          </w:txbxContent>
                        </wps:txbx>
                        <wps:bodyPr rot="0" vert="horz" wrap="square" lIns="0" tIns="0" rIns="0" bIns="0" anchor="t" anchorCtr="0" upright="1">
                          <a:noAutofit/>
                        </wps:bodyPr>
                      </wps:wsp>
                      <wps:wsp>
                        <wps:cNvPr id="19" name="Straight Connector 120"/>
                        <wps:cNvCnPr>
                          <a:cxnSpLocks noChangeShapeType="1"/>
                        </wps:cNvCnPr>
                        <wps:spPr bwMode="auto">
                          <a:xfrm flipV="1">
                            <a:off x="1381100" y="957250"/>
                            <a:ext cx="0" cy="241913"/>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Straight Connector 121"/>
                        <wps:cNvCnPr>
                          <a:cxnSpLocks noChangeShapeType="1"/>
                        </wps:cNvCnPr>
                        <wps:spPr bwMode="auto">
                          <a:xfrm flipH="1">
                            <a:off x="514300" y="1052555"/>
                            <a:ext cx="866800" cy="0"/>
                          </a:xfrm>
                          <a:prstGeom prst="line">
                            <a:avLst/>
                          </a:prstGeom>
                          <a:noFill/>
                          <a:ln w="12700">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1" name="Straight Connector 122"/>
                        <wps:cNvCnPr>
                          <a:cxnSpLocks noChangeShapeType="1"/>
                        </wps:cNvCnPr>
                        <wps:spPr bwMode="auto">
                          <a:xfrm flipV="1">
                            <a:off x="3215300" y="951250"/>
                            <a:ext cx="0" cy="241313"/>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Straight Connector 123"/>
                        <wps:cNvCnPr>
                          <a:cxnSpLocks noChangeShapeType="1"/>
                        </wps:cNvCnPr>
                        <wps:spPr bwMode="auto">
                          <a:xfrm flipH="1">
                            <a:off x="1381100" y="1046455"/>
                            <a:ext cx="1833500" cy="0"/>
                          </a:xfrm>
                          <a:prstGeom prst="line">
                            <a:avLst/>
                          </a:prstGeom>
                          <a:noFill/>
                          <a:ln w="12700">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3" name="Straight Connector 124"/>
                        <wps:cNvCnPr>
                          <a:cxnSpLocks noChangeShapeType="1"/>
                        </wps:cNvCnPr>
                        <wps:spPr bwMode="auto">
                          <a:xfrm flipV="1">
                            <a:off x="3898800" y="957250"/>
                            <a:ext cx="0" cy="241313"/>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Straight Connector 125"/>
                        <wps:cNvCnPr>
                          <a:cxnSpLocks noChangeShapeType="1"/>
                        </wps:cNvCnPr>
                        <wps:spPr bwMode="auto">
                          <a:xfrm flipH="1">
                            <a:off x="3214600" y="1052555"/>
                            <a:ext cx="683600" cy="0"/>
                          </a:xfrm>
                          <a:prstGeom prst="line">
                            <a:avLst/>
                          </a:prstGeom>
                          <a:noFill/>
                          <a:ln w="12700">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 name="Straight Connector 126"/>
                        <wps:cNvCnPr>
                          <a:cxnSpLocks noChangeShapeType="1"/>
                        </wps:cNvCnPr>
                        <wps:spPr bwMode="auto">
                          <a:xfrm flipH="1">
                            <a:off x="514300" y="230412"/>
                            <a:ext cx="3761400" cy="0"/>
                          </a:xfrm>
                          <a:prstGeom prst="line">
                            <a:avLst/>
                          </a:prstGeom>
                          <a:noFill/>
                          <a:ln w="12700">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6" name="Rectangle 127"/>
                        <wps:cNvSpPr>
                          <a:spLocks noChangeArrowheads="1"/>
                        </wps:cNvSpPr>
                        <wps:spPr bwMode="auto">
                          <a:xfrm>
                            <a:off x="2162100" y="113306"/>
                            <a:ext cx="176200" cy="247613"/>
                          </a:xfrm>
                          <a:prstGeom prst="rect">
                            <a:avLst/>
                          </a:prstGeom>
                          <a:solidFill>
                            <a:schemeClr val="lt1">
                              <a:lumMod val="100000"/>
                              <a:lumOff val="0"/>
                            </a:schemeClr>
                          </a:solidFill>
                          <a:ln>
                            <a:noFill/>
                          </a:ln>
                          <a:extLst>
                            <a:ext uri="{91240B29-F687-4F45-9708-019B960494DF}">
                              <a14:hiddenLine xmlns:a14="http://schemas.microsoft.com/office/drawing/2010/main" w="22225">
                                <a:solidFill>
                                  <a:srgbClr val="000000"/>
                                </a:solidFill>
                                <a:miter lim="800000"/>
                                <a:headEnd/>
                                <a:tailEnd/>
                              </a14:hiddenLine>
                            </a:ext>
                          </a:extLst>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D</w:t>
                              </w:r>
                            </w:p>
                          </w:txbxContent>
                        </wps:txbx>
                        <wps:bodyPr rot="0" vert="horz" wrap="square" lIns="0" tIns="0" rIns="0" bIns="0" anchor="t" anchorCtr="0" upright="1">
                          <a:noAutofit/>
                        </wps:bodyPr>
                      </wps:wsp>
                      <wps:wsp>
                        <wps:cNvPr id="27" name="Rectangle 128"/>
                        <wps:cNvSpPr>
                          <a:spLocks noChangeArrowheads="1"/>
                        </wps:cNvSpPr>
                        <wps:spPr bwMode="auto">
                          <a:xfrm>
                            <a:off x="846700" y="945749"/>
                            <a:ext cx="175900" cy="247713"/>
                          </a:xfrm>
                          <a:prstGeom prst="rect">
                            <a:avLst/>
                          </a:prstGeom>
                          <a:solidFill>
                            <a:schemeClr val="lt1">
                              <a:lumMod val="100000"/>
                              <a:lumOff val="0"/>
                            </a:schemeClr>
                          </a:solidFill>
                          <a:ln>
                            <a:noFill/>
                          </a:ln>
                          <a:extLst>
                            <a:ext uri="{91240B29-F687-4F45-9708-019B960494DF}">
                              <a14:hiddenLine xmlns:a14="http://schemas.microsoft.com/office/drawing/2010/main" w="22225">
                                <a:solidFill>
                                  <a:srgbClr val="000000"/>
                                </a:solidFill>
                                <a:miter lim="800000"/>
                                <a:headEnd/>
                                <a:tailEnd/>
                              </a14:hiddenLine>
                            </a:ext>
                          </a:extLst>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W</w:t>
                              </w:r>
                            </w:p>
                          </w:txbxContent>
                        </wps:txbx>
                        <wps:bodyPr rot="0" vert="horz" wrap="square" lIns="0" tIns="0" rIns="0" bIns="0" anchor="t" anchorCtr="0" upright="1">
                          <a:noAutofit/>
                        </wps:bodyPr>
                      </wps:wsp>
                      <wps:wsp>
                        <wps:cNvPr id="28" name="Rectangle 129"/>
                        <wps:cNvSpPr>
                          <a:spLocks noChangeArrowheads="1"/>
                        </wps:cNvSpPr>
                        <wps:spPr bwMode="auto">
                          <a:xfrm>
                            <a:off x="1857300" y="927548"/>
                            <a:ext cx="790600" cy="247713"/>
                          </a:xfrm>
                          <a:prstGeom prst="rect">
                            <a:avLst/>
                          </a:prstGeom>
                          <a:solidFill>
                            <a:schemeClr val="lt1">
                              <a:lumMod val="100000"/>
                              <a:lumOff val="0"/>
                            </a:schemeClr>
                          </a:solidFill>
                          <a:ln>
                            <a:noFill/>
                          </a:ln>
                          <a:extLst>
                            <a:ext uri="{91240B29-F687-4F45-9708-019B960494DF}">
                              <a14:hiddenLine xmlns:a14="http://schemas.microsoft.com/office/drawing/2010/main" w="22225">
                                <a:solidFill>
                                  <a:srgbClr val="000000"/>
                                </a:solidFill>
                                <a:miter lim="800000"/>
                                <a:headEnd/>
                                <a:tailEnd/>
                              </a14:hiddenLine>
                            </a:ext>
                          </a:extLst>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S= D-W-P-B</w:t>
                              </w:r>
                            </w:p>
                          </w:txbxContent>
                        </wps:txbx>
                        <wps:bodyPr rot="0" vert="horz" wrap="square" lIns="0" tIns="0" rIns="0" bIns="0" anchor="t" anchorCtr="0" upright="1">
                          <a:noAutofit/>
                        </wps:bodyPr>
                      </wps:wsp>
                      <wps:wsp>
                        <wps:cNvPr id="29" name="Rectangle 130"/>
                        <wps:cNvSpPr>
                          <a:spLocks noChangeArrowheads="1"/>
                        </wps:cNvSpPr>
                        <wps:spPr bwMode="auto">
                          <a:xfrm>
                            <a:off x="3466100" y="933349"/>
                            <a:ext cx="175900" cy="247613"/>
                          </a:xfrm>
                          <a:prstGeom prst="rect">
                            <a:avLst/>
                          </a:prstGeom>
                          <a:solidFill>
                            <a:schemeClr val="lt1">
                              <a:lumMod val="100000"/>
                              <a:lumOff val="0"/>
                            </a:schemeClr>
                          </a:solidFill>
                          <a:ln>
                            <a:noFill/>
                          </a:ln>
                          <a:extLst>
                            <a:ext uri="{91240B29-F687-4F45-9708-019B960494DF}">
                              <a14:hiddenLine xmlns:a14="http://schemas.microsoft.com/office/drawing/2010/main" w="22225">
                                <a:solidFill>
                                  <a:srgbClr val="000000"/>
                                </a:solidFill>
                                <a:miter lim="800000"/>
                                <a:headEnd/>
                                <a:tailEnd/>
                              </a14:hiddenLine>
                            </a:ext>
                          </a:extLst>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P</w:t>
                              </w:r>
                            </w:p>
                          </w:txbxContent>
                        </wps:txbx>
                        <wps:bodyPr rot="0" vert="horz" wrap="square" lIns="0" tIns="0" rIns="0" bIns="0" anchor="t" anchorCtr="0" upright="1">
                          <a:noAutofit/>
                        </wps:bodyPr>
                      </wps:wsp>
                      <wps:wsp>
                        <wps:cNvPr id="30" name="Straight Connector 131"/>
                        <wps:cNvCnPr>
                          <a:cxnSpLocks noChangeShapeType="1"/>
                        </wps:cNvCnPr>
                        <wps:spPr bwMode="auto">
                          <a:xfrm flipH="1">
                            <a:off x="3898200" y="1052555"/>
                            <a:ext cx="377500" cy="0"/>
                          </a:xfrm>
                          <a:prstGeom prst="line">
                            <a:avLst/>
                          </a:prstGeom>
                          <a:noFill/>
                          <a:ln w="12700">
                            <a:solidFill>
                              <a:schemeClr val="tx1">
                                <a:lumMod val="100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1" name="Rectangle 132"/>
                        <wps:cNvSpPr>
                          <a:spLocks noChangeArrowheads="1"/>
                        </wps:cNvSpPr>
                        <wps:spPr bwMode="auto">
                          <a:xfrm>
                            <a:off x="4004200" y="942149"/>
                            <a:ext cx="175900" cy="247713"/>
                          </a:xfrm>
                          <a:prstGeom prst="rect">
                            <a:avLst/>
                          </a:prstGeom>
                          <a:solidFill>
                            <a:schemeClr val="lt1">
                              <a:lumMod val="100000"/>
                              <a:lumOff val="0"/>
                            </a:schemeClr>
                          </a:solidFill>
                          <a:ln>
                            <a:noFill/>
                          </a:ln>
                          <a:extLst>
                            <a:ext uri="{91240B29-F687-4F45-9708-019B960494DF}">
                              <a14:hiddenLine xmlns:a14="http://schemas.microsoft.com/office/drawing/2010/main" w="22225">
                                <a:solidFill>
                                  <a:srgbClr val="000000"/>
                                </a:solidFill>
                                <a:miter lim="800000"/>
                                <a:headEnd/>
                                <a:tailEnd/>
                              </a14:hiddenLine>
                            </a:ext>
                          </a:extLst>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B</w:t>
                              </w:r>
                            </w:p>
                          </w:txbxContent>
                        </wps:txbx>
                        <wps:bodyPr rot="0" vert="horz" wrap="square" lIns="0" tIns="0" rIns="0" bIns="0" anchor="t" anchorCtr="0" upright="1">
                          <a:noAutofit/>
                        </wps:bodyPr>
                      </wps:wsp>
                      <wps:wsp>
                        <wps:cNvPr id="32" name="Rectangle 133"/>
                        <wps:cNvSpPr>
                          <a:spLocks noChangeArrowheads="1"/>
                        </wps:cNvSpPr>
                        <wps:spPr bwMode="auto">
                          <a:xfrm>
                            <a:off x="1913500" y="641933"/>
                            <a:ext cx="683300" cy="247713"/>
                          </a:xfrm>
                          <a:prstGeom prst="rect">
                            <a:avLst/>
                          </a:prstGeom>
                          <a:solidFill>
                            <a:schemeClr val="lt1">
                              <a:lumMod val="100000"/>
                              <a:lumOff val="0"/>
                            </a:schemeClr>
                          </a:solidFill>
                          <a:ln>
                            <a:noFill/>
                          </a:ln>
                          <a:extLst>
                            <a:ext uri="{91240B29-F687-4F45-9708-019B960494DF}">
                              <a14:hiddenLine xmlns:a14="http://schemas.microsoft.com/office/drawing/2010/main" w="22225">
                                <a:solidFill>
                                  <a:srgbClr val="000000"/>
                                </a:solidFill>
                                <a:miter lim="800000"/>
                                <a:headEnd/>
                                <a:tailEnd/>
                              </a14:hiddenLine>
                            </a:ext>
                          </a:extLst>
                        </wps:spPr>
                        <wps:txbx>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Sleep</w:t>
                              </w:r>
                            </w:p>
                          </w:txbxContent>
                        </wps:txbx>
                        <wps:bodyPr rot="0" vert="horz" wrap="square" lIns="0" tIns="0" rIns="0" bIns="0" anchor="t" anchorCtr="0" upright="1">
                          <a:noAutofit/>
                        </wps:bodyPr>
                      </wps:wsp>
                    </wpc:wpc>
                  </a:graphicData>
                </a:graphic>
              </wp:inline>
            </w:drawing>
          </mc:Choice>
          <mc:Fallback>
            <w:pict>
              <v:group id="Canvas 33" o:spid="_x0000_s1088" editas="canvas" style="width:6in;height:113.25pt;mso-position-horizontal-relative:char;mso-position-vertical-relative:line" coordsize="54864,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">
                <v:shape id="_x0000_s1089" type="#_x0000_t75" style="position:absolute;width:54864;height:14382;visibility:visible;mso-wrap-style:square">
                  <v:fill o:detectmouseclick="t"/>
                  <v:path o:connecttype="none"/>
                </v:shape>
                <v:line id="Straight Connector 112" o:spid="_x0000_s1090" style="position:absolute;visibility:visible;mso-wrap-style:square" from="2095,6086" to="51339,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rect id="Rectangle 113" o:spid="_x0000_s1091" style="position:absolute;left:5143;top:3619;width:685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FpsIA&#10;AADbAAAADwAAAGRycy9kb3ducmV2LnhtbERPTWvCQBC9C/6HZYTemo0ioUTXIMHS3kptKR7H7JiE&#10;ZGfj7lZjf323UPA2j/c562I0vbiQ861lBfMkBUFcWd1yreDz4/nxCYQPyBp7y6TgRh6KzXSyxlzb&#10;K7/TZR9qEUPY56igCWHIpfRVQwZ9YgfiyJ2sMxgidLXUDq8x3PRykaaZNNhybGhwoLKhqtt/GwWY&#10;dS+VWy677Dz48uvt2N0OPzulHmbjdgUi0Bju4n/3q47zF/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WmwgAAANsAAAAPAAAAAAAAAAAAAAAAAJgCAABkcnMvZG93&#10;bnJldi54bWxQSwUGAAAAAAQABAD1AAAAhwMAAAAA&#10;" fillcolor="white [3201]" strokecolor="black [3200]" strokeweight="1.75pt">
                  <v:textbox inset="0,0,0,0">
                    <w:txbxContent>
                      <w:p w:rsidR="005175E3" w:rsidRDefault="005175E3" w:rsidP="00ED5060">
                        <w:pPr>
                          <w:jc w:val="center"/>
                        </w:pPr>
                        <w:r>
                          <w:t>beacon</w:t>
                        </w:r>
                      </w:p>
                    </w:txbxContent>
                  </v:textbox>
                </v:rect>
                <v:rect id="Rectangle 114" o:spid="_x0000_s1092" style="position:absolute;left:42757;top:3609;width:685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gPcIA&#10;AADbAAAADwAAAGRycy9kb3ducmV2LnhtbERPS2vCQBC+F/oflil4002rhBLdhCIt9SY+KD1Os2MS&#10;kp1Nd7ca/fWuIPQ2H99zFsVgOnEk5xvLCp4nCQji0uqGKwX73cf4FYQPyBo7y6TgTB6K/PFhgZm2&#10;J97QcRsqEUPYZ6igDqHPpPRlTQb9xPbEkTtYZzBE6CqpHZ5iuOnkS5Kk0mDDsaHGnpY1le32zyjA&#10;tP0s3WzWpr+9X36tf9rz9+VdqdHT8DYHEWgI/+K7e6Xj/CncfokH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6A9wgAAANsAAAAPAAAAAAAAAAAAAAAAAJgCAABkcnMvZG93&#10;bnJldi54bWxQSwUGAAAAAAQABAD1AAAAhwMAAAAA&#10;" fillcolor="white [3201]" strokecolor="black [3200]"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beacon</w:t>
                        </w:r>
                      </w:p>
                    </w:txbxContent>
                  </v:textbox>
                </v:rect>
                <v:line id="Straight Connector 115" o:spid="_x0000_s1093" style="position:absolute;flip:y;visibility:visible;mso-wrap-style:square" from="5143,1619" to="5143,1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Mh8EAAADbAAAADwAAAGRycy9kb3ducmV2LnhtbERPS4vCMBC+C/sfwix403RldddqlEVY&#10;EFHB6sXb0Ewf2ExqE7X+eyMI3ubje8503ppKXKlxpWUFX/0IBHFqdcm5gsP+v/cLwnlkjZVlUnAn&#10;B/PZR2eKsbY33tE18bkIIexiVFB4X8dSurQgg65va+LAZbYx6ANscqkbvIVwU8lBFI2kwZJDQ4E1&#10;LQpKT8nFKFjtx9livdps7+583FL2E+2GyUGp7mf7NwHhqfVv8cu91GH+Nzx/C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oyHwQAAANsAAAAPAAAAAAAAAAAAAAAA&#10;AKECAABkcnMvZG93bnJldi54bWxQSwUGAAAAAAQABAD5AAAAjwMAAAAA&#10;" strokecolor="black [3213]" strokeweight="1pt"/>
                <v:line id="Straight Connector 116" o:spid="_x0000_s1094" style="position:absolute;flip:y;visibility:visible;mso-wrap-style:square" from="42757,1704" to="42757,1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rect id="Rectangle 117" o:spid="_x0000_s1095" style="position:absolute;left:2857;top:6419;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DpcEA&#10;AADbAAAADwAAAGRycy9kb3ducmV2LnhtbERPTWvCQBC9C/6HZQRvzUaRUFJXEbHoTbRSepxmxyQk&#10;O5vurhr99d1Cwds83ufMl71pxZWcry0rmCQpCOLC6ppLBaeP95dXED4ga2wtk4I7eVguhoM55tre&#10;+EDXYyhFDGGfo4IqhC6X0hcVGfSJ7Ygjd7bOYIjQlVI7vMVw08ppmmbSYM2xocKO1hUVzfFiFGDW&#10;bAs3mzXZT+fXn/vv5v712Cg1HvWrNxCB+vAU/7t3Os7P4O+Xe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MA6XBAAAA2wAAAA8AAAAAAAAAAAAAAAAAmAIAAGRycy9kb3du&#10;cmV2LnhtbFBLBQYAAAAABAAEAPUAAACGAwAAAAA=&#10;" fillcolor="white [3201]" strokecolor="black [3200]"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CPU run</w:t>
                        </w:r>
                      </w:p>
                    </w:txbxContent>
                  </v:textbox>
                </v:rect>
                <v:rect id="Rectangle 118" o:spid="_x0000_s1096" style="position:absolute;left:39147;top:6419;width:1161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mPsIA&#10;AADbAAAADwAAAGRycy9kb3ducmV2LnhtbERPS2vCQBC+F/oflil4qxtF0hJdRUSpN/FB8ThmxyQk&#10;Oxt3txr99W6h0Nt8fM+ZzDrTiCs5X1lWMOgnIIhzqysuFBz2q/dPED4ga2wsk4I7eZhNX18mmGl7&#10;4y1dd6EQMYR9hgrKENpMSp+XZND3bUscubN1BkOErpDa4S2Gm0YOkySVBiuODSW2tCgpr3c/RgGm&#10;9VfuRqM6vbR+8b051ffjY6lU762bj0EE6sK/+M+91nH+B/z+Eg+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KY+wgAAANsAAAAPAAAAAAAAAAAAAAAAAJgCAABkcnMvZG93&#10;bnJldi54bWxQSwUGAAAAAAQABAD1AAAAhwMAAAAA&#10;" fillcolor="white [3201]" strokecolor="black [3200]"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CPU run</w:t>
                        </w:r>
                      </w:p>
                    </w:txbxContent>
                  </v:textbox>
                </v:rect>
                <v:rect id="Rectangle 119" o:spid="_x0000_s1097" style="position:absolute;left:32146;top:6419;width:683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yTMQA&#10;AADbAAAADwAAAGRycy9kb3ducmV2LnhtbESPQWvCQBCF7wX/wzJCb3XTIkGiqxSx2FupinicZqdJ&#10;SHY27q4a++s7h0JvM7w3732zWA2uU1cKsfFs4HmSgSIuvW24MnDYvz3NQMWEbLHzTAbuFGG1HD0s&#10;sLD+xp903aVKSQjHAg3UKfWF1rGsyWGc+J5YtG8fHCZZQ6VtwJuEu06/ZFmuHTYsDTX2tK6pbHcX&#10;ZwDzdluG6bTNz31cHz++2vvpZ2PM43h4nYNKNKR/89/1uxV8gZV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MkzEAAAA2wAAAA8AAAAAAAAAAAAAAAAAmAIAAGRycy9k&#10;b3ducmV2LnhtbFBLBQYAAAAABAAEAPUAAACJAwAAAAA=&#10;" fillcolor="white [3201]" strokecolor="black [3200]"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SC pwr up</w:t>
                        </w:r>
                      </w:p>
                    </w:txbxContent>
                  </v:textbox>
                </v:rect>
                <v:line id="Straight Connector 120" o:spid="_x0000_s1098" style="position:absolute;flip:y;visibility:visible;mso-wrap-style:square" from="13811,9572" to="13811,1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jGcMAAADbAAAADwAAAGRycy9kb3ducmV2LnhtbERPS2vCQBC+F/wPywi91Y2FthpdRQSh&#10;SBswycXbkJ08MDubZldN/n23UPA2H99z1tvBtOJGvWssK5jPIhDEhdUNVwry7PCyAOE8ssbWMikY&#10;ycF2M3laY6ztnU90S30lQgi7GBXU3nexlK6oyaCb2Y44cKXtDfoA+0rqHu8h3LTyNYrepcGGQ0ON&#10;He1rKi7p1Sg4Zsty/3X8Tkb3c06o/IhOb2mu1PN02K1AeBr8Q/zv/tRh/hL+fgk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IxnDAAAA2wAAAA8AAAAAAAAAAAAA&#10;AAAAoQIAAGRycy9kb3ducmV2LnhtbFBLBQYAAAAABAAEAPkAAACRAwAAAAA=&#10;" strokecolor="black [3213]" strokeweight="1pt"/>
                <v:line id="Straight Connector 121" o:spid="_x0000_s1099" style="position:absolute;flip:x;visibility:visible;mso-wrap-style:square" from="5143,10525" to="13811,1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PAkMEAAADbAAAADwAAAGRycy9kb3ducmV2LnhtbERPz2vCMBS+D/wfwhN2m6kOhlTTUl0H&#10;gw2k6sXbs3m2xeYlNJnW/345DHb8+H6v89H04kaD7ywrmM8SEMS11R03Co6Hj5clCB+QNfaWScGD&#10;POTZ5GmNqbZ3rui2D42IIexTVNCG4FIpfd2SQT+zjjhyFzsYDBEOjdQD3mO46eUiSd6kwY5jQ4uO&#10;ti3V1/2PUbArpHs/oTsXj+qLvquuLF83pVLP07FYgQg0hn/xn/tTK1jE9fF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E8CQwQAAANsAAAAPAAAAAAAAAAAAAAAA&#10;AKECAABkcnMvZG93bnJldi54bWxQSwUGAAAAAAQABAD5AAAAjwMAAAAA&#10;" strokecolor="black [3213]" strokeweight="1pt">
                  <v:stroke startarrow="open" endarrow="open"/>
                </v:line>
                <v:line id="Straight Connector 122" o:spid="_x0000_s1100" style="position:absolute;flip:y;visibility:visible;mso-wrap-style:square" from="32153,9512" to="32153,1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HlosMAAADbAAAADwAAAGRycy9kb3ducmV2LnhtbESPT4vCMBTE74LfITxhb5oqqGs1iggL&#10;Iqtg9eLt0bz+wealNlmt394Iwh6HmfkNs1i1phJ3alxpWcFwEIEgTq0uOVdwPv30v0E4j6yxskwK&#10;nuRgtex2Fhhr++Aj3ROfiwBhF6OCwvs6ltKlBRl0A1sTBy+zjUEfZJNL3eAjwE0lR1E0kQZLDgsF&#10;1rQpKL0mf0bB7jTLNr+7/eHpbpcDZdPoOE7OSn312vUchKfW/4c/7a1WMBrC+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R5aLDAAAA2wAAAA8AAAAAAAAAAAAA&#10;AAAAoQIAAGRycy9kb3ducmV2LnhtbFBLBQYAAAAABAAEAPkAAACRAwAAAAA=&#10;" strokecolor="black [3213]" strokeweight="1pt"/>
                <v:line id="Straight Connector 123" o:spid="_x0000_s1101" style="position:absolute;flip:x;visibility:visible;mso-wrap-style:square" from="13811,10464" to="32146,10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37fMQAAADbAAAADwAAAGRycy9kb3ducmV2LnhtbESPQWvCQBSE70L/w/KE3nRjClJSV0nb&#10;FAoWSqKX3p7ZZxKafbtktxr/fVcQPA4z8w2z2oymFycafGdZwWKegCCure64UbDffcyeQfiArLG3&#10;TAou5GGzfpisMNP2zCWdqtCICGGfoYI2BJdJ6euWDPq5dcTRO9rBYIhyaKQe8BzhppdpkiylwY7j&#10;QouO3lqqf6s/o+A7l+79B90hv5Rb+iq7onh6LZR6nI75C4hAY7iHb+1PrSBN4fol/g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ft8xAAAANsAAAAPAAAAAAAAAAAA&#10;AAAAAKECAABkcnMvZG93bnJldi54bWxQSwUGAAAAAAQABAD5AAAAkgMAAAAA&#10;" strokecolor="black [3213]" strokeweight="1pt">
                  <v:stroke startarrow="open" endarrow="open"/>
                </v:line>
                <v:line id="Straight Connector 124" o:spid="_x0000_s1102" style="position:absolute;flip:y;visibility:visible;mso-wrap-style:square" from="38988,9572" to="38988,11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eTsYAAADbAAAADwAAAGRycy9kb3ducmV2LnhtbESPW2vCQBSE3wv+h+UIvjWbWnoxuooI&#10;hRKqYMxL3w7ZkwvNno3Z1cR/3xUKfRxm5htmtRlNK67Uu8aygqcoBkFcWN1wpSA/fTy+g3AeWWNr&#10;mRTcyMFmPXlYYaLtwEe6Zr4SAcIuQQW1910ipStqMugi2xEHr7S9QR9kX0nd4xDgppXzOH6VBhsO&#10;CzV2tKup+MkuRkF6WpS7r3R/uLnz94HKt/j4kuVKzabjdgnC0+j/w3/tT61g/gz3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P3k7GAAAA2wAAAA8AAAAAAAAA&#10;AAAAAAAAoQIAAGRycy9kb3ducmV2LnhtbFBLBQYAAAAABAAEAPkAAACUAwAAAAA=&#10;" strokecolor="black [3213]" strokeweight="1pt"/>
                <v:line id="Straight Connector 125" o:spid="_x0000_s1103" style="position:absolute;flip:x;visibility:visible;mso-wrap-style:square" from="32146,10525" to="38982,1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jGk8QAAADbAAAADwAAAGRycy9kb3ducmV2LnhtbESPQWvCQBSE74L/YXlCb3VTW0RSV0nb&#10;FAoKkuilt2f2mYRm3y7ZrcZ/3xUKHoeZ+YZZrgfTiTP1vrWs4GmagCCurG65VnDYfz4uQPiArLGz&#10;TAqu5GG9Go+WmGp74YLOZahFhLBPUUETgkul9FVDBv3UOuLonWxvMETZ11L3eIlw08lZksylwZbj&#10;QoOO3huqfspfo2CXSffxje6YXYsNbYs2z5/fcqUeJkP2CiLQEO7h//aXVjB7g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MaTxAAAANsAAAAPAAAAAAAAAAAA&#10;AAAAAKECAABkcnMvZG93bnJldi54bWxQSwUGAAAAAAQABAD5AAAAkgMAAAAA&#10;" strokecolor="black [3213]" strokeweight="1pt">
                  <v:stroke startarrow="open" endarrow="open"/>
                </v:line>
                <v:line id="Straight Connector 126" o:spid="_x0000_s1104" style="position:absolute;flip:x;visibility:visible;mso-wrap-style:square" from="5143,2304" to="42757,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RjCMQAAADbAAAADwAAAGRycy9kb3ducmV2LnhtbESPQWvCQBSE74L/YXlCb3VTS0VSV0nb&#10;FAoKkuilt2f2mYRm3y7ZrcZ/3xUKHoeZ+YZZrgfTiTP1vrWs4GmagCCurG65VnDYfz4uQPiArLGz&#10;TAqu5GG9Go+WmGp74YLOZahFhLBPUUETgkul9FVDBv3UOuLonWxvMETZ11L3eIlw08lZksylwZbj&#10;QoOO3huqfspfo2CXSffxje6YXYsNbYs2z5/fcqUeJkP2CiLQEO7h//aXVjB7g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MIxAAAANsAAAAPAAAAAAAAAAAA&#10;AAAAAKECAABkcnMvZG93bnJldi54bWxQSwUGAAAAAAQABAD5AAAAkgMAAAAA&#10;" strokecolor="black [3213]" strokeweight="1pt">
                  <v:stroke startarrow="open" endarrow="open"/>
                </v:line>
                <v:rect id="Rectangle 127" o:spid="_x0000_s1105" style="position:absolute;left:21621;top:1133;width:176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yjsQA&#10;AADbAAAADwAAAGRycy9kb3ducmV2LnhtbESPwWrDMBBE74H+g9hCb7FcF0LiRAmhkLotucTxByzW&#10;xjaxVo6lKu7fV4VCj8PMvGE2u8n0ItDoOssKnpMUBHFtdceNgup8mC9BOI+ssbdMCr7JwW77MNtg&#10;ru2dTxRK34gIYZejgtb7IZfS1S0ZdIkdiKN3saNBH+XYSD3iPcJNL7M0XUiDHceFFgd6bam+ll9G&#10;QfEZTli9FLeP4biy5SqEcv8mlXp6nPZrEJ4m/x/+a79rBdk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Z8o7EAAAA2wAAAA8AAAAAAAAAAAAAAAAAmAIAAGRycy9k&#10;b3ducmV2LnhtbFBLBQYAAAAABAAEAPUAAACJAwAAAAA=&#10;" fillcolor="white [3201]" stroked="f"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D</w:t>
                        </w:r>
                      </w:p>
                    </w:txbxContent>
                  </v:textbox>
                </v:rect>
                <v:rect id="Rectangle 128" o:spid="_x0000_s1106" style="position:absolute;left:8467;top:9457;width:175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XFcMA&#10;AADbAAAADwAAAGRycy9kb3ducmV2LnhtbESP3WrCQBSE74W+w3IK3ummClpTVxHB+kNvTH2AQ/aY&#10;BLNn0+x2jW/vCoKXw8x8w8yXnalFoNZVlhV8DBMQxLnVFRcKTr+bwScI55E11pZJwY0cLBdvvTmm&#10;2l75SCHzhYgQdikqKL1vUildXpJBN7QNcfTOtjXoo2wLqVu8Rrip5ShJJtJgxXGhxIbWJeWX7N8o&#10;2B7CEU/j7d+++ZnZbBZCtvqWSvXfu9UXCE+df4Wf7Z1WMJrC40v8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XFcMAAADbAAAADwAAAAAAAAAAAAAAAACYAgAAZHJzL2Rv&#10;d25yZXYueG1sUEsFBgAAAAAEAAQA9QAAAIgDAAAAAA==&#10;" fillcolor="white [3201]" stroked="f"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W</w:t>
                        </w:r>
                      </w:p>
                    </w:txbxContent>
                  </v:textbox>
                </v:rect>
                <v:rect id="Rectangle 129" o:spid="_x0000_s1107" style="position:absolute;left:18573;top:9275;width:790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DZ78A&#10;AADbAAAADwAAAGRycy9kb3ducmV2LnhtbERPzYrCMBC+C75DmAVvmq7CotUoIqireGn1AYZmti3b&#10;TGoTY/ftzWHB48f3v9r0phGBOldbVvA5SUAQF1bXXCq4XffjOQjnkTU2lknBHznYrIeDFabaPjmj&#10;kPtSxBB2KSqovG9TKV1RkUE3sS1x5H5sZ9BH2JVSd/iM4aaR0yT5kgZrjg0VtrSrqPjNH0bB8Rwy&#10;vM2O91N7Wdh8EUK+PUilRh/9dgnCU+/f4n/3t1YwjWPjl/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CsNnvwAAANsAAAAPAAAAAAAAAAAAAAAAAJgCAABkcnMvZG93bnJl&#10;di54bWxQSwUGAAAAAAQABAD1AAAAhAMAAAAA&#10;" fillcolor="white [3201]" stroked="f"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S= D-W-P-B</w:t>
                        </w:r>
                      </w:p>
                    </w:txbxContent>
                  </v:textbox>
                </v:rect>
                <v:rect id="Rectangle 130" o:spid="_x0000_s1108" style="position:absolute;left:34661;top:9333;width:175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Zm/MMA&#10;AADbAAAADwAAAGRycy9kb3ducmV2LnhtbESP0WrCQBRE3wX/YblC33SjBTFpNiKF1iq+GP2AS/Y2&#10;CWbvptntmv59Vyj0cZiZM0y+HU0nAg2utaxguUhAEFdWt1wruF7e5hsQziNr7CyTgh9ysC2mkxwz&#10;be98plD6WkQIuwwVNN73mZSuasigW9ieOHqfdjDooxxqqQe8R7jp5CpJ1tJgy3GhwZ5eG6pu5bdR&#10;sD+GM16f91+H/pTaMg2h3L1LpZ5m4+4FhKfR/4f/2h9awSqFx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Zm/MMAAADbAAAADwAAAAAAAAAAAAAAAACYAgAAZHJzL2Rv&#10;d25yZXYueG1sUEsFBgAAAAAEAAQA9QAAAIgDAAAAAA==&#10;" fillcolor="white [3201]" stroked="f"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P</w:t>
                        </w:r>
                      </w:p>
                    </w:txbxContent>
                  </v:textbox>
                </v:rect>
                <v:line id="Straight Connector 131" o:spid="_x0000_s1109" style="position:absolute;flip:x;visibility:visible;mso-wrap-style:square" from="38982,10525" to="42757,1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pWTcEAAADbAAAADwAAAGRycy9kb3ducmV2LnhtbERPz2vCMBS+D/wfwhN2m6kThlTTUl0H&#10;gw2k6sXbs3m2xeYlNJnW/345DHb8+H6v89H04kaD7ywrmM8SEMS11R03Co6Hj5clCB+QNfaWScGD&#10;POTZ5GmNqbZ3rui2D42IIexTVNCG4FIpfd2SQT+zjjhyFzsYDBEOjdQD3mO46eVrkrxJgx3HhhYd&#10;bVuqr/sfo2BXSPd+QncuHtUXfVddWS42pVLP07FYgQg0hn/xn/tTK1jE9fF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ylZNwQAAANsAAAAPAAAAAAAAAAAAAAAA&#10;AKECAABkcnMvZG93bnJldi54bWxQSwUGAAAAAAQABAD5AAAAjwMAAAAA&#10;" strokecolor="black [3213]" strokeweight="1pt">
                  <v:stroke startarrow="open" endarrow="open"/>
                </v:line>
                <v:rect id="Rectangle 132" o:spid="_x0000_s1110" style="position:absolute;left:40042;top:9421;width:175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8J8QA&#10;AADbAAAADwAAAGRycy9kb3ducmV2LnhtbESPwWrDMBBE74H+g9hCb7GcBkLiRgmm0LoJucT1ByzW&#10;xjaxVq6lKu7fV4FCj8PMvGG2+8n0ItDoOssKFkkKgri2uuNGQfX5Nl+DcB5ZY2+ZFPyQg/3uYbbF&#10;TNsbnymUvhERwi5DBa33Qyalq1sy6BI7EEfvYkeDPsqxkXrEW4SbXj6n6Uoa7DgutDjQa0v1tfw2&#10;CopjOGO1LL4Ow2ljy00IZf4ulXp6nPIXEJ4m/x/+a39oBcsF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p/CfEAAAA2wAAAA8AAAAAAAAAAAAAAAAAmAIAAGRycy9k&#10;b3ducmV2LnhtbFBLBQYAAAAABAAEAPUAAACJAwAAAAA=&#10;" fillcolor="white [3201]" stroked="f"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B</w:t>
                        </w:r>
                      </w:p>
                    </w:txbxContent>
                  </v:textbox>
                </v:rect>
                <v:rect id="Rectangle 133" o:spid="_x0000_s1111" style="position:absolute;left:19135;top:6419;width:683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iUMQA&#10;AADbAAAADwAAAGRycy9kb3ducmV2LnhtbESPwWrDMBBE74H+g9hCb4ncGErsRgmhkKYNudjNByzW&#10;xjaxVo6lyu7fV4FCj8PMvGHW28l0ItDgWssKnhcJCOLK6pZrBeev/XwFwnlkjZ1lUvBDDrabh9ka&#10;c21HLiiUvhYRwi5HBY33fS6lqxoy6Ba2J47exQ4GfZRDLfWAY4SbTi6T5EUabDkuNNjTW0PVtfw2&#10;Cg7HUOA5Pdw++1NmyyyEcvculXp6nHavIDxN/j/81/7QCtIl3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7YlDEAAAA2wAAAA8AAAAAAAAAAAAAAAAAmAIAAGRycy9k&#10;b3ducmV2LnhtbFBLBQYAAAAABAAEAPUAAACJAwAAAAA=&#10;" fillcolor="white [3201]" stroked="f" strokeweight="1.75pt">
                  <v:textbox inset="0,0,0,0">
                    <w:txbxContent>
                      <w:p w:rsidR="005175E3" w:rsidRDefault="005175E3" w:rsidP="00ED5060">
                        <w:pPr>
                          <w:pStyle w:val="NormalWeb"/>
                          <w:spacing w:before="60" w:beforeAutospacing="0" w:after="60" w:afterAutospacing="0"/>
                          <w:jc w:val="center"/>
                        </w:pPr>
                        <w:r>
                          <w:rPr>
                            <w:rFonts w:ascii="Arial" w:eastAsia="Times New Roman" w:hAnsi="Arial"/>
                            <w:sz w:val="20"/>
                            <w:szCs w:val="20"/>
                            <w:lang w:val="en-GB"/>
                          </w:rPr>
                          <w:t>Sleep</w:t>
                        </w:r>
                      </w:p>
                    </w:txbxContent>
                  </v:textbox>
                </v:rect>
                <w10:anchorlock/>
              </v:group>
            </w:pict>
          </mc:Fallback>
        </mc:AlternateContent>
      </w:r>
    </w:p>
    <w:p w:rsidR="00ED5060" w:rsidRDefault="00ED5060" w:rsidP="00ED5060">
      <w:r>
        <w:t>The following parameters feed into the calculation of wakeup time into the sleep timer:</w:t>
      </w:r>
    </w:p>
    <w:p w:rsidR="00ED5060" w:rsidRDefault="00ED5060" w:rsidP="00ED5060">
      <w:r>
        <w:t>A = DTIM beacon interval, e.g. 300 msec:  This value is discovered from the 802.11 association.</w:t>
      </w:r>
    </w:p>
    <w:p w:rsidR="00ED5060" w:rsidRDefault="00ED5060" w:rsidP="00ED5060">
      <w:r>
        <w:t>W = protocol working time:  This is the time that the CPU has remained awake since the TBTT of the previous beacon was received.  The firmware inspects the beacon information and maintains a timer to measure how much time has elapsed since the TBTT of the previous beacon.</w:t>
      </w:r>
    </w:p>
    <w:p w:rsidR="00ED5060" w:rsidRDefault="00ED5060" w:rsidP="00ED5060">
      <w:r>
        <w:t>P = sleep controller managed power-up time:  This is the period of time which begins when the sleep timer expires and ends when the LMAC CPU is triggered to boot.  The firmware discovers this value by reading the UCC_SLEEP_CTRL_PWR_ON_TIME[RESETN_MCU0_EVENT] register.</w:t>
      </w:r>
    </w:p>
    <w:p w:rsidR="00ED5060" w:rsidRDefault="00ED5060" w:rsidP="00ED5060">
      <w:r>
        <w:t>B = firmware boot time:  This is the period of time which begins when the LMAC CPU is triggered to boot and ends when the system is fully initialized and ready to receive packets.  The firmware uses an internal constant for this value.</w:t>
      </w:r>
    </w:p>
    <w:p w:rsidR="00ED5060" w:rsidRDefault="00ED5060" w:rsidP="00ED5060"/>
    <w:p w:rsidR="00ED5060" w:rsidRDefault="00ED5060" w:rsidP="00ED5060">
      <w:r>
        <w:t>Before the firmware transitions to sleep, it computes the sleep duration S, which must be programmed into the UCC_SLEP_CTRL_WAKEUP_TIME register.  S can be computed as:</w:t>
      </w:r>
    </w:p>
    <w:p w:rsidR="00ED5060" w:rsidRDefault="00ED5060" w:rsidP="00ED5060"/>
    <w:p w:rsidR="00ED5060" w:rsidRDefault="00ED5060" w:rsidP="00ED5060">
      <w:r>
        <w:t>S = D – W – P – B</w:t>
      </w:r>
    </w:p>
    <w:p w:rsidR="00ED5060" w:rsidRDefault="00ED5060" w:rsidP="00ED5060"/>
    <w:p w:rsidR="00ED5060" w:rsidRDefault="00ED5060" w:rsidP="00ED5060">
      <w:r>
        <w:lastRenderedPageBreak/>
        <w:t>The value S is then scaled into units of sleep timer ticks.  The firmware sets the UCC_SLEEP_CTRL_SLEEP_CLK_DIV to zero (i.e. no hardware divider is used and WAKEUP_TIME register is specified in units of sleep timer ticks.)</w:t>
      </w:r>
    </w:p>
    <w:p w:rsidR="00ED5060" w:rsidRDefault="00ED5060" w:rsidP="00ED5060">
      <w:r>
        <w:t>If S is smaller than a threshold, the firmware will not sleep and instead remain awake.</w:t>
      </w:r>
    </w:p>
    <w:p w:rsidR="00ED5060" w:rsidRDefault="00ED5060" w:rsidP="00ED5060"/>
    <w:p w:rsidR="00ED5060" w:rsidRDefault="00ED5060" w:rsidP="00ED5060">
      <w:pPr>
        <w:pStyle w:val="Heading3"/>
      </w:pPr>
      <w:bookmarkStart w:id="88" w:name="_Toc471983139"/>
      <w:bookmarkStart w:id="89" w:name="_Toc474339932"/>
      <w:r>
        <w:t>HAL Message Details</w:t>
      </w:r>
      <w:bookmarkEnd w:id="88"/>
      <w:bookmarkEnd w:id="89"/>
    </w:p>
    <w:p w:rsidR="00ED5060" w:rsidRDefault="00ED5060" w:rsidP="00ED5060">
      <w:r>
        <w:t>The sleep controller customization settings are specified within the HAL command CMD_CFG_PWRMGMT.  The appropriate time for the host to send the CMD_CFG_PWRMGMT command is as the first HAL command immediately after cold boot.</w:t>
      </w:r>
    </w:p>
    <w:p w:rsidR="00ED5060" w:rsidRDefault="00ED5060" w:rsidP="00ED5060">
      <w:r>
        <w:t>The CMD_CFG_PWRMGMT HAL command structure is shown in the figure below.</w:t>
      </w:r>
    </w:p>
    <w:p w:rsidR="00ED5060" w:rsidRDefault="00ED5060" w:rsidP="00ED5060">
      <w:r>
        <w:t>The config_mask field is a bit-coded field indicating which parameters to configure.  If a configure bit is set to 1, the corresponding parameter field within the HAL message must be populated and the firmware will use it.  If a configure bit is set to 0, the firmware will use an internal default value and the corresponding parameter field will be ignored.</w:t>
      </w:r>
    </w:p>
    <w:p w:rsidR="00ED5060" w:rsidRDefault="00ED5060" w:rsidP="00ED5060">
      <w:r>
        <w:t>The firmware default values for the sleep controller registers are the RTL default values.  The default value for sleep_timer_freq_hz is 32000.</w:t>
      </w:r>
    </w:p>
    <w:p w:rsidR="00ED5060" w:rsidRDefault="00ED5060" w:rsidP="00ED5060"/>
    <w:p w:rsidR="00ED5060" w:rsidRDefault="00ED5060" w:rsidP="00ED5060">
      <w:pPr>
        <w:pStyle w:val="CodeBlock"/>
      </w:pPr>
    </w:p>
    <w:p w:rsidR="00ED5060" w:rsidRDefault="00ED5060" w:rsidP="00ED5060">
      <w:pPr>
        <w:pStyle w:val="CodeBlock"/>
      </w:pPr>
      <w:r>
        <w:t>struct cmd_cfg_pwrmgmt {</w:t>
      </w:r>
    </w:p>
    <w:p w:rsidR="00ED5060" w:rsidRDefault="00ED5060" w:rsidP="00ED5060">
      <w:pPr>
        <w:pStyle w:val="CodeBlock"/>
      </w:pPr>
      <w:r>
        <w:tab/>
        <w:t>struct host_mac_msg_hdr hdr;</w:t>
      </w:r>
    </w:p>
    <w:p w:rsidR="00ED5060" w:rsidRDefault="00ED5060" w:rsidP="00ED5060">
      <w:pPr>
        <w:pStyle w:val="CodeBlock"/>
      </w:pPr>
    </w:p>
    <w:p w:rsidR="00ED5060" w:rsidRDefault="00ED5060" w:rsidP="00ED5060">
      <w:pPr>
        <w:pStyle w:val="CodeBlock"/>
      </w:pPr>
      <w:r>
        <w:t>#define PMFLAG_PWR_ON_VALUE   0x0001  /* config UCC_SLEEP_CTRL_PWR_ON_VALUE */</w:t>
      </w:r>
    </w:p>
    <w:p w:rsidR="00ED5060" w:rsidRDefault="00ED5060" w:rsidP="00ED5060">
      <w:pPr>
        <w:pStyle w:val="CodeBlock"/>
      </w:pPr>
      <w:r>
        <w:t>#define PMFLAG_PWR_OFF_VALUE  0x0002  /* config UCC_SLEEP_CTRL_PWR_OFF_VALUE */</w:t>
      </w:r>
    </w:p>
    <w:p w:rsidR="00ED5060" w:rsidRDefault="00ED5060" w:rsidP="00ED5060">
      <w:pPr>
        <w:pStyle w:val="CodeBlock"/>
      </w:pPr>
      <w:r>
        <w:t>#define PMFLAG_RAM_ON_STATE   0x0004  /* config UCC_SLEEP_CTRL_RAM_ON_STATE */</w:t>
      </w:r>
    </w:p>
    <w:p w:rsidR="00ED5060" w:rsidRDefault="00ED5060" w:rsidP="00ED5060">
      <w:pPr>
        <w:pStyle w:val="CodeBlock"/>
      </w:pPr>
      <w:r>
        <w:t>#define PMFLAG_RAM_OFF_STATE  0x0008  /* config UCC_SLEEP_CTRL_RAM_OFF_STATE */</w:t>
      </w:r>
    </w:p>
    <w:p w:rsidR="00ED5060" w:rsidRDefault="00ED5060" w:rsidP="00ED5060">
      <w:pPr>
        <w:pStyle w:val="CodeBlock"/>
      </w:pPr>
      <w:r>
        <w:t>#define PMFLAG_PWR_ON_TIME    0x0010  /* config UCC_SLEEP_CTRL_PWR_ON_TIME */</w:t>
      </w:r>
    </w:p>
    <w:p w:rsidR="00ED5060" w:rsidRDefault="00ED5060" w:rsidP="00ED5060">
      <w:pPr>
        <w:pStyle w:val="CodeBlock"/>
      </w:pPr>
      <w:r>
        <w:t>#define PMFLAG_PWR_OFF_TIME   0x0020  /* config UCC_SLEEP_CTRL_PWR_OFF_TIME */</w:t>
      </w:r>
    </w:p>
    <w:p w:rsidR="00ED5060" w:rsidRDefault="00ED5060" w:rsidP="00ED5060">
      <w:pPr>
        <w:pStyle w:val="CodeBlock"/>
      </w:pPr>
      <w:r>
        <w:t>#define PMFLAG_RAM_ON_TIME    0x0040  /* config UCC_SLEEP_CTRL_RAM_ON_TIME */</w:t>
      </w:r>
    </w:p>
    <w:p w:rsidR="00ED5060" w:rsidRDefault="00ED5060" w:rsidP="00ED5060">
      <w:pPr>
        <w:pStyle w:val="CodeBlock"/>
      </w:pPr>
      <w:r>
        <w:t>#define PMFLAG_RAM_OFF_TIME   0x0080  /* config UCC_SLEEP_CTRL_RAM_OFF_TIME */</w:t>
      </w:r>
    </w:p>
    <w:p w:rsidR="00ED5060" w:rsidRDefault="00ED5060" w:rsidP="00ED5060">
      <w:pPr>
        <w:pStyle w:val="CodeBlock"/>
      </w:pPr>
      <w:r>
        <w:t>#define PMFLAG_SLEEP_FREQ     0x0100  /* config sleep_timer_freq_hz */</w:t>
      </w:r>
    </w:p>
    <w:p w:rsidR="00ED5060" w:rsidRDefault="00ED5060" w:rsidP="00ED5060">
      <w:pPr>
        <w:pStyle w:val="CodeBlock"/>
      </w:pPr>
      <w:r>
        <w:tab/>
        <w:t>uint32 config_mask;       /* bit mask indicating which values to program */</w:t>
      </w:r>
    </w:p>
    <w:p w:rsidR="00ED5060" w:rsidRDefault="00ED5060" w:rsidP="00ED5060">
      <w:pPr>
        <w:pStyle w:val="CodeBlock"/>
      </w:pPr>
    </w:p>
    <w:p w:rsidR="00ED5060" w:rsidRDefault="00ED5060" w:rsidP="00ED5060">
      <w:pPr>
        <w:pStyle w:val="CodeBlock"/>
      </w:pPr>
      <w:r>
        <w:tab/>
        <w:t>uint32 pwr_on_value[2];   /* UCC_SLEEP_CTRL_PWR_ON_VALUE registers */</w:t>
      </w:r>
    </w:p>
    <w:p w:rsidR="00ED5060" w:rsidRDefault="00ED5060" w:rsidP="00ED5060">
      <w:pPr>
        <w:pStyle w:val="CodeBlock"/>
      </w:pPr>
      <w:r>
        <w:tab/>
        <w:t>uint32 pwr_off_value[2];  /* UCC_SLEEP_CTRL_PWR_OFF_VALUE registers */</w:t>
      </w:r>
    </w:p>
    <w:p w:rsidR="00ED5060" w:rsidRDefault="00ED5060" w:rsidP="00ED5060">
      <w:pPr>
        <w:pStyle w:val="CodeBlock"/>
      </w:pPr>
      <w:r>
        <w:tab/>
        <w:t>uint32 ram_on_state[2];   /* UCC_SLEEP_CTRL_RAM_ON_STATE registers */</w:t>
      </w:r>
    </w:p>
    <w:p w:rsidR="00ED5060" w:rsidRDefault="00ED5060" w:rsidP="00ED5060">
      <w:pPr>
        <w:pStyle w:val="CodeBlock"/>
      </w:pPr>
      <w:r>
        <w:tab/>
        <w:t>uint32 ram_off_state[2];  /* UCC_SLEEP_CTRL_RAM_OFF_STATE registers */</w:t>
      </w:r>
    </w:p>
    <w:p w:rsidR="00ED5060" w:rsidRDefault="00ED5060" w:rsidP="00ED5060">
      <w:pPr>
        <w:pStyle w:val="CodeBlock"/>
      </w:pPr>
      <w:r>
        <w:tab/>
        <w:t>uint32 pwr_on_time[32];   /* UCC_SLEEP_CTRL_PWR_ON_TIME registers */</w:t>
      </w:r>
    </w:p>
    <w:p w:rsidR="00ED5060" w:rsidRDefault="00ED5060" w:rsidP="00ED5060">
      <w:pPr>
        <w:pStyle w:val="CodeBlock"/>
      </w:pPr>
      <w:r>
        <w:tab/>
        <w:t>uint32 pwr_off_time[32];  /* UCC_SLEEP_CTRL_PWR_OFF_TIME registers */</w:t>
      </w:r>
    </w:p>
    <w:p w:rsidR="00ED5060" w:rsidRDefault="00ED5060" w:rsidP="00ED5060">
      <w:pPr>
        <w:pStyle w:val="CodeBlock"/>
      </w:pPr>
      <w:r>
        <w:tab/>
        <w:t>uint32 ram_on_time[4];    /* UCC_SLEEP_CTRL_RAM_ON_TIME registers */</w:t>
      </w:r>
    </w:p>
    <w:p w:rsidR="00ED5060" w:rsidRDefault="00ED5060" w:rsidP="00ED5060">
      <w:pPr>
        <w:pStyle w:val="CodeBlock"/>
      </w:pPr>
      <w:r>
        <w:tab/>
        <w:t>uint32 ram_off_time[4];   /* UCC_SLEEP_CTRL_RAM_OFF_TIME registers */</w:t>
      </w:r>
    </w:p>
    <w:p w:rsidR="00ED5060" w:rsidRDefault="00ED5060" w:rsidP="00ED5060">
      <w:pPr>
        <w:pStyle w:val="CodeBlock"/>
      </w:pPr>
    </w:p>
    <w:p w:rsidR="00ED5060" w:rsidRDefault="00ED5060" w:rsidP="00ED5060">
      <w:pPr>
        <w:pStyle w:val="CodeBlock"/>
      </w:pPr>
      <w:r>
        <w:tab/>
        <w:t>uint32 sleep_timer_freq_hz;   /* sleep timer frequency in Hz */</w:t>
      </w:r>
    </w:p>
    <w:p w:rsidR="00ED5060" w:rsidRDefault="00ED5060" w:rsidP="00ED5060">
      <w:pPr>
        <w:pStyle w:val="CodeBlock"/>
      </w:pPr>
      <w:r>
        <w:t>};</w:t>
      </w:r>
    </w:p>
    <w:p w:rsidR="00ED5060" w:rsidRDefault="00ED5060" w:rsidP="00ED5060">
      <w:pPr>
        <w:pStyle w:val="CodeBlock"/>
      </w:pPr>
    </w:p>
    <w:p w:rsidR="00ED5060" w:rsidRDefault="00ED5060" w:rsidP="00ED5060">
      <w:pPr>
        <w:pStyle w:val="CodeBlock"/>
      </w:pPr>
    </w:p>
    <w:p w:rsidR="00ED5060" w:rsidRDefault="00ED5060" w:rsidP="00ED5060">
      <w:pPr>
        <w:pStyle w:val="Heading3"/>
      </w:pPr>
      <w:bookmarkStart w:id="90" w:name="_Toc471983140"/>
      <w:bookmarkStart w:id="91" w:name="_Toc474339933"/>
      <w:r>
        <w:t>General flow of firmware sleep operation</w:t>
      </w:r>
      <w:bookmarkEnd w:id="90"/>
      <w:bookmarkEnd w:id="91"/>
    </w:p>
    <w:p w:rsidR="00ED5060" w:rsidRDefault="00ED5060" w:rsidP="00ED5060">
      <w:pPr>
        <w:numPr>
          <w:ilvl w:val="0"/>
          <w:numId w:val="28"/>
        </w:numPr>
      </w:pPr>
      <w:r>
        <w:t>At the very beginning, the host will release reset on the RPU.  The RTL default values within the sleep controller are used as the RPU comes out of reset.  Releasing reset will always use the RTL defaults because sleep controller registers cannot be modified prior to reset.  Specifically, the following registers are used by the sleep controller to control the power up sequence and result:</w:t>
      </w:r>
    </w:p>
    <w:p w:rsidR="00ED5060" w:rsidRDefault="00ED5060" w:rsidP="00ED5060">
      <w:pPr>
        <w:numPr>
          <w:ilvl w:val="1"/>
          <w:numId w:val="28"/>
        </w:numPr>
      </w:pPr>
      <w:r>
        <w:t>UCC_SLEEP_CTRL_PWR_ON_VALUE[n] selects which peripherals will be powered (i.e. which signals will be triggered)</w:t>
      </w:r>
    </w:p>
    <w:p w:rsidR="00ED5060" w:rsidRDefault="00ED5060" w:rsidP="00ED5060">
      <w:pPr>
        <w:numPr>
          <w:ilvl w:val="1"/>
          <w:numId w:val="28"/>
        </w:numPr>
      </w:pPr>
      <w:r>
        <w:t>Similarly, UCC_SLEEP_CTRL_RAM_ON_STATE[n] selects the RAM power state for awake operation</w:t>
      </w:r>
    </w:p>
    <w:p w:rsidR="00ED5060" w:rsidRDefault="00ED5060" w:rsidP="00ED5060">
      <w:pPr>
        <w:numPr>
          <w:ilvl w:val="1"/>
          <w:numId w:val="28"/>
        </w:numPr>
      </w:pPr>
      <w:r>
        <w:t>UCC_SLEEP_CTRL_PWR_ON_TIME[n] determines the timing sequencing used to power on the selected peripherals/signals</w:t>
      </w:r>
    </w:p>
    <w:p w:rsidR="00ED5060" w:rsidRDefault="00ED5060" w:rsidP="00ED5060">
      <w:pPr>
        <w:numPr>
          <w:ilvl w:val="0"/>
          <w:numId w:val="28"/>
        </w:numPr>
      </w:pPr>
      <w:r>
        <w:t>The host may download a patch and trigger the LMAC firmware to cold boot.  The firmware is then running.</w:t>
      </w:r>
    </w:p>
    <w:p w:rsidR="00ED5060" w:rsidRDefault="00ED5060" w:rsidP="00ED5060">
      <w:pPr>
        <w:numPr>
          <w:ilvl w:val="0"/>
          <w:numId w:val="28"/>
        </w:numPr>
      </w:pPr>
      <w:r>
        <w:lastRenderedPageBreak/>
        <w:t>The host will provide the sleep controller customization values to the firmware within a HAL message.  The firmware will store these customization values in its memory.</w:t>
      </w:r>
    </w:p>
    <w:p w:rsidR="00ED5060" w:rsidRDefault="00ED5060" w:rsidP="00ED5060">
      <w:pPr>
        <w:numPr>
          <w:ilvl w:val="0"/>
          <w:numId w:val="28"/>
        </w:numPr>
      </w:pPr>
      <w:r>
        <w:t>When there is a sleep opportunity, the firmware will prepare to initiate sleep.</w:t>
      </w:r>
    </w:p>
    <w:p w:rsidR="00ED5060" w:rsidRDefault="00ED5060" w:rsidP="00ED5060">
      <w:pPr>
        <w:numPr>
          <w:ilvl w:val="0"/>
          <w:numId w:val="28"/>
        </w:numPr>
      </w:pPr>
      <w:r>
        <w:t>If the firmware is maintaining a wifi association, the firmware computes the duration of the sleep based on several parameters (see previous section).</w:t>
      </w:r>
    </w:p>
    <w:p w:rsidR="00ED5060" w:rsidRDefault="00ED5060" w:rsidP="00ED5060">
      <w:pPr>
        <w:numPr>
          <w:ilvl w:val="0"/>
          <w:numId w:val="28"/>
        </w:numPr>
      </w:pPr>
      <w:r>
        <w:t>The firmware will program the sleep controller registers, based on the stored customization settings as well as its internal state.  Both the power up registers and the power down registers are configured.</w:t>
      </w:r>
    </w:p>
    <w:p w:rsidR="00ED5060" w:rsidRDefault="00ED5060" w:rsidP="00ED5060">
      <w:pPr>
        <w:numPr>
          <w:ilvl w:val="0"/>
          <w:numId w:val="28"/>
        </w:numPr>
      </w:pPr>
      <w:r>
        <w:t>When transitioning from awake to sleep, these registers are used by the sleep controller to control the power down sequence and result:</w:t>
      </w:r>
    </w:p>
    <w:p w:rsidR="00ED5060" w:rsidRDefault="00ED5060" w:rsidP="00ED5060">
      <w:pPr>
        <w:numPr>
          <w:ilvl w:val="1"/>
          <w:numId w:val="28"/>
        </w:numPr>
      </w:pPr>
      <w:r>
        <w:t>UCC_SLEEP_CTRL_PWR_OFF_VALUE[n] selects which peripherals will now be powered down (i.e. which signals will be triggered)</w:t>
      </w:r>
    </w:p>
    <w:p w:rsidR="00ED5060" w:rsidRDefault="00ED5060" w:rsidP="00ED5060">
      <w:pPr>
        <w:numPr>
          <w:ilvl w:val="1"/>
          <w:numId w:val="28"/>
        </w:numPr>
      </w:pPr>
      <w:r>
        <w:t>Similarly, UCC_SLEEP_CTRL_RAM_OFF_STATE[n] selects the new RAM power state for sleeping.</w:t>
      </w:r>
    </w:p>
    <w:p w:rsidR="00ED5060" w:rsidRDefault="00ED5060" w:rsidP="00ED5060">
      <w:pPr>
        <w:numPr>
          <w:ilvl w:val="1"/>
          <w:numId w:val="28"/>
        </w:numPr>
      </w:pPr>
      <w:r>
        <w:t>UCC_SLEEP_CTRL_PWR_OFF_TIME[n] determines the timing sequencing used to power on the selected peripherals/signals</w:t>
      </w:r>
    </w:p>
    <w:p w:rsidR="00ED5060" w:rsidRDefault="00ED5060" w:rsidP="00ED5060">
      <w:pPr>
        <w:numPr>
          <w:ilvl w:val="0"/>
          <w:numId w:val="28"/>
        </w:numPr>
      </w:pPr>
      <w:r>
        <w:t>The RPU will remain in sleep state until the sleep timer expires (or the host requests wake up), and then it will initiate the transition from sleep to awake.  These registers are used by the sleep controller to control the power up sequence and result:</w:t>
      </w:r>
    </w:p>
    <w:p w:rsidR="00ED5060" w:rsidRDefault="00ED5060" w:rsidP="00ED5060">
      <w:pPr>
        <w:numPr>
          <w:ilvl w:val="1"/>
          <w:numId w:val="28"/>
        </w:numPr>
      </w:pPr>
      <w:r>
        <w:t>UCC_SLEEP_CTRL_PWR_ON_VALUE[n] selects which peripherals will now be powered (i.e. which signals will be triggered)</w:t>
      </w:r>
    </w:p>
    <w:p w:rsidR="00ED5060" w:rsidRDefault="00ED5060" w:rsidP="00ED5060">
      <w:pPr>
        <w:numPr>
          <w:ilvl w:val="1"/>
          <w:numId w:val="28"/>
        </w:numPr>
      </w:pPr>
      <w:r>
        <w:t>Similarly, UCC_SLEEP_CTRL_RAM_ON_STATE[n] selects the new RAM power state for awake operation</w:t>
      </w:r>
    </w:p>
    <w:p w:rsidR="00ED5060" w:rsidRDefault="00ED5060" w:rsidP="00ED5060">
      <w:pPr>
        <w:numPr>
          <w:ilvl w:val="1"/>
          <w:numId w:val="28"/>
        </w:numPr>
      </w:pPr>
      <w:r>
        <w:t>UCC_SLEEP_CTRL_PWR_ON_TIME[n] determines the timing sequencing used to power on the selected peripherals/signals</w:t>
      </w:r>
    </w:p>
    <w:p w:rsidR="00ED5060" w:rsidRDefault="00ED5060" w:rsidP="00ED5060">
      <w:pPr>
        <w:numPr>
          <w:ilvl w:val="0"/>
          <w:numId w:val="28"/>
        </w:numPr>
      </w:pPr>
      <w:r>
        <w:t>The firmware will warm boot and begin running.  The process repeats with Step 4.</w:t>
      </w:r>
    </w:p>
    <w:p w:rsidR="00ED5060" w:rsidRDefault="00ED5060" w:rsidP="00ED5060">
      <w:pPr>
        <w:ind w:left="720"/>
      </w:pPr>
    </w:p>
    <w:p w:rsidR="00307B24" w:rsidRDefault="00307B24" w:rsidP="00307B24">
      <w:pPr>
        <w:pStyle w:val="Heading1"/>
      </w:pPr>
      <w:bookmarkStart w:id="92" w:name="_Toc474339934"/>
      <w:r>
        <w:t>References</w:t>
      </w:r>
      <w:bookmarkEnd w:id="92"/>
    </w:p>
    <w:p w:rsidR="00307B24" w:rsidRDefault="00307B24" w:rsidP="00307B24">
      <w:pPr>
        <w:numPr>
          <w:ilvl w:val="0"/>
          <w:numId w:val="19"/>
        </w:numPr>
      </w:pPr>
      <w:r>
        <w:t>C4201 (Echo510) RPU Technical Reference Manual</w:t>
      </w:r>
    </w:p>
    <w:p w:rsidR="00307B24" w:rsidRDefault="00307B24" w:rsidP="00307B24">
      <w:pPr>
        <w:numPr>
          <w:ilvl w:val="0"/>
          <w:numId w:val="19"/>
        </w:numPr>
      </w:pPr>
      <w:r>
        <w:t>LPW System Technical Reference Manual</w:t>
      </w:r>
    </w:p>
    <w:p w:rsidR="0093186E" w:rsidRDefault="0093186E" w:rsidP="00307B24">
      <w:pPr>
        <w:numPr>
          <w:ilvl w:val="0"/>
          <w:numId w:val="19"/>
        </w:numPr>
      </w:pPr>
      <w:bookmarkStart w:id="93" w:name="_Ref474337663"/>
      <w:r>
        <w:t>Data Structures for Host RPU Communication</w:t>
      </w:r>
      <w:bookmarkEnd w:id="93"/>
    </w:p>
    <w:p w:rsidR="00307B24" w:rsidRDefault="00307B24" w:rsidP="00B9758B">
      <w:pPr>
        <w:pStyle w:val="Heading1"/>
      </w:pPr>
      <w:bookmarkStart w:id="94" w:name="_Toc474339935"/>
      <w:r>
        <w:t>FAQ’s</w:t>
      </w:r>
      <w:bookmarkEnd w:id="94"/>
    </w:p>
    <w:p w:rsidR="003D1C4F" w:rsidRPr="003D1C4F" w:rsidRDefault="003D1C4F" w:rsidP="003D1C4F"/>
    <w:p w:rsidR="00E95EBF" w:rsidRDefault="00E95EBF" w:rsidP="00E95EBF">
      <w:pPr>
        <w:numPr>
          <w:ilvl w:val="0"/>
          <w:numId w:val="24"/>
        </w:numPr>
        <w:rPr>
          <w:rFonts w:cs="Arial"/>
        </w:rPr>
      </w:pPr>
      <w:r>
        <w:rPr>
          <w:rFonts w:cs="Arial"/>
        </w:rPr>
        <w:t xml:space="preserve">Why can’t we generate </w:t>
      </w:r>
      <w:r w:rsidR="00945898">
        <w:rPr>
          <w:rFonts w:cs="Arial"/>
        </w:rPr>
        <w:t xml:space="preserve">an </w:t>
      </w:r>
      <w:r>
        <w:rPr>
          <w:rFonts w:cs="Arial"/>
        </w:rPr>
        <w:t xml:space="preserve">event to host for every AMPDU sub frame instead of coalescing up to 16 frames? </w:t>
      </w:r>
    </w:p>
    <w:p w:rsidR="001C073C" w:rsidRDefault="001C073C" w:rsidP="001C073C">
      <w:pPr>
        <w:ind w:left="720"/>
        <w:rPr>
          <w:rFonts w:cs="Arial"/>
        </w:rPr>
      </w:pPr>
      <w:r>
        <w:rPr>
          <w:rFonts w:cs="Arial"/>
        </w:rPr>
        <w:t xml:space="preserve">Interrupt coalescing in event generation logic is added to reduce host ISR load from RPU. This </w:t>
      </w:r>
      <w:r w:rsidR="00945898">
        <w:rPr>
          <w:rFonts w:cs="Arial"/>
        </w:rPr>
        <w:t xml:space="preserve">ISR </w:t>
      </w:r>
      <w:r>
        <w:rPr>
          <w:rFonts w:cs="Arial"/>
        </w:rPr>
        <w:t>load on host will be huge for the small</w:t>
      </w:r>
      <w:r w:rsidR="00945898">
        <w:rPr>
          <w:rFonts w:cs="Arial"/>
        </w:rPr>
        <w:t xml:space="preserve"> sized</w:t>
      </w:r>
      <w:r>
        <w:rPr>
          <w:rFonts w:cs="Arial"/>
        </w:rPr>
        <w:t xml:space="preserve"> </w:t>
      </w:r>
      <w:r w:rsidR="00945898">
        <w:rPr>
          <w:rFonts w:cs="Arial"/>
        </w:rPr>
        <w:t>WiFi</w:t>
      </w:r>
      <w:r>
        <w:rPr>
          <w:rFonts w:cs="Arial"/>
        </w:rPr>
        <w:t xml:space="preserve"> packets. This will be more applicable for TCP TX cases. TCP </w:t>
      </w:r>
      <w:r w:rsidR="00B32EB0">
        <w:rPr>
          <w:rFonts w:cs="Arial"/>
        </w:rPr>
        <w:t>ACK</w:t>
      </w:r>
      <w:r>
        <w:rPr>
          <w:rFonts w:cs="Arial"/>
        </w:rPr>
        <w:t xml:space="preserve"> frame will have a size of 82 bytes. We will be generating events to host for every 5us in 11n </w:t>
      </w:r>
      <w:r w:rsidR="006B08A8">
        <w:rPr>
          <w:rFonts w:cs="Arial"/>
        </w:rPr>
        <w:t>40 MHz</w:t>
      </w:r>
      <w:r>
        <w:rPr>
          <w:rFonts w:cs="Arial"/>
        </w:rPr>
        <w:t xml:space="preserve"> </w:t>
      </w:r>
      <w:r w:rsidR="00945898">
        <w:rPr>
          <w:rFonts w:cs="Arial"/>
        </w:rPr>
        <w:t>MCS7</w:t>
      </w:r>
      <w:r>
        <w:rPr>
          <w:rFonts w:cs="Arial"/>
        </w:rPr>
        <w:t xml:space="preserve"> data rate. </w:t>
      </w:r>
      <w:r w:rsidR="00D625F4">
        <w:rPr>
          <w:rFonts w:cs="Arial"/>
        </w:rPr>
        <w:t xml:space="preserve">So, coalescing </w:t>
      </w:r>
      <w:r w:rsidR="00945898">
        <w:rPr>
          <w:rFonts w:cs="Arial"/>
        </w:rPr>
        <w:t>RX</w:t>
      </w:r>
      <w:r w:rsidR="00D625F4">
        <w:rPr>
          <w:rFonts w:cs="Arial"/>
        </w:rPr>
        <w:t xml:space="preserve"> events will improve host </w:t>
      </w:r>
      <w:bookmarkStart w:id="95" w:name="_GoBack"/>
      <w:bookmarkEnd w:id="95"/>
      <w:r w:rsidR="00D625F4">
        <w:rPr>
          <w:rFonts w:cs="Arial"/>
        </w:rPr>
        <w:t xml:space="preserve">performance at cost of more </w:t>
      </w:r>
      <w:r w:rsidR="00945898">
        <w:rPr>
          <w:rFonts w:cs="Arial"/>
        </w:rPr>
        <w:t>DDR</w:t>
      </w:r>
      <w:r w:rsidR="00D625F4">
        <w:rPr>
          <w:rFonts w:cs="Arial"/>
        </w:rPr>
        <w:t xml:space="preserve"> pointers.</w:t>
      </w:r>
    </w:p>
    <w:sectPr w:rsidR="001C073C" w:rsidSect="00DE58EF">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FA3" w:rsidRDefault="00A15FA3">
      <w:r>
        <w:separator/>
      </w:r>
    </w:p>
  </w:endnote>
  <w:endnote w:type="continuationSeparator" w:id="0">
    <w:p w:rsidR="00A15FA3" w:rsidRDefault="00A1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A3" w:rsidRPr="00466856" w:rsidRDefault="00A15FA3" w:rsidP="00466856">
    <w:pPr>
      <w:pStyle w:val="Footer"/>
    </w:pPr>
    <w:r>
      <w:t>Revision</w:t>
    </w:r>
    <w:r w:rsidRPr="008077BB">
      <w:t xml:space="preserve"> </w:t>
    </w:r>
    <w:r>
      <w:fldChar w:fldCharType="begin"/>
    </w:r>
    <w:r>
      <w:instrText xml:space="preserve"> DOCPROPERTY  Revision </w:instrText>
    </w:r>
    <w:r>
      <w:fldChar w:fldCharType="separate"/>
    </w:r>
    <w:r w:rsidR="009111C6">
      <w:t>1.0</w:t>
    </w:r>
    <w:r>
      <w:fldChar w:fldCharType="end"/>
    </w:r>
    <w:r>
      <w:t>.</w:t>
    </w:r>
    <w:r>
      <w:fldChar w:fldCharType="begin"/>
    </w:r>
    <w:r>
      <w:instrText xml:space="preserve"> REVNUM  </w:instrText>
    </w:r>
    <w:r>
      <w:fldChar w:fldCharType="separate"/>
    </w:r>
    <w:r w:rsidR="009111C6">
      <w:rPr>
        <w:noProof/>
      </w:rPr>
      <w:t>105</w:t>
    </w:r>
    <w: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9111C6">
      <w:rPr>
        <w:noProof/>
      </w:rPr>
      <w:t>2</w:t>
    </w:r>
    <w:r w:rsidRPr="008077BB">
      <w:fldChar w:fldCharType="end"/>
    </w:r>
    <w:r w:rsidRPr="008077BB">
      <w:tab/>
    </w:r>
    <w:r w:rsidRPr="008077BB">
      <w:fldChar w:fldCharType="begin"/>
    </w:r>
    <w:r w:rsidRPr="008077BB">
      <w:instrText xml:space="preserve"> SUBJECT </w:instrText>
    </w:r>
    <w:r w:rsidRPr="008077BB">
      <w:fldChar w:fldCharType="separate"/>
    </w:r>
    <w:r w:rsidR="009111C6">
      <w:t>Host to RPU Interface</w: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A3" w:rsidRPr="00466856" w:rsidRDefault="00A15FA3" w:rsidP="00466856">
    <w:pPr>
      <w:pStyle w:val="Footer"/>
    </w:pPr>
    <w:r>
      <w:fldChar w:fldCharType="begin"/>
    </w:r>
    <w:r>
      <w:instrText xml:space="preserve"> TITLE </w:instrText>
    </w:r>
    <w:r>
      <w:fldChar w:fldCharType="separate"/>
    </w:r>
    <w:r w:rsidR="009111C6">
      <w:t>WLAN</w:t>
    </w:r>
    <w:r>
      <w:fldChar w:fldCharType="end"/>
    </w:r>
    <w:r w:rsidRPr="008077BB">
      <w:tab/>
    </w:r>
    <w:r w:rsidRPr="008077BB">
      <w:fldChar w:fldCharType="begin"/>
    </w:r>
    <w:r w:rsidRPr="008077BB">
      <w:instrText>page</w:instrText>
    </w:r>
    <w:r w:rsidRPr="008077BB">
      <w:fldChar w:fldCharType="separate"/>
    </w:r>
    <w:r w:rsidR="009111C6">
      <w:rPr>
        <w:noProof/>
      </w:rPr>
      <w:t>19</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9111C6">
      <w:t>1.0</w:t>
    </w:r>
    <w:r>
      <w:fldChar w:fldCharType="end"/>
    </w:r>
    <w:r>
      <w:t>.</w:t>
    </w:r>
    <w:r>
      <w:fldChar w:fldCharType="begin"/>
    </w:r>
    <w:r>
      <w:instrText xml:space="preserve"> REVNUM  </w:instrText>
    </w:r>
    <w:r>
      <w:fldChar w:fldCharType="separate"/>
    </w:r>
    <w:r w:rsidR="009111C6">
      <w:rPr>
        <w:noProof/>
      </w:rPr>
      <w:t>105</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A3" w:rsidRDefault="00A15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FA3" w:rsidRDefault="00A15FA3">
      <w:r>
        <w:separator/>
      </w:r>
    </w:p>
  </w:footnote>
  <w:footnote w:type="continuationSeparator" w:id="0">
    <w:p w:rsidR="00A15FA3" w:rsidRDefault="00A15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A3" w:rsidRPr="00466856" w:rsidRDefault="00A15FA3" w:rsidP="00466856">
    <w:pPr>
      <w:pStyle w:val="Header"/>
    </w:pPr>
    <w:r>
      <w:t>Imagination Technologies</w:t>
    </w:r>
    <w:r>
      <w:tab/>
    </w:r>
    <w:r>
      <w:fldChar w:fldCharType="begin"/>
    </w:r>
    <w:r>
      <w:instrText xml:space="preserve"> DOCPROPERTY  Confidential  \* MERGEFORMAT </w:instrText>
    </w:r>
    <w:r>
      <w:fldChar w:fldCharType="separate"/>
    </w:r>
    <w:r w:rsidR="009111C6">
      <w:t>Strictly Confidential</w:t>
    </w:r>
    <w:r>
      <w:fldChar w:fldCharType="end"/>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25pt;height:15.9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A3" w:rsidRPr="00466856" w:rsidRDefault="00A15FA3"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25pt;height:15.9pt">
          <v:imagedata r:id="rId1" o:title="Imagination_Logo_Secondary_RGB"/>
        </v:shape>
      </w:pict>
    </w:r>
    <w:r>
      <w:tab/>
    </w:r>
    <w:r>
      <w:fldChar w:fldCharType="begin"/>
    </w:r>
    <w:r>
      <w:instrText xml:space="preserve"> DOCPROPERTY  Confidential  \* MERGEFORMAT </w:instrText>
    </w:r>
    <w:r>
      <w:fldChar w:fldCharType="separate"/>
    </w:r>
    <w:r w:rsidR="009111C6">
      <w:t>Strictly Confidential</w:t>
    </w:r>
    <w:r>
      <w:fldChar w:fldCharType="end"/>
    </w:r>
    <w:r>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A3" w:rsidRDefault="00A15F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0E352D43"/>
    <w:multiLevelType w:val="hybridMultilevel"/>
    <w:tmpl w:val="34C0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63BCA"/>
    <w:multiLevelType w:val="hybridMultilevel"/>
    <w:tmpl w:val="C80A9F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1DB27A4B"/>
    <w:multiLevelType w:val="hybridMultilevel"/>
    <w:tmpl w:val="2E48C6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4">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3C5098"/>
    <w:multiLevelType w:val="hybridMultilevel"/>
    <w:tmpl w:val="2BD86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5D729E"/>
    <w:multiLevelType w:val="hybridMultilevel"/>
    <w:tmpl w:val="D2F24BD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nsid w:val="66DE0E97"/>
    <w:multiLevelType w:val="hybridMultilevel"/>
    <w:tmpl w:val="B0C2772E"/>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5B6EBC"/>
    <w:multiLevelType w:val="hybridMultilevel"/>
    <w:tmpl w:val="88603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5767B59"/>
    <w:multiLevelType w:val="hybridMultilevel"/>
    <w:tmpl w:val="BD16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836CC"/>
    <w:multiLevelType w:val="hybridMultilevel"/>
    <w:tmpl w:val="E73EB382"/>
    <w:lvl w:ilvl="0" w:tplc="B73E4E5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AFD017B"/>
    <w:multiLevelType w:val="hybridMultilevel"/>
    <w:tmpl w:val="EDCA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3"/>
  </w:num>
  <w:num w:numId="4">
    <w:abstractNumId w:val="15"/>
  </w:num>
  <w:num w:numId="5">
    <w:abstractNumId w:val="14"/>
  </w:num>
  <w:num w:numId="6">
    <w:abstractNumId w:val="16"/>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4"/>
  </w:num>
  <w:num w:numId="20">
    <w:abstractNumId w:val="25"/>
  </w:num>
  <w:num w:numId="21">
    <w:abstractNumId w:val="11"/>
  </w:num>
  <w:num w:numId="22">
    <w:abstractNumId w:val="18"/>
  </w:num>
  <w:num w:numId="23">
    <w:abstractNumId w:val="26"/>
  </w:num>
  <w:num w:numId="24">
    <w:abstractNumId w:val="10"/>
  </w:num>
  <w:num w:numId="25">
    <w:abstractNumId w:val="12"/>
  </w:num>
  <w:num w:numId="26">
    <w:abstractNumId w:val="19"/>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8"/>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614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94FEC"/>
    <w:rsid w:val="000040A2"/>
    <w:rsid w:val="00007ACC"/>
    <w:rsid w:val="000105CD"/>
    <w:rsid w:val="00015F86"/>
    <w:rsid w:val="00016EDF"/>
    <w:rsid w:val="0002075B"/>
    <w:rsid w:val="00032B3F"/>
    <w:rsid w:val="0003516A"/>
    <w:rsid w:val="00042C72"/>
    <w:rsid w:val="000509CC"/>
    <w:rsid w:val="00055647"/>
    <w:rsid w:val="000628E0"/>
    <w:rsid w:val="00070321"/>
    <w:rsid w:val="000721EB"/>
    <w:rsid w:val="00085578"/>
    <w:rsid w:val="0009016A"/>
    <w:rsid w:val="00094FEC"/>
    <w:rsid w:val="00096D77"/>
    <w:rsid w:val="00097505"/>
    <w:rsid w:val="000A105B"/>
    <w:rsid w:val="000A2D80"/>
    <w:rsid w:val="000A574F"/>
    <w:rsid w:val="000D1D4E"/>
    <w:rsid w:val="000D5DC7"/>
    <w:rsid w:val="000E0307"/>
    <w:rsid w:val="000E32B2"/>
    <w:rsid w:val="000E58D9"/>
    <w:rsid w:val="000F0362"/>
    <w:rsid w:val="000F2AC5"/>
    <w:rsid w:val="000F2F1B"/>
    <w:rsid w:val="000F69D1"/>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B54CF"/>
    <w:rsid w:val="001C073C"/>
    <w:rsid w:val="001C1907"/>
    <w:rsid w:val="001D1324"/>
    <w:rsid w:val="001E50F3"/>
    <w:rsid w:val="001F1F0B"/>
    <w:rsid w:val="001F26BB"/>
    <w:rsid w:val="00200849"/>
    <w:rsid w:val="0020412D"/>
    <w:rsid w:val="00205C50"/>
    <w:rsid w:val="0020602C"/>
    <w:rsid w:val="002140EF"/>
    <w:rsid w:val="00215B01"/>
    <w:rsid w:val="0021706E"/>
    <w:rsid w:val="00241232"/>
    <w:rsid w:val="0024635B"/>
    <w:rsid w:val="00251592"/>
    <w:rsid w:val="00252B49"/>
    <w:rsid w:val="00256A76"/>
    <w:rsid w:val="002602F4"/>
    <w:rsid w:val="002609F6"/>
    <w:rsid w:val="00264520"/>
    <w:rsid w:val="00270911"/>
    <w:rsid w:val="002734D8"/>
    <w:rsid w:val="00280BDD"/>
    <w:rsid w:val="002830C6"/>
    <w:rsid w:val="00287F79"/>
    <w:rsid w:val="002928A1"/>
    <w:rsid w:val="002A1455"/>
    <w:rsid w:val="002A51C1"/>
    <w:rsid w:val="002A6909"/>
    <w:rsid w:val="002A72B3"/>
    <w:rsid w:val="002B2CBC"/>
    <w:rsid w:val="002B4A1B"/>
    <w:rsid w:val="002B7A75"/>
    <w:rsid w:val="002C6252"/>
    <w:rsid w:val="002C698C"/>
    <w:rsid w:val="002C6CFB"/>
    <w:rsid w:val="002D391B"/>
    <w:rsid w:val="002D5E6B"/>
    <w:rsid w:val="002E707C"/>
    <w:rsid w:val="002F05EC"/>
    <w:rsid w:val="00307B24"/>
    <w:rsid w:val="003172B8"/>
    <w:rsid w:val="00317F6E"/>
    <w:rsid w:val="003204D5"/>
    <w:rsid w:val="0033333A"/>
    <w:rsid w:val="00335071"/>
    <w:rsid w:val="003364B1"/>
    <w:rsid w:val="003370C2"/>
    <w:rsid w:val="003431FF"/>
    <w:rsid w:val="00350974"/>
    <w:rsid w:val="00370AEC"/>
    <w:rsid w:val="00380F49"/>
    <w:rsid w:val="00383F3A"/>
    <w:rsid w:val="00387651"/>
    <w:rsid w:val="00391DEE"/>
    <w:rsid w:val="003A5C29"/>
    <w:rsid w:val="003B55AF"/>
    <w:rsid w:val="003C076B"/>
    <w:rsid w:val="003C2748"/>
    <w:rsid w:val="003C3551"/>
    <w:rsid w:val="003C4725"/>
    <w:rsid w:val="003D0C10"/>
    <w:rsid w:val="003D1C4F"/>
    <w:rsid w:val="003D1E57"/>
    <w:rsid w:val="003E19C5"/>
    <w:rsid w:val="003F594B"/>
    <w:rsid w:val="00407895"/>
    <w:rsid w:val="00413480"/>
    <w:rsid w:val="00413EB9"/>
    <w:rsid w:val="00417634"/>
    <w:rsid w:val="00417A24"/>
    <w:rsid w:val="00421F42"/>
    <w:rsid w:val="00424143"/>
    <w:rsid w:val="00424ED7"/>
    <w:rsid w:val="004255FA"/>
    <w:rsid w:val="00444341"/>
    <w:rsid w:val="00445208"/>
    <w:rsid w:val="00450EBA"/>
    <w:rsid w:val="004514D0"/>
    <w:rsid w:val="00451C0E"/>
    <w:rsid w:val="00454957"/>
    <w:rsid w:val="0046536E"/>
    <w:rsid w:val="00466856"/>
    <w:rsid w:val="0047784F"/>
    <w:rsid w:val="00483D13"/>
    <w:rsid w:val="00485035"/>
    <w:rsid w:val="00486091"/>
    <w:rsid w:val="00486AA5"/>
    <w:rsid w:val="00491970"/>
    <w:rsid w:val="004A2ACE"/>
    <w:rsid w:val="004B2588"/>
    <w:rsid w:val="004B3427"/>
    <w:rsid w:val="004C68C9"/>
    <w:rsid w:val="004E03A6"/>
    <w:rsid w:val="004E61D0"/>
    <w:rsid w:val="004E6451"/>
    <w:rsid w:val="004F29BD"/>
    <w:rsid w:val="004F3731"/>
    <w:rsid w:val="004F3B0E"/>
    <w:rsid w:val="0050143F"/>
    <w:rsid w:val="00505C00"/>
    <w:rsid w:val="00506844"/>
    <w:rsid w:val="00506B49"/>
    <w:rsid w:val="0051615B"/>
    <w:rsid w:val="005175E3"/>
    <w:rsid w:val="005201D5"/>
    <w:rsid w:val="00521F8C"/>
    <w:rsid w:val="005230F0"/>
    <w:rsid w:val="00532422"/>
    <w:rsid w:val="00540477"/>
    <w:rsid w:val="0055108F"/>
    <w:rsid w:val="00556E07"/>
    <w:rsid w:val="005673DC"/>
    <w:rsid w:val="00567ECE"/>
    <w:rsid w:val="005706C8"/>
    <w:rsid w:val="00571315"/>
    <w:rsid w:val="0058534D"/>
    <w:rsid w:val="00587EB2"/>
    <w:rsid w:val="00592140"/>
    <w:rsid w:val="005941B0"/>
    <w:rsid w:val="005979E2"/>
    <w:rsid w:val="005D52EC"/>
    <w:rsid w:val="005D5941"/>
    <w:rsid w:val="005D7A51"/>
    <w:rsid w:val="005F5677"/>
    <w:rsid w:val="006022AC"/>
    <w:rsid w:val="006035A1"/>
    <w:rsid w:val="006049F2"/>
    <w:rsid w:val="00606337"/>
    <w:rsid w:val="0061194B"/>
    <w:rsid w:val="006126E5"/>
    <w:rsid w:val="00616190"/>
    <w:rsid w:val="006201AD"/>
    <w:rsid w:val="00620763"/>
    <w:rsid w:val="006229EF"/>
    <w:rsid w:val="00630290"/>
    <w:rsid w:val="00634C9F"/>
    <w:rsid w:val="00635301"/>
    <w:rsid w:val="00636CD5"/>
    <w:rsid w:val="006373AC"/>
    <w:rsid w:val="0064317A"/>
    <w:rsid w:val="00643394"/>
    <w:rsid w:val="00647CCF"/>
    <w:rsid w:val="00652F51"/>
    <w:rsid w:val="006530C5"/>
    <w:rsid w:val="00654544"/>
    <w:rsid w:val="00660E47"/>
    <w:rsid w:val="00660E5E"/>
    <w:rsid w:val="00662E66"/>
    <w:rsid w:val="00664027"/>
    <w:rsid w:val="00670A0E"/>
    <w:rsid w:val="006723C9"/>
    <w:rsid w:val="0067423D"/>
    <w:rsid w:val="006827C6"/>
    <w:rsid w:val="00682D6A"/>
    <w:rsid w:val="00687859"/>
    <w:rsid w:val="00690138"/>
    <w:rsid w:val="006914FA"/>
    <w:rsid w:val="006959C7"/>
    <w:rsid w:val="006B08A8"/>
    <w:rsid w:val="006E0DA6"/>
    <w:rsid w:val="006E4420"/>
    <w:rsid w:val="006E58C5"/>
    <w:rsid w:val="006E6751"/>
    <w:rsid w:val="006F3E02"/>
    <w:rsid w:val="006F436F"/>
    <w:rsid w:val="006F4B71"/>
    <w:rsid w:val="006F7ACE"/>
    <w:rsid w:val="007012FF"/>
    <w:rsid w:val="00701FC6"/>
    <w:rsid w:val="00702A7E"/>
    <w:rsid w:val="00715970"/>
    <w:rsid w:val="0071799C"/>
    <w:rsid w:val="00725461"/>
    <w:rsid w:val="007424BE"/>
    <w:rsid w:val="00744379"/>
    <w:rsid w:val="00753D25"/>
    <w:rsid w:val="00756E19"/>
    <w:rsid w:val="007607E1"/>
    <w:rsid w:val="00767237"/>
    <w:rsid w:val="00772B04"/>
    <w:rsid w:val="0077776B"/>
    <w:rsid w:val="00782DF4"/>
    <w:rsid w:val="00796D08"/>
    <w:rsid w:val="007B46B5"/>
    <w:rsid w:val="007C562A"/>
    <w:rsid w:val="007E0330"/>
    <w:rsid w:val="007E116D"/>
    <w:rsid w:val="007F2769"/>
    <w:rsid w:val="00800232"/>
    <w:rsid w:val="00800593"/>
    <w:rsid w:val="00815DA1"/>
    <w:rsid w:val="00822444"/>
    <w:rsid w:val="00825B55"/>
    <w:rsid w:val="00827F35"/>
    <w:rsid w:val="0083552D"/>
    <w:rsid w:val="008441A9"/>
    <w:rsid w:val="00846E18"/>
    <w:rsid w:val="008540C4"/>
    <w:rsid w:val="00854CB6"/>
    <w:rsid w:val="00857258"/>
    <w:rsid w:val="00871DE0"/>
    <w:rsid w:val="00872945"/>
    <w:rsid w:val="00873277"/>
    <w:rsid w:val="0087580B"/>
    <w:rsid w:val="008777C1"/>
    <w:rsid w:val="00880F36"/>
    <w:rsid w:val="008848CE"/>
    <w:rsid w:val="00890039"/>
    <w:rsid w:val="008900B7"/>
    <w:rsid w:val="00893157"/>
    <w:rsid w:val="0089525C"/>
    <w:rsid w:val="008A11CA"/>
    <w:rsid w:val="008A4066"/>
    <w:rsid w:val="008A6E7B"/>
    <w:rsid w:val="008B418C"/>
    <w:rsid w:val="008C5780"/>
    <w:rsid w:val="008C6B9F"/>
    <w:rsid w:val="008C7738"/>
    <w:rsid w:val="008E6632"/>
    <w:rsid w:val="008E6ED1"/>
    <w:rsid w:val="008F47BD"/>
    <w:rsid w:val="00905084"/>
    <w:rsid w:val="009111C6"/>
    <w:rsid w:val="00920391"/>
    <w:rsid w:val="00921595"/>
    <w:rsid w:val="0093186E"/>
    <w:rsid w:val="00937BCE"/>
    <w:rsid w:val="0094322A"/>
    <w:rsid w:val="00945898"/>
    <w:rsid w:val="009465C3"/>
    <w:rsid w:val="00953B20"/>
    <w:rsid w:val="00954500"/>
    <w:rsid w:val="0096092A"/>
    <w:rsid w:val="00966B59"/>
    <w:rsid w:val="009707A4"/>
    <w:rsid w:val="00974D52"/>
    <w:rsid w:val="009812D1"/>
    <w:rsid w:val="00981845"/>
    <w:rsid w:val="00981BE0"/>
    <w:rsid w:val="009A2604"/>
    <w:rsid w:val="009C35B9"/>
    <w:rsid w:val="009C5821"/>
    <w:rsid w:val="009C66D9"/>
    <w:rsid w:val="009C71DA"/>
    <w:rsid w:val="009C7261"/>
    <w:rsid w:val="009D36CC"/>
    <w:rsid w:val="009D581B"/>
    <w:rsid w:val="009D6D7C"/>
    <w:rsid w:val="009F0059"/>
    <w:rsid w:val="009F246A"/>
    <w:rsid w:val="009F72C7"/>
    <w:rsid w:val="00A011CE"/>
    <w:rsid w:val="00A02CB8"/>
    <w:rsid w:val="00A04BB9"/>
    <w:rsid w:val="00A11D60"/>
    <w:rsid w:val="00A12CDE"/>
    <w:rsid w:val="00A15FA3"/>
    <w:rsid w:val="00A16FFC"/>
    <w:rsid w:val="00A17018"/>
    <w:rsid w:val="00A23E5A"/>
    <w:rsid w:val="00A25EF8"/>
    <w:rsid w:val="00A30CDC"/>
    <w:rsid w:val="00A30D86"/>
    <w:rsid w:val="00A32C3D"/>
    <w:rsid w:val="00A33B4E"/>
    <w:rsid w:val="00A36C84"/>
    <w:rsid w:val="00A45D37"/>
    <w:rsid w:val="00A528E5"/>
    <w:rsid w:val="00A675DD"/>
    <w:rsid w:val="00A719A0"/>
    <w:rsid w:val="00A767CE"/>
    <w:rsid w:val="00A80965"/>
    <w:rsid w:val="00A81AF8"/>
    <w:rsid w:val="00A955EC"/>
    <w:rsid w:val="00AA2607"/>
    <w:rsid w:val="00AA27D2"/>
    <w:rsid w:val="00AB33D4"/>
    <w:rsid w:val="00AC1465"/>
    <w:rsid w:val="00AD51AE"/>
    <w:rsid w:val="00AE30EA"/>
    <w:rsid w:val="00AE4322"/>
    <w:rsid w:val="00AF5440"/>
    <w:rsid w:val="00B07B9E"/>
    <w:rsid w:val="00B11901"/>
    <w:rsid w:val="00B13F60"/>
    <w:rsid w:val="00B15B4E"/>
    <w:rsid w:val="00B171C5"/>
    <w:rsid w:val="00B230BB"/>
    <w:rsid w:val="00B251BF"/>
    <w:rsid w:val="00B26069"/>
    <w:rsid w:val="00B319A4"/>
    <w:rsid w:val="00B32EB0"/>
    <w:rsid w:val="00B337B0"/>
    <w:rsid w:val="00B35F57"/>
    <w:rsid w:val="00B36A7D"/>
    <w:rsid w:val="00B37A3C"/>
    <w:rsid w:val="00B50B1A"/>
    <w:rsid w:val="00B50E60"/>
    <w:rsid w:val="00B55BF2"/>
    <w:rsid w:val="00B60421"/>
    <w:rsid w:val="00B7609A"/>
    <w:rsid w:val="00B81175"/>
    <w:rsid w:val="00B868E2"/>
    <w:rsid w:val="00B9758B"/>
    <w:rsid w:val="00BA179C"/>
    <w:rsid w:val="00BB3B1B"/>
    <w:rsid w:val="00BC4B8A"/>
    <w:rsid w:val="00BC4FB6"/>
    <w:rsid w:val="00BE1DEC"/>
    <w:rsid w:val="00BF17EE"/>
    <w:rsid w:val="00BF4E84"/>
    <w:rsid w:val="00C006D1"/>
    <w:rsid w:val="00C06A45"/>
    <w:rsid w:val="00C126F5"/>
    <w:rsid w:val="00C13CAC"/>
    <w:rsid w:val="00C1433E"/>
    <w:rsid w:val="00C16ED1"/>
    <w:rsid w:val="00C357E3"/>
    <w:rsid w:val="00C401F1"/>
    <w:rsid w:val="00C41A49"/>
    <w:rsid w:val="00C42281"/>
    <w:rsid w:val="00C4256C"/>
    <w:rsid w:val="00C4275B"/>
    <w:rsid w:val="00C500DA"/>
    <w:rsid w:val="00C5350E"/>
    <w:rsid w:val="00C5755E"/>
    <w:rsid w:val="00C63B50"/>
    <w:rsid w:val="00C7295E"/>
    <w:rsid w:val="00C74A2F"/>
    <w:rsid w:val="00C77385"/>
    <w:rsid w:val="00C92FB2"/>
    <w:rsid w:val="00C94D7E"/>
    <w:rsid w:val="00C97CC6"/>
    <w:rsid w:val="00CA4691"/>
    <w:rsid w:val="00CA773C"/>
    <w:rsid w:val="00CB168A"/>
    <w:rsid w:val="00CB3759"/>
    <w:rsid w:val="00CB5F94"/>
    <w:rsid w:val="00CC19F2"/>
    <w:rsid w:val="00CC2A0C"/>
    <w:rsid w:val="00CD078B"/>
    <w:rsid w:val="00CD2143"/>
    <w:rsid w:val="00CD26F5"/>
    <w:rsid w:val="00CD6014"/>
    <w:rsid w:val="00CE391A"/>
    <w:rsid w:val="00CE529D"/>
    <w:rsid w:val="00CE5FEE"/>
    <w:rsid w:val="00CE6505"/>
    <w:rsid w:val="00CF078E"/>
    <w:rsid w:val="00CF1156"/>
    <w:rsid w:val="00D01B9E"/>
    <w:rsid w:val="00D020C5"/>
    <w:rsid w:val="00D04462"/>
    <w:rsid w:val="00D10DAA"/>
    <w:rsid w:val="00D15E9B"/>
    <w:rsid w:val="00D22AD9"/>
    <w:rsid w:val="00D22F43"/>
    <w:rsid w:val="00D251AC"/>
    <w:rsid w:val="00D32FDD"/>
    <w:rsid w:val="00D35F08"/>
    <w:rsid w:val="00D372C0"/>
    <w:rsid w:val="00D477D4"/>
    <w:rsid w:val="00D54120"/>
    <w:rsid w:val="00D61055"/>
    <w:rsid w:val="00D62347"/>
    <w:rsid w:val="00D625F4"/>
    <w:rsid w:val="00D6740E"/>
    <w:rsid w:val="00D720D5"/>
    <w:rsid w:val="00D72D0D"/>
    <w:rsid w:val="00D75390"/>
    <w:rsid w:val="00D80357"/>
    <w:rsid w:val="00D821FF"/>
    <w:rsid w:val="00D90E51"/>
    <w:rsid w:val="00D93E5F"/>
    <w:rsid w:val="00D965BD"/>
    <w:rsid w:val="00D96B47"/>
    <w:rsid w:val="00DA0DD9"/>
    <w:rsid w:val="00DA336E"/>
    <w:rsid w:val="00DB10DE"/>
    <w:rsid w:val="00DB330B"/>
    <w:rsid w:val="00DB5E54"/>
    <w:rsid w:val="00DC0AFC"/>
    <w:rsid w:val="00DC4EA7"/>
    <w:rsid w:val="00DD282B"/>
    <w:rsid w:val="00DE2264"/>
    <w:rsid w:val="00DE58EF"/>
    <w:rsid w:val="00DE5F13"/>
    <w:rsid w:val="00DE5F9B"/>
    <w:rsid w:val="00DE62EB"/>
    <w:rsid w:val="00DF0533"/>
    <w:rsid w:val="00DF58DE"/>
    <w:rsid w:val="00E03F97"/>
    <w:rsid w:val="00E12E52"/>
    <w:rsid w:val="00E13CD4"/>
    <w:rsid w:val="00E1476D"/>
    <w:rsid w:val="00E149DF"/>
    <w:rsid w:val="00E1765C"/>
    <w:rsid w:val="00E20FC7"/>
    <w:rsid w:val="00E215CD"/>
    <w:rsid w:val="00E21F8C"/>
    <w:rsid w:val="00E2629C"/>
    <w:rsid w:val="00E27125"/>
    <w:rsid w:val="00E321DE"/>
    <w:rsid w:val="00E36BC4"/>
    <w:rsid w:val="00E374D1"/>
    <w:rsid w:val="00E421E8"/>
    <w:rsid w:val="00E45451"/>
    <w:rsid w:val="00E519BE"/>
    <w:rsid w:val="00E542D8"/>
    <w:rsid w:val="00E577F1"/>
    <w:rsid w:val="00E6438F"/>
    <w:rsid w:val="00E67A76"/>
    <w:rsid w:val="00E70A02"/>
    <w:rsid w:val="00E70D8D"/>
    <w:rsid w:val="00E70FF0"/>
    <w:rsid w:val="00E7122D"/>
    <w:rsid w:val="00E712AE"/>
    <w:rsid w:val="00E71A1F"/>
    <w:rsid w:val="00E85126"/>
    <w:rsid w:val="00E86BD3"/>
    <w:rsid w:val="00E91701"/>
    <w:rsid w:val="00E95EBF"/>
    <w:rsid w:val="00EA3AB6"/>
    <w:rsid w:val="00EB0ECB"/>
    <w:rsid w:val="00EB2536"/>
    <w:rsid w:val="00EB4DF2"/>
    <w:rsid w:val="00EB7149"/>
    <w:rsid w:val="00EC24F0"/>
    <w:rsid w:val="00ED1AD6"/>
    <w:rsid w:val="00ED1C54"/>
    <w:rsid w:val="00ED48A6"/>
    <w:rsid w:val="00ED4BD6"/>
    <w:rsid w:val="00ED5060"/>
    <w:rsid w:val="00ED5ED5"/>
    <w:rsid w:val="00EE1B76"/>
    <w:rsid w:val="00EE46EA"/>
    <w:rsid w:val="00EF5621"/>
    <w:rsid w:val="00F04CB1"/>
    <w:rsid w:val="00F20B9F"/>
    <w:rsid w:val="00F25F4A"/>
    <w:rsid w:val="00F277FE"/>
    <w:rsid w:val="00F34BB1"/>
    <w:rsid w:val="00F4064B"/>
    <w:rsid w:val="00F41731"/>
    <w:rsid w:val="00F42971"/>
    <w:rsid w:val="00F44866"/>
    <w:rsid w:val="00F44A2D"/>
    <w:rsid w:val="00F477A5"/>
    <w:rsid w:val="00F5342D"/>
    <w:rsid w:val="00F551C2"/>
    <w:rsid w:val="00F57484"/>
    <w:rsid w:val="00F61E64"/>
    <w:rsid w:val="00F643AD"/>
    <w:rsid w:val="00F66EA8"/>
    <w:rsid w:val="00F67CA1"/>
    <w:rsid w:val="00F73C20"/>
    <w:rsid w:val="00F777DE"/>
    <w:rsid w:val="00F843D4"/>
    <w:rsid w:val="00F9221F"/>
    <w:rsid w:val="00F92831"/>
    <w:rsid w:val="00FA2510"/>
    <w:rsid w:val="00FA415B"/>
    <w:rsid w:val="00FA4698"/>
    <w:rsid w:val="00FA50C2"/>
    <w:rsid w:val="00FA5A65"/>
    <w:rsid w:val="00FA6437"/>
    <w:rsid w:val="00FA6675"/>
    <w:rsid w:val="00FB21AE"/>
    <w:rsid w:val="00FB2BFB"/>
    <w:rsid w:val="00FB45A1"/>
    <w:rsid w:val="00FC3E33"/>
    <w:rsid w:val="00FC5E01"/>
    <w:rsid w:val="00FC5FF2"/>
    <w:rsid w:val="00FD1B06"/>
    <w:rsid w:val="00FD46AC"/>
    <w:rsid w:val="00FE12AE"/>
    <w:rsid w:val="00F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uiPriority w:val="99"/>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2Char">
    <w:name w:val="Heading 2 Char"/>
    <w:basedOn w:val="DefaultParagraphFont"/>
    <w:link w:val="Heading2"/>
    <w:rsid w:val="000F2AC5"/>
    <w:rPr>
      <w:rFonts w:ascii="Arial" w:hAnsi="Arial"/>
      <w:b/>
      <w:sz w:val="28"/>
      <w:szCs w:val="28"/>
      <w:lang w:val="en-GB"/>
    </w:rPr>
  </w:style>
  <w:style w:type="character" w:customStyle="1" w:styleId="Heading3Char">
    <w:name w:val="Heading 3 Char"/>
    <w:aliases w:val="3 Char"/>
    <w:basedOn w:val="DefaultParagraphFont"/>
    <w:link w:val="Heading3"/>
    <w:rsid w:val="000F2AC5"/>
    <w:rPr>
      <w:rFonts w:ascii="Arial" w:hAnsi="Arial"/>
      <w:b/>
      <w:sz w:val="24"/>
      <w:szCs w:val="24"/>
      <w:lang w:val="en-GB"/>
    </w:rPr>
  </w:style>
  <w:style w:type="paragraph" w:customStyle="1" w:styleId="HSNormal">
    <w:name w:val="HS_Normal"/>
    <w:link w:val="HSNormalChar1"/>
    <w:rsid w:val="00767237"/>
    <w:pPr>
      <w:spacing w:before="120"/>
      <w:jc w:val="both"/>
    </w:pPr>
    <w:rPr>
      <w:sz w:val="24"/>
    </w:rPr>
  </w:style>
  <w:style w:type="character" w:customStyle="1" w:styleId="HSNormalChar1">
    <w:name w:val="HS_Normal Char1"/>
    <w:link w:val="HSNormal"/>
    <w:rsid w:val="00767237"/>
    <w:rPr>
      <w:sz w:val="24"/>
    </w:rPr>
  </w:style>
  <w:style w:type="paragraph" w:styleId="BalloonText">
    <w:name w:val="Balloon Text"/>
    <w:basedOn w:val="Normal"/>
    <w:link w:val="BalloonTextChar"/>
    <w:rsid w:val="005D59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5D5941"/>
    <w:rPr>
      <w:rFonts w:ascii="Tahoma" w:hAnsi="Tahoma" w:cs="Tahoma"/>
      <w:sz w:val="16"/>
      <w:szCs w:val="16"/>
      <w:lang w:val="en-GB"/>
    </w:rPr>
  </w:style>
  <w:style w:type="paragraph" w:styleId="ListParagraph">
    <w:name w:val="List Paragraph"/>
    <w:basedOn w:val="Normal"/>
    <w:uiPriority w:val="34"/>
    <w:qFormat/>
    <w:rsid w:val="00391DEE"/>
    <w:pPr>
      <w:spacing w:before="0" w:after="200" w:line="276" w:lineRule="auto"/>
      <w:ind w:left="720"/>
      <w:contextualSpacing/>
    </w:pPr>
    <w:rPr>
      <w:rFonts w:asciiTheme="minorHAnsi" w:eastAsiaTheme="minorHAnsi" w:hAnsiTheme="minorHAnsi" w:cstheme="minorBidi"/>
      <w:sz w:val="22"/>
      <w:szCs w:val="22"/>
      <w:lang w:val="en-US"/>
    </w:rPr>
  </w:style>
  <w:style w:type="paragraph" w:styleId="TableofFigures">
    <w:name w:val="table of figures"/>
    <w:basedOn w:val="Normal"/>
    <w:next w:val="Normal"/>
    <w:uiPriority w:val="99"/>
    <w:rsid w:val="00E542D8"/>
    <w:pPr>
      <w:spacing w:after="0"/>
    </w:pPr>
  </w:style>
  <w:style w:type="paragraph" w:styleId="NormalWeb">
    <w:name w:val="Normal (Web)"/>
    <w:basedOn w:val="Normal"/>
    <w:uiPriority w:val="99"/>
    <w:unhideWhenUsed/>
    <w:rsid w:val="00ED5060"/>
    <w:pPr>
      <w:spacing w:before="100" w:beforeAutospacing="1" w:after="100" w:afterAutospacing="1"/>
    </w:pPr>
    <w:rPr>
      <w:rFonts w:ascii="Times New Roman" w:eastAsiaTheme="minorEastAsia"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uiPriority w:val="99"/>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2Char">
    <w:name w:val="Heading 2 Char"/>
    <w:basedOn w:val="DefaultParagraphFont"/>
    <w:link w:val="Heading2"/>
    <w:rsid w:val="000F2AC5"/>
    <w:rPr>
      <w:rFonts w:ascii="Arial" w:hAnsi="Arial"/>
      <w:b/>
      <w:sz w:val="28"/>
      <w:szCs w:val="28"/>
      <w:lang w:val="en-GB"/>
    </w:rPr>
  </w:style>
  <w:style w:type="character" w:customStyle="1" w:styleId="Heading3Char">
    <w:name w:val="Heading 3 Char"/>
    <w:aliases w:val="3 Char"/>
    <w:basedOn w:val="DefaultParagraphFont"/>
    <w:link w:val="Heading3"/>
    <w:rsid w:val="000F2AC5"/>
    <w:rPr>
      <w:rFonts w:ascii="Arial" w:hAnsi="Arial"/>
      <w:b/>
      <w:sz w:val="24"/>
      <w:szCs w:val="24"/>
      <w:lang w:val="en-GB"/>
    </w:rPr>
  </w:style>
  <w:style w:type="paragraph" w:customStyle="1" w:styleId="HSNormal">
    <w:name w:val="HS_Normal"/>
    <w:link w:val="HSNormalChar1"/>
    <w:rsid w:val="00767237"/>
    <w:pPr>
      <w:spacing w:before="120"/>
      <w:jc w:val="both"/>
    </w:pPr>
    <w:rPr>
      <w:sz w:val="24"/>
    </w:rPr>
  </w:style>
  <w:style w:type="character" w:customStyle="1" w:styleId="HSNormalChar1">
    <w:name w:val="HS_Normal Char1"/>
    <w:link w:val="HSNormal"/>
    <w:rsid w:val="00767237"/>
    <w:rPr>
      <w:sz w:val="24"/>
    </w:rPr>
  </w:style>
  <w:style w:type="paragraph" w:styleId="BalloonText">
    <w:name w:val="Balloon Text"/>
    <w:basedOn w:val="Normal"/>
    <w:link w:val="BalloonTextChar"/>
    <w:rsid w:val="005D5941"/>
    <w:pPr>
      <w:spacing w:before="0" w:after="0"/>
    </w:pPr>
    <w:rPr>
      <w:rFonts w:ascii="Tahoma" w:hAnsi="Tahoma" w:cs="Tahoma"/>
      <w:sz w:val="16"/>
      <w:szCs w:val="16"/>
    </w:rPr>
  </w:style>
  <w:style w:type="character" w:customStyle="1" w:styleId="BalloonTextChar">
    <w:name w:val="Balloon Text Char"/>
    <w:basedOn w:val="DefaultParagraphFont"/>
    <w:link w:val="BalloonText"/>
    <w:rsid w:val="005D5941"/>
    <w:rPr>
      <w:rFonts w:ascii="Tahoma" w:hAnsi="Tahoma" w:cs="Tahoma"/>
      <w:sz w:val="16"/>
      <w:szCs w:val="16"/>
      <w:lang w:val="en-GB"/>
    </w:rPr>
  </w:style>
  <w:style w:type="paragraph" w:styleId="ListParagraph">
    <w:name w:val="List Paragraph"/>
    <w:basedOn w:val="Normal"/>
    <w:uiPriority w:val="34"/>
    <w:qFormat/>
    <w:rsid w:val="00391DEE"/>
    <w:pPr>
      <w:spacing w:before="0" w:after="200" w:line="276" w:lineRule="auto"/>
      <w:ind w:left="720"/>
      <w:contextualSpacing/>
    </w:pPr>
    <w:rPr>
      <w:rFonts w:asciiTheme="minorHAnsi" w:eastAsiaTheme="minorHAnsi" w:hAnsiTheme="minorHAnsi" w:cstheme="minorBidi"/>
      <w:sz w:val="22"/>
      <w:szCs w:val="22"/>
      <w:lang w:val="en-US"/>
    </w:rPr>
  </w:style>
  <w:style w:type="paragraph" w:styleId="TableofFigures">
    <w:name w:val="table of figures"/>
    <w:basedOn w:val="Normal"/>
    <w:next w:val="Normal"/>
    <w:uiPriority w:val="99"/>
    <w:rsid w:val="00E542D8"/>
    <w:pPr>
      <w:spacing w:after="0"/>
    </w:pPr>
  </w:style>
  <w:style w:type="paragraph" w:styleId="NormalWeb">
    <w:name w:val="Normal (Web)"/>
    <w:basedOn w:val="Normal"/>
    <w:uiPriority w:val="99"/>
    <w:unhideWhenUsed/>
    <w:rsid w:val="00ED5060"/>
    <w:pPr>
      <w:spacing w:before="100" w:beforeAutospacing="1" w:after="100" w:afterAutospacing="1"/>
    </w:pPr>
    <w:rPr>
      <w:rFonts w:ascii="Times New Roman" w:eastAsiaTheme="minorEastAsia"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1750">
      <w:bodyDiv w:val="1"/>
      <w:marLeft w:val="0"/>
      <w:marRight w:val="0"/>
      <w:marTop w:val="0"/>
      <w:marBottom w:val="0"/>
      <w:divBdr>
        <w:top w:val="none" w:sz="0" w:space="0" w:color="auto"/>
        <w:left w:val="none" w:sz="0" w:space="0" w:color="auto"/>
        <w:bottom w:val="none" w:sz="0" w:space="0" w:color="auto"/>
        <w:right w:val="none" w:sz="0" w:space="0" w:color="auto"/>
      </w:divBdr>
    </w:div>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585773136">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 w:id="172841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8A0CD-38B5-4834-BF10-FA157C73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IMGDoc.dot</Template>
  <TotalTime>4516</TotalTime>
  <Pages>19</Pages>
  <Words>6824</Words>
  <Characters>36237</Characters>
  <Application>Microsoft Office Word</Application>
  <DocSecurity>2</DocSecurity>
  <Lines>1035</Lines>
  <Paragraphs>768</Paragraphs>
  <ScaleCrop>false</ScaleCrop>
  <HeadingPairs>
    <vt:vector size="2" baseType="variant">
      <vt:variant>
        <vt:lpstr>Title</vt:lpstr>
      </vt:variant>
      <vt:variant>
        <vt:i4>1</vt:i4>
      </vt:variant>
    </vt:vector>
  </HeadingPairs>
  <TitlesOfParts>
    <vt:vector size="1" baseType="lpstr">
      <vt:lpstr>WLAN</vt:lpstr>
    </vt:vector>
  </TitlesOfParts>
  <Company>Imagination Technologies Limited</Company>
  <LinksUpToDate>false</LinksUpToDate>
  <CharactersWithSpaces>42293</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subject>Host to RPU Interface</dc:subject>
  <dc:creator>Imagination Technologies Limited</dc:creator>
  <cp:keywords/>
  <dc:description>IMGDoc.dot Version 16</dc:description>
  <cp:lastModifiedBy>Sachin Kulkarni</cp:lastModifiedBy>
  <cp:revision>106</cp:revision>
  <dcterms:created xsi:type="dcterms:W3CDTF">2016-08-31T22:59:00Z</dcterms:created>
  <dcterms:modified xsi:type="dcterms:W3CDTF">2017-02-08T12:26:00Z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Strictly Confidential</vt:lpwstr>
  </property>
  <property fmtid="{D5CDD505-2E9C-101B-9397-08002B2CF9AE}" pid="6" name="DocumentVariant">
    <vt:lpwstr>NotSet</vt:lpwstr>
  </property>
</Properties>
</file>