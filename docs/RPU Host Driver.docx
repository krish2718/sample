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AA7E18">
        <w:t>RPU Host Driver</w:t>
      </w:r>
      <w:r w:rsidRPr="00025641">
        <w:fldChar w:fldCharType="end"/>
      </w:r>
      <w:r w:rsidRPr="00D73658">
        <w:br/>
      </w:r>
      <w:r w:rsidRPr="00025641">
        <w:fldChar w:fldCharType="begin"/>
      </w:r>
      <w:r w:rsidRPr="00025641">
        <w:instrText xml:space="preserve">  Subject  </w:instrTex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A7E18">
        <w:instrText>Confidential</w:instrText>
      </w:r>
      <w:r w:rsidRPr="00753095">
        <w:fldChar w:fldCharType="end"/>
      </w:r>
      <w:r w:rsidRPr="00753095">
        <w:instrText xml:space="preserve"> = "</w:instrText>
      </w:r>
      <w:r>
        <w:instrText>Public</w:instrText>
      </w:r>
      <w:r w:rsidRPr="00753095">
        <w:instrText>"</w:instrText>
      </w:r>
      <w:r w:rsidRPr="00753095">
        <w:fldChar w:fldCharType="separate"/>
      </w:r>
      <w:r w:rsidR="00AA7E18">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AA7E18">
        <w:instrText>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AA7E18">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A7E18">
        <w:instrText>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AA7E18">
        <w:rPr>
          <w:noProof/>
        </w:rPr>
        <w:instrText>1</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AA7E18">
        <w:rPr>
          <w:noProof/>
        </w:rPr>
        <w:t xml:space="preserve">This document is </w:t>
      </w:r>
      <w:r w:rsidR="00AA7E18"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AA7E18">
        <w:rPr>
          <w:noProof/>
        </w:rPr>
        <w:t>Limited</w:t>
      </w:r>
      <w:r w:rsidR="00AA7E18" w:rsidRPr="00753095">
        <w:rPr>
          <w:noProof/>
        </w:rPr>
        <w:t xml:space="preserve">. </w:t>
      </w:r>
      <w:r w:rsidR="00AA7E18" w:rsidRPr="00643394">
        <w:rPr>
          <w:noProof/>
        </w:rPr>
        <w:t>Imagination Technologies, the Imagination logo, PowerVR, MIPS, Meta, Ensigma and Codescape are trademarks or registered trademarks of Imagination Technologies Limited.</w:t>
      </w:r>
      <w:r w:rsidR="00AA7E18">
        <w:rPr>
          <w:noProof/>
        </w:rPr>
        <w:t xml:space="preserve"> All other logos, products, trademarks and registered trademarks are the property of their respective owners. </w:t>
      </w:r>
      <w:r w:rsidR="00AA7E18" w:rsidRPr="00753095">
        <w:rPr>
          <w:noProof/>
        </w:rPr>
        <w:t xml:space="preserve">This document can only be distributed </w:t>
      </w:r>
      <w:r w:rsidR="00AA7E18">
        <w:rPr>
          <w:noProof/>
        </w:rPr>
        <w:t xml:space="preserve">subject to the terms of a </w:t>
      </w:r>
      <w:r w:rsidR="00AA7E18" w:rsidRPr="00753095">
        <w:rPr>
          <w:noProof/>
        </w:rPr>
        <w:t>Non</w:t>
      </w:r>
      <w:r w:rsidR="00AA7E18">
        <w:rPr>
          <w:noProof/>
        </w:rPr>
        <w:noBreakHyphen/>
      </w:r>
      <w:r w:rsidR="00AA7E18" w:rsidRPr="00753095">
        <w:rPr>
          <w:noProof/>
        </w:rPr>
        <w:t xml:space="preserve">Disclosure Agreement </w:t>
      </w:r>
      <w:r w:rsidR="00AA7E18">
        <w:rPr>
          <w:noProof/>
        </w:rPr>
        <w:t xml:space="preserve">or Licence </w:t>
      </w:r>
      <w:r w:rsidR="00AA7E18" w:rsidRPr="00753095">
        <w:rPr>
          <w:noProof/>
        </w:rPr>
        <w:t xml:space="preserve">with Imagination Technologies </w:t>
      </w:r>
      <w:r w:rsidR="00AA7E18">
        <w:rPr>
          <w:noProof/>
        </w:rPr>
        <w:t>Limited</w:t>
      </w:r>
      <w:r w:rsidR="00AA7E18"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A7E18">
        <w:instrText>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AA7E18">
        <w:rPr>
          <w:noProof/>
        </w:rPr>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AA7E18">
        <w:instrText>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AA7E18">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AA7E18">
        <w:instrText>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AA7E18">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AA7E18">
        <w:instrText>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AA7E18">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AA7E18">
        <w:rPr>
          <w:noProof/>
        </w:rPr>
        <w:t>RPU Host Driver</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AA7E18">
        <w:t>1.0</w:t>
      </w:r>
      <w:r>
        <w:fldChar w:fldCharType="end"/>
      </w:r>
      <w:r w:rsidRPr="00D73658">
        <w:t>.</w:t>
      </w:r>
      <w:r>
        <w:fldChar w:fldCharType="begin"/>
      </w:r>
      <w:r>
        <w:instrText xml:space="preserve"> REVNUM </w:instrText>
      </w:r>
      <w:r>
        <w:fldChar w:fldCharType="separate"/>
      </w:r>
      <w:r w:rsidR="00AA7E18">
        <w:rPr>
          <w:noProof/>
        </w:rPr>
        <w:t>36</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AA7E18">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AA7E18">
        <w:rPr>
          <w:noProof/>
        </w:rPr>
        <w:t>20 Sep 2016</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AA7E18">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AA7E18" w:rsidRDefault="00871DE0">
      <w:pPr>
        <w:pStyle w:val="TOC1"/>
        <w:rPr>
          <w:rFonts w:asciiTheme="minorHAnsi" w:eastAsiaTheme="minorEastAsia" w:hAnsiTheme="minorHAnsi" w:cstheme="minorBidi"/>
          <w:b w:val="0"/>
          <w:noProof/>
          <w:sz w:val="22"/>
          <w:szCs w:val="22"/>
          <w:lang w:val="en-US"/>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462135621" w:history="1">
        <w:r w:rsidR="00AA7E18" w:rsidRPr="00BC7844">
          <w:rPr>
            <w:rStyle w:val="Hyperlink"/>
            <w:noProof/>
          </w:rPr>
          <w:t>1.</w:t>
        </w:r>
        <w:r w:rsidR="00AA7E18">
          <w:rPr>
            <w:rFonts w:asciiTheme="minorHAnsi" w:eastAsiaTheme="minorEastAsia" w:hAnsiTheme="minorHAnsi" w:cstheme="minorBidi"/>
            <w:b w:val="0"/>
            <w:noProof/>
            <w:sz w:val="22"/>
            <w:szCs w:val="22"/>
            <w:lang w:val="en-US"/>
          </w:rPr>
          <w:tab/>
        </w:r>
        <w:r w:rsidR="00AA7E18" w:rsidRPr="00BC7844">
          <w:rPr>
            <w:rStyle w:val="Hyperlink"/>
            <w:noProof/>
          </w:rPr>
          <w:t>Introduction</w:t>
        </w:r>
        <w:r w:rsidR="00AA7E18">
          <w:rPr>
            <w:noProof/>
            <w:webHidden/>
          </w:rPr>
          <w:tab/>
        </w:r>
        <w:r w:rsidR="00AA7E18">
          <w:rPr>
            <w:noProof/>
            <w:webHidden/>
          </w:rPr>
          <w:fldChar w:fldCharType="begin"/>
        </w:r>
        <w:r w:rsidR="00AA7E18">
          <w:rPr>
            <w:noProof/>
            <w:webHidden/>
          </w:rPr>
          <w:instrText xml:space="preserve"> PAGEREF _Toc462135621 \h </w:instrText>
        </w:r>
        <w:r w:rsidR="00AA7E18">
          <w:rPr>
            <w:noProof/>
            <w:webHidden/>
          </w:rPr>
        </w:r>
        <w:r w:rsidR="00AA7E18">
          <w:rPr>
            <w:noProof/>
            <w:webHidden/>
          </w:rPr>
          <w:fldChar w:fldCharType="separate"/>
        </w:r>
        <w:r w:rsidR="00AA7E18">
          <w:rPr>
            <w:noProof/>
            <w:webHidden/>
          </w:rPr>
          <w:t>3</w:t>
        </w:r>
        <w:r w:rsidR="00AA7E18">
          <w:rPr>
            <w:noProof/>
            <w:webHidden/>
          </w:rPr>
          <w:fldChar w:fldCharType="end"/>
        </w:r>
      </w:hyperlink>
    </w:p>
    <w:p w:rsidR="00AA7E18" w:rsidRDefault="00AA7E18">
      <w:pPr>
        <w:pStyle w:val="TOC1"/>
        <w:rPr>
          <w:rFonts w:asciiTheme="minorHAnsi" w:eastAsiaTheme="minorEastAsia" w:hAnsiTheme="minorHAnsi" w:cstheme="minorBidi"/>
          <w:b w:val="0"/>
          <w:noProof/>
          <w:sz w:val="22"/>
          <w:szCs w:val="22"/>
          <w:lang w:val="en-US"/>
        </w:rPr>
      </w:pPr>
      <w:hyperlink w:anchor="_Toc462135622" w:history="1">
        <w:r w:rsidRPr="00BC7844">
          <w:rPr>
            <w:rStyle w:val="Hyperlink"/>
            <w:noProof/>
          </w:rPr>
          <w:t>2.</w:t>
        </w:r>
        <w:r>
          <w:rPr>
            <w:rFonts w:asciiTheme="minorHAnsi" w:eastAsiaTheme="minorEastAsia" w:hAnsiTheme="minorHAnsi" w:cstheme="minorBidi"/>
            <w:b w:val="0"/>
            <w:noProof/>
            <w:sz w:val="22"/>
            <w:szCs w:val="22"/>
            <w:lang w:val="en-US"/>
          </w:rPr>
          <w:tab/>
        </w:r>
        <w:r w:rsidRPr="00BC7844">
          <w:rPr>
            <w:rStyle w:val="Hyperlink"/>
            <w:noProof/>
          </w:rPr>
          <w:t>Software architecture</w:t>
        </w:r>
        <w:r>
          <w:rPr>
            <w:noProof/>
            <w:webHidden/>
          </w:rPr>
          <w:tab/>
        </w:r>
        <w:r>
          <w:rPr>
            <w:noProof/>
            <w:webHidden/>
          </w:rPr>
          <w:fldChar w:fldCharType="begin"/>
        </w:r>
        <w:r>
          <w:rPr>
            <w:noProof/>
            <w:webHidden/>
          </w:rPr>
          <w:instrText xml:space="preserve"> PAGEREF _Toc462135622 \h </w:instrText>
        </w:r>
        <w:r>
          <w:rPr>
            <w:noProof/>
            <w:webHidden/>
          </w:rPr>
        </w:r>
        <w:r>
          <w:rPr>
            <w:noProof/>
            <w:webHidden/>
          </w:rPr>
          <w:fldChar w:fldCharType="separate"/>
        </w:r>
        <w:r>
          <w:rPr>
            <w:noProof/>
            <w:webHidden/>
          </w:rPr>
          <w:t>4</w:t>
        </w:r>
        <w:r>
          <w:rPr>
            <w:noProof/>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23" w:history="1">
        <w:r w:rsidRPr="00BC7844">
          <w:rPr>
            <w:rStyle w:val="Hyperlink"/>
          </w:rPr>
          <w:t>2.1.</w:t>
        </w:r>
        <w:r>
          <w:rPr>
            <w:rFonts w:asciiTheme="minorHAnsi" w:eastAsiaTheme="minorEastAsia" w:hAnsiTheme="minorHAnsi" w:cstheme="minorBidi"/>
            <w:sz w:val="22"/>
            <w:szCs w:val="22"/>
            <w:lang w:val="en-US"/>
          </w:rPr>
          <w:tab/>
        </w:r>
        <w:r w:rsidRPr="00BC7844">
          <w:rPr>
            <w:rStyle w:val="Hyperlink"/>
          </w:rPr>
          <w:t>MAC firmware functions</w:t>
        </w:r>
        <w:r>
          <w:rPr>
            <w:webHidden/>
          </w:rPr>
          <w:tab/>
        </w:r>
        <w:r>
          <w:rPr>
            <w:webHidden/>
          </w:rPr>
          <w:fldChar w:fldCharType="begin"/>
        </w:r>
        <w:r>
          <w:rPr>
            <w:webHidden/>
          </w:rPr>
          <w:instrText xml:space="preserve"> PAGEREF _Toc462135623 \h </w:instrText>
        </w:r>
        <w:r>
          <w:rPr>
            <w:webHidden/>
          </w:rPr>
        </w:r>
        <w:r>
          <w:rPr>
            <w:webHidden/>
          </w:rPr>
          <w:fldChar w:fldCharType="separate"/>
        </w:r>
        <w:r>
          <w:rPr>
            <w:webHidden/>
          </w:rPr>
          <w:t>5</w:t>
        </w:r>
        <w:r>
          <w:rPr>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24" w:history="1">
        <w:r w:rsidRPr="00BC7844">
          <w:rPr>
            <w:rStyle w:val="Hyperlink"/>
          </w:rPr>
          <w:t>2.2.</w:t>
        </w:r>
        <w:r>
          <w:rPr>
            <w:rFonts w:asciiTheme="minorHAnsi" w:eastAsiaTheme="minorEastAsia" w:hAnsiTheme="minorHAnsi" w:cstheme="minorBidi"/>
            <w:sz w:val="22"/>
            <w:szCs w:val="22"/>
            <w:lang w:val="en-US"/>
          </w:rPr>
          <w:tab/>
        </w:r>
        <w:r w:rsidRPr="00BC7844">
          <w:rPr>
            <w:rStyle w:val="Hyperlink"/>
          </w:rPr>
          <w:t>Linux wireless Software Architecture</w:t>
        </w:r>
        <w:r>
          <w:rPr>
            <w:webHidden/>
          </w:rPr>
          <w:tab/>
        </w:r>
        <w:r>
          <w:rPr>
            <w:webHidden/>
          </w:rPr>
          <w:fldChar w:fldCharType="begin"/>
        </w:r>
        <w:r>
          <w:rPr>
            <w:webHidden/>
          </w:rPr>
          <w:instrText xml:space="preserve"> PAGEREF _Toc462135624 \h </w:instrText>
        </w:r>
        <w:r>
          <w:rPr>
            <w:webHidden/>
          </w:rPr>
        </w:r>
        <w:r>
          <w:rPr>
            <w:webHidden/>
          </w:rPr>
          <w:fldChar w:fldCharType="separate"/>
        </w:r>
        <w:r>
          <w:rPr>
            <w:webHidden/>
          </w:rPr>
          <w:t>5</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25" w:history="1">
        <w:r w:rsidRPr="00BC7844">
          <w:rPr>
            <w:rStyle w:val="Hyperlink"/>
          </w:rPr>
          <w:t>2.2.1.</w:t>
        </w:r>
        <w:r>
          <w:rPr>
            <w:rFonts w:asciiTheme="minorHAnsi" w:eastAsiaTheme="minorEastAsia" w:hAnsiTheme="minorHAnsi" w:cstheme="minorBidi"/>
            <w:sz w:val="22"/>
            <w:szCs w:val="22"/>
            <w:lang w:val="en-US"/>
          </w:rPr>
          <w:tab/>
        </w:r>
        <w:r w:rsidRPr="00BC7844">
          <w:rPr>
            <w:rStyle w:val="Hyperlink"/>
          </w:rPr>
          <w:t>Linux</w:t>
        </w:r>
        <w:r>
          <w:rPr>
            <w:webHidden/>
          </w:rPr>
          <w:tab/>
        </w:r>
        <w:r>
          <w:rPr>
            <w:webHidden/>
          </w:rPr>
          <w:fldChar w:fldCharType="begin"/>
        </w:r>
        <w:r>
          <w:rPr>
            <w:webHidden/>
          </w:rPr>
          <w:instrText xml:space="preserve"> PAGEREF _Toc462135625 \h </w:instrText>
        </w:r>
        <w:r>
          <w:rPr>
            <w:webHidden/>
          </w:rPr>
        </w:r>
        <w:r>
          <w:rPr>
            <w:webHidden/>
          </w:rPr>
          <w:fldChar w:fldCharType="separate"/>
        </w:r>
        <w:r>
          <w:rPr>
            <w:webHidden/>
          </w:rPr>
          <w:t>5</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26" w:history="1">
        <w:r w:rsidRPr="00BC7844">
          <w:rPr>
            <w:rStyle w:val="Hyperlink"/>
          </w:rPr>
          <w:t>2.2.2.</w:t>
        </w:r>
        <w:r>
          <w:rPr>
            <w:rFonts w:asciiTheme="minorHAnsi" w:eastAsiaTheme="minorEastAsia" w:hAnsiTheme="minorHAnsi" w:cstheme="minorBidi"/>
            <w:sz w:val="22"/>
            <w:szCs w:val="22"/>
            <w:lang w:val="en-US"/>
          </w:rPr>
          <w:tab/>
        </w:r>
        <w:r w:rsidRPr="00BC7844">
          <w:rPr>
            <w:rStyle w:val="Hyperlink"/>
          </w:rPr>
          <w:t>Linux wireless Components</w:t>
        </w:r>
        <w:r>
          <w:rPr>
            <w:webHidden/>
          </w:rPr>
          <w:tab/>
        </w:r>
        <w:r>
          <w:rPr>
            <w:webHidden/>
          </w:rPr>
          <w:fldChar w:fldCharType="begin"/>
        </w:r>
        <w:r>
          <w:rPr>
            <w:webHidden/>
          </w:rPr>
          <w:instrText xml:space="preserve"> PAGEREF _Toc462135626 \h </w:instrText>
        </w:r>
        <w:r>
          <w:rPr>
            <w:webHidden/>
          </w:rPr>
        </w:r>
        <w:r>
          <w:rPr>
            <w:webHidden/>
          </w:rPr>
          <w:fldChar w:fldCharType="separate"/>
        </w:r>
        <w:r>
          <w:rPr>
            <w:webHidden/>
          </w:rPr>
          <w:t>7</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27" w:history="1">
        <w:r w:rsidRPr="00BC7844">
          <w:rPr>
            <w:rStyle w:val="Hyperlink"/>
          </w:rPr>
          <w:t>2.2.3.</w:t>
        </w:r>
        <w:r>
          <w:rPr>
            <w:rFonts w:asciiTheme="minorHAnsi" w:eastAsiaTheme="minorEastAsia" w:hAnsiTheme="minorHAnsi" w:cstheme="minorBidi"/>
            <w:sz w:val="22"/>
            <w:szCs w:val="22"/>
            <w:lang w:val="en-US"/>
          </w:rPr>
          <w:tab/>
        </w:r>
        <w:r w:rsidRPr="00BC7844">
          <w:rPr>
            <w:rStyle w:val="Hyperlink"/>
          </w:rPr>
          <w:t>Host Driver Design</w:t>
        </w:r>
        <w:r>
          <w:rPr>
            <w:webHidden/>
          </w:rPr>
          <w:tab/>
        </w:r>
        <w:r>
          <w:rPr>
            <w:webHidden/>
          </w:rPr>
          <w:fldChar w:fldCharType="begin"/>
        </w:r>
        <w:r>
          <w:rPr>
            <w:webHidden/>
          </w:rPr>
          <w:instrText xml:space="preserve"> PAGEREF _Toc462135627 \h </w:instrText>
        </w:r>
        <w:r>
          <w:rPr>
            <w:webHidden/>
          </w:rPr>
        </w:r>
        <w:r>
          <w:rPr>
            <w:webHidden/>
          </w:rPr>
          <w:fldChar w:fldCharType="separate"/>
        </w:r>
        <w:r>
          <w:rPr>
            <w:webHidden/>
          </w:rPr>
          <w:t>7</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28" w:history="1">
        <w:r w:rsidRPr="00BC7844">
          <w:rPr>
            <w:rStyle w:val="Hyperlink"/>
          </w:rPr>
          <w:t>2.2.4.</w:t>
        </w:r>
        <w:r>
          <w:rPr>
            <w:rFonts w:asciiTheme="minorHAnsi" w:eastAsiaTheme="minorEastAsia" w:hAnsiTheme="minorHAnsi" w:cstheme="minorBidi"/>
            <w:sz w:val="22"/>
            <w:szCs w:val="22"/>
            <w:lang w:val="en-US"/>
          </w:rPr>
          <w:tab/>
        </w:r>
        <w:r w:rsidRPr="00BC7844">
          <w:rPr>
            <w:rStyle w:val="Hyperlink"/>
          </w:rPr>
          <w:t>Driver running sequence</w:t>
        </w:r>
        <w:r>
          <w:rPr>
            <w:webHidden/>
          </w:rPr>
          <w:tab/>
        </w:r>
        <w:r>
          <w:rPr>
            <w:webHidden/>
          </w:rPr>
          <w:fldChar w:fldCharType="begin"/>
        </w:r>
        <w:r>
          <w:rPr>
            <w:webHidden/>
          </w:rPr>
          <w:instrText xml:space="preserve"> PAGEREF _Toc462135628 \h </w:instrText>
        </w:r>
        <w:r>
          <w:rPr>
            <w:webHidden/>
          </w:rPr>
        </w:r>
        <w:r>
          <w:rPr>
            <w:webHidden/>
          </w:rPr>
          <w:fldChar w:fldCharType="separate"/>
        </w:r>
        <w:r>
          <w:rPr>
            <w:webHidden/>
          </w:rPr>
          <w:t>8</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29" w:history="1">
        <w:r w:rsidRPr="00BC7844">
          <w:rPr>
            <w:rStyle w:val="Hyperlink"/>
          </w:rPr>
          <w:t>2.2.5.</w:t>
        </w:r>
        <w:r>
          <w:rPr>
            <w:rFonts w:asciiTheme="minorHAnsi" w:eastAsiaTheme="minorEastAsia" w:hAnsiTheme="minorHAnsi" w:cstheme="minorBidi"/>
            <w:sz w:val="22"/>
            <w:szCs w:val="22"/>
            <w:lang w:val="en-US"/>
          </w:rPr>
          <w:tab/>
        </w:r>
        <w:r w:rsidRPr="00BC7844">
          <w:rPr>
            <w:rStyle w:val="Hyperlink"/>
          </w:rPr>
          <w:t>Driver Code</w:t>
        </w:r>
        <w:r>
          <w:rPr>
            <w:webHidden/>
          </w:rPr>
          <w:tab/>
        </w:r>
        <w:r>
          <w:rPr>
            <w:webHidden/>
          </w:rPr>
          <w:fldChar w:fldCharType="begin"/>
        </w:r>
        <w:r>
          <w:rPr>
            <w:webHidden/>
          </w:rPr>
          <w:instrText xml:space="preserve"> PAGEREF _Toc462135629 \h </w:instrText>
        </w:r>
        <w:r>
          <w:rPr>
            <w:webHidden/>
          </w:rPr>
        </w:r>
        <w:r>
          <w:rPr>
            <w:webHidden/>
          </w:rPr>
          <w:fldChar w:fldCharType="separate"/>
        </w:r>
        <w:r>
          <w:rPr>
            <w:webHidden/>
          </w:rPr>
          <w:t>8</w:t>
        </w:r>
        <w:r>
          <w:rPr>
            <w:webHidden/>
          </w:rPr>
          <w:fldChar w:fldCharType="end"/>
        </w:r>
      </w:hyperlink>
    </w:p>
    <w:p w:rsidR="00AA7E18" w:rsidRDefault="00AA7E18">
      <w:pPr>
        <w:pStyle w:val="TOC1"/>
        <w:rPr>
          <w:rFonts w:asciiTheme="minorHAnsi" w:eastAsiaTheme="minorEastAsia" w:hAnsiTheme="minorHAnsi" w:cstheme="minorBidi"/>
          <w:b w:val="0"/>
          <w:noProof/>
          <w:sz w:val="22"/>
          <w:szCs w:val="22"/>
          <w:lang w:val="en-US"/>
        </w:rPr>
      </w:pPr>
      <w:hyperlink w:anchor="_Toc462135630" w:history="1">
        <w:r w:rsidRPr="00BC7844">
          <w:rPr>
            <w:rStyle w:val="Hyperlink"/>
            <w:noProof/>
          </w:rPr>
          <w:t>3.</w:t>
        </w:r>
        <w:r>
          <w:rPr>
            <w:rFonts w:asciiTheme="minorHAnsi" w:eastAsiaTheme="minorEastAsia" w:hAnsiTheme="minorHAnsi" w:cstheme="minorBidi"/>
            <w:b w:val="0"/>
            <w:noProof/>
            <w:sz w:val="22"/>
            <w:szCs w:val="22"/>
            <w:lang w:val="en-US"/>
          </w:rPr>
          <w:tab/>
        </w:r>
        <w:r w:rsidRPr="00BC7844">
          <w:rPr>
            <w:rStyle w:val="Hyperlink"/>
            <w:noProof/>
          </w:rPr>
          <w:t>Hardware Abstraction Layer</w:t>
        </w:r>
        <w:r>
          <w:rPr>
            <w:noProof/>
            <w:webHidden/>
          </w:rPr>
          <w:tab/>
        </w:r>
        <w:r>
          <w:rPr>
            <w:noProof/>
            <w:webHidden/>
          </w:rPr>
          <w:fldChar w:fldCharType="begin"/>
        </w:r>
        <w:r>
          <w:rPr>
            <w:noProof/>
            <w:webHidden/>
          </w:rPr>
          <w:instrText xml:space="preserve"> PAGEREF _Toc462135630 \h </w:instrText>
        </w:r>
        <w:r>
          <w:rPr>
            <w:noProof/>
            <w:webHidden/>
          </w:rPr>
        </w:r>
        <w:r>
          <w:rPr>
            <w:noProof/>
            <w:webHidden/>
          </w:rPr>
          <w:fldChar w:fldCharType="separate"/>
        </w:r>
        <w:r>
          <w:rPr>
            <w:noProof/>
            <w:webHidden/>
          </w:rPr>
          <w:t>9</w:t>
        </w:r>
        <w:r>
          <w:rPr>
            <w:noProof/>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31" w:history="1">
        <w:r w:rsidRPr="00BC7844">
          <w:rPr>
            <w:rStyle w:val="Hyperlink"/>
          </w:rPr>
          <w:t>3.1.</w:t>
        </w:r>
        <w:r>
          <w:rPr>
            <w:rFonts w:asciiTheme="minorHAnsi" w:eastAsiaTheme="minorEastAsia" w:hAnsiTheme="minorHAnsi" w:cstheme="minorBidi"/>
            <w:sz w:val="22"/>
            <w:szCs w:val="22"/>
            <w:lang w:val="en-US"/>
          </w:rPr>
          <w:tab/>
        </w:r>
        <w:r w:rsidRPr="00BC7844">
          <w:rPr>
            <w:rStyle w:val="Hyperlink"/>
          </w:rPr>
          <w:t>Message format</w:t>
        </w:r>
        <w:r>
          <w:rPr>
            <w:webHidden/>
          </w:rPr>
          <w:tab/>
        </w:r>
        <w:r>
          <w:rPr>
            <w:webHidden/>
          </w:rPr>
          <w:fldChar w:fldCharType="begin"/>
        </w:r>
        <w:r>
          <w:rPr>
            <w:webHidden/>
          </w:rPr>
          <w:instrText xml:space="preserve"> PAGEREF _Toc462135631 \h </w:instrText>
        </w:r>
        <w:r>
          <w:rPr>
            <w:webHidden/>
          </w:rPr>
        </w:r>
        <w:r>
          <w:rPr>
            <w:webHidden/>
          </w:rPr>
          <w:fldChar w:fldCharType="separate"/>
        </w:r>
        <w:r>
          <w:rPr>
            <w:webHidden/>
          </w:rPr>
          <w:t>9</w:t>
        </w:r>
        <w:r>
          <w:rPr>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32" w:history="1">
        <w:r w:rsidRPr="00BC7844">
          <w:rPr>
            <w:rStyle w:val="Hyperlink"/>
          </w:rPr>
          <w:t>3.2.</w:t>
        </w:r>
        <w:r>
          <w:rPr>
            <w:rFonts w:asciiTheme="minorHAnsi" w:eastAsiaTheme="minorEastAsia" w:hAnsiTheme="minorHAnsi" w:cstheme="minorBidi"/>
            <w:sz w:val="22"/>
            <w:szCs w:val="22"/>
            <w:lang w:val="en-US"/>
          </w:rPr>
          <w:tab/>
        </w:r>
        <w:r w:rsidRPr="00BC7844">
          <w:rPr>
            <w:rStyle w:val="Hyperlink"/>
          </w:rPr>
          <w:t>HAL API</w:t>
        </w:r>
        <w:r>
          <w:rPr>
            <w:webHidden/>
          </w:rPr>
          <w:tab/>
        </w:r>
        <w:r>
          <w:rPr>
            <w:webHidden/>
          </w:rPr>
          <w:fldChar w:fldCharType="begin"/>
        </w:r>
        <w:r>
          <w:rPr>
            <w:webHidden/>
          </w:rPr>
          <w:instrText xml:space="preserve"> PAGEREF _Toc462135632 \h </w:instrText>
        </w:r>
        <w:r>
          <w:rPr>
            <w:webHidden/>
          </w:rPr>
        </w:r>
        <w:r>
          <w:rPr>
            <w:webHidden/>
          </w:rPr>
          <w:fldChar w:fldCharType="separate"/>
        </w:r>
        <w:r>
          <w:rPr>
            <w:webHidden/>
          </w:rPr>
          <w:t>10</w:t>
        </w:r>
        <w:r>
          <w:rPr>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33" w:history="1">
        <w:r w:rsidRPr="00BC7844">
          <w:rPr>
            <w:rStyle w:val="Hyperlink"/>
          </w:rPr>
          <w:t>3.3.</w:t>
        </w:r>
        <w:r>
          <w:rPr>
            <w:rFonts w:asciiTheme="minorHAnsi" w:eastAsiaTheme="minorEastAsia" w:hAnsiTheme="minorHAnsi" w:cstheme="minorBidi"/>
            <w:sz w:val="22"/>
            <w:szCs w:val="22"/>
            <w:lang w:val="en-US"/>
          </w:rPr>
          <w:tab/>
        </w:r>
        <w:r w:rsidRPr="00BC7844">
          <w:rPr>
            <w:rStyle w:val="Hyperlink"/>
          </w:rPr>
          <w:t>HAL for RPU’s HostPort Interface</w:t>
        </w:r>
        <w:r>
          <w:rPr>
            <w:webHidden/>
          </w:rPr>
          <w:tab/>
        </w:r>
        <w:r>
          <w:rPr>
            <w:webHidden/>
          </w:rPr>
          <w:fldChar w:fldCharType="begin"/>
        </w:r>
        <w:r>
          <w:rPr>
            <w:webHidden/>
          </w:rPr>
          <w:instrText xml:space="preserve"> PAGEREF _Toc462135633 \h </w:instrText>
        </w:r>
        <w:r>
          <w:rPr>
            <w:webHidden/>
          </w:rPr>
        </w:r>
        <w:r>
          <w:rPr>
            <w:webHidden/>
          </w:rPr>
          <w:fldChar w:fldCharType="separate"/>
        </w:r>
        <w:r>
          <w:rPr>
            <w:webHidden/>
          </w:rPr>
          <w:t>12</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34" w:history="1">
        <w:r w:rsidRPr="00BC7844">
          <w:rPr>
            <w:rStyle w:val="Hyperlink"/>
          </w:rPr>
          <w:t>3.3.1.</w:t>
        </w:r>
        <w:r>
          <w:rPr>
            <w:rFonts w:asciiTheme="minorHAnsi" w:eastAsiaTheme="minorEastAsia" w:hAnsiTheme="minorHAnsi" w:cstheme="minorBidi"/>
            <w:sz w:val="22"/>
            <w:szCs w:val="22"/>
            <w:lang w:val="en-US"/>
          </w:rPr>
          <w:tab/>
        </w:r>
        <w:r w:rsidRPr="00BC7844">
          <w:rPr>
            <w:rStyle w:val="Hyperlink"/>
          </w:rPr>
          <w:t>HAL on HOST</w:t>
        </w:r>
        <w:r>
          <w:rPr>
            <w:webHidden/>
          </w:rPr>
          <w:tab/>
        </w:r>
        <w:r>
          <w:rPr>
            <w:webHidden/>
          </w:rPr>
          <w:fldChar w:fldCharType="begin"/>
        </w:r>
        <w:r>
          <w:rPr>
            <w:webHidden/>
          </w:rPr>
          <w:instrText xml:space="preserve"> PAGEREF _Toc462135634 \h </w:instrText>
        </w:r>
        <w:r>
          <w:rPr>
            <w:webHidden/>
          </w:rPr>
        </w:r>
        <w:r>
          <w:rPr>
            <w:webHidden/>
          </w:rPr>
          <w:fldChar w:fldCharType="separate"/>
        </w:r>
        <w:r>
          <w:rPr>
            <w:webHidden/>
          </w:rPr>
          <w:t>13</w:t>
        </w:r>
        <w:r>
          <w:rPr>
            <w:webHidden/>
          </w:rPr>
          <w:fldChar w:fldCharType="end"/>
        </w:r>
      </w:hyperlink>
    </w:p>
    <w:p w:rsidR="00AA7E18" w:rsidRDefault="00AA7E18">
      <w:pPr>
        <w:pStyle w:val="TOC3"/>
        <w:rPr>
          <w:rFonts w:asciiTheme="minorHAnsi" w:eastAsiaTheme="minorEastAsia" w:hAnsiTheme="minorHAnsi" w:cstheme="minorBidi"/>
          <w:sz w:val="22"/>
          <w:szCs w:val="22"/>
          <w:lang w:val="en-US"/>
        </w:rPr>
      </w:pPr>
      <w:hyperlink w:anchor="_Toc462135635" w:history="1">
        <w:r w:rsidRPr="00BC7844">
          <w:rPr>
            <w:rStyle w:val="Hyperlink"/>
          </w:rPr>
          <w:t>3.3.2.</w:t>
        </w:r>
        <w:r>
          <w:rPr>
            <w:rFonts w:asciiTheme="minorHAnsi" w:eastAsiaTheme="minorEastAsia" w:hAnsiTheme="minorHAnsi" w:cstheme="minorBidi"/>
            <w:sz w:val="22"/>
            <w:szCs w:val="22"/>
            <w:lang w:val="en-US"/>
          </w:rPr>
          <w:tab/>
        </w:r>
        <w:r w:rsidRPr="00BC7844">
          <w:rPr>
            <w:rStyle w:val="Hyperlink"/>
          </w:rPr>
          <w:t>HAL on RPU</w:t>
        </w:r>
        <w:r>
          <w:rPr>
            <w:webHidden/>
          </w:rPr>
          <w:tab/>
        </w:r>
        <w:r>
          <w:rPr>
            <w:webHidden/>
          </w:rPr>
          <w:fldChar w:fldCharType="begin"/>
        </w:r>
        <w:r>
          <w:rPr>
            <w:webHidden/>
          </w:rPr>
          <w:instrText xml:space="preserve"> PAGEREF _Toc462135635 \h </w:instrText>
        </w:r>
        <w:r>
          <w:rPr>
            <w:webHidden/>
          </w:rPr>
        </w:r>
        <w:r>
          <w:rPr>
            <w:webHidden/>
          </w:rPr>
          <w:fldChar w:fldCharType="separate"/>
        </w:r>
        <w:r>
          <w:rPr>
            <w:webHidden/>
          </w:rPr>
          <w:t>13</w:t>
        </w:r>
        <w:r>
          <w:rPr>
            <w:webHidden/>
          </w:rPr>
          <w:fldChar w:fldCharType="end"/>
        </w:r>
      </w:hyperlink>
    </w:p>
    <w:p w:rsidR="00AA7E18" w:rsidRDefault="00AA7E18">
      <w:pPr>
        <w:pStyle w:val="TOC1"/>
        <w:rPr>
          <w:rFonts w:asciiTheme="minorHAnsi" w:eastAsiaTheme="minorEastAsia" w:hAnsiTheme="minorHAnsi" w:cstheme="minorBidi"/>
          <w:b w:val="0"/>
          <w:noProof/>
          <w:sz w:val="22"/>
          <w:szCs w:val="22"/>
          <w:lang w:val="en-US"/>
        </w:rPr>
      </w:pPr>
      <w:hyperlink w:anchor="_Toc462135636" w:history="1">
        <w:r w:rsidRPr="00BC7844">
          <w:rPr>
            <w:rStyle w:val="Hyperlink"/>
            <w:noProof/>
          </w:rPr>
          <w:t>4.</w:t>
        </w:r>
        <w:r>
          <w:rPr>
            <w:rFonts w:asciiTheme="minorHAnsi" w:eastAsiaTheme="minorEastAsia" w:hAnsiTheme="minorHAnsi" w:cstheme="minorBidi"/>
            <w:b w:val="0"/>
            <w:noProof/>
            <w:sz w:val="22"/>
            <w:szCs w:val="22"/>
            <w:lang w:val="en-US"/>
          </w:rPr>
          <w:tab/>
        </w:r>
        <w:r w:rsidRPr="00BC7844">
          <w:rPr>
            <w:rStyle w:val="Hyperlink"/>
            <w:noProof/>
          </w:rPr>
          <w:t>Driver evaluation</w:t>
        </w:r>
        <w:r>
          <w:rPr>
            <w:noProof/>
            <w:webHidden/>
          </w:rPr>
          <w:tab/>
        </w:r>
        <w:r>
          <w:rPr>
            <w:noProof/>
            <w:webHidden/>
          </w:rPr>
          <w:fldChar w:fldCharType="begin"/>
        </w:r>
        <w:r>
          <w:rPr>
            <w:noProof/>
            <w:webHidden/>
          </w:rPr>
          <w:instrText xml:space="preserve"> PAGEREF _Toc462135636 \h </w:instrText>
        </w:r>
        <w:r>
          <w:rPr>
            <w:noProof/>
            <w:webHidden/>
          </w:rPr>
        </w:r>
        <w:r>
          <w:rPr>
            <w:noProof/>
            <w:webHidden/>
          </w:rPr>
          <w:fldChar w:fldCharType="separate"/>
        </w:r>
        <w:r>
          <w:rPr>
            <w:noProof/>
            <w:webHidden/>
          </w:rPr>
          <w:t>15</w:t>
        </w:r>
        <w:r>
          <w:rPr>
            <w:noProof/>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37" w:history="1">
        <w:r w:rsidRPr="00BC7844">
          <w:rPr>
            <w:rStyle w:val="Hyperlink"/>
          </w:rPr>
          <w:t>4.1.</w:t>
        </w:r>
        <w:r>
          <w:rPr>
            <w:rFonts w:asciiTheme="minorHAnsi" w:eastAsiaTheme="minorEastAsia" w:hAnsiTheme="minorHAnsi" w:cstheme="minorBidi"/>
            <w:sz w:val="22"/>
            <w:szCs w:val="22"/>
            <w:lang w:val="en-US"/>
          </w:rPr>
          <w:tab/>
        </w:r>
        <w:r w:rsidRPr="00BC7844">
          <w:rPr>
            <w:rStyle w:val="Hyperlink"/>
          </w:rPr>
          <w:t>Build procedure</w:t>
        </w:r>
        <w:r>
          <w:rPr>
            <w:webHidden/>
          </w:rPr>
          <w:tab/>
        </w:r>
        <w:r>
          <w:rPr>
            <w:webHidden/>
          </w:rPr>
          <w:fldChar w:fldCharType="begin"/>
        </w:r>
        <w:r>
          <w:rPr>
            <w:webHidden/>
          </w:rPr>
          <w:instrText xml:space="preserve"> PAGEREF _Toc462135637 \h </w:instrText>
        </w:r>
        <w:r>
          <w:rPr>
            <w:webHidden/>
          </w:rPr>
        </w:r>
        <w:r>
          <w:rPr>
            <w:webHidden/>
          </w:rPr>
          <w:fldChar w:fldCharType="separate"/>
        </w:r>
        <w:r>
          <w:rPr>
            <w:webHidden/>
          </w:rPr>
          <w:t>15</w:t>
        </w:r>
        <w:r>
          <w:rPr>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38" w:history="1">
        <w:r w:rsidRPr="00BC7844">
          <w:rPr>
            <w:rStyle w:val="Hyperlink"/>
          </w:rPr>
          <w:t>4.2.</w:t>
        </w:r>
        <w:r>
          <w:rPr>
            <w:rFonts w:asciiTheme="minorHAnsi" w:eastAsiaTheme="minorEastAsia" w:hAnsiTheme="minorHAnsi" w:cstheme="minorBidi"/>
            <w:sz w:val="22"/>
            <w:szCs w:val="22"/>
            <w:lang w:val="en-US"/>
          </w:rPr>
          <w:tab/>
        </w:r>
        <w:r w:rsidRPr="00BC7844">
          <w:rPr>
            <w:rStyle w:val="Hyperlink"/>
          </w:rPr>
          <w:t>Loading and Running the Driver</w:t>
        </w:r>
        <w:r>
          <w:rPr>
            <w:webHidden/>
          </w:rPr>
          <w:tab/>
        </w:r>
        <w:r>
          <w:rPr>
            <w:webHidden/>
          </w:rPr>
          <w:fldChar w:fldCharType="begin"/>
        </w:r>
        <w:r>
          <w:rPr>
            <w:webHidden/>
          </w:rPr>
          <w:instrText xml:space="preserve"> PAGEREF _Toc462135638 \h </w:instrText>
        </w:r>
        <w:r>
          <w:rPr>
            <w:webHidden/>
          </w:rPr>
        </w:r>
        <w:r>
          <w:rPr>
            <w:webHidden/>
          </w:rPr>
          <w:fldChar w:fldCharType="separate"/>
        </w:r>
        <w:r>
          <w:rPr>
            <w:webHidden/>
          </w:rPr>
          <w:t>15</w:t>
        </w:r>
        <w:r>
          <w:rPr>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39" w:history="1">
        <w:r w:rsidRPr="00BC7844">
          <w:rPr>
            <w:rStyle w:val="Hyperlink"/>
          </w:rPr>
          <w:t>4.3.</w:t>
        </w:r>
        <w:r>
          <w:rPr>
            <w:rFonts w:asciiTheme="minorHAnsi" w:eastAsiaTheme="minorEastAsia" w:hAnsiTheme="minorHAnsi" w:cstheme="minorBidi"/>
            <w:sz w:val="22"/>
            <w:szCs w:val="22"/>
            <w:lang w:val="en-US"/>
          </w:rPr>
          <w:tab/>
        </w:r>
        <w:r w:rsidRPr="00BC7844">
          <w:rPr>
            <w:rStyle w:val="Hyperlink"/>
          </w:rPr>
          <w:t>Scanning</w:t>
        </w:r>
        <w:r>
          <w:rPr>
            <w:webHidden/>
          </w:rPr>
          <w:tab/>
        </w:r>
        <w:r>
          <w:rPr>
            <w:webHidden/>
          </w:rPr>
          <w:fldChar w:fldCharType="begin"/>
        </w:r>
        <w:r>
          <w:rPr>
            <w:webHidden/>
          </w:rPr>
          <w:instrText xml:space="preserve"> PAGEREF _Toc462135639 \h </w:instrText>
        </w:r>
        <w:r>
          <w:rPr>
            <w:webHidden/>
          </w:rPr>
        </w:r>
        <w:r>
          <w:rPr>
            <w:webHidden/>
          </w:rPr>
          <w:fldChar w:fldCharType="separate"/>
        </w:r>
        <w:r>
          <w:rPr>
            <w:webHidden/>
          </w:rPr>
          <w:t>15</w:t>
        </w:r>
        <w:r>
          <w:rPr>
            <w:webHidden/>
          </w:rPr>
          <w:fldChar w:fldCharType="end"/>
        </w:r>
      </w:hyperlink>
    </w:p>
    <w:p w:rsidR="00AA7E18" w:rsidRDefault="00AA7E18">
      <w:pPr>
        <w:pStyle w:val="TOC2"/>
        <w:rPr>
          <w:rFonts w:asciiTheme="minorHAnsi" w:eastAsiaTheme="minorEastAsia" w:hAnsiTheme="minorHAnsi" w:cstheme="minorBidi"/>
          <w:sz w:val="22"/>
          <w:szCs w:val="22"/>
          <w:lang w:val="en-US"/>
        </w:rPr>
      </w:pPr>
      <w:hyperlink w:anchor="_Toc462135640" w:history="1">
        <w:r w:rsidRPr="00BC7844">
          <w:rPr>
            <w:rStyle w:val="Hyperlink"/>
          </w:rPr>
          <w:t>4.4.</w:t>
        </w:r>
        <w:r>
          <w:rPr>
            <w:rFonts w:asciiTheme="minorHAnsi" w:eastAsiaTheme="minorEastAsia" w:hAnsiTheme="minorHAnsi" w:cstheme="minorBidi"/>
            <w:sz w:val="22"/>
            <w:szCs w:val="22"/>
            <w:lang w:val="en-US"/>
          </w:rPr>
          <w:tab/>
        </w:r>
        <w:r w:rsidRPr="00BC7844">
          <w:rPr>
            <w:rStyle w:val="Hyperlink"/>
          </w:rPr>
          <w:t>Connecting in Infrastructure Mode</w:t>
        </w:r>
        <w:r>
          <w:rPr>
            <w:webHidden/>
          </w:rPr>
          <w:tab/>
        </w:r>
        <w:r>
          <w:rPr>
            <w:webHidden/>
          </w:rPr>
          <w:fldChar w:fldCharType="begin"/>
        </w:r>
        <w:r>
          <w:rPr>
            <w:webHidden/>
          </w:rPr>
          <w:instrText xml:space="preserve"> PAGEREF _Toc462135640 \h </w:instrText>
        </w:r>
        <w:r>
          <w:rPr>
            <w:webHidden/>
          </w:rPr>
        </w:r>
        <w:r>
          <w:rPr>
            <w:webHidden/>
          </w:rPr>
          <w:fldChar w:fldCharType="separate"/>
        </w:r>
        <w:r>
          <w:rPr>
            <w:webHidden/>
          </w:rPr>
          <w:t>15</w:t>
        </w:r>
        <w:r>
          <w:rPr>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AA7E18" w:rsidRDefault="00871DE0">
      <w:pPr>
        <w:pStyle w:val="TableofFigures"/>
        <w:tabs>
          <w:tab w:val="right" w:leader="dot" w:pos="9017"/>
        </w:tabs>
        <w:rPr>
          <w:rFonts w:asciiTheme="minorHAnsi" w:eastAsiaTheme="minorEastAsia" w:hAnsiTheme="minorHAnsi" w:cstheme="minorBidi"/>
          <w:noProof/>
          <w:sz w:val="22"/>
          <w:szCs w:val="22"/>
          <w:lang w:val="en-US"/>
        </w:rPr>
      </w:pPr>
      <w:r>
        <w:fldChar w:fldCharType="begin"/>
      </w:r>
      <w:r>
        <w:instrText xml:space="preserve"> TOC \c "Figure" </w:instrText>
      </w:r>
      <w:r w:rsidR="003172B8">
        <w:instrText xml:space="preserve">\h </w:instrText>
      </w:r>
      <w:r>
        <w:fldChar w:fldCharType="separate"/>
      </w:r>
      <w:hyperlink w:anchor="_Toc462135641" w:history="1">
        <w:r w:rsidR="00AA7E18" w:rsidRPr="00FA4241">
          <w:rPr>
            <w:rStyle w:val="Hyperlink"/>
            <w:noProof/>
          </w:rPr>
          <w:t>Figure 1 - Software Architecture – Functional View</w:t>
        </w:r>
        <w:r w:rsidR="00AA7E18">
          <w:rPr>
            <w:noProof/>
          </w:rPr>
          <w:tab/>
        </w:r>
        <w:r w:rsidR="00AA7E18">
          <w:rPr>
            <w:noProof/>
          </w:rPr>
          <w:fldChar w:fldCharType="begin"/>
        </w:r>
        <w:r w:rsidR="00AA7E18">
          <w:rPr>
            <w:noProof/>
          </w:rPr>
          <w:instrText xml:space="preserve"> PAGEREF _Toc462135641 \h </w:instrText>
        </w:r>
        <w:r w:rsidR="00AA7E18">
          <w:rPr>
            <w:noProof/>
          </w:rPr>
        </w:r>
        <w:r w:rsidR="00AA7E18">
          <w:rPr>
            <w:noProof/>
          </w:rPr>
          <w:fldChar w:fldCharType="separate"/>
        </w:r>
        <w:r w:rsidR="00AA7E18">
          <w:rPr>
            <w:noProof/>
          </w:rPr>
          <w:t>4</w:t>
        </w:r>
        <w:r w:rsidR="00AA7E18">
          <w:rPr>
            <w:noProof/>
          </w:rPr>
          <w:fldChar w:fldCharType="end"/>
        </w:r>
      </w:hyperlink>
    </w:p>
    <w:p w:rsidR="00AA7E18" w:rsidRDefault="00AA7E18">
      <w:pPr>
        <w:pStyle w:val="TableofFigures"/>
        <w:tabs>
          <w:tab w:val="right" w:leader="dot" w:pos="9017"/>
        </w:tabs>
        <w:rPr>
          <w:rFonts w:asciiTheme="minorHAnsi" w:eastAsiaTheme="minorEastAsia" w:hAnsiTheme="minorHAnsi" w:cstheme="minorBidi"/>
          <w:noProof/>
          <w:sz w:val="22"/>
          <w:szCs w:val="22"/>
          <w:lang w:val="en-US"/>
        </w:rPr>
      </w:pPr>
      <w:hyperlink w:anchor="_Toc462135642" w:history="1">
        <w:r w:rsidRPr="00FA4241">
          <w:rPr>
            <w:rStyle w:val="Hyperlink"/>
            <w:noProof/>
          </w:rPr>
          <w:t>Figure 2 - Software Architecture in Linux</w:t>
        </w:r>
        <w:r>
          <w:rPr>
            <w:noProof/>
          </w:rPr>
          <w:tab/>
        </w:r>
        <w:r>
          <w:rPr>
            <w:noProof/>
          </w:rPr>
          <w:fldChar w:fldCharType="begin"/>
        </w:r>
        <w:r>
          <w:rPr>
            <w:noProof/>
          </w:rPr>
          <w:instrText xml:space="preserve"> PAGEREF _Toc462135642 \h </w:instrText>
        </w:r>
        <w:r>
          <w:rPr>
            <w:noProof/>
          </w:rPr>
        </w:r>
        <w:r>
          <w:rPr>
            <w:noProof/>
          </w:rPr>
          <w:fldChar w:fldCharType="separate"/>
        </w:r>
        <w:r>
          <w:rPr>
            <w:noProof/>
          </w:rPr>
          <w:t>6</w:t>
        </w:r>
        <w:r>
          <w:rPr>
            <w:noProof/>
          </w:rPr>
          <w:fldChar w:fldCharType="end"/>
        </w:r>
      </w:hyperlink>
    </w:p>
    <w:p w:rsidR="00871DE0" w:rsidRDefault="00871DE0" w:rsidP="00871DE0">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F03E17" w:rsidTr="00DE58EF">
        <w:trPr>
          <w:cantSplit/>
          <w:tblHeader/>
        </w:trPr>
        <w:tc>
          <w:tcPr>
            <w:tcW w:w="2127" w:type="dxa"/>
            <w:shd w:val="clear" w:color="auto" w:fill="auto"/>
          </w:tcPr>
          <w:p w:rsidR="00F03E17" w:rsidRDefault="00F03E17" w:rsidP="00B868E2">
            <w:pPr>
              <w:pStyle w:val="TableHeading"/>
              <w:rPr>
                <w:color w:val="auto"/>
              </w:rPr>
            </w:pPr>
            <w:r>
              <w:rPr>
                <w:color w:val="auto"/>
              </w:rPr>
              <w:t>1.0.30</w:t>
            </w:r>
          </w:p>
        </w:tc>
        <w:tc>
          <w:tcPr>
            <w:tcW w:w="2126" w:type="dxa"/>
            <w:shd w:val="clear" w:color="auto" w:fill="auto"/>
          </w:tcPr>
          <w:p w:rsidR="00F03E17" w:rsidRDefault="00F03E17" w:rsidP="00B868E2">
            <w:pPr>
              <w:pStyle w:val="TableHeading"/>
              <w:rPr>
                <w:color w:val="auto"/>
              </w:rPr>
            </w:pPr>
            <w:r>
              <w:rPr>
                <w:color w:val="auto"/>
              </w:rPr>
              <w:t>18 Aug 2016</w:t>
            </w:r>
          </w:p>
        </w:tc>
        <w:tc>
          <w:tcPr>
            <w:tcW w:w="4990" w:type="dxa"/>
            <w:shd w:val="clear" w:color="auto" w:fill="auto"/>
          </w:tcPr>
          <w:p w:rsidR="00F03E17" w:rsidRDefault="00F03E17" w:rsidP="00B868E2">
            <w:pPr>
              <w:pStyle w:val="TableHeading"/>
              <w:rPr>
                <w:color w:val="auto"/>
              </w:rPr>
            </w:pPr>
            <w:r>
              <w:rPr>
                <w:color w:val="auto"/>
              </w:rPr>
              <w:t>External Issue</w:t>
            </w:r>
          </w:p>
        </w:tc>
      </w:tr>
      <w:tr w:rsidR="00717655" w:rsidTr="00DE58EF">
        <w:trPr>
          <w:cantSplit/>
          <w:tblHeader/>
        </w:trPr>
        <w:tc>
          <w:tcPr>
            <w:tcW w:w="2127" w:type="dxa"/>
            <w:shd w:val="clear" w:color="auto" w:fill="auto"/>
          </w:tcPr>
          <w:p w:rsidR="00717655" w:rsidRDefault="00717655" w:rsidP="00B868E2">
            <w:pPr>
              <w:pStyle w:val="TableHeading"/>
              <w:rPr>
                <w:color w:val="auto"/>
              </w:rPr>
            </w:pPr>
            <w:r>
              <w:rPr>
                <w:color w:val="auto"/>
              </w:rPr>
              <w:t>1.0.33</w:t>
            </w:r>
          </w:p>
        </w:tc>
        <w:tc>
          <w:tcPr>
            <w:tcW w:w="2126" w:type="dxa"/>
            <w:shd w:val="clear" w:color="auto" w:fill="auto"/>
          </w:tcPr>
          <w:p w:rsidR="00717655" w:rsidRDefault="00717655" w:rsidP="00B868E2">
            <w:pPr>
              <w:pStyle w:val="TableHeading"/>
              <w:rPr>
                <w:color w:val="auto"/>
              </w:rPr>
            </w:pPr>
            <w:r>
              <w:rPr>
                <w:color w:val="auto"/>
              </w:rPr>
              <w:t>18 Aug 2016</w:t>
            </w:r>
          </w:p>
        </w:tc>
        <w:tc>
          <w:tcPr>
            <w:tcW w:w="4990" w:type="dxa"/>
            <w:shd w:val="clear" w:color="auto" w:fill="auto"/>
          </w:tcPr>
          <w:p w:rsidR="00717655" w:rsidRDefault="00717655" w:rsidP="00B868E2">
            <w:pPr>
              <w:pStyle w:val="TableHeading"/>
              <w:rPr>
                <w:color w:val="auto"/>
              </w:rPr>
            </w:pPr>
            <w:r>
              <w:rPr>
                <w:color w:val="auto"/>
              </w:rPr>
              <w:t>External Issue</w:t>
            </w:r>
          </w:p>
        </w:tc>
      </w:tr>
      <w:tr w:rsidR="002F3848" w:rsidTr="00DE58EF">
        <w:trPr>
          <w:cantSplit/>
          <w:tblHeader/>
        </w:trPr>
        <w:tc>
          <w:tcPr>
            <w:tcW w:w="2127" w:type="dxa"/>
            <w:shd w:val="clear" w:color="auto" w:fill="auto"/>
          </w:tcPr>
          <w:p w:rsidR="002F3848" w:rsidRDefault="002F3848" w:rsidP="00B868E2">
            <w:pPr>
              <w:pStyle w:val="TableHeading"/>
              <w:rPr>
                <w:color w:val="auto"/>
              </w:rPr>
            </w:pPr>
            <w:r>
              <w:rPr>
                <w:color w:val="auto"/>
              </w:rPr>
              <w:t>1.0.26</w:t>
            </w:r>
          </w:p>
        </w:tc>
        <w:tc>
          <w:tcPr>
            <w:tcW w:w="2126" w:type="dxa"/>
            <w:shd w:val="clear" w:color="auto" w:fill="auto"/>
          </w:tcPr>
          <w:p w:rsidR="002F3848" w:rsidRDefault="002F3848" w:rsidP="00B868E2">
            <w:pPr>
              <w:pStyle w:val="TableHeading"/>
              <w:rPr>
                <w:color w:val="auto"/>
              </w:rPr>
            </w:pPr>
            <w:r>
              <w:rPr>
                <w:color w:val="auto"/>
              </w:rPr>
              <w:t>20 Sep 2016</w:t>
            </w:r>
          </w:p>
        </w:tc>
        <w:tc>
          <w:tcPr>
            <w:tcW w:w="4990" w:type="dxa"/>
            <w:shd w:val="clear" w:color="auto" w:fill="auto"/>
          </w:tcPr>
          <w:p w:rsidR="002F3848" w:rsidRDefault="002F3848" w:rsidP="00B868E2">
            <w:pPr>
              <w:pStyle w:val="TableHeading"/>
              <w:rPr>
                <w:color w:val="auto"/>
              </w:rPr>
            </w:pPr>
            <w:r>
              <w:rPr>
                <w:color w:val="auto"/>
              </w:rPr>
              <w:t>External Issue</w:t>
            </w:r>
          </w:p>
        </w:tc>
      </w:tr>
      <w:tr w:rsidR="00916935" w:rsidTr="00DE58EF">
        <w:trPr>
          <w:cantSplit/>
          <w:tblHeader/>
        </w:trPr>
        <w:tc>
          <w:tcPr>
            <w:tcW w:w="2127" w:type="dxa"/>
            <w:shd w:val="clear" w:color="auto" w:fill="auto"/>
          </w:tcPr>
          <w:p w:rsidR="00916935" w:rsidRDefault="00916935" w:rsidP="00B868E2">
            <w:pPr>
              <w:pStyle w:val="TableHeading"/>
              <w:rPr>
                <w:color w:val="auto"/>
              </w:rPr>
            </w:pPr>
            <w:r>
              <w:rPr>
                <w:color w:val="auto"/>
              </w:rPr>
              <w:t>1.0.28</w:t>
            </w:r>
          </w:p>
        </w:tc>
        <w:tc>
          <w:tcPr>
            <w:tcW w:w="2126" w:type="dxa"/>
            <w:shd w:val="clear" w:color="auto" w:fill="auto"/>
          </w:tcPr>
          <w:p w:rsidR="00916935" w:rsidRDefault="00916935" w:rsidP="00B868E2">
            <w:pPr>
              <w:pStyle w:val="TableHeading"/>
              <w:rPr>
                <w:color w:val="auto"/>
              </w:rPr>
            </w:pPr>
            <w:r>
              <w:rPr>
                <w:color w:val="auto"/>
              </w:rPr>
              <w:t>20 Sep 2016</w:t>
            </w:r>
          </w:p>
        </w:tc>
        <w:tc>
          <w:tcPr>
            <w:tcW w:w="4990" w:type="dxa"/>
            <w:shd w:val="clear" w:color="auto" w:fill="auto"/>
          </w:tcPr>
          <w:p w:rsidR="00916935" w:rsidRDefault="00916935" w:rsidP="00B868E2">
            <w:pPr>
              <w:pStyle w:val="TableHeading"/>
              <w:rPr>
                <w:color w:val="auto"/>
              </w:rPr>
            </w:pPr>
            <w:r>
              <w:rPr>
                <w:color w:val="auto"/>
              </w:rPr>
              <w:t>External Issue</w:t>
            </w:r>
          </w:p>
        </w:tc>
      </w:tr>
      <w:tr w:rsidR="00EC7EED" w:rsidTr="00DE58EF">
        <w:trPr>
          <w:cantSplit/>
          <w:tblHeader/>
        </w:trPr>
        <w:tc>
          <w:tcPr>
            <w:tcW w:w="2127" w:type="dxa"/>
            <w:shd w:val="clear" w:color="auto" w:fill="auto"/>
          </w:tcPr>
          <w:p w:rsidR="00EC7EED" w:rsidRDefault="00EC7EED" w:rsidP="00B868E2">
            <w:pPr>
              <w:pStyle w:val="TableHeading"/>
              <w:rPr>
                <w:color w:val="auto"/>
              </w:rPr>
            </w:pPr>
            <w:r>
              <w:rPr>
                <w:color w:val="auto"/>
              </w:rPr>
              <w:t>1.0.31</w:t>
            </w:r>
          </w:p>
        </w:tc>
        <w:tc>
          <w:tcPr>
            <w:tcW w:w="2126" w:type="dxa"/>
            <w:shd w:val="clear" w:color="auto" w:fill="auto"/>
          </w:tcPr>
          <w:p w:rsidR="00EC7EED" w:rsidRDefault="00EC7EED" w:rsidP="00B868E2">
            <w:pPr>
              <w:pStyle w:val="TableHeading"/>
              <w:rPr>
                <w:color w:val="auto"/>
              </w:rPr>
            </w:pPr>
            <w:r>
              <w:rPr>
                <w:color w:val="auto"/>
              </w:rPr>
              <w:t>20 Sep 2016</w:t>
            </w:r>
          </w:p>
        </w:tc>
        <w:tc>
          <w:tcPr>
            <w:tcW w:w="4990" w:type="dxa"/>
            <w:shd w:val="clear" w:color="auto" w:fill="auto"/>
          </w:tcPr>
          <w:p w:rsidR="00EC7EED" w:rsidRDefault="00EC7EED" w:rsidP="00B868E2">
            <w:pPr>
              <w:pStyle w:val="TableHeading"/>
              <w:rPr>
                <w:color w:val="auto"/>
              </w:rPr>
            </w:pPr>
            <w:r>
              <w:rPr>
                <w:color w:val="auto"/>
              </w:rPr>
              <w:t>External Issue</w:t>
            </w:r>
          </w:p>
        </w:tc>
      </w:tr>
      <w:tr w:rsidR="00AA7E18" w:rsidTr="00DE58EF">
        <w:trPr>
          <w:cantSplit/>
          <w:tblHeader/>
        </w:trPr>
        <w:tc>
          <w:tcPr>
            <w:tcW w:w="2127" w:type="dxa"/>
            <w:shd w:val="clear" w:color="auto" w:fill="auto"/>
          </w:tcPr>
          <w:p w:rsidR="00AA7E18" w:rsidRDefault="00AA7E18" w:rsidP="00B868E2">
            <w:pPr>
              <w:pStyle w:val="TableHeading"/>
              <w:rPr>
                <w:color w:val="auto"/>
              </w:rPr>
            </w:pPr>
            <w:r>
              <w:rPr>
                <w:color w:val="auto"/>
              </w:rPr>
              <w:t>1.0.36</w:t>
            </w:r>
          </w:p>
        </w:tc>
        <w:tc>
          <w:tcPr>
            <w:tcW w:w="2126" w:type="dxa"/>
            <w:shd w:val="clear" w:color="auto" w:fill="auto"/>
          </w:tcPr>
          <w:p w:rsidR="00AA7E18" w:rsidRDefault="00AA7E18" w:rsidP="00B868E2">
            <w:pPr>
              <w:pStyle w:val="TableHeading"/>
              <w:rPr>
                <w:color w:val="auto"/>
              </w:rPr>
            </w:pPr>
            <w:r>
              <w:rPr>
                <w:color w:val="auto"/>
              </w:rPr>
              <w:t>20 Sep 2016</w:t>
            </w:r>
          </w:p>
        </w:tc>
        <w:tc>
          <w:tcPr>
            <w:tcW w:w="4990" w:type="dxa"/>
            <w:shd w:val="clear" w:color="auto" w:fill="auto"/>
          </w:tcPr>
          <w:p w:rsidR="00AA7E18" w:rsidRDefault="00AA7E18"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Pr="00A5458C" w:rsidRDefault="00AE4322" w:rsidP="00800593">
      <w:pPr>
        <w:pStyle w:val="Heading1"/>
      </w:pPr>
      <w:r>
        <w:br w:type="page"/>
      </w:r>
      <w:bookmarkStart w:id="10" w:name="_Toc462135621"/>
      <w:r w:rsidR="00466856" w:rsidRPr="00A5458C">
        <w:lastRenderedPageBreak/>
        <w:t>Introduction</w:t>
      </w:r>
      <w:bookmarkEnd w:id="7"/>
      <w:bookmarkEnd w:id="8"/>
      <w:bookmarkEnd w:id="10"/>
    </w:p>
    <w:bookmarkEnd w:id="9"/>
    <w:p w:rsidR="00F363CA" w:rsidRDefault="00D429F8" w:rsidP="00BB3B1B">
      <w:r>
        <w:t>This document describes the functionality and architecture of the RPU reference software driver provided as part of the RPU Platform IP core.</w:t>
      </w:r>
    </w:p>
    <w:p w:rsidR="003172B8" w:rsidRDefault="00F363CA" w:rsidP="00F363CA">
      <w:pPr>
        <w:pStyle w:val="Heading1"/>
      </w:pPr>
      <w:r>
        <w:br w:type="page"/>
      </w:r>
      <w:bookmarkStart w:id="11" w:name="_Toc462135622"/>
      <w:r w:rsidR="001C37CE">
        <w:lastRenderedPageBreak/>
        <w:t>Software architecture</w:t>
      </w:r>
      <w:bookmarkEnd w:id="11"/>
    </w:p>
    <w:tbl>
      <w:tblPr>
        <w:tblpPr w:leftFromText="180" w:rightFromText="180" w:vertAnchor="page" w:horzAnchor="margin" w:tblpY="2174"/>
        <w:tblW w:w="9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16"/>
      </w:tblGrid>
      <w:tr w:rsidR="00E93787" w:rsidTr="00D33E96">
        <w:trPr>
          <w:cantSplit/>
          <w:trHeight w:val="10334"/>
          <w:tblHeader/>
        </w:trPr>
        <w:tc>
          <w:tcPr>
            <w:tcW w:w="9316" w:type="dxa"/>
            <w:tcBorders>
              <w:bottom w:val="single" w:sz="4" w:space="0" w:color="000000"/>
            </w:tcBorders>
          </w:tcPr>
          <w:p w:rsidR="00E93787" w:rsidRDefault="00E93787" w:rsidP="00D33E96">
            <w:pPr>
              <w:pStyle w:val="Figure"/>
              <w:ind w:left="360"/>
            </w:pPr>
            <w:r>
              <w:rPr>
                <w:noProof/>
                <w:lang w:val="en-US"/>
              </w:rPr>
              <mc:AlternateContent>
                <mc:Choice Requires="wpc">
                  <w:drawing>
                    <wp:inline distT="0" distB="0" distL="0" distR="0" wp14:anchorId="74DA3131" wp14:editId="719E1617">
                      <wp:extent cx="4482288" cy="6377109"/>
                      <wp:effectExtent l="0" t="0" r="0" b="5080"/>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9"/>
                              <wps:cNvSpPr>
                                <a:spLocks noChangeArrowheads="1"/>
                              </wps:cNvSpPr>
                              <wps:spPr bwMode="auto">
                                <a:xfrm>
                                  <a:off x="1097915" y="3332974"/>
                                  <a:ext cx="1084580" cy="1240155"/>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1097915" y="3332974"/>
                                  <a:ext cx="1084580" cy="124015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1"/>
                              <wps:cNvSpPr>
                                <a:spLocks noChangeArrowheads="1"/>
                              </wps:cNvSpPr>
                              <wps:spPr bwMode="auto">
                                <a:xfrm>
                                  <a:off x="1506220" y="3893679"/>
                                  <a:ext cx="1981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MAC</w:t>
                                    </w:r>
                                  </w:p>
                                </w:txbxContent>
                              </wps:txbx>
                              <wps:bodyPr rot="0" vert="horz" wrap="none" lIns="0" tIns="0" rIns="0" bIns="0" anchor="t" anchorCtr="0">
                                <a:spAutoFit/>
                              </wps:bodyPr>
                            </wps:wsp>
                            <wps:wsp>
                              <wps:cNvPr id="7" name="Rectangle 12"/>
                              <wps:cNvSpPr>
                                <a:spLocks noChangeArrowheads="1"/>
                              </wps:cNvSpPr>
                              <wps:spPr bwMode="auto">
                                <a:xfrm>
                                  <a:off x="2046605" y="3470769"/>
                                  <a:ext cx="135890" cy="96393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3"/>
                              <wps:cNvSpPr>
                                <a:spLocks noChangeArrowheads="1"/>
                              </wps:cNvSpPr>
                              <wps:spPr bwMode="auto">
                                <a:xfrm>
                                  <a:off x="2046605" y="3470769"/>
                                  <a:ext cx="135890" cy="96393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4"/>
                              <wps:cNvSpPr>
                                <a:spLocks noChangeArrowheads="1"/>
                              </wps:cNvSpPr>
                              <wps:spPr bwMode="auto">
                                <a:xfrm>
                                  <a:off x="2087245" y="3485374"/>
                                  <a:ext cx="6858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txbxContent>
                              </wps:txbx>
                              <wps:bodyPr rot="0" vert="horz" wrap="none" lIns="0" tIns="0" rIns="0" bIns="0" anchor="t" anchorCtr="0">
                                <a:spAutoFit/>
                              </wps:bodyPr>
                            </wps:wsp>
                            <wps:wsp>
                              <wps:cNvPr id="12" name="Rectangle 15"/>
                              <wps:cNvSpPr>
                                <a:spLocks noChangeArrowheads="1"/>
                              </wps:cNvSpPr>
                              <wps:spPr bwMode="auto">
                                <a:xfrm>
                                  <a:off x="2087245" y="3602214"/>
                                  <a:ext cx="742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M</w:t>
                                    </w:r>
                                  </w:p>
                                </w:txbxContent>
                              </wps:txbx>
                              <wps:bodyPr rot="0" vert="horz" wrap="none" lIns="0" tIns="0" rIns="0" bIns="0" anchor="t" anchorCtr="0">
                                <a:spAutoFit/>
                              </wps:bodyPr>
                            </wps:wsp>
                            <wps:wsp>
                              <wps:cNvPr id="18" name="Rectangle 16"/>
                              <wps:cNvSpPr>
                                <a:spLocks noChangeArrowheads="1"/>
                              </wps:cNvSpPr>
                              <wps:spPr bwMode="auto">
                                <a:xfrm>
                                  <a:off x="2087245" y="3719054"/>
                                  <a:ext cx="596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A</w:t>
                                    </w:r>
                                  </w:p>
                                </w:txbxContent>
                              </wps:txbx>
                              <wps:bodyPr rot="0" vert="horz" wrap="none" lIns="0" tIns="0" rIns="0" bIns="0" anchor="t" anchorCtr="0">
                                <a:spAutoFit/>
                              </wps:bodyPr>
                            </wps:wsp>
                            <wps:wsp>
                              <wps:cNvPr id="19" name="Rectangle 17"/>
                              <wps:cNvSpPr>
                                <a:spLocks noChangeArrowheads="1"/>
                              </wps:cNvSpPr>
                              <wps:spPr bwMode="auto">
                                <a:xfrm>
                                  <a:off x="2087245" y="3835894"/>
                                  <a:ext cx="647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C</w:t>
                                    </w:r>
                                  </w:p>
                                </w:txbxContent>
                              </wps:txbx>
                              <wps:bodyPr rot="0" vert="horz" wrap="none" lIns="0" tIns="0" rIns="0" bIns="0" anchor="t" anchorCtr="0">
                                <a:spAutoFit/>
                              </wps:bodyPr>
                            </wps:wsp>
                            <wps:wsp>
                              <wps:cNvPr id="20" name="Rectangle 18"/>
                              <wps:cNvSpPr>
                                <a:spLocks noChangeArrowheads="1"/>
                              </wps:cNvSpPr>
                              <wps:spPr bwMode="auto">
                                <a:xfrm>
                                  <a:off x="2087245" y="4068939"/>
                                  <a:ext cx="596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A</w:t>
                                    </w:r>
                                  </w:p>
                                </w:txbxContent>
                              </wps:txbx>
                              <wps:bodyPr rot="0" vert="horz" wrap="none" lIns="0" tIns="0" rIns="0" bIns="0" anchor="t" anchorCtr="0">
                                <a:spAutoFit/>
                              </wps:bodyPr>
                            </wps:wsp>
                            <wps:wsp>
                              <wps:cNvPr id="21" name="Rectangle 19"/>
                              <wps:cNvSpPr>
                                <a:spLocks noChangeArrowheads="1"/>
                              </wps:cNvSpPr>
                              <wps:spPr bwMode="auto">
                                <a:xfrm>
                                  <a:off x="2087245" y="4185779"/>
                                  <a:ext cx="596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P</w:t>
                                    </w:r>
                                  </w:p>
                                </w:txbxContent>
                              </wps:txbx>
                              <wps:bodyPr rot="0" vert="horz" wrap="none" lIns="0" tIns="0" rIns="0" bIns="0" anchor="t" anchorCtr="0">
                                <a:spAutoFit/>
                              </wps:bodyPr>
                            </wps:wsp>
                            <wps:wsp>
                              <wps:cNvPr id="22" name="Rectangle 20"/>
                              <wps:cNvSpPr>
                                <a:spLocks noChangeArrowheads="1"/>
                              </wps:cNvSpPr>
                              <wps:spPr bwMode="auto">
                                <a:xfrm>
                                  <a:off x="2101850" y="4301984"/>
                                  <a:ext cx="247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I</w:t>
                                    </w:r>
                                  </w:p>
                                </w:txbxContent>
                              </wps:txbx>
                              <wps:bodyPr rot="0" vert="horz" wrap="none" lIns="0" tIns="0" rIns="0" bIns="0" anchor="t" anchorCtr="0">
                                <a:spAutoFit/>
                              </wps:bodyPr>
                            </wps:wsp>
                            <wps:wsp>
                              <wps:cNvPr id="23" name="Rectangle 21"/>
                              <wps:cNvSpPr>
                                <a:spLocks noChangeArrowheads="1"/>
                              </wps:cNvSpPr>
                              <wps:spPr bwMode="auto">
                                <a:xfrm>
                                  <a:off x="1097915" y="2919589"/>
                                  <a:ext cx="1084580" cy="27559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2"/>
                              <wps:cNvSpPr>
                                <a:spLocks noChangeArrowheads="1"/>
                              </wps:cNvSpPr>
                              <wps:spPr bwMode="auto">
                                <a:xfrm>
                                  <a:off x="1097915" y="2919589"/>
                                  <a:ext cx="1084580" cy="27559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3"/>
                              <wps:cNvSpPr>
                                <a:spLocks noChangeArrowheads="1"/>
                              </wps:cNvSpPr>
                              <wps:spPr bwMode="auto">
                                <a:xfrm>
                                  <a:off x="1169035" y="2997059"/>
                                  <a:ext cx="2470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HOST</w:t>
                                    </w:r>
                                  </w:p>
                                </w:txbxContent>
                              </wps:txbx>
                              <wps:bodyPr rot="0" vert="horz" wrap="none" lIns="0" tIns="0" rIns="0" bIns="0" anchor="t" anchorCtr="0">
                                <a:spAutoFit/>
                              </wps:bodyPr>
                            </wps:wsp>
                            <wps:wsp>
                              <wps:cNvPr id="26" name="Rectangle 24"/>
                              <wps:cNvSpPr>
                                <a:spLocks noChangeArrowheads="1"/>
                              </wps:cNvSpPr>
                              <wps:spPr bwMode="auto">
                                <a:xfrm>
                                  <a:off x="1240790" y="2997059"/>
                                  <a:ext cx="6858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txbxContent>
                              </wps:txbx>
                              <wps:bodyPr rot="0" vert="horz" wrap="none" lIns="0" tIns="0" rIns="0" bIns="0" anchor="t" anchorCtr="0">
                                <a:spAutoFit/>
                              </wps:bodyPr>
                            </wps:wsp>
                            <wps:wsp>
                              <wps:cNvPr id="27" name="Rectangle 25"/>
                              <wps:cNvSpPr>
                                <a:spLocks noChangeArrowheads="1"/>
                              </wps:cNvSpPr>
                              <wps:spPr bwMode="auto">
                                <a:xfrm>
                                  <a:off x="1456055" y="2997059"/>
                                  <a:ext cx="298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w:t>
                                    </w:r>
                                  </w:p>
                                </w:txbxContent>
                              </wps:txbx>
                              <wps:bodyPr rot="0" vert="horz" wrap="none" lIns="0" tIns="0" rIns="0" bIns="0" anchor="t" anchorCtr="0">
                                <a:spAutoFit/>
                              </wps:bodyPr>
                            </wps:wsp>
                            <wps:wsp>
                              <wps:cNvPr id="29" name="Rectangle 27"/>
                              <wps:cNvSpPr>
                                <a:spLocks noChangeArrowheads="1"/>
                              </wps:cNvSpPr>
                              <wps:spPr bwMode="auto">
                                <a:xfrm>
                                  <a:off x="1534795" y="2997059"/>
                                  <a:ext cx="5289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MAC Comms</w:t>
                                    </w:r>
                                  </w:p>
                                </w:txbxContent>
                              </wps:txbx>
                              <wps:bodyPr rot="0" vert="horz" wrap="none" lIns="0" tIns="0" rIns="0" bIns="0" anchor="t" anchorCtr="0">
                                <a:spAutoFit/>
                              </wps:bodyPr>
                            </wps:wsp>
                            <wps:wsp>
                              <wps:cNvPr id="30" name="Rectangle 28"/>
                              <wps:cNvSpPr>
                                <a:spLocks noChangeArrowheads="1"/>
                              </wps:cNvSpPr>
                              <wps:spPr bwMode="auto">
                                <a:xfrm>
                                  <a:off x="1097915" y="4710924"/>
                                  <a:ext cx="541655" cy="27559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9"/>
                              <wps:cNvSpPr>
                                <a:spLocks noChangeArrowheads="1"/>
                              </wps:cNvSpPr>
                              <wps:spPr bwMode="auto">
                                <a:xfrm>
                                  <a:off x="1097915" y="4710924"/>
                                  <a:ext cx="541655" cy="27559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0"/>
                              <wps:cNvSpPr>
                                <a:spLocks noChangeArrowheads="1"/>
                              </wps:cNvSpPr>
                              <wps:spPr bwMode="auto">
                                <a:xfrm>
                                  <a:off x="1262380" y="4732514"/>
                                  <a:ext cx="193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 xml:space="preserve">UCC </w:t>
                                    </w:r>
                                  </w:p>
                                </w:txbxContent>
                              </wps:txbx>
                              <wps:bodyPr rot="0" vert="horz" wrap="none" lIns="0" tIns="0" rIns="0" bIns="0" anchor="t" anchorCtr="0">
                                <a:spAutoFit/>
                              </wps:bodyPr>
                            </wps:wsp>
                            <wps:wsp>
                              <wps:cNvPr id="33" name="Rectangle 31"/>
                              <wps:cNvSpPr>
                                <a:spLocks noChangeArrowheads="1"/>
                              </wps:cNvSpPr>
                              <wps:spPr bwMode="auto">
                                <a:xfrm>
                                  <a:off x="1240790" y="4848719"/>
                                  <a:ext cx="2374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Driver</w:t>
                                    </w:r>
                                  </w:p>
                                </w:txbxContent>
                              </wps:txbx>
                              <wps:bodyPr rot="0" vert="horz" wrap="none" lIns="0" tIns="0" rIns="0" bIns="0" anchor="t" anchorCtr="0">
                                <a:spAutoFit/>
                              </wps:bodyPr>
                            </wps:wsp>
                            <wps:wsp>
                              <wps:cNvPr id="34" name="Rectangle 32"/>
                              <wps:cNvSpPr>
                                <a:spLocks noChangeArrowheads="1"/>
                              </wps:cNvSpPr>
                              <wps:spPr bwMode="auto">
                                <a:xfrm>
                                  <a:off x="1097915" y="5262104"/>
                                  <a:ext cx="1084580" cy="1101725"/>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3"/>
                              <wps:cNvSpPr>
                                <a:spLocks noChangeArrowheads="1"/>
                              </wps:cNvSpPr>
                              <wps:spPr bwMode="auto">
                                <a:xfrm>
                                  <a:off x="1097915" y="5262104"/>
                                  <a:ext cx="1084580" cy="110172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4"/>
                              <wps:cNvSpPr>
                                <a:spLocks noChangeArrowheads="1"/>
                              </wps:cNvSpPr>
                              <wps:spPr bwMode="auto">
                                <a:xfrm>
                                  <a:off x="1541780" y="5752959"/>
                                  <a:ext cx="1828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PHY</w:t>
                                    </w:r>
                                  </w:p>
                                </w:txbxContent>
                              </wps:txbx>
                              <wps:bodyPr rot="0" vert="horz" wrap="none" lIns="0" tIns="0" rIns="0" bIns="0" anchor="t" anchorCtr="0">
                                <a:spAutoFit/>
                              </wps:bodyPr>
                            </wps:wsp>
                            <wps:wsp>
                              <wps:cNvPr id="37" name="Rectangle 35"/>
                              <wps:cNvSpPr>
                                <a:spLocks noChangeArrowheads="1"/>
                              </wps:cNvSpPr>
                              <wps:spPr bwMode="auto">
                                <a:xfrm>
                                  <a:off x="2724150" y="3677144"/>
                                  <a:ext cx="677545" cy="41402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6"/>
                              <wps:cNvSpPr>
                                <a:spLocks noChangeArrowheads="1"/>
                              </wps:cNvSpPr>
                              <wps:spPr bwMode="auto">
                                <a:xfrm>
                                  <a:off x="2724150" y="3677144"/>
                                  <a:ext cx="677545" cy="41402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37"/>
                              <wps:cNvSpPr>
                                <a:spLocks noChangeArrowheads="1"/>
                              </wps:cNvSpPr>
                              <wps:spPr bwMode="auto">
                                <a:xfrm>
                                  <a:off x="2933399" y="3769594"/>
                                  <a:ext cx="255073"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 xml:space="preserve">MAC </w:t>
                                    </w:r>
                                  </w:p>
                                </w:txbxContent>
                              </wps:txbx>
                              <wps:bodyPr rot="0" vert="horz" wrap="square" lIns="0" tIns="0" rIns="0" bIns="0" anchor="t" anchorCtr="0">
                                <a:spAutoFit/>
                              </wps:bodyPr>
                            </wps:wsp>
                            <wps:wsp>
                              <wps:cNvPr id="40" name="Rectangle 38"/>
                              <wps:cNvSpPr>
                                <a:spLocks noChangeArrowheads="1"/>
                              </wps:cNvSpPr>
                              <wps:spPr bwMode="auto">
                                <a:xfrm>
                                  <a:off x="2789049" y="3885623"/>
                                  <a:ext cx="611505" cy="20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 xml:space="preserve">configuration </w:t>
                                    </w:r>
                                  </w:p>
                                </w:txbxContent>
                              </wps:txbx>
                              <wps:bodyPr rot="0" vert="horz" wrap="square" lIns="0" tIns="0" rIns="0" bIns="0" anchor="t" anchorCtr="0">
                                <a:noAutofit/>
                              </wps:bodyPr>
                            </wps:wsp>
                            <wps:wsp>
                              <wps:cNvPr id="41" name="Rectangle 39"/>
                              <wps:cNvSpPr>
                                <a:spLocks noChangeArrowheads="1"/>
                              </wps:cNvSpPr>
                              <wps:spPr bwMode="auto">
                                <a:xfrm>
                                  <a:off x="1775460" y="4710924"/>
                                  <a:ext cx="407035" cy="275590"/>
                                </a:xfrm>
                                <a:prstGeom prst="rect">
                                  <a:avLst/>
                                </a:prstGeom>
                                <a:solidFill>
                                  <a:srgbClr val="0070C0"/>
                                </a:solidFill>
                                <a:ln>
                                  <a:noFill/>
                                </a:ln>
                                <a:extLst/>
                              </wps:spPr>
                              <wps:bodyPr rot="0" vert="horz" wrap="square" lIns="91440" tIns="45720" rIns="91440" bIns="45720" anchor="t" anchorCtr="0" upright="1">
                                <a:noAutofit/>
                              </wps:bodyPr>
                            </wps:wsp>
                            <wps:wsp>
                              <wps:cNvPr id="42" name="Rectangle 40"/>
                              <wps:cNvSpPr>
                                <a:spLocks noChangeArrowheads="1"/>
                              </wps:cNvSpPr>
                              <wps:spPr bwMode="auto">
                                <a:xfrm>
                                  <a:off x="1775460" y="4710924"/>
                                  <a:ext cx="407035" cy="27559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1"/>
                              <wps:cNvSpPr>
                                <a:spLocks noChangeArrowheads="1"/>
                              </wps:cNvSpPr>
                              <wps:spPr bwMode="auto">
                                <a:xfrm>
                                  <a:off x="1850390" y="4732514"/>
                                  <a:ext cx="2324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 xml:space="preserve">Radio </w:t>
                                    </w:r>
                                  </w:p>
                                </w:txbxContent>
                              </wps:txbx>
                              <wps:bodyPr rot="0" vert="horz" wrap="none" lIns="0" tIns="0" rIns="0" bIns="0" anchor="t" anchorCtr="0">
                                <a:spAutoFit/>
                              </wps:bodyPr>
                            </wps:wsp>
                            <wps:wsp>
                              <wps:cNvPr id="44" name="Rectangle 42"/>
                              <wps:cNvSpPr>
                                <a:spLocks noChangeArrowheads="1"/>
                              </wps:cNvSpPr>
                              <wps:spPr bwMode="auto">
                                <a:xfrm>
                                  <a:off x="1850390" y="4848719"/>
                                  <a:ext cx="2374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Driver</w:t>
                                    </w:r>
                                  </w:p>
                                </w:txbxContent>
                              </wps:txbx>
                              <wps:bodyPr rot="0" vert="horz" wrap="none" lIns="0" tIns="0" rIns="0" bIns="0" anchor="t" anchorCtr="0">
                                <a:spAutoFit/>
                              </wps:bodyPr>
                            </wps:wsp>
                            <wps:wsp>
                              <wps:cNvPr id="53" name="Rectangle 51"/>
                              <wps:cNvSpPr>
                                <a:spLocks noChangeArrowheads="1"/>
                              </wps:cNvSpPr>
                              <wps:spPr bwMode="auto">
                                <a:xfrm>
                                  <a:off x="1097915" y="2368409"/>
                                  <a:ext cx="1084580" cy="27559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
                              <wps:cNvSpPr>
                                <a:spLocks noChangeArrowheads="1"/>
                              </wps:cNvSpPr>
                              <wps:spPr bwMode="auto">
                                <a:xfrm>
                                  <a:off x="1097915" y="2368409"/>
                                  <a:ext cx="1084580" cy="27559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3"/>
                              <wps:cNvSpPr>
                                <a:spLocks noChangeArrowheads="1"/>
                              </wps:cNvSpPr>
                              <wps:spPr bwMode="auto">
                                <a:xfrm>
                                  <a:off x="1169035" y="2450324"/>
                                  <a:ext cx="2470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HOST</w:t>
                                    </w:r>
                                  </w:p>
                                </w:txbxContent>
                              </wps:txbx>
                              <wps:bodyPr rot="0" vert="horz" wrap="none" lIns="0" tIns="0" rIns="0" bIns="0" anchor="t" anchorCtr="0">
                                <a:spAutoFit/>
                              </wps:bodyPr>
                            </wps:wsp>
                            <wps:wsp>
                              <wps:cNvPr id="56" name="Rectangle 54"/>
                              <wps:cNvSpPr>
                                <a:spLocks noChangeArrowheads="1"/>
                              </wps:cNvSpPr>
                              <wps:spPr bwMode="auto">
                                <a:xfrm>
                                  <a:off x="1456055" y="2450324"/>
                                  <a:ext cx="298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w:t>
                                    </w:r>
                                  </w:p>
                                </w:txbxContent>
                              </wps:txbx>
                              <wps:bodyPr rot="0" vert="horz" wrap="none" lIns="0" tIns="0" rIns="0" bIns="0" anchor="t" anchorCtr="0">
                                <a:spAutoFit/>
                              </wps:bodyPr>
                            </wps:wsp>
                            <wps:wsp>
                              <wps:cNvPr id="57" name="Rectangle 55"/>
                              <wps:cNvSpPr>
                                <a:spLocks noChangeArrowheads="1"/>
                              </wps:cNvSpPr>
                              <wps:spPr bwMode="auto">
                                <a:xfrm>
                                  <a:off x="1520411" y="2435580"/>
                                  <a:ext cx="5289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MAC Comms</w:t>
                                    </w:r>
                                  </w:p>
                                </w:txbxContent>
                              </wps:txbx>
                              <wps:bodyPr rot="0" vert="horz" wrap="none" lIns="0" tIns="0" rIns="0" bIns="0" anchor="t" anchorCtr="0">
                                <a:spAutoFit/>
                              </wps:bodyPr>
                            </wps:wsp>
                            <wps:wsp>
                              <wps:cNvPr id="58" name="Rectangle 56"/>
                              <wps:cNvSpPr>
                                <a:spLocks noChangeArrowheads="1"/>
                              </wps:cNvSpPr>
                              <wps:spPr bwMode="auto">
                                <a:xfrm>
                                  <a:off x="1097915" y="1541639"/>
                                  <a:ext cx="1084580" cy="688975"/>
                                </a:xfrm>
                                <a:prstGeom prst="rect">
                                  <a:avLst/>
                                </a:prstGeom>
                                <a:solidFill>
                                  <a:srgbClr val="4BAC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7"/>
                              <wps:cNvSpPr>
                                <a:spLocks noChangeArrowheads="1"/>
                              </wps:cNvSpPr>
                              <wps:spPr bwMode="auto">
                                <a:xfrm>
                                  <a:off x="1097915" y="1541639"/>
                                  <a:ext cx="1084580" cy="6889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58"/>
                              <wps:cNvSpPr>
                                <a:spLocks noChangeArrowheads="1"/>
                              </wps:cNvSpPr>
                              <wps:spPr bwMode="auto">
                                <a:xfrm>
                                  <a:off x="1419289" y="1717246"/>
                                  <a:ext cx="44513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Host Driver</w:t>
                                    </w:r>
                                  </w:p>
                                </w:txbxContent>
                              </wps:txbx>
                              <wps:bodyPr rot="0" vert="horz" wrap="none" lIns="0" tIns="0" rIns="0" bIns="0" anchor="t" anchorCtr="0">
                                <a:noAutofit/>
                              </wps:bodyPr>
                            </wps:wsp>
                            <wps:wsp>
                              <wps:cNvPr id="61" name="Rectangle 59"/>
                              <wps:cNvSpPr>
                                <a:spLocks noChangeArrowheads="1"/>
                              </wps:cNvSpPr>
                              <wps:spPr bwMode="auto">
                                <a:xfrm>
                                  <a:off x="691515" y="852664"/>
                                  <a:ext cx="948055" cy="27622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0"/>
                              <wps:cNvSpPr>
                                <a:spLocks noChangeArrowheads="1"/>
                              </wps:cNvSpPr>
                              <wps:spPr bwMode="auto">
                                <a:xfrm>
                                  <a:off x="691515" y="852664"/>
                                  <a:ext cx="948055" cy="27622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61"/>
                              <wps:cNvSpPr>
                                <a:spLocks noChangeArrowheads="1"/>
                              </wps:cNvSpPr>
                              <wps:spPr bwMode="auto">
                                <a:xfrm>
                                  <a:off x="853440" y="933944"/>
                                  <a:ext cx="5734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Network Stack</w:t>
                                    </w:r>
                                  </w:p>
                                </w:txbxContent>
                              </wps:txbx>
                              <wps:bodyPr rot="0" vert="horz" wrap="none" lIns="0" tIns="0" rIns="0" bIns="0" anchor="t" anchorCtr="0">
                                <a:spAutoFit/>
                              </wps:bodyPr>
                            </wps:wsp>
                            <wps:wsp>
                              <wps:cNvPr id="66" name="Freeform 64"/>
                              <wps:cNvSpPr>
                                <a:spLocks noEditPoints="1"/>
                              </wps:cNvSpPr>
                              <wps:spPr bwMode="auto">
                                <a:xfrm>
                                  <a:off x="99060" y="2760204"/>
                                  <a:ext cx="3867150" cy="43180"/>
                                </a:xfrm>
                                <a:custGeom>
                                  <a:avLst/>
                                  <a:gdLst>
                                    <a:gd name="T0" fmla="*/ 48 w 8626"/>
                                    <a:gd name="T1" fmla="*/ 0 h 96"/>
                                    <a:gd name="T2" fmla="*/ 720 w 8626"/>
                                    <a:gd name="T3" fmla="*/ 0 h 96"/>
                                    <a:gd name="T4" fmla="*/ 768 w 8626"/>
                                    <a:gd name="T5" fmla="*/ 48 h 96"/>
                                    <a:gd name="T6" fmla="*/ 720 w 8626"/>
                                    <a:gd name="T7" fmla="*/ 96 h 96"/>
                                    <a:gd name="T8" fmla="*/ 48 w 8626"/>
                                    <a:gd name="T9" fmla="*/ 96 h 96"/>
                                    <a:gd name="T10" fmla="*/ 0 w 8626"/>
                                    <a:gd name="T11" fmla="*/ 48 h 96"/>
                                    <a:gd name="T12" fmla="*/ 48 w 8626"/>
                                    <a:gd name="T13" fmla="*/ 0 h 96"/>
                                    <a:gd name="T14" fmla="*/ 1200 w 8626"/>
                                    <a:gd name="T15" fmla="*/ 0 h 96"/>
                                    <a:gd name="T16" fmla="*/ 1872 w 8626"/>
                                    <a:gd name="T17" fmla="*/ 0 h 96"/>
                                    <a:gd name="T18" fmla="*/ 1920 w 8626"/>
                                    <a:gd name="T19" fmla="*/ 48 h 96"/>
                                    <a:gd name="T20" fmla="*/ 1872 w 8626"/>
                                    <a:gd name="T21" fmla="*/ 96 h 96"/>
                                    <a:gd name="T22" fmla="*/ 1200 w 8626"/>
                                    <a:gd name="T23" fmla="*/ 96 h 96"/>
                                    <a:gd name="T24" fmla="*/ 1152 w 8626"/>
                                    <a:gd name="T25" fmla="*/ 48 h 96"/>
                                    <a:gd name="T26" fmla="*/ 1200 w 8626"/>
                                    <a:gd name="T27" fmla="*/ 0 h 96"/>
                                    <a:gd name="T28" fmla="*/ 2352 w 8626"/>
                                    <a:gd name="T29" fmla="*/ 0 h 96"/>
                                    <a:gd name="T30" fmla="*/ 3024 w 8626"/>
                                    <a:gd name="T31" fmla="*/ 0 h 96"/>
                                    <a:gd name="T32" fmla="*/ 3072 w 8626"/>
                                    <a:gd name="T33" fmla="*/ 48 h 96"/>
                                    <a:gd name="T34" fmla="*/ 3024 w 8626"/>
                                    <a:gd name="T35" fmla="*/ 96 h 96"/>
                                    <a:gd name="T36" fmla="*/ 2352 w 8626"/>
                                    <a:gd name="T37" fmla="*/ 96 h 96"/>
                                    <a:gd name="T38" fmla="*/ 2304 w 8626"/>
                                    <a:gd name="T39" fmla="*/ 48 h 96"/>
                                    <a:gd name="T40" fmla="*/ 2352 w 8626"/>
                                    <a:gd name="T41" fmla="*/ 0 h 96"/>
                                    <a:gd name="T42" fmla="*/ 3504 w 8626"/>
                                    <a:gd name="T43" fmla="*/ 0 h 96"/>
                                    <a:gd name="T44" fmla="*/ 4176 w 8626"/>
                                    <a:gd name="T45" fmla="*/ 0 h 96"/>
                                    <a:gd name="T46" fmla="*/ 4224 w 8626"/>
                                    <a:gd name="T47" fmla="*/ 48 h 96"/>
                                    <a:gd name="T48" fmla="*/ 4176 w 8626"/>
                                    <a:gd name="T49" fmla="*/ 96 h 96"/>
                                    <a:gd name="T50" fmla="*/ 3504 w 8626"/>
                                    <a:gd name="T51" fmla="*/ 96 h 96"/>
                                    <a:gd name="T52" fmla="*/ 3456 w 8626"/>
                                    <a:gd name="T53" fmla="*/ 48 h 96"/>
                                    <a:gd name="T54" fmla="*/ 3504 w 8626"/>
                                    <a:gd name="T55" fmla="*/ 0 h 96"/>
                                    <a:gd name="T56" fmla="*/ 4656 w 8626"/>
                                    <a:gd name="T57" fmla="*/ 0 h 96"/>
                                    <a:gd name="T58" fmla="*/ 5328 w 8626"/>
                                    <a:gd name="T59" fmla="*/ 0 h 96"/>
                                    <a:gd name="T60" fmla="*/ 5376 w 8626"/>
                                    <a:gd name="T61" fmla="*/ 48 h 96"/>
                                    <a:gd name="T62" fmla="*/ 5328 w 8626"/>
                                    <a:gd name="T63" fmla="*/ 96 h 96"/>
                                    <a:gd name="T64" fmla="*/ 4656 w 8626"/>
                                    <a:gd name="T65" fmla="*/ 96 h 96"/>
                                    <a:gd name="T66" fmla="*/ 4608 w 8626"/>
                                    <a:gd name="T67" fmla="*/ 48 h 96"/>
                                    <a:gd name="T68" fmla="*/ 4656 w 8626"/>
                                    <a:gd name="T69" fmla="*/ 0 h 96"/>
                                    <a:gd name="T70" fmla="*/ 5808 w 8626"/>
                                    <a:gd name="T71" fmla="*/ 0 h 96"/>
                                    <a:gd name="T72" fmla="*/ 6480 w 8626"/>
                                    <a:gd name="T73" fmla="*/ 0 h 96"/>
                                    <a:gd name="T74" fmla="*/ 6528 w 8626"/>
                                    <a:gd name="T75" fmla="*/ 48 h 96"/>
                                    <a:gd name="T76" fmla="*/ 6480 w 8626"/>
                                    <a:gd name="T77" fmla="*/ 96 h 96"/>
                                    <a:gd name="T78" fmla="*/ 5808 w 8626"/>
                                    <a:gd name="T79" fmla="*/ 96 h 96"/>
                                    <a:gd name="T80" fmla="*/ 5760 w 8626"/>
                                    <a:gd name="T81" fmla="*/ 48 h 96"/>
                                    <a:gd name="T82" fmla="*/ 5808 w 8626"/>
                                    <a:gd name="T83" fmla="*/ 0 h 96"/>
                                    <a:gd name="T84" fmla="*/ 6960 w 8626"/>
                                    <a:gd name="T85" fmla="*/ 0 h 96"/>
                                    <a:gd name="T86" fmla="*/ 7632 w 8626"/>
                                    <a:gd name="T87" fmla="*/ 0 h 96"/>
                                    <a:gd name="T88" fmla="*/ 7680 w 8626"/>
                                    <a:gd name="T89" fmla="*/ 48 h 96"/>
                                    <a:gd name="T90" fmla="*/ 7632 w 8626"/>
                                    <a:gd name="T91" fmla="*/ 96 h 96"/>
                                    <a:gd name="T92" fmla="*/ 6960 w 8626"/>
                                    <a:gd name="T93" fmla="*/ 96 h 96"/>
                                    <a:gd name="T94" fmla="*/ 6912 w 8626"/>
                                    <a:gd name="T95" fmla="*/ 48 h 96"/>
                                    <a:gd name="T96" fmla="*/ 6960 w 8626"/>
                                    <a:gd name="T97" fmla="*/ 0 h 96"/>
                                    <a:gd name="T98" fmla="*/ 8112 w 8626"/>
                                    <a:gd name="T99" fmla="*/ 0 h 96"/>
                                    <a:gd name="T100" fmla="*/ 8578 w 8626"/>
                                    <a:gd name="T101" fmla="*/ 0 h 96"/>
                                    <a:gd name="T102" fmla="*/ 8626 w 8626"/>
                                    <a:gd name="T103" fmla="*/ 48 h 96"/>
                                    <a:gd name="T104" fmla="*/ 8578 w 8626"/>
                                    <a:gd name="T105" fmla="*/ 96 h 96"/>
                                    <a:gd name="T106" fmla="*/ 8112 w 8626"/>
                                    <a:gd name="T107" fmla="*/ 96 h 96"/>
                                    <a:gd name="T108" fmla="*/ 8064 w 8626"/>
                                    <a:gd name="T109" fmla="*/ 48 h 96"/>
                                    <a:gd name="T110" fmla="*/ 8112 w 8626"/>
                                    <a:gd name="T111"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626" h="96">
                                      <a:moveTo>
                                        <a:pt x="48" y="0"/>
                                      </a:moveTo>
                                      <a:lnTo>
                                        <a:pt x="720" y="0"/>
                                      </a:lnTo>
                                      <a:cubicBezTo>
                                        <a:pt x="747" y="0"/>
                                        <a:pt x="768" y="22"/>
                                        <a:pt x="768" y="48"/>
                                      </a:cubicBezTo>
                                      <a:cubicBezTo>
                                        <a:pt x="768" y="75"/>
                                        <a:pt x="747" y="96"/>
                                        <a:pt x="720" y="96"/>
                                      </a:cubicBezTo>
                                      <a:lnTo>
                                        <a:pt x="48" y="96"/>
                                      </a:lnTo>
                                      <a:cubicBezTo>
                                        <a:pt x="22" y="96"/>
                                        <a:pt x="0" y="75"/>
                                        <a:pt x="0" y="48"/>
                                      </a:cubicBezTo>
                                      <a:cubicBezTo>
                                        <a:pt x="0" y="22"/>
                                        <a:pt x="22" y="0"/>
                                        <a:pt x="48" y="0"/>
                                      </a:cubicBezTo>
                                      <a:close/>
                                      <a:moveTo>
                                        <a:pt x="1200" y="0"/>
                                      </a:moveTo>
                                      <a:lnTo>
                                        <a:pt x="1872" y="0"/>
                                      </a:lnTo>
                                      <a:cubicBezTo>
                                        <a:pt x="1899" y="0"/>
                                        <a:pt x="1920" y="22"/>
                                        <a:pt x="1920" y="48"/>
                                      </a:cubicBezTo>
                                      <a:cubicBezTo>
                                        <a:pt x="1920" y="75"/>
                                        <a:pt x="1899" y="96"/>
                                        <a:pt x="1872" y="96"/>
                                      </a:cubicBezTo>
                                      <a:lnTo>
                                        <a:pt x="1200" y="96"/>
                                      </a:lnTo>
                                      <a:cubicBezTo>
                                        <a:pt x="1174" y="96"/>
                                        <a:pt x="1152" y="75"/>
                                        <a:pt x="1152" y="48"/>
                                      </a:cubicBezTo>
                                      <a:cubicBezTo>
                                        <a:pt x="1152" y="22"/>
                                        <a:pt x="1174" y="0"/>
                                        <a:pt x="1200" y="0"/>
                                      </a:cubicBezTo>
                                      <a:close/>
                                      <a:moveTo>
                                        <a:pt x="2352" y="0"/>
                                      </a:moveTo>
                                      <a:lnTo>
                                        <a:pt x="3024" y="0"/>
                                      </a:lnTo>
                                      <a:cubicBezTo>
                                        <a:pt x="3051" y="0"/>
                                        <a:pt x="3072" y="22"/>
                                        <a:pt x="3072" y="48"/>
                                      </a:cubicBezTo>
                                      <a:cubicBezTo>
                                        <a:pt x="3072" y="75"/>
                                        <a:pt x="3051" y="96"/>
                                        <a:pt x="3024" y="96"/>
                                      </a:cubicBezTo>
                                      <a:lnTo>
                                        <a:pt x="2352" y="96"/>
                                      </a:lnTo>
                                      <a:cubicBezTo>
                                        <a:pt x="2326" y="96"/>
                                        <a:pt x="2304" y="75"/>
                                        <a:pt x="2304" y="48"/>
                                      </a:cubicBezTo>
                                      <a:cubicBezTo>
                                        <a:pt x="2304" y="22"/>
                                        <a:pt x="2326" y="0"/>
                                        <a:pt x="2352" y="0"/>
                                      </a:cubicBezTo>
                                      <a:close/>
                                      <a:moveTo>
                                        <a:pt x="3504" y="0"/>
                                      </a:moveTo>
                                      <a:lnTo>
                                        <a:pt x="4176" y="0"/>
                                      </a:lnTo>
                                      <a:cubicBezTo>
                                        <a:pt x="4203" y="0"/>
                                        <a:pt x="4224" y="22"/>
                                        <a:pt x="4224" y="48"/>
                                      </a:cubicBezTo>
                                      <a:cubicBezTo>
                                        <a:pt x="4224" y="75"/>
                                        <a:pt x="4203" y="96"/>
                                        <a:pt x="4176" y="96"/>
                                      </a:cubicBezTo>
                                      <a:lnTo>
                                        <a:pt x="3504" y="96"/>
                                      </a:lnTo>
                                      <a:cubicBezTo>
                                        <a:pt x="3478" y="96"/>
                                        <a:pt x="3456" y="75"/>
                                        <a:pt x="3456" y="48"/>
                                      </a:cubicBezTo>
                                      <a:cubicBezTo>
                                        <a:pt x="3456" y="22"/>
                                        <a:pt x="3478" y="0"/>
                                        <a:pt x="3504" y="0"/>
                                      </a:cubicBezTo>
                                      <a:close/>
                                      <a:moveTo>
                                        <a:pt x="4656" y="0"/>
                                      </a:moveTo>
                                      <a:lnTo>
                                        <a:pt x="5328" y="0"/>
                                      </a:lnTo>
                                      <a:cubicBezTo>
                                        <a:pt x="5355" y="0"/>
                                        <a:pt x="5376" y="22"/>
                                        <a:pt x="5376" y="48"/>
                                      </a:cubicBezTo>
                                      <a:cubicBezTo>
                                        <a:pt x="5376" y="75"/>
                                        <a:pt x="5355" y="96"/>
                                        <a:pt x="5328" y="96"/>
                                      </a:cubicBezTo>
                                      <a:lnTo>
                                        <a:pt x="4656" y="96"/>
                                      </a:lnTo>
                                      <a:cubicBezTo>
                                        <a:pt x="4630" y="96"/>
                                        <a:pt x="4608" y="75"/>
                                        <a:pt x="4608" y="48"/>
                                      </a:cubicBezTo>
                                      <a:cubicBezTo>
                                        <a:pt x="4608" y="22"/>
                                        <a:pt x="4630" y="0"/>
                                        <a:pt x="4656" y="0"/>
                                      </a:cubicBezTo>
                                      <a:close/>
                                      <a:moveTo>
                                        <a:pt x="5808" y="0"/>
                                      </a:moveTo>
                                      <a:lnTo>
                                        <a:pt x="6480" y="0"/>
                                      </a:lnTo>
                                      <a:cubicBezTo>
                                        <a:pt x="6507" y="0"/>
                                        <a:pt x="6528" y="22"/>
                                        <a:pt x="6528" y="48"/>
                                      </a:cubicBezTo>
                                      <a:cubicBezTo>
                                        <a:pt x="6528" y="75"/>
                                        <a:pt x="6507" y="96"/>
                                        <a:pt x="6480" y="96"/>
                                      </a:cubicBezTo>
                                      <a:lnTo>
                                        <a:pt x="5808" y="96"/>
                                      </a:lnTo>
                                      <a:cubicBezTo>
                                        <a:pt x="5782" y="96"/>
                                        <a:pt x="5760" y="75"/>
                                        <a:pt x="5760" y="48"/>
                                      </a:cubicBezTo>
                                      <a:cubicBezTo>
                                        <a:pt x="5760" y="22"/>
                                        <a:pt x="5782" y="0"/>
                                        <a:pt x="5808" y="0"/>
                                      </a:cubicBezTo>
                                      <a:close/>
                                      <a:moveTo>
                                        <a:pt x="6960" y="0"/>
                                      </a:moveTo>
                                      <a:lnTo>
                                        <a:pt x="7632" y="0"/>
                                      </a:lnTo>
                                      <a:cubicBezTo>
                                        <a:pt x="7659" y="0"/>
                                        <a:pt x="7680" y="22"/>
                                        <a:pt x="7680" y="48"/>
                                      </a:cubicBezTo>
                                      <a:cubicBezTo>
                                        <a:pt x="7680" y="75"/>
                                        <a:pt x="7659" y="96"/>
                                        <a:pt x="7632" y="96"/>
                                      </a:cubicBezTo>
                                      <a:lnTo>
                                        <a:pt x="6960" y="96"/>
                                      </a:lnTo>
                                      <a:cubicBezTo>
                                        <a:pt x="6934" y="96"/>
                                        <a:pt x="6912" y="75"/>
                                        <a:pt x="6912" y="48"/>
                                      </a:cubicBezTo>
                                      <a:cubicBezTo>
                                        <a:pt x="6912" y="22"/>
                                        <a:pt x="6934" y="0"/>
                                        <a:pt x="6960" y="0"/>
                                      </a:cubicBezTo>
                                      <a:close/>
                                      <a:moveTo>
                                        <a:pt x="8112" y="0"/>
                                      </a:moveTo>
                                      <a:lnTo>
                                        <a:pt x="8578" y="0"/>
                                      </a:lnTo>
                                      <a:cubicBezTo>
                                        <a:pt x="8604" y="0"/>
                                        <a:pt x="8626" y="22"/>
                                        <a:pt x="8626" y="48"/>
                                      </a:cubicBezTo>
                                      <a:cubicBezTo>
                                        <a:pt x="8626" y="75"/>
                                        <a:pt x="8604" y="96"/>
                                        <a:pt x="8578" y="96"/>
                                      </a:cubicBezTo>
                                      <a:lnTo>
                                        <a:pt x="8112" y="96"/>
                                      </a:lnTo>
                                      <a:cubicBezTo>
                                        <a:pt x="8086" y="96"/>
                                        <a:pt x="8064" y="75"/>
                                        <a:pt x="8064" y="48"/>
                                      </a:cubicBezTo>
                                      <a:cubicBezTo>
                                        <a:pt x="8064" y="22"/>
                                        <a:pt x="8086" y="0"/>
                                        <a:pt x="8112" y="0"/>
                                      </a:cubicBezTo>
                                      <a:close/>
                                    </a:path>
                                  </a:pathLst>
                                </a:custGeom>
                                <a:solidFill>
                                  <a:srgbClr val="000000"/>
                                </a:solidFill>
                                <a:ln w="6985" cap="flat">
                                  <a:solidFill>
                                    <a:srgbClr val="000000"/>
                                  </a:solidFill>
                                  <a:prstDash val="solid"/>
                                  <a:bevel/>
                                  <a:headEnd/>
                                  <a:tailEnd/>
                                </a:ln>
                              </wps:spPr>
                              <wps:bodyPr rot="0" vert="horz" wrap="square" lIns="91440" tIns="45720" rIns="91440" bIns="45720" anchor="t" anchorCtr="0" upright="1">
                                <a:noAutofit/>
                              </wps:bodyPr>
                            </wps:wsp>
                            <wps:wsp>
                              <wps:cNvPr id="67" name="Rectangle 65"/>
                              <wps:cNvSpPr>
                                <a:spLocks noChangeArrowheads="1"/>
                              </wps:cNvSpPr>
                              <wps:spPr bwMode="auto">
                                <a:xfrm>
                                  <a:off x="494512" y="3783677"/>
                                  <a:ext cx="2178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MIPS</w:t>
                                    </w:r>
                                  </w:p>
                                </w:txbxContent>
                              </wps:txbx>
                              <wps:bodyPr rot="0" vert="horz" wrap="none" lIns="0" tIns="0" rIns="0" bIns="0" anchor="t" anchorCtr="0">
                                <a:spAutoFit/>
                              </wps:bodyPr>
                            </wps:wsp>
                            <wps:wsp>
                              <wps:cNvPr id="68" name="Rectangle 66"/>
                              <wps:cNvSpPr>
                                <a:spLocks noChangeArrowheads="1"/>
                              </wps:cNvSpPr>
                              <wps:spPr bwMode="auto">
                                <a:xfrm>
                                  <a:off x="509270" y="5279249"/>
                                  <a:ext cx="193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UCC</w:t>
                                    </w:r>
                                  </w:p>
                                </w:txbxContent>
                              </wps:txbx>
                              <wps:bodyPr rot="0" vert="horz" wrap="none" lIns="0" tIns="0" rIns="0" bIns="0" anchor="t" anchorCtr="0">
                                <a:spAutoFit/>
                              </wps:bodyPr>
                            </wps:wsp>
                            <wps:wsp>
                              <wps:cNvPr id="69" name="Rectangle 67"/>
                              <wps:cNvSpPr>
                                <a:spLocks noChangeArrowheads="1"/>
                              </wps:cNvSpPr>
                              <wps:spPr bwMode="auto">
                                <a:xfrm>
                                  <a:off x="229235" y="408799"/>
                                  <a:ext cx="2470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b/>
                                        <w:bCs/>
                                        <w:color w:val="000000"/>
                                        <w:sz w:val="14"/>
                                        <w:szCs w:val="14"/>
                                      </w:rPr>
                                      <w:t>HOST</w:t>
                                    </w:r>
                                  </w:p>
                                </w:txbxContent>
                              </wps:txbx>
                              <wps:bodyPr rot="0" vert="horz" wrap="none" lIns="0" tIns="0" rIns="0" bIns="0" anchor="t" anchorCtr="0">
                                <a:spAutoFit/>
                              </wps:bodyPr>
                            </wps:wsp>
                            <wps:wsp>
                              <wps:cNvPr id="71" name="Rectangle 69"/>
                              <wps:cNvSpPr>
                                <a:spLocks noChangeArrowheads="1"/>
                              </wps:cNvSpPr>
                              <wps:spPr bwMode="auto">
                                <a:xfrm>
                                  <a:off x="3049905" y="26529"/>
                                  <a:ext cx="406400" cy="13716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0"/>
                              <wps:cNvSpPr>
                                <a:spLocks noChangeArrowheads="1"/>
                              </wps:cNvSpPr>
                              <wps:spPr bwMode="auto">
                                <a:xfrm>
                                  <a:off x="3049905" y="26529"/>
                                  <a:ext cx="406400" cy="13716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71"/>
                              <wps:cNvSpPr>
                                <a:spLocks noChangeArrowheads="1"/>
                              </wps:cNvSpPr>
                              <wps:spPr bwMode="auto">
                                <a:xfrm>
                                  <a:off x="3064510" y="721495"/>
                                  <a:ext cx="406400" cy="13779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2"/>
                              <wps:cNvSpPr>
                                <a:spLocks noChangeArrowheads="1"/>
                              </wps:cNvSpPr>
                              <wps:spPr bwMode="auto">
                                <a:xfrm>
                                  <a:off x="3064510" y="721495"/>
                                  <a:ext cx="406400" cy="13779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73"/>
                              <wps:cNvSpPr>
                                <a:spLocks noChangeArrowheads="1"/>
                              </wps:cNvSpPr>
                              <wps:spPr bwMode="auto">
                                <a:xfrm>
                                  <a:off x="3643630" y="44309"/>
                                  <a:ext cx="4787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IMG WLAN IP</w:t>
                                    </w:r>
                                  </w:p>
                                </w:txbxContent>
                              </wps:txbx>
                              <wps:bodyPr rot="0" vert="horz" wrap="none" lIns="0" tIns="0" rIns="0" bIns="0" anchor="t" anchorCtr="0">
                                <a:spAutoFit/>
                              </wps:bodyPr>
                            </wps:wsp>
                            <wps:wsp>
                              <wps:cNvPr id="76" name="Rectangle 74"/>
                              <wps:cNvSpPr>
                                <a:spLocks noChangeArrowheads="1"/>
                              </wps:cNvSpPr>
                              <wps:spPr bwMode="auto">
                                <a:xfrm>
                                  <a:off x="3643630" y="711970"/>
                                  <a:ext cx="67818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 xml:space="preserve">Licensee developed </w:t>
                                    </w:r>
                                  </w:p>
                                </w:txbxContent>
                              </wps:txbx>
                              <wps:bodyPr rot="0" vert="horz" wrap="none" lIns="0" tIns="0" rIns="0" bIns="0" anchor="t" anchorCtr="0">
                                <a:spAutoFit/>
                              </wps:bodyPr>
                            </wps:wsp>
                            <wps:wsp>
                              <wps:cNvPr id="77" name="Rectangle 75"/>
                              <wps:cNvSpPr>
                                <a:spLocks noChangeArrowheads="1"/>
                              </wps:cNvSpPr>
                              <wps:spPr bwMode="auto">
                                <a:xfrm>
                                  <a:off x="4346575" y="711970"/>
                                  <a:ext cx="215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 xml:space="preserve">/ </w:t>
                                    </w:r>
                                  </w:p>
                                </w:txbxContent>
                              </wps:txbx>
                              <wps:bodyPr rot="0" vert="horz" wrap="none" lIns="0" tIns="0" rIns="0" bIns="0" anchor="t" anchorCtr="0">
                                <a:spAutoFit/>
                              </wps:bodyPr>
                            </wps:wsp>
                            <wps:wsp>
                              <wps:cNvPr id="78" name="Rectangle 76"/>
                              <wps:cNvSpPr>
                                <a:spLocks noChangeArrowheads="1"/>
                              </wps:cNvSpPr>
                              <wps:spPr bwMode="auto">
                                <a:xfrm>
                                  <a:off x="3643630" y="806585"/>
                                  <a:ext cx="60642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 xml:space="preserve">open source code </w:t>
                                    </w:r>
                                  </w:p>
                                </w:txbxContent>
                              </wps:txbx>
                              <wps:bodyPr rot="0" vert="horz" wrap="none" lIns="0" tIns="0" rIns="0" bIns="0" anchor="t" anchorCtr="0">
                                <a:spAutoFit/>
                              </wps:bodyPr>
                            </wps:wsp>
                            <wps:wsp>
                              <wps:cNvPr id="79" name="Line 77"/>
                              <wps:cNvCnPr/>
                              <wps:spPr bwMode="auto">
                                <a:xfrm>
                                  <a:off x="1639570" y="3195179"/>
                                  <a:ext cx="0" cy="137795"/>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Freeform 78"/>
                              <wps:cNvSpPr>
                                <a:spLocks/>
                              </wps:cNvSpPr>
                              <wps:spPr bwMode="auto">
                                <a:xfrm>
                                  <a:off x="1613535" y="3195179"/>
                                  <a:ext cx="52705" cy="26670"/>
                                </a:xfrm>
                                <a:custGeom>
                                  <a:avLst/>
                                  <a:gdLst>
                                    <a:gd name="T0" fmla="*/ 83 w 83"/>
                                    <a:gd name="T1" fmla="*/ 42 h 42"/>
                                    <a:gd name="T2" fmla="*/ 41 w 83"/>
                                    <a:gd name="T3" fmla="*/ 0 h 42"/>
                                    <a:gd name="T4" fmla="*/ 0 w 83"/>
                                    <a:gd name="T5" fmla="*/ 42 h 42"/>
                                  </a:gdLst>
                                  <a:ahLst/>
                                  <a:cxnLst>
                                    <a:cxn ang="0">
                                      <a:pos x="T0" y="T1"/>
                                    </a:cxn>
                                    <a:cxn ang="0">
                                      <a:pos x="T2" y="T3"/>
                                    </a:cxn>
                                    <a:cxn ang="0">
                                      <a:pos x="T4" y="T5"/>
                                    </a:cxn>
                                  </a:cxnLst>
                                  <a:rect l="0" t="0" r="r" b="b"/>
                                  <a:pathLst>
                                    <a:path w="83" h="42">
                                      <a:moveTo>
                                        <a:pt x="83" y="42"/>
                                      </a:moveTo>
                                      <a:lnTo>
                                        <a:pt x="41" y="0"/>
                                      </a:lnTo>
                                      <a:lnTo>
                                        <a:pt x="0" y="42"/>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79"/>
                              <wps:cNvSpPr>
                                <a:spLocks/>
                              </wps:cNvSpPr>
                              <wps:spPr bwMode="auto">
                                <a:xfrm>
                                  <a:off x="1613535" y="3306304"/>
                                  <a:ext cx="52705" cy="26670"/>
                                </a:xfrm>
                                <a:custGeom>
                                  <a:avLst/>
                                  <a:gdLst>
                                    <a:gd name="T0" fmla="*/ 0 w 83"/>
                                    <a:gd name="T1" fmla="*/ 0 h 42"/>
                                    <a:gd name="T2" fmla="*/ 41 w 83"/>
                                    <a:gd name="T3" fmla="*/ 42 h 42"/>
                                    <a:gd name="T4" fmla="*/ 83 w 83"/>
                                    <a:gd name="T5" fmla="*/ 0 h 42"/>
                                  </a:gdLst>
                                  <a:ahLst/>
                                  <a:cxnLst>
                                    <a:cxn ang="0">
                                      <a:pos x="T0" y="T1"/>
                                    </a:cxn>
                                    <a:cxn ang="0">
                                      <a:pos x="T2" y="T3"/>
                                    </a:cxn>
                                    <a:cxn ang="0">
                                      <a:pos x="T4" y="T5"/>
                                    </a:cxn>
                                  </a:cxnLst>
                                  <a:rect l="0" t="0" r="r" b="b"/>
                                  <a:pathLst>
                                    <a:path w="83" h="42">
                                      <a:moveTo>
                                        <a:pt x="0" y="0"/>
                                      </a:moveTo>
                                      <a:lnTo>
                                        <a:pt x="41" y="42"/>
                                      </a:lnTo>
                                      <a:lnTo>
                                        <a:pt x="83"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80"/>
                              <wps:cNvCnPr/>
                              <wps:spPr bwMode="auto">
                                <a:xfrm>
                                  <a:off x="1369060" y="4573129"/>
                                  <a:ext cx="0" cy="137795"/>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Freeform 81"/>
                              <wps:cNvSpPr>
                                <a:spLocks/>
                              </wps:cNvSpPr>
                              <wps:spPr bwMode="auto">
                                <a:xfrm>
                                  <a:off x="1342390" y="4573129"/>
                                  <a:ext cx="53340" cy="26670"/>
                                </a:xfrm>
                                <a:custGeom>
                                  <a:avLst/>
                                  <a:gdLst>
                                    <a:gd name="T0" fmla="*/ 84 w 84"/>
                                    <a:gd name="T1" fmla="*/ 42 h 42"/>
                                    <a:gd name="T2" fmla="*/ 42 w 84"/>
                                    <a:gd name="T3" fmla="*/ 0 h 42"/>
                                    <a:gd name="T4" fmla="*/ 0 w 84"/>
                                    <a:gd name="T5" fmla="*/ 42 h 42"/>
                                  </a:gdLst>
                                  <a:ahLst/>
                                  <a:cxnLst>
                                    <a:cxn ang="0">
                                      <a:pos x="T0" y="T1"/>
                                    </a:cxn>
                                    <a:cxn ang="0">
                                      <a:pos x="T2" y="T3"/>
                                    </a:cxn>
                                    <a:cxn ang="0">
                                      <a:pos x="T4" y="T5"/>
                                    </a:cxn>
                                  </a:cxnLst>
                                  <a:rect l="0" t="0" r="r" b="b"/>
                                  <a:pathLst>
                                    <a:path w="84" h="42">
                                      <a:moveTo>
                                        <a:pt x="84" y="42"/>
                                      </a:moveTo>
                                      <a:lnTo>
                                        <a:pt x="42" y="0"/>
                                      </a:lnTo>
                                      <a:lnTo>
                                        <a:pt x="0" y="42"/>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2"/>
                              <wps:cNvSpPr>
                                <a:spLocks/>
                              </wps:cNvSpPr>
                              <wps:spPr bwMode="auto">
                                <a:xfrm>
                                  <a:off x="1342390" y="4683619"/>
                                  <a:ext cx="53340" cy="27305"/>
                                </a:xfrm>
                                <a:custGeom>
                                  <a:avLst/>
                                  <a:gdLst>
                                    <a:gd name="T0" fmla="*/ 0 w 84"/>
                                    <a:gd name="T1" fmla="*/ 0 h 43"/>
                                    <a:gd name="T2" fmla="*/ 42 w 84"/>
                                    <a:gd name="T3" fmla="*/ 43 h 43"/>
                                    <a:gd name="T4" fmla="*/ 84 w 84"/>
                                    <a:gd name="T5" fmla="*/ 0 h 43"/>
                                  </a:gdLst>
                                  <a:ahLst/>
                                  <a:cxnLst>
                                    <a:cxn ang="0">
                                      <a:pos x="T0" y="T1"/>
                                    </a:cxn>
                                    <a:cxn ang="0">
                                      <a:pos x="T2" y="T3"/>
                                    </a:cxn>
                                    <a:cxn ang="0">
                                      <a:pos x="T4" y="T5"/>
                                    </a:cxn>
                                  </a:cxnLst>
                                  <a:rect l="0" t="0" r="r" b="b"/>
                                  <a:pathLst>
                                    <a:path w="84" h="43">
                                      <a:moveTo>
                                        <a:pt x="0" y="0"/>
                                      </a:moveTo>
                                      <a:lnTo>
                                        <a:pt x="42" y="43"/>
                                      </a:lnTo>
                                      <a:lnTo>
                                        <a:pt x="84"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83"/>
                              <wps:cNvCnPr/>
                              <wps:spPr bwMode="auto">
                                <a:xfrm>
                                  <a:off x="1369060" y="4986514"/>
                                  <a:ext cx="0" cy="27559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Freeform 84"/>
                              <wps:cNvSpPr>
                                <a:spLocks/>
                              </wps:cNvSpPr>
                              <wps:spPr bwMode="auto">
                                <a:xfrm>
                                  <a:off x="1342390" y="4986514"/>
                                  <a:ext cx="53340" cy="26670"/>
                                </a:xfrm>
                                <a:custGeom>
                                  <a:avLst/>
                                  <a:gdLst>
                                    <a:gd name="T0" fmla="*/ 84 w 84"/>
                                    <a:gd name="T1" fmla="*/ 42 h 42"/>
                                    <a:gd name="T2" fmla="*/ 42 w 84"/>
                                    <a:gd name="T3" fmla="*/ 0 h 42"/>
                                    <a:gd name="T4" fmla="*/ 0 w 84"/>
                                    <a:gd name="T5" fmla="*/ 42 h 42"/>
                                  </a:gdLst>
                                  <a:ahLst/>
                                  <a:cxnLst>
                                    <a:cxn ang="0">
                                      <a:pos x="T0" y="T1"/>
                                    </a:cxn>
                                    <a:cxn ang="0">
                                      <a:pos x="T2" y="T3"/>
                                    </a:cxn>
                                    <a:cxn ang="0">
                                      <a:pos x="T4" y="T5"/>
                                    </a:cxn>
                                  </a:cxnLst>
                                  <a:rect l="0" t="0" r="r" b="b"/>
                                  <a:pathLst>
                                    <a:path w="84" h="42">
                                      <a:moveTo>
                                        <a:pt x="84" y="42"/>
                                      </a:moveTo>
                                      <a:lnTo>
                                        <a:pt x="42" y="0"/>
                                      </a:lnTo>
                                      <a:lnTo>
                                        <a:pt x="0" y="42"/>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5"/>
                              <wps:cNvSpPr>
                                <a:spLocks/>
                              </wps:cNvSpPr>
                              <wps:spPr bwMode="auto">
                                <a:xfrm>
                                  <a:off x="1342390" y="5235434"/>
                                  <a:ext cx="53340" cy="26670"/>
                                </a:xfrm>
                                <a:custGeom>
                                  <a:avLst/>
                                  <a:gdLst>
                                    <a:gd name="T0" fmla="*/ 0 w 84"/>
                                    <a:gd name="T1" fmla="*/ 0 h 42"/>
                                    <a:gd name="T2" fmla="*/ 42 w 84"/>
                                    <a:gd name="T3" fmla="*/ 42 h 42"/>
                                    <a:gd name="T4" fmla="*/ 84 w 84"/>
                                    <a:gd name="T5" fmla="*/ 0 h 42"/>
                                  </a:gdLst>
                                  <a:ahLst/>
                                  <a:cxnLst>
                                    <a:cxn ang="0">
                                      <a:pos x="T0" y="T1"/>
                                    </a:cxn>
                                    <a:cxn ang="0">
                                      <a:pos x="T2" y="T3"/>
                                    </a:cxn>
                                    <a:cxn ang="0">
                                      <a:pos x="T4" y="T5"/>
                                    </a:cxn>
                                  </a:cxnLst>
                                  <a:rect l="0" t="0" r="r" b="b"/>
                                  <a:pathLst>
                                    <a:path w="84" h="42">
                                      <a:moveTo>
                                        <a:pt x="0" y="0"/>
                                      </a:moveTo>
                                      <a:lnTo>
                                        <a:pt x="42" y="42"/>
                                      </a:lnTo>
                                      <a:lnTo>
                                        <a:pt x="84"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86"/>
                              <wps:cNvCnPr/>
                              <wps:spPr bwMode="auto">
                                <a:xfrm>
                                  <a:off x="2182495" y="3884154"/>
                                  <a:ext cx="541655"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Freeform 87"/>
                              <wps:cNvSpPr>
                                <a:spLocks/>
                              </wps:cNvSpPr>
                              <wps:spPr bwMode="auto">
                                <a:xfrm>
                                  <a:off x="2182495" y="3857484"/>
                                  <a:ext cx="26035" cy="53340"/>
                                </a:xfrm>
                                <a:custGeom>
                                  <a:avLst/>
                                  <a:gdLst>
                                    <a:gd name="T0" fmla="*/ 41 w 41"/>
                                    <a:gd name="T1" fmla="*/ 0 h 84"/>
                                    <a:gd name="T2" fmla="*/ 0 w 41"/>
                                    <a:gd name="T3" fmla="*/ 42 h 84"/>
                                    <a:gd name="T4" fmla="*/ 41 w 41"/>
                                    <a:gd name="T5" fmla="*/ 84 h 84"/>
                                  </a:gdLst>
                                  <a:ahLst/>
                                  <a:cxnLst>
                                    <a:cxn ang="0">
                                      <a:pos x="T0" y="T1"/>
                                    </a:cxn>
                                    <a:cxn ang="0">
                                      <a:pos x="T2" y="T3"/>
                                    </a:cxn>
                                    <a:cxn ang="0">
                                      <a:pos x="T4" y="T5"/>
                                    </a:cxn>
                                  </a:cxnLst>
                                  <a:rect l="0" t="0" r="r" b="b"/>
                                  <a:pathLst>
                                    <a:path w="41" h="84">
                                      <a:moveTo>
                                        <a:pt x="41" y="0"/>
                                      </a:moveTo>
                                      <a:lnTo>
                                        <a:pt x="0" y="42"/>
                                      </a:lnTo>
                                      <a:lnTo>
                                        <a:pt x="41" y="84"/>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90"/>
                              <wps:cNvCnPr/>
                              <wps:spPr bwMode="auto">
                                <a:xfrm>
                                  <a:off x="1639570" y="2230614"/>
                                  <a:ext cx="0" cy="137795"/>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Freeform 91"/>
                              <wps:cNvSpPr>
                                <a:spLocks/>
                              </wps:cNvSpPr>
                              <wps:spPr bwMode="auto">
                                <a:xfrm>
                                  <a:off x="1613535" y="2230614"/>
                                  <a:ext cx="52705" cy="27305"/>
                                </a:xfrm>
                                <a:custGeom>
                                  <a:avLst/>
                                  <a:gdLst>
                                    <a:gd name="T0" fmla="*/ 83 w 83"/>
                                    <a:gd name="T1" fmla="*/ 43 h 43"/>
                                    <a:gd name="T2" fmla="*/ 41 w 83"/>
                                    <a:gd name="T3" fmla="*/ 0 h 43"/>
                                    <a:gd name="T4" fmla="*/ 0 w 83"/>
                                    <a:gd name="T5" fmla="*/ 43 h 43"/>
                                  </a:gdLst>
                                  <a:ahLst/>
                                  <a:cxnLst>
                                    <a:cxn ang="0">
                                      <a:pos x="T0" y="T1"/>
                                    </a:cxn>
                                    <a:cxn ang="0">
                                      <a:pos x="T2" y="T3"/>
                                    </a:cxn>
                                    <a:cxn ang="0">
                                      <a:pos x="T4" y="T5"/>
                                    </a:cxn>
                                  </a:cxnLst>
                                  <a:rect l="0" t="0" r="r" b="b"/>
                                  <a:pathLst>
                                    <a:path w="83" h="43">
                                      <a:moveTo>
                                        <a:pt x="83" y="43"/>
                                      </a:moveTo>
                                      <a:lnTo>
                                        <a:pt x="41" y="0"/>
                                      </a:lnTo>
                                      <a:lnTo>
                                        <a:pt x="0" y="43"/>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2"/>
                              <wps:cNvSpPr>
                                <a:spLocks/>
                              </wps:cNvSpPr>
                              <wps:spPr bwMode="auto">
                                <a:xfrm>
                                  <a:off x="1613535" y="2341739"/>
                                  <a:ext cx="52705" cy="26670"/>
                                </a:xfrm>
                                <a:custGeom>
                                  <a:avLst/>
                                  <a:gdLst>
                                    <a:gd name="T0" fmla="*/ 0 w 83"/>
                                    <a:gd name="T1" fmla="*/ 0 h 42"/>
                                    <a:gd name="T2" fmla="*/ 41 w 83"/>
                                    <a:gd name="T3" fmla="*/ 42 h 42"/>
                                    <a:gd name="T4" fmla="*/ 83 w 83"/>
                                    <a:gd name="T5" fmla="*/ 0 h 42"/>
                                  </a:gdLst>
                                  <a:ahLst/>
                                  <a:cxnLst>
                                    <a:cxn ang="0">
                                      <a:pos x="T0" y="T1"/>
                                    </a:cxn>
                                    <a:cxn ang="0">
                                      <a:pos x="T2" y="T3"/>
                                    </a:cxn>
                                    <a:cxn ang="0">
                                      <a:pos x="T4" y="T5"/>
                                    </a:cxn>
                                  </a:cxnLst>
                                  <a:rect l="0" t="0" r="r" b="b"/>
                                  <a:pathLst>
                                    <a:path w="83" h="42">
                                      <a:moveTo>
                                        <a:pt x="0" y="0"/>
                                      </a:moveTo>
                                      <a:lnTo>
                                        <a:pt x="41" y="42"/>
                                      </a:lnTo>
                                      <a:lnTo>
                                        <a:pt x="83"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93"/>
                              <wps:cNvCnPr/>
                              <wps:spPr bwMode="auto">
                                <a:xfrm flipH="1">
                                  <a:off x="1639570" y="1128889"/>
                                  <a:ext cx="6985" cy="41275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94"/>
                              <wps:cNvSpPr>
                                <a:spLocks/>
                              </wps:cNvSpPr>
                              <wps:spPr bwMode="auto">
                                <a:xfrm>
                                  <a:off x="1619885" y="1128889"/>
                                  <a:ext cx="52705" cy="27305"/>
                                </a:xfrm>
                                <a:custGeom>
                                  <a:avLst/>
                                  <a:gdLst>
                                    <a:gd name="T0" fmla="*/ 83 w 83"/>
                                    <a:gd name="T1" fmla="*/ 43 h 43"/>
                                    <a:gd name="T2" fmla="*/ 42 w 83"/>
                                    <a:gd name="T3" fmla="*/ 0 h 43"/>
                                    <a:gd name="T4" fmla="*/ 0 w 83"/>
                                    <a:gd name="T5" fmla="*/ 41 h 43"/>
                                  </a:gdLst>
                                  <a:ahLst/>
                                  <a:cxnLst>
                                    <a:cxn ang="0">
                                      <a:pos x="T0" y="T1"/>
                                    </a:cxn>
                                    <a:cxn ang="0">
                                      <a:pos x="T2" y="T3"/>
                                    </a:cxn>
                                    <a:cxn ang="0">
                                      <a:pos x="T4" y="T5"/>
                                    </a:cxn>
                                  </a:cxnLst>
                                  <a:rect l="0" t="0" r="r" b="b"/>
                                  <a:pathLst>
                                    <a:path w="83" h="43">
                                      <a:moveTo>
                                        <a:pt x="83" y="43"/>
                                      </a:moveTo>
                                      <a:lnTo>
                                        <a:pt x="42" y="0"/>
                                      </a:lnTo>
                                      <a:lnTo>
                                        <a:pt x="0" y="41"/>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5"/>
                              <wps:cNvSpPr>
                                <a:spLocks/>
                              </wps:cNvSpPr>
                              <wps:spPr bwMode="auto">
                                <a:xfrm>
                                  <a:off x="1613535" y="1514334"/>
                                  <a:ext cx="53340" cy="27305"/>
                                </a:xfrm>
                                <a:custGeom>
                                  <a:avLst/>
                                  <a:gdLst>
                                    <a:gd name="T0" fmla="*/ 0 w 84"/>
                                    <a:gd name="T1" fmla="*/ 0 h 43"/>
                                    <a:gd name="T2" fmla="*/ 41 w 84"/>
                                    <a:gd name="T3" fmla="*/ 43 h 43"/>
                                    <a:gd name="T4" fmla="*/ 84 w 84"/>
                                    <a:gd name="T5" fmla="*/ 2 h 43"/>
                                  </a:gdLst>
                                  <a:ahLst/>
                                  <a:cxnLst>
                                    <a:cxn ang="0">
                                      <a:pos x="T0" y="T1"/>
                                    </a:cxn>
                                    <a:cxn ang="0">
                                      <a:pos x="T2" y="T3"/>
                                    </a:cxn>
                                    <a:cxn ang="0">
                                      <a:pos x="T4" y="T5"/>
                                    </a:cxn>
                                  </a:cxnLst>
                                  <a:rect l="0" t="0" r="r" b="b"/>
                                  <a:pathLst>
                                    <a:path w="84" h="43">
                                      <a:moveTo>
                                        <a:pt x="0" y="0"/>
                                      </a:moveTo>
                                      <a:lnTo>
                                        <a:pt x="41" y="43"/>
                                      </a:lnTo>
                                      <a:lnTo>
                                        <a:pt x="84" y="2"/>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96"/>
                              <wps:cNvSpPr>
                                <a:spLocks noChangeArrowheads="1"/>
                              </wps:cNvSpPr>
                              <wps:spPr bwMode="auto">
                                <a:xfrm>
                                  <a:off x="1097915" y="4434699"/>
                                  <a:ext cx="541655" cy="13843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7"/>
                              <wps:cNvSpPr>
                                <a:spLocks noChangeArrowheads="1"/>
                              </wps:cNvSpPr>
                              <wps:spPr bwMode="auto">
                                <a:xfrm>
                                  <a:off x="1097915" y="4434699"/>
                                  <a:ext cx="541655" cy="13843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98"/>
                              <wps:cNvSpPr>
                                <a:spLocks noChangeArrowheads="1"/>
                              </wps:cNvSpPr>
                              <wps:spPr bwMode="auto">
                                <a:xfrm>
                                  <a:off x="1183640" y="4448034"/>
                                  <a:ext cx="3511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PHY API</w:t>
                                    </w:r>
                                  </w:p>
                                </w:txbxContent>
                              </wps:txbx>
                              <wps:bodyPr rot="0" vert="horz" wrap="none" lIns="0" tIns="0" rIns="0" bIns="0" anchor="t" anchorCtr="0">
                                <a:spAutoFit/>
                              </wps:bodyPr>
                            </wps:wsp>
                            <wps:wsp>
                              <wps:cNvPr id="104" name="Line 102"/>
                              <wps:cNvCnPr/>
                              <wps:spPr bwMode="auto">
                                <a:xfrm>
                                  <a:off x="1639570" y="2643999"/>
                                  <a:ext cx="0" cy="27559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103"/>
                              <wps:cNvSpPr>
                                <a:spLocks/>
                              </wps:cNvSpPr>
                              <wps:spPr bwMode="auto">
                                <a:xfrm>
                                  <a:off x="1613535" y="2643999"/>
                                  <a:ext cx="52705" cy="27305"/>
                                </a:xfrm>
                                <a:custGeom>
                                  <a:avLst/>
                                  <a:gdLst>
                                    <a:gd name="T0" fmla="*/ 83 w 83"/>
                                    <a:gd name="T1" fmla="*/ 43 h 43"/>
                                    <a:gd name="T2" fmla="*/ 41 w 83"/>
                                    <a:gd name="T3" fmla="*/ 0 h 43"/>
                                    <a:gd name="T4" fmla="*/ 0 w 83"/>
                                    <a:gd name="T5" fmla="*/ 43 h 43"/>
                                  </a:gdLst>
                                  <a:ahLst/>
                                  <a:cxnLst>
                                    <a:cxn ang="0">
                                      <a:pos x="T0" y="T1"/>
                                    </a:cxn>
                                    <a:cxn ang="0">
                                      <a:pos x="T2" y="T3"/>
                                    </a:cxn>
                                    <a:cxn ang="0">
                                      <a:pos x="T4" y="T5"/>
                                    </a:cxn>
                                  </a:cxnLst>
                                  <a:rect l="0" t="0" r="r" b="b"/>
                                  <a:pathLst>
                                    <a:path w="83" h="43">
                                      <a:moveTo>
                                        <a:pt x="83" y="43"/>
                                      </a:moveTo>
                                      <a:lnTo>
                                        <a:pt x="41" y="0"/>
                                      </a:lnTo>
                                      <a:lnTo>
                                        <a:pt x="0" y="43"/>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4"/>
                              <wps:cNvSpPr>
                                <a:spLocks/>
                              </wps:cNvSpPr>
                              <wps:spPr bwMode="auto">
                                <a:xfrm>
                                  <a:off x="1613535" y="2892919"/>
                                  <a:ext cx="52705" cy="26670"/>
                                </a:xfrm>
                                <a:custGeom>
                                  <a:avLst/>
                                  <a:gdLst>
                                    <a:gd name="T0" fmla="*/ 0 w 83"/>
                                    <a:gd name="T1" fmla="*/ 0 h 42"/>
                                    <a:gd name="T2" fmla="*/ 41 w 83"/>
                                    <a:gd name="T3" fmla="*/ 42 h 42"/>
                                    <a:gd name="T4" fmla="*/ 83 w 83"/>
                                    <a:gd name="T5" fmla="*/ 0 h 42"/>
                                  </a:gdLst>
                                  <a:ahLst/>
                                  <a:cxnLst>
                                    <a:cxn ang="0">
                                      <a:pos x="T0" y="T1"/>
                                    </a:cxn>
                                    <a:cxn ang="0">
                                      <a:pos x="T2" y="T3"/>
                                    </a:cxn>
                                    <a:cxn ang="0">
                                      <a:pos x="T4" y="T5"/>
                                    </a:cxn>
                                  </a:cxnLst>
                                  <a:rect l="0" t="0" r="r" b="b"/>
                                  <a:pathLst>
                                    <a:path w="83" h="42">
                                      <a:moveTo>
                                        <a:pt x="0" y="0"/>
                                      </a:moveTo>
                                      <a:lnTo>
                                        <a:pt x="41" y="42"/>
                                      </a:lnTo>
                                      <a:lnTo>
                                        <a:pt x="83"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5"/>
                              <wps:cNvSpPr>
                                <a:spLocks noChangeArrowheads="1"/>
                              </wps:cNvSpPr>
                              <wps:spPr bwMode="auto">
                                <a:xfrm>
                                  <a:off x="1097915" y="3332974"/>
                                  <a:ext cx="1084580" cy="137795"/>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6"/>
                              <wps:cNvSpPr>
                                <a:spLocks noChangeArrowheads="1"/>
                              </wps:cNvSpPr>
                              <wps:spPr bwMode="auto">
                                <a:xfrm>
                                  <a:off x="1097915" y="3332974"/>
                                  <a:ext cx="1084580" cy="13779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107"/>
                              <wps:cNvSpPr>
                                <a:spLocks noChangeArrowheads="1"/>
                              </wps:cNvSpPr>
                              <wps:spPr bwMode="auto">
                                <a:xfrm>
                                  <a:off x="1405890" y="3339959"/>
                                  <a:ext cx="356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Comms I</w:t>
                                    </w:r>
                                  </w:p>
                                </w:txbxContent>
                              </wps:txbx>
                              <wps:bodyPr rot="0" vert="horz" wrap="none" lIns="0" tIns="0" rIns="0" bIns="0" anchor="t" anchorCtr="0">
                                <a:spAutoFit/>
                              </wps:bodyPr>
                            </wps:wsp>
                            <wps:wsp>
                              <wps:cNvPr id="110" name="Rectangle 108"/>
                              <wps:cNvSpPr>
                                <a:spLocks noChangeArrowheads="1"/>
                              </wps:cNvSpPr>
                              <wps:spPr bwMode="auto">
                                <a:xfrm>
                                  <a:off x="1786255" y="3339959"/>
                                  <a:ext cx="247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w:t>
                                    </w:r>
                                  </w:p>
                                </w:txbxContent>
                              </wps:txbx>
                              <wps:bodyPr rot="0" vert="horz" wrap="none" lIns="0" tIns="0" rIns="0" bIns="0" anchor="t" anchorCtr="0">
                                <a:spAutoFit/>
                              </wps:bodyPr>
                            </wps:wsp>
                            <wps:wsp>
                              <wps:cNvPr id="111" name="Rectangle 109"/>
                              <wps:cNvSpPr>
                                <a:spLocks noChangeArrowheads="1"/>
                              </wps:cNvSpPr>
                              <wps:spPr bwMode="auto">
                                <a:xfrm>
                                  <a:off x="1814830" y="3339959"/>
                                  <a:ext cx="546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F</w:t>
                                    </w:r>
                                  </w:p>
                                </w:txbxContent>
                              </wps:txbx>
                              <wps:bodyPr rot="0" vert="horz" wrap="none" lIns="0" tIns="0" rIns="0" bIns="0" anchor="t" anchorCtr="0">
                                <a:spAutoFit/>
                              </wps:bodyPr>
                            </wps:wsp>
                            <wps:wsp>
                              <wps:cNvPr id="112" name="Rectangle 110"/>
                              <wps:cNvSpPr>
                                <a:spLocks noChangeArrowheads="1"/>
                              </wps:cNvSpPr>
                              <wps:spPr bwMode="auto">
                                <a:xfrm>
                                  <a:off x="1097915" y="2092819"/>
                                  <a:ext cx="1084580" cy="137795"/>
                                </a:xfrm>
                                <a:prstGeom prst="rect">
                                  <a:avLst/>
                                </a:prstGeom>
                                <a:solidFill>
                                  <a:srgbClr val="4BAC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1"/>
                              <wps:cNvSpPr>
                                <a:spLocks noChangeArrowheads="1"/>
                              </wps:cNvSpPr>
                              <wps:spPr bwMode="auto">
                                <a:xfrm>
                                  <a:off x="1097915" y="2092819"/>
                                  <a:ext cx="1084580" cy="13779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112"/>
                              <wps:cNvSpPr>
                                <a:spLocks noChangeArrowheads="1"/>
                              </wps:cNvSpPr>
                              <wps:spPr bwMode="auto">
                                <a:xfrm>
                                  <a:off x="1405890" y="2100439"/>
                                  <a:ext cx="356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Comms I</w:t>
                                    </w:r>
                                  </w:p>
                                </w:txbxContent>
                              </wps:txbx>
                              <wps:bodyPr rot="0" vert="horz" wrap="none" lIns="0" tIns="0" rIns="0" bIns="0" anchor="t" anchorCtr="0">
                                <a:spAutoFit/>
                              </wps:bodyPr>
                            </wps:wsp>
                            <wps:wsp>
                              <wps:cNvPr id="115" name="Rectangle 113"/>
                              <wps:cNvSpPr>
                                <a:spLocks noChangeArrowheads="1"/>
                              </wps:cNvSpPr>
                              <wps:spPr bwMode="auto">
                                <a:xfrm>
                                  <a:off x="1786255" y="2100439"/>
                                  <a:ext cx="247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w:t>
                                    </w:r>
                                  </w:p>
                                </w:txbxContent>
                              </wps:txbx>
                              <wps:bodyPr rot="0" vert="horz" wrap="none" lIns="0" tIns="0" rIns="0" bIns="0" anchor="t" anchorCtr="0">
                                <a:spAutoFit/>
                              </wps:bodyPr>
                            </wps:wsp>
                            <wps:wsp>
                              <wps:cNvPr id="116" name="Rectangle 114"/>
                              <wps:cNvSpPr>
                                <a:spLocks noChangeArrowheads="1"/>
                              </wps:cNvSpPr>
                              <wps:spPr bwMode="auto">
                                <a:xfrm>
                                  <a:off x="1814830" y="2100439"/>
                                  <a:ext cx="546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F</w:t>
                                    </w:r>
                                  </w:p>
                                </w:txbxContent>
                              </wps:txbx>
                              <wps:bodyPr rot="0" vert="horz" wrap="none" lIns="0" tIns="0" rIns="0" bIns="0" anchor="t" anchorCtr="0">
                                <a:spAutoFit/>
                              </wps:bodyPr>
                            </wps:wsp>
                            <wps:wsp>
                              <wps:cNvPr id="117" name="Rectangle 115"/>
                              <wps:cNvSpPr>
                                <a:spLocks noChangeArrowheads="1"/>
                              </wps:cNvSpPr>
                              <wps:spPr bwMode="auto">
                                <a:xfrm>
                                  <a:off x="1639570" y="852664"/>
                                  <a:ext cx="949325" cy="27622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6"/>
                              <wps:cNvSpPr>
                                <a:spLocks noChangeArrowheads="1"/>
                              </wps:cNvSpPr>
                              <wps:spPr bwMode="auto">
                                <a:xfrm>
                                  <a:off x="1639570" y="852664"/>
                                  <a:ext cx="949325" cy="27622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17"/>
                              <wps:cNvSpPr>
                                <a:spLocks noChangeArrowheads="1"/>
                              </wps:cNvSpPr>
                              <wps:spPr bwMode="auto">
                                <a:xfrm>
                                  <a:off x="1800225" y="933944"/>
                                  <a:ext cx="4254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WLAN API</w:t>
                                    </w:r>
                                  </w:p>
                                </w:txbxContent>
                              </wps:txbx>
                              <wps:bodyPr rot="0" vert="horz" wrap="none" lIns="0" tIns="0" rIns="0" bIns="0" anchor="t" anchorCtr="0">
                                <a:spAutoFit/>
                              </wps:bodyPr>
                            </wps:wsp>
                            <wps:wsp>
                              <wps:cNvPr id="120" name="Rectangle 118"/>
                              <wps:cNvSpPr>
                                <a:spLocks noChangeArrowheads="1"/>
                              </wps:cNvSpPr>
                              <wps:spPr bwMode="auto">
                                <a:xfrm>
                                  <a:off x="3064510" y="996450"/>
                                  <a:ext cx="406400" cy="1384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9"/>
                              <wps:cNvSpPr>
                                <a:spLocks noChangeArrowheads="1"/>
                              </wps:cNvSpPr>
                              <wps:spPr bwMode="auto">
                                <a:xfrm>
                                  <a:off x="3064510" y="996450"/>
                                  <a:ext cx="406400" cy="13843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20"/>
                              <wps:cNvSpPr>
                                <a:spLocks noChangeArrowheads="1"/>
                              </wps:cNvSpPr>
                              <wps:spPr bwMode="auto">
                                <a:xfrm>
                                  <a:off x="3643630" y="1010420"/>
                                  <a:ext cx="61023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Operating System</w:t>
                                    </w:r>
                                  </w:p>
                                </w:txbxContent>
                              </wps:txbx>
                              <wps:bodyPr rot="0" vert="horz" wrap="none" lIns="0" tIns="0" rIns="0" bIns="0" anchor="t" anchorCtr="0">
                                <a:spAutoFit/>
                              </wps:bodyPr>
                            </wps:wsp>
                            <wps:wsp>
                              <wps:cNvPr id="123" name="Rectangle 121"/>
                              <wps:cNvSpPr>
                                <a:spLocks noChangeArrowheads="1"/>
                              </wps:cNvSpPr>
                              <wps:spPr bwMode="auto">
                                <a:xfrm>
                                  <a:off x="826770" y="26529"/>
                                  <a:ext cx="542290" cy="55054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22"/>
                              <wps:cNvSpPr>
                                <a:spLocks noChangeArrowheads="1"/>
                              </wps:cNvSpPr>
                              <wps:spPr bwMode="auto">
                                <a:xfrm>
                                  <a:off x="826770" y="26529"/>
                                  <a:ext cx="542290" cy="55054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23"/>
                              <wps:cNvSpPr>
                                <a:spLocks noChangeArrowheads="1"/>
                              </wps:cNvSpPr>
                              <wps:spPr bwMode="auto">
                                <a:xfrm>
                                  <a:off x="1011555" y="241159"/>
                                  <a:ext cx="1587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App</w:t>
                                    </w:r>
                                  </w:p>
                                </w:txbxContent>
                              </wps:txbx>
                              <wps:bodyPr rot="0" vert="horz" wrap="none" lIns="0" tIns="0" rIns="0" bIns="0" anchor="t" anchorCtr="0">
                                <a:spAutoFit/>
                              </wps:bodyPr>
                            </wps:wsp>
                            <wps:wsp>
                              <wps:cNvPr id="126" name="Rectangle 124"/>
                              <wps:cNvSpPr>
                                <a:spLocks noChangeArrowheads="1"/>
                              </wps:cNvSpPr>
                              <wps:spPr bwMode="auto">
                                <a:xfrm>
                                  <a:off x="1910715" y="26529"/>
                                  <a:ext cx="542925" cy="55054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25"/>
                              <wps:cNvSpPr>
                                <a:spLocks noChangeArrowheads="1"/>
                              </wps:cNvSpPr>
                              <wps:spPr bwMode="auto">
                                <a:xfrm>
                                  <a:off x="1910715" y="26529"/>
                                  <a:ext cx="542925" cy="55054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26"/>
                              <wps:cNvSpPr>
                                <a:spLocks noChangeArrowheads="1"/>
                              </wps:cNvSpPr>
                              <wps:spPr bwMode="auto">
                                <a:xfrm>
                                  <a:off x="1958340" y="241159"/>
                                  <a:ext cx="415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Supplicant</w:t>
                                    </w:r>
                                  </w:p>
                                </w:txbxContent>
                              </wps:txbx>
                              <wps:bodyPr rot="0" vert="horz" wrap="none" lIns="0" tIns="0" rIns="0" bIns="0" anchor="t" anchorCtr="0">
                                <a:spAutoFit/>
                              </wps:bodyPr>
                            </wps:wsp>
                            <wps:wsp>
                              <wps:cNvPr id="129" name="Line 127"/>
                              <wps:cNvCnPr/>
                              <wps:spPr bwMode="auto">
                                <a:xfrm>
                                  <a:off x="1097915" y="577074"/>
                                  <a:ext cx="0" cy="27559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28"/>
                              <wps:cNvSpPr>
                                <a:spLocks/>
                              </wps:cNvSpPr>
                              <wps:spPr bwMode="auto">
                                <a:xfrm>
                                  <a:off x="1071245" y="577074"/>
                                  <a:ext cx="53340" cy="27305"/>
                                </a:xfrm>
                                <a:custGeom>
                                  <a:avLst/>
                                  <a:gdLst>
                                    <a:gd name="T0" fmla="*/ 84 w 84"/>
                                    <a:gd name="T1" fmla="*/ 43 h 43"/>
                                    <a:gd name="T2" fmla="*/ 42 w 84"/>
                                    <a:gd name="T3" fmla="*/ 0 h 43"/>
                                    <a:gd name="T4" fmla="*/ 0 w 84"/>
                                    <a:gd name="T5" fmla="*/ 43 h 43"/>
                                  </a:gdLst>
                                  <a:ahLst/>
                                  <a:cxnLst>
                                    <a:cxn ang="0">
                                      <a:pos x="T0" y="T1"/>
                                    </a:cxn>
                                    <a:cxn ang="0">
                                      <a:pos x="T2" y="T3"/>
                                    </a:cxn>
                                    <a:cxn ang="0">
                                      <a:pos x="T4" y="T5"/>
                                    </a:cxn>
                                  </a:cxnLst>
                                  <a:rect l="0" t="0" r="r" b="b"/>
                                  <a:pathLst>
                                    <a:path w="84" h="43">
                                      <a:moveTo>
                                        <a:pt x="84" y="43"/>
                                      </a:moveTo>
                                      <a:lnTo>
                                        <a:pt x="42" y="0"/>
                                      </a:lnTo>
                                      <a:lnTo>
                                        <a:pt x="0" y="43"/>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29"/>
                              <wps:cNvSpPr>
                                <a:spLocks/>
                              </wps:cNvSpPr>
                              <wps:spPr bwMode="auto">
                                <a:xfrm>
                                  <a:off x="1071245" y="825994"/>
                                  <a:ext cx="53340" cy="26670"/>
                                </a:xfrm>
                                <a:custGeom>
                                  <a:avLst/>
                                  <a:gdLst>
                                    <a:gd name="T0" fmla="*/ 0 w 84"/>
                                    <a:gd name="T1" fmla="*/ 0 h 42"/>
                                    <a:gd name="T2" fmla="*/ 42 w 84"/>
                                    <a:gd name="T3" fmla="*/ 42 h 42"/>
                                    <a:gd name="T4" fmla="*/ 84 w 84"/>
                                    <a:gd name="T5" fmla="*/ 0 h 42"/>
                                  </a:gdLst>
                                  <a:ahLst/>
                                  <a:cxnLst>
                                    <a:cxn ang="0">
                                      <a:pos x="T0" y="T1"/>
                                    </a:cxn>
                                    <a:cxn ang="0">
                                      <a:pos x="T2" y="T3"/>
                                    </a:cxn>
                                    <a:cxn ang="0">
                                      <a:pos x="T4" y="T5"/>
                                    </a:cxn>
                                  </a:cxnLst>
                                  <a:rect l="0" t="0" r="r" b="b"/>
                                  <a:pathLst>
                                    <a:path w="84" h="42">
                                      <a:moveTo>
                                        <a:pt x="0" y="0"/>
                                      </a:moveTo>
                                      <a:lnTo>
                                        <a:pt x="42" y="42"/>
                                      </a:lnTo>
                                      <a:lnTo>
                                        <a:pt x="84"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Line 130"/>
                              <wps:cNvCnPr/>
                              <wps:spPr bwMode="auto">
                                <a:xfrm>
                                  <a:off x="2178685" y="577074"/>
                                  <a:ext cx="0" cy="27559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31"/>
                              <wps:cNvSpPr>
                                <a:spLocks/>
                              </wps:cNvSpPr>
                              <wps:spPr bwMode="auto">
                                <a:xfrm>
                                  <a:off x="2152015" y="577074"/>
                                  <a:ext cx="53340" cy="27305"/>
                                </a:xfrm>
                                <a:custGeom>
                                  <a:avLst/>
                                  <a:gdLst>
                                    <a:gd name="T0" fmla="*/ 84 w 84"/>
                                    <a:gd name="T1" fmla="*/ 43 h 43"/>
                                    <a:gd name="T2" fmla="*/ 42 w 84"/>
                                    <a:gd name="T3" fmla="*/ 0 h 43"/>
                                    <a:gd name="T4" fmla="*/ 0 w 84"/>
                                    <a:gd name="T5" fmla="*/ 43 h 43"/>
                                  </a:gdLst>
                                  <a:ahLst/>
                                  <a:cxnLst>
                                    <a:cxn ang="0">
                                      <a:pos x="T0" y="T1"/>
                                    </a:cxn>
                                    <a:cxn ang="0">
                                      <a:pos x="T2" y="T3"/>
                                    </a:cxn>
                                    <a:cxn ang="0">
                                      <a:pos x="T4" y="T5"/>
                                    </a:cxn>
                                  </a:cxnLst>
                                  <a:rect l="0" t="0" r="r" b="b"/>
                                  <a:pathLst>
                                    <a:path w="84" h="43">
                                      <a:moveTo>
                                        <a:pt x="84" y="43"/>
                                      </a:moveTo>
                                      <a:lnTo>
                                        <a:pt x="42" y="0"/>
                                      </a:lnTo>
                                      <a:lnTo>
                                        <a:pt x="0" y="43"/>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2"/>
                              <wps:cNvSpPr>
                                <a:spLocks/>
                              </wps:cNvSpPr>
                              <wps:spPr bwMode="auto">
                                <a:xfrm>
                                  <a:off x="2152015" y="825994"/>
                                  <a:ext cx="53340" cy="26670"/>
                                </a:xfrm>
                                <a:custGeom>
                                  <a:avLst/>
                                  <a:gdLst>
                                    <a:gd name="T0" fmla="*/ 0 w 84"/>
                                    <a:gd name="T1" fmla="*/ 0 h 42"/>
                                    <a:gd name="T2" fmla="*/ 42 w 84"/>
                                    <a:gd name="T3" fmla="*/ 42 h 42"/>
                                    <a:gd name="T4" fmla="*/ 84 w 84"/>
                                    <a:gd name="T5" fmla="*/ 0 h 42"/>
                                  </a:gdLst>
                                  <a:ahLst/>
                                  <a:cxnLst>
                                    <a:cxn ang="0">
                                      <a:pos x="T0" y="T1"/>
                                    </a:cxn>
                                    <a:cxn ang="0">
                                      <a:pos x="T2" y="T3"/>
                                    </a:cxn>
                                    <a:cxn ang="0">
                                      <a:pos x="T4" y="T5"/>
                                    </a:cxn>
                                  </a:cxnLst>
                                  <a:rect l="0" t="0" r="r" b="b"/>
                                  <a:pathLst>
                                    <a:path w="84" h="42">
                                      <a:moveTo>
                                        <a:pt x="0" y="0"/>
                                      </a:moveTo>
                                      <a:lnTo>
                                        <a:pt x="42" y="42"/>
                                      </a:lnTo>
                                      <a:lnTo>
                                        <a:pt x="84"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33"/>
                              <wps:cNvSpPr>
                                <a:spLocks noChangeArrowheads="1"/>
                              </wps:cNvSpPr>
                              <wps:spPr bwMode="auto">
                                <a:xfrm>
                                  <a:off x="1585595" y="4434699"/>
                                  <a:ext cx="596900" cy="13843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4"/>
                              <wps:cNvSpPr>
                                <a:spLocks noChangeArrowheads="1"/>
                              </wps:cNvSpPr>
                              <wps:spPr bwMode="auto">
                                <a:xfrm>
                                  <a:off x="1585595" y="4434699"/>
                                  <a:ext cx="596900" cy="13843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135"/>
                              <wps:cNvSpPr>
                                <a:spLocks noChangeArrowheads="1"/>
                              </wps:cNvSpPr>
                              <wps:spPr bwMode="auto">
                                <a:xfrm>
                                  <a:off x="1642745" y="4448034"/>
                                  <a:ext cx="4495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4"/>
                                        <w:szCs w:val="14"/>
                                      </w:rPr>
                                      <w:t>RADIO API</w:t>
                                    </w:r>
                                  </w:p>
                                </w:txbxContent>
                              </wps:txbx>
                              <wps:bodyPr rot="0" vert="horz" wrap="none" lIns="0" tIns="0" rIns="0" bIns="0" anchor="t" anchorCtr="0">
                                <a:spAutoFit/>
                              </wps:bodyPr>
                            </wps:wsp>
                            <wps:wsp>
                              <wps:cNvPr id="138" name="Line 136"/>
                              <wps:cNvCnPr/>
                              <wps:spPr bwMode="auto">
                                <a:xfrm>
                                  <a:off x="1965325" y="4573129"/>
                                  <a:ext cx="0" cy="137795"/>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Freeform 137"/>
                              <wps:cNvSpPr>
                                <a:spLocks/>
                              </wps:cNvSpPr>
                              <wps:spPr bwMode="auto">
                                <a:xfrm>
                                  <a:off x="1938655" y="4573129"/>
                                  <a:ext cx="53340" cy="26670"/>
                                </a:xfrm>
                                <a:custGeom>
                                  <a:avLst/>
                                  <a:gdLst>
                                    <a:gd name="T0" fmla="*/ 84 w 84"/>
                                    <a:gd name="T1" fmla="*/ 42 h 42"/>
                                    <a:gd name="T2" fmla="*/ 42 w 84"/>
                                    <a:gd name="T3" fmla="*/ 0 h 42"/>
                                    <a:gd name="T4" fmla="*/ 0 w 84"/>
                                    <a:gd name="T5" fmla="*/ 42 h 42"/>
                                  </a:gdLst>
                                  <a:ahLst/>
                                  <a:cxnLst>
                                    <a:cxn ang="0">
                                      <a:pos x="T0" y="T1"/>
                                    </a:cxn>
                                    <a:cxn ang="0">
                                      <a:pos x="T2" y="T3"/>
                                    </a:cxn>
                                    <a:cxn ang="0">
                                      <a:pos x="T4" y="T5"/>
                                    </a:cxn>
                                  </a:cxnLst>
                                  <a:rect l="0" t="0" r="r" b="b"/>
                                  <a:pathLst>
                                    <a:path w="84" h="42">
                                      <a:moveTo>
                                        <a:pt x="84" y="42"/>
                                      </a:moveTo>
                                      <a:lnTo>
                                        <a:pt x="42" y="0"/>
                                      </a:lnTo>
                                      <a:lnTo>
                                        <a:pt x="0" y="42"/>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8"/>
                              <wps:cNvSpPr>
                                <a:spLocks/>
                              </wps:cNvSpPr>
                              <wps:spPr bwMode="auto">
                                <a:xfrm>
                                  <a:off x="1938655" y="4683619"/>
                                  <a:ext cx="53340" cy="27305"/>
                                </a:xfrm>
                                <a:custGeom>
                                  <a:avLst/>
                                  <a:gdLst>
                                    <a:gd name="T0" fmla="*/ 0 w 84"/>
                                    <a:gd name="T1" fmla="*/ 0 h 43"/>
                                    <a:gd name="T2" fmla="*/ 42 w 84"/>
                                    <a:gd name="T3" fmla="*/ 43 h 43"/>
                                    <a:gd name="T4" fmla="*/ 84 w 84"/>
                                    <a:gd name="T5" fmla="*/ 0 h 43"/>
                                  </a:gdLst>
                                  <a:ahLst/>
                                  <a:cxnLst>
                                    <a:cxn ang="0">
                                      <a:pos x="T0" y="T1"/>
                                    </a:cxn>
                                    <a:cxn ang="0">
                                      <a:pos x="T2" y="T3"/>
                                    </a:cxn>
                                    <a:cxn ang="0">
                                      <a:pos x="T4" y="T5"/>
                                    </a:cxn>
                                  </a:cxnLst>
                                  <a:rect l="0" t="0" r="r" b="b"/>
                                  <a:pathLst>
                                    <a:path w="84" h="43">
                                      <a:moveTo>
                                        <a:pt x="0" y="0"/>
                                      </a:moveTo>
                                      <a:lnTo>
                                        <a:pt x="42" y="43"/>
                                      </a:lnTo>
                                      <a:lnTo>
                                        <a:pt x="84"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Rectangle 141"/>
                              <wps:cNvSpPr>
                                <a:spLocks noChangeArrowheads="1"/>
                              </wps:cNvSpPr>
                              <wps:spPr bwMode="auto">
                                <a:xfrm>
                                  <a:off x="3058795" y="1257435"/>
                                  <a:ext cx="406400" cy="137795"/>
                                </a:xfrm>
                                <a:prstGeom prst="rect">
                                  <a:avLst/>
                                </a:prstGeom>
                                <a:solidFill>
                                  <a:srgbClr val="4BAC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2"/>
                              <wps:cNvSpPr>
                                <a:spLocks noChangeArrowheads="1"/>
                              </wps:cNvSpPr>
                              <wps:spPr bwMode="auto">
                                <a:xfrm>
                                  <a:off x="3058795" y="1257435"/>
                                  <a:ext cx="406400" cy="13779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143"/>
                              <wps:cNvSpPr>
                                <a:spLocks noChangeArrowheads="1"/>
                              </wps:cNvSpPr>
                              <wps:spPr bwMode="auto">
                                <a:xfrm>
                                  <a:off x="3665220" y="1229495"/>
                                  <a:ext cx="14414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 xml:space="preserve">IMG </w:t>
                                    </w:r>
                                  </w:p>
                                </w:txbxContent>
                              </wps:txbx>
                              <wps:bodyPr rot="0" vert="horz" wrap="none" lIns="0" tIns="0" rIns="0" bIns="0" anchor="t" anchorCtr="0">
                                <a:spAutoFit/>
                              </wps:bodyPr>
                            </wps:wsp>
                            <wps:wsp>
                              <wps:cNvPr id="146" name="Rectangle 144"/>
                              <wps:cNvSpPr>
                                <a:spLocks noChangeArrowheads="1"/>
                              </wps:cNvSpPr>
                              <wps:spPr bwMode="auto">
                                <a:xfrm>
                                  <a:off x="3830320" y="1229495"/>
                                  <a:ext cx="3644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 xml:space="preserve">Developed </w:t>
                                    </w:r>
                                  </w:p>
                                </w:txbxContent>
                              </wps:txbx>
                              <wps:bodyPr rot="0" vert="horz" wrap="none" lIns="0" tIns="0" rIns="0" bIns="0" anchor="t" anchorCtr="0">
                                <a:spAutoFit/>
                              </wps:bodyPr>
                            </wps:wsp>
                            <wps:wsp>
                              <wps:cNvPr id="147" name="Rectangle 145"/>
                              <wps:cNvSpPr>
                                <a:spLocks noChangeArrowheads="1"/>
                              </wps:cNvSpPr>
                              <wps:spPr bwMode="auto">
                                <a:xfrm>
                                  <a:off x="3665220" y="1324110"/>
                                  <a:ext cx="41973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color w:val="000000"/>
                                        <w:sz w:val="12"/>
                                        <w:szCs w:val="12"/>
                                      </w:rPr>
                                      <w:t>open source</w:t>
                                    </w:r>
                                  </w:p>
                                </w:txbxContent>
                              </wps:txbx>
                              <wps:bodyPr rot="0" vert="horz" wrap="none" lIns="0" tIns="0" rIns="0" bIns="0" anchor="t" anchorCtr="0">
                                <a:spAutoFit/>
                              </wps:bodyPr>
                            </wps:wsp>
                            <wps:wsp>
                              <wps:cNvPr id="148" name="Rectangle 146"/>
                              <wps:cNvSpPr>
                                <a:spLocks noChangeArrowheads="1"/>
                              </wps:cNvSpPr>
                              <wps:spPr bwMode="auto">
                                <a:xfrm>
                                  <a:off x="208175" y="3010629"/>
                                  <a:ext cx="1879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r>
                                      <w:rPr>
                                        <w:rFonts w:cs="Arial"/>
                                        <w:b/>
                                        <w:bCs/>
                                        <w:color w:val="000000"/>
                                        <w:sz w:val="14"/>
                                        <w:szCs w:val="14"/>
                                      </w:rPr>
                                      <w:t>RPU</w:t>
                                    </w:r>
                                  </w:p>
                                </w:txbxContent>
                              </wps:txbx>
                              <wps:bodyPr rot="0" vert="horz" wrap="none" lIns="0" tIns="0" rIns="0" bIns="0" anchor="t" anchorCtr="0">
                                <a:spAutoFit/>
                              </wps:bodyPr>
                            </wps:wsp>
                            <wps:wsp>
                              <wps:cNvPr id="261" name="Rectangle 261"/>
                              <wps:cNvSpPr>
                                <a:spLocks noChangeArrowheads="1"/>
                              </wps:cNvSpPr>
                              <wps:spPr bwMode="auto">
                                <a:xfrm>
                                  <a:off x="3652520" y="303656"/>
                                  <a:ext cx="4787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pPr>
                                      <w:pStyle w:val="NormalWeb"/>
                                      <w:spacing w:before="60" w:beforeAutospacing="0" w:after="60" w:afterAutospacing="0"/>
                                    </w:pPr>
                                    <w:r>
                                      <w:rPr>
                                        <w:rFonts w:ascii="Arial" w:eastAsia="Times New Roman" w:hAnsi="Arial" w:cs="Arial"/>
                                        <w:color w:val="000000"/>
                                        <w:sz w:val="12"/>
                                        <w:szCs w:val="12"/>
                                        <w:lang w:val="en-GB"/>
                                      </w:rPr>
                                      <w:t>IMG WLAN IP</w:t>
                                    </w:r>
                                  </w:p>
                                </w:txbxContent>
                              </wps:txbx>
                              <wps:bodyPr rot="0" vert="horz" wrap="none" lIns="0" tIns="0" rIns="0" bIns="0" anchor="t" anchorCtr="0">
                                <a:spAutoFit/>
                              </wps:bodyPr>
                            </wps:wsp>
                            <wps:wsp>
                              <wps:cNvPr id="263" name="Rectangle 263"/>
                              <wps:cNvSpPr>
                                <a:spLocks noChangeArrowheads="1"/>
                              </wps:cNvSpPr>
                              <wps:spPr bwMode="auto">
                                <a:xfrm>
                                  <a:off x="3642886" y="408743"/>
                                  <a:ext cx="83312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787" w:rsidRDefault="00E93787" w:rsidP="00E93787">
                                    <w:pPr>
                                      <w:pStyle w:val="NormalWeb"/>
                                      <w:spacing w:before="60" w:beforeAutospacing="0" w:after="60" w:afterAutospacing="0"/>
                                      <w:rPr>
                                        <w:rFonts w:ascii="Arial" w:eastAsia="Times New Roman" w:hAnsi="Arial" w:cs="Arial"/>
                                        <w:color w:val="000000"/>
                                        <w:sz w:val="12"/>
                                        <w:szCs w:val="12"/>
                                        <w:lang w:val="en-GB"/>
                                      </w:rPr>
                                    </w:pPr>
                                    <w:r>
                                      <w:rPr>
                                        <w:rFonts w:ascii="Arial" w:eastAsia="Times New Roman" w:hAnsi="Arial" w:cs="Arial"/>
                                        <w:color w:val="000000"/>
                                        <w:sz w:val="12"/>
                                        <w:szCs w:val="12"/>
                                        <w:lang w:val="en-GB"/>
                                      </w:rPr>
                                      <w:t>Licensee customization</w:t>
                                    </w:r>
                                  </w:p>
                                  <w:p w:rsidR="00E93787" w:rsidRPr="00631D54" w:rsidRDefault="00E93787" w:rsidP="00E93787">
                                    <w:pPr>
                                      <w:pStyle w:val="NormalWeb"/>
                                      <w:spacing w:before="60" w:beforeAutospacing="0" w:after="60" w:afterAutospacing="0"/>
                                      <w:rPr>
                                        <w:rFonts w:ascii="Arial" w:eastAsia="Times New Roman" w:hAnsi="Arial" w:cs="Arial"/>
                                        <w:color w:val="000000"/>
                                        <w:sz w:val="12"/>
                                        <w:szCs w:val="12"/>
                                        <w:lang w:val="en-GB"/>
                                      </w:rPr>
                                    </w:pPr>
                                    <w:r>
                                      <w:rPr>
                                        <w:rFonts w:ascii="Arial" w:eastAsia="Times New Roman" w:hAnsi="Arial" w:cs="Arial"/>
                                        <w:color w:val="000000"/>
                                        <w:sz w:val="12"/>
                                        <w:szCs w:val="12"/>
                                        <w:lang w:val="en-GB"/>
                                      </w:rPr>
                                      <w:t xml:space="preserve"> required</w:t>
                                    </w:r>
                                  </w:p>
                                </w:txbxContent>
                              </wps:txbx>
                              <wps:bodyPr rot="0" vert="horz" wrap="square" lIns="0" tIns="0" rIns="0" bIns="0" anchor="t" anchorCtr="0">
                                <a:spAutoFit/>
                              </wps:bodyPr>
                            </wps:wsp>
                            <wps:wsp>
                              <wps:cNvPr id="268" name="Line 83"/>
                              <wps:cNvCnPr/>
                              <wps:spPr bwMode="auto">
                                <a:xfrm>
                                  <a:off x="1984743" y="4986801"/>
                                  <a:ext cx="0" cy="274955"/>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Freeform 269"/>
                              <wps:cNvSpPr>
                                <a:spLocks/>
                              </wps:cNvSpPr>
                              <wps:spPr bwMode="auto">
                                <a:xfrm>
                                  <a:off x="1958073" y="5235721"/>
                                  <a:ext cx="52705" cy="26035"/>
                                </a:xfrm>
                                <a:custGeom>
                                  <a:avLst/>
                                  <a:gdLst>
                                    <a:gd name="T0" fmla="*/ 0 w 84"/>
                                    <a:gd name="T1" fmla="*/ 0 h 42"/>
                                    <a:gd name="T2" fmla="*/ 42 w 84"/>
                                    <a:gd name="T3" fmla="*/ 42 h 42"/>
                                    <a:gd name="T4" fmla="*/ 84 w 84"/>
                                    <a:gd name="T5" fmla="*/ 0 h 42"/>
                                  </a:gdLst>
                                  <a:ahLst/>
                                  <a:cxnLst>
                                    <a:cxn ang="0">
                                      <a:pos x="T0" y="T1"/>
                                    </a:cxn>
                                    <a:cxn ang="0">
                                      <a:pos x="T2" y="T3"/>
                                    </a:cxn>
                                    <a:cxn ang="0">
                                      <a:pos x="T4" y="T5"/>
                                    </a:cxn>
                                  </a:cxnLst>
                                  <a:rect l="0" t="0" r="r" b="b"/>
                                  <a:pathLst>
                                    <a:path w="84" h="42">
                                      <a:moveTo>
                                        <a:pt x="0" y="0"/>
                                      </a:moveTo>
                                      <a:lnTo>
                                        <a:pt x="42" y="42"/>
                                      </a:lnTo>
                                      <a:lnTo>
                                        <a:pt x="84" y="0"/>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E93787" w:rsidRDefault="00E93787" w:rsidP="00E93787"/>
                                </w:txbxContent>
                              </wps:txbx>
                              <wps:bodyPr rot="0" vert="horz" wrap="square" lIns="91440" tIns="45720" rIns="91440" bIns="45720" anchor="t" anchorCtr="0" upright="1">
                                <a:noAutofit/>
                              </wps:bodyPr>
                            </wps:wsp>
                            <wps:wsp>
                              <wps:cNvPr id="270" name="Freeform 270"/>
                              <wps:cNvSpPr>
                                <a:spLocks/>
                              </wps:cNvSpPr>
                              <wps:spPr bwMode="auto">
                                <a:xfrm>
                                  <a:off x="1957966" y="4986116"/>
                                  <a:ext cx="52607" cy="62434"/>
                                </a:xfrm>
                                <a:custGeom>
                                  <a:avLst/>
                                  <a:gdLst>
                                    <a:gd name="T0" fmla="*/ 84 w 84"/>
                                    <a:gd name="T1" fmla="*/ 42 h 42"/>
                                    <a:gd name="T2" fmla="*/ 42 w 84"/>
                                    <a:gd name="T3" fmla="*/ 0 h 42"/>
                                    <a:gd name="T4" fmla="*/ 0 w 84"/>
                                    <a:gd name="T5" fmla="*/ 42 h 42"/>
                                  </a:gdLst>
                                  <a:ahLst/>
                                  <a:cxnLst>
                                    <a:cxn ang="0">
                                      <a:pos x="T0" y="T1"/>
                                    </a:cxn>
                                    <a:cxn ang="0">
                                      <a:pos x="T2" y="T3"/>
                                    </a:cxn>
                                    <a:cxn ang="0">
                                      <a:pos x="T4" y="T5"/>
                                    </a:cxn>
                                  </a:cxnLst>
                                  <a:rect l="0" t="0" r="r" b="b"/>
                                  <a:pathLst>
                                    <a:path w="84" h="42">
                                      <a:moveTo>
                                        <a:pt x="84" y="42"/>
                                      </a:moveTo>
                                      <a:lnTo>
                                        <a:pt x="42" y="0"/>
                                      </a:lnTo>
                                      <a:lnTo>
                                        <a:pt x="0" y="42"/>
                                      </a:lnTo>
                                    </a:path>
                                  </a:pathLst>
                                </a:cu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E93787" w:rsidRDefault="00E93787" w:rsidP="00E93787"/>
                                </w:txbxContent>
                              </wps:txbx>
                              <wps:bodyPr rot="0" vert="horz" wrap="square" lIns="91440" tIns="45720" rIns="91440" bIns="45720" anchor="t" anchorCtr="0" upright="1">
                                <a:noAutofit/>
                              </wps:bodyPr>
                            </wps:wsp>
                            <wps:wsp>
                              <wps:cNvPr id="271" name="Straight Connector 271"/>
                              <wps:cNvCnPr/>
                              <wps:spPr>
                                <a:xfrm>
                                  <a:off x="476202" y="5131558"/>
                                  <a:ext cx="2587995"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62" name="Rectangle 262"/>
                              <wps:cNvSpPr>
                                <a:spLocks noChangeArrowheads="1"/>
                              </wps:cNvSpPr>
                              <wps:spPr bwMode="auto">
                                <a:xfrm>
                                  <a:off x="3058500" y="317151"/>
                                  <a:ext cx="405765" cy="137160"/>
                                </a:xfrm>
                                <a:prstGeom prst="rect">
                                  <a:avLst/>
                                </a:prstGeom>
                                <a:solidFill>
                                  <a:srgbClr val="0070C0"/>
                                </a:solidFill>
                                <a:ln>
                                  <a:solidFill>
                                    <a:schemeClr val="tx1"/>
                                  </a:solidFill>
                                </a:ln>
                                <a:extLst/>
                              </wps:spPr>
                              <wps:txbx>
                                <w:txbxContent>
                                  <w:p w:rsidR="00E93787" w:rsidRDefault="00E93787" w:rsidP="00E93787"/>
                                </w:txbxContent>
                              </wps:txbx>
                              <wps:bodyPr rot="0" vert="horz" wrap="square" lIns="91440" tIns="45720" rIns="91440" bIns="45720" anchor="t" anchorCtr="0" upright="1">
                                <a:noAutofit/>
                              </wps:bodyPr>
                            </wps:wsp>
                          </wpc:wpc>
                        </a:graphicData>
                      </a:graphic>
                    </wp:inline>
                  </w:drawing>
                </mc:Choice>
                <mc:Fallback>
                  <w:pict>
                    <v:group id="Canvas 149" o:spid="_x0000_s1026" editas="canvas" style="width:352.95pt;height:502.15pt;mso-position-horizontal-relative:char;mso-position-vertical-relative:line" coordsize="44818,6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818;height:63766;visibility:visible;mso-wrap-style:square">
                        <v:fill o:detectmouseclick="t"/>
                        <v:path o:connecttype="none"/>
                      </v:shape>
                      <v:rect id="Rectangle 9" o:spid="_x0000_s1028" style="position:absolute;left:10979;top:33329;width:10845;height:12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aksEA&#10;AADaAAAADwAAAGRycy9kb3ducmV2LnhtbESP0WrCQBRE3wv+w3IF35qNFUqJWUMQhVKQUvUDLtlr&#10;NiR7N2TXJP17Vyj0cZiZM0xezLYTIw2+caxgnaQgiCunG64VXC/H1w8QPiBr7ByTgl/yUOwWLzlm&#10;2k38Q+M51CJC2GeowITQZ1L6ypBFn7ieOHo3N1gMUQ611ANOEW47+Zam79Jiw3HBYE97Q1V7vlsF&#10;1py+D8301duyvPN4m1KPp1ap1XIutyACzeE//Nf+1Ao28LwSb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6GpLBAAAA2gAAAA8AAAAAAAAAAAAAAAAAmAIAAGRycy9kb3du&#10;cmV2LnhtbFBLBQYAAAAABAAEAPUAAACGAwAAAAA=&#10;" fillcolor="#9cf" stroked="f"/>
                      <v:rect id="Rectangle 10" o:spid="_x0000_s1029" style="position:absolute;left:10979;top:33329;width:10845;height:12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FL8YA&#10;AADaAAAADwAAAGRycy9kb3ducmV2LnhtbESPQWvCQBSE70L/w/IKXsRsrLZI6ipVEARP2gbt7ZF9&#10;TdJm36bZ1aT99a4geBxm5htmtuhMJc7UuNKyglEUgyDOrC45V/Dxvh5OQTiPrLGyTAr+yMFi/tCb&#10;YaJtyzs6730uAoRdggoK7+tESpcVZNBFtiYO3pdtDPogm1zqBtsAN5V8iuMXabDksFBgTauCsp/9&#10;ySg4fFO6/G03x+34+fO/HAzS1alKleo/dm+vIDx1/h6+tTdawQSuV8IN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aFL8YAAADaAAAADwAAAAAAAAAAAAAAAACYAgAAZHJz&#10;L2Rvd25yZXYueG1sUEsFBgAAAAAEAAQA9QAAAIsDAAAAAA==&#10;" filled="f" strokeweight=".2pt">
                        <v:stroke joinstyle="round" endcap="round"/>
                      </v:rect>
                      <v:rect id="Rectangle 11" o:spid="_x0000_s1030" style="position:absolute;left:15062;top:38936;width:198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MAC</w:t>
                              </w:r>
                            </w:p>
                          </w:txbxContent>
                        </v:textbox>
                      </v:rect>
                      <v:rect id="Rectangle 12" o:spid="_x0000_s1031" style="position:absolute;left:20466;top:34707;width:1358;height:9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ckcEA&#10;AADaAAAADwAAAGRycy9kb3ducmV2LnhtbESPwWrDMBBE74X8g9hAbrWcHtLiWDEmJFAKoTTJByzW&#10;xjK2VsZSbPfvo0Chx2Fm3jB5MdtOjDT4xrGCdZKCIK6cbrhWcL0cXz9A+ICssXNMCn7JQ7FbvOSY&#10;aTfxD43nUIsIYZ+hAhNCn0npK0MWfeJ64ujd3GAxRDnUUg84Rbjt5FuabqTFhuOCwZ72hqr2fLcK&#10;rDl9H5rpq7dleefxNqUeT61Sq+VcbkEEmsN/+K/9qRW8w/NKvA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BHJHBAAAA2gAAAA8AAAAAAAAAAAAAAAAAmAIAAGRycy9kb3du&#10;cmV2LnhtbFBLBQYAAAAABAAEAPUAAACGAwAAAAA=&#10;" fillcolor="#9cf" stroked="f"/>
                      <v:rect id="Rectangle 13" o:spid="_x0000_s1032" style="position:absolute;left:20466;top:34707;width:1358;height:9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PKsIA&#10;AADaAAAADwAAAGRycy9kb3ducmV2LnhtbERPTWvCQBC9C/6HZYReRDettJToKjYgBDxVG6q3ITtN&#10;UrOzMbua1F/vHgoeH+97sepNLa7UusqygudpBII4t7riQsHXfjN5B+E8ssbaMin4Iwer5XCwwFjb&#10;jj/puvOFCCHsYlRQet/EUrq8JINuahviwP3Y1qAPsC2kbrEL4aaWL1H0Jg1WHBpKbCgpKT/tLkbB&#10;9y9lH+cuPWxnr8dbNR5nyaXOlHoa9es5CE+9f4j/3alWELaG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48qwgAAANoAAAAPAAAAAAAAAAAAAAAAAJgCAABkcnMvZG93&#10;bnJldi54bWxQSwUGAAAAAAQABAD1AAAAhwMAAAAA&#10;" filled="f" strokeweight=".2pt">
                        <v:stroke joinstyle="round" endcap="round"/>
                      </v:rect>
                      <v:rect id="Rectangle 14" o:spid="_x0000_s1033" style="position:absolute;left:20872;top:34853;width:68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E93787" w:rsidRDefault="00E93787" w:rsidP="00E93787"/>
                          </w:txbxContent>
                        </v:textbox>
                      </v:rect>
                      <v:rect id="Rectangle 15" o:spid="_x0000_s1034" style="position:absolute;left:20872;top:36022;width:743;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E93787" w:rsidRDefault="00E93787" w:rsidP="00E93787">
                              <w:r>
                                <w:rPr>
                                  <w:rFonts w:cs="Arial"/>
                                  <w:color w:val="000000"/>
                                  <w:sz w:val="14"/>
                                  <w:szCs w:val="14"/>
                                </w:rPr>
                                <w:t>M</w:t>
                              </w:r>
                            </w:p>
                          </w:txbxContent>
                        </v:textbox>
                      </v:rect>
                      <v:rect id="Rectangle 16" o:spid="_x0000_s1035" style="position:absolute;left:20872;top:37190;width:59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A</w:t>
                              </w:r>
                            </w:p>
                          </w:txbxContent>
                        </v:textbox>
                      </v:rect>
                      <v:rect id="Rectangle 17" o:spid="_x0000_s1036" style="position:absolute;left:20872;top:38358;width:648;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E93787" w:rsidRDefault="00E93787" w:rsidP="00E93787">
                              <w:r>
                                <w:rPr>
                                  <w:rFonts w:cs="Arial"/>
                                  <w:color w:val="000000"/>
                                  <w:sz w:val="14"/>
                                  <w:szCs w:val="14"/>
                                </w:rPr>
                                <w:t>C</w:t>
                              </w:r>
                            </w:p>
                          </w:txbxContent>
                        </v:textbox>
                      </v:rect>
                      <v:rect id="Rectangle 18" o:spid="_x0000_s1037" style="position:absolute;left:20872;top:40689;width:59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E93787" w:rsidRDefault="00E93787" w:rsidP="00E93787">
                              <w:r>
                                <w:rPr>
                                  <w:rFonts w:cs="Arial"/>
                                  <w:color w:val="000000"/>
                                  <w:sz w:val="14"/>
                                  <w:szCs w:val="14"/>
                                </w:rPr>
                                <w:t>A</w:t>
                              </w:r>
                            </w:p>
                          </w:txbxContent>
                        </v:textbox>
                      </v:rect>
                      <v:rect id="Rectangle 19" o:spid="_x0000_s1038" style="position:absolute;left:20872;top:41857;width:597;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P</w:t>
                              </w:r>
                            </w:p>
                          </w:txbxContent>
                        </v:textbox>
                      </v:rect>
                      <v:rect id="Rectangle 20" o:spid="_x0000_s1039" style="position:absolute;left:21018;top:43019;width:248;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I</w:t>
                              </w:r>
                            </w:p>
                          </w:txbxContent>
                        </v:textbox>
                      </v:rect>
                      <v:rect id="Rectangle 21" o:spid="_x0000_s1040" style="position:absolute;left:10979;top:29195;width:1084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cKcQA&#10;AADbAAAADwAAAGRycy9kb3ducmV2LnhtbESPQWuDQBSE74X8h+UFeqtrLEgxbkIIhCS31grt8eG+&#10;qIn7VtyN2v76bqHQ4zAz3zD5djadGGlwrWUFqygGQVxZ3XKtoHw/PL2AcB5ZY2eZFHyRg+1m8ZBj&#10;pu3EbzQWvhYBwi5DBY33fSalqxoy6CLbEwfvYgeDPsihlnrAKcBNJ5M4TqXBlsNCgz3tG6puxd0o&#10;4M85Pp2v6fE8+nKyH8lr+X3YKfW4nHdrEJ5m/x/+a5+0guQZ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gHCnEAAAA2wAAAA8AAAAAAAAAAAAAAAAAmAIAAGRycy9k&#10;b3ducmV2LnhtbFBLBQYAAAAABAAEAPUAAACJAwAAAAA=&#10;" fillcolor="#f60" stroked="f"/>
                      <v:rect id="Rectangle 22" o:spid="_x0000_s1041" style="position:absolute;left:10979;top:29195;width:1084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6/MYA&#10;AADbAAAADwAAAGRycy9kb3ducmV2LnhtbESPQWvCQBSE70L/w/KEXkQ3tVYkdZUqFISe1Ab19si+&#10;JrHZtzG7mrS/3hUEj8PMfMNM560pxYVqV1hW8DKIQBCnVhecKfjefvYnIJxH1lhaJgV/5GA+e+pM&#10;Mda24TVdNj4TAcIuRgW591UspUtzMugGtiIO3o+tDfog60zqGpsAN6UcRtFYGiw4LORY0TKn9Hdz&#10;Ngp2R0oWp2a1/3p9O/wXvV6yPJeJUs/d9uMdhKfWP8L39korGI7g9iX8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X6/MYAAADbAAAADwAAAAAAAAAAAAAAAACYAgAAZHJz&#10;L2Rvd25yZXYueG1sUEsFBgAAAAAEAAQA9QAAAIsDAAAAAA==&#10;" filled="f" strokeweight=".2pt">
                        <v:stroke joinstyle="round" endcap="round"/>
                      </v:rect>
                      <v:rect id="Rectangle 23" o:spid="_x0000_s1042" style="position:absolute;left:11690;top:29970;width:247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HOST</w:t>
                              </w:r>
                            </w:p>
                          </w:txbxContent>
                        </v:textbox>
                      </v:rect>
                      <v:rect id="Rectangle 24" o:spid="_x0000_s1043" style="position:absolute;left:12407;top:29970;width:68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E93787" w:rsidRDefault="00E93787" w:rsidP="00E93787"/>
                          </w:txbxContent>
                        </v:textbox>
                      </v:rect>
                      <v:rect id="Rectangle 25" o:spid="_x0000_s1044" style="position:absolute;left:14560;top:29970;width:29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w:t>
                              </w:r>
                            </w:p>
                          </w:txbxContent>
                        </v:textbox>
                      </v:rect>
                      <v:rect id="Rectangle 27" o:spid="_x0000_s1045" style="position:absolute;left:15347;top:29970;width:529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MAC Comms</w:t>
                              </w:r>
                            </w:p>
                          </w:txbxContent>
                        </v:textbox>
                      </v:rect>
                      <v:rect id="Rectangle 28" o:spid="_x0000_s1046" style="position:absolute;left:10979;top:47109;width:541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twq74A&#10;AADbAAAADwAAAGRycy9kb3ducmV2LnhtbERPzYrCMBC+C75DGGFvmqqwSDWVIgoiyKK7DzA0Y1Pa&#10;TEoT2/r2m4Pg8eP73+1H24ieOl85VrBcJCCIC6crLhX8/Z7mGxA+IGtsHJOCF3nYZ9PJDlPtBr5R&#10;fw+liCHsU1RgQmhTKX1hyKJfuJY4cg/XWQwRdqXUHQ4x3DZylSTf0mLFscFgSwdDRX1/WgXWXH+O&#10;1XBpbZ4/uX8MicdrrdTXbMy3IAKN4SN+u89awTquj1/iD5DZ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LcKu+AAAA2wAAAA8AAAAAAAAAAAAAAAAAmAIAAGRycy9kb3ducmV2&#10;LnhtbFBLBQYAAAAABAAEAPUAAACDAwAAAAA=&#10;" fillcolor="#9cf" stroked="f"/>
                      <v:rect id="Rectangle 29" o:spid="_x0000_s1047" style="position:absolute;left:10979;top:47109;width:541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PucYA&#10;AADbAAAADwAAAGRycy9kb3ducmV2LnhtbESPQWvCQBSE7wX/w/IEL6IblYpEV1GhIHiqbVBvj+wz&#10;iWbfptnVxP76bqHQ4zAz3zCLVWtK8aDaFZYVjIYRCOLU6oIzBZ8fb4MZCOeRNZaWScGTHKyWnZcF&#10;xto2/E6Pg89EgLCLUUHufRVL6dKcDLqhrYiDd7G1QR9knUldYxPgppTjKJpKgwWHhRwr2uaU3g53&#10;o+B4pWTz1exO+8nr+bvo95PtvUyU6nXb9RyEp9b/h//aO61gMoL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vPucYAAADbAAAADwAAAAAAAAAAAAAAAACYAgAAZHJz&#10;L2Rvd25yZXYueG1sUEsFBgAAAAAEAAQA9QAAAIsDAAAAAA==&#10;" filled="f" strokeweight=".2pt">
                        <v:stroke joinstyle="round" endcap="round"/>
                      </v:rect>
                      <v:rect id="Rectangle 30" o:spid="_x0000_s1048" style="position:absolute;left:12623;top:47325;width:193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 xml:space="preserve">UCC </w:t>
                              </w:r>
                            </w:p>
                          </w:txbxContent>
                        </v:textbox>
                      </v:rect>
                      <v:rect id="Rectangle 31" o:spid="_x0000_s1049" style="position:absolute;left:12407;top:48487;width:2375;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Driver</w:t>
                              </w:r>
                            </w:p>
                          </w:txbxContent>
                        </v:textbox>
                      </v:rect>
                      <v:rect id="Rectangle 32" o:spid="_x0000_s1050" style="position:absolute;left:10979;top:52621;width:10845;height:11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2qMIA&#10;AADbAAAADwAAAGRycy9kb3ducmV2LnhtbESPzWrDMBCE74W8g9hCbrXcppTiRgkmNBACJiTtAyzW&#10;2jKxVsaSf/L2UaDQ4zAz3zDr7WxbMVLvG8cKXpMUBHHpdMO1gt+f/csnCB+QNbaOScGNPGw3i6c1&#10;ZtpNfKbxEmoRIewzVGBC6DIpfWnIok9cRxy9yvUWQ5R9LXWPU4TbVr6l6Ye02HBcMNjRzlB5vQxW&#10;gTXF6buZjp3N84HHako9Flells9z/gUi0Bz+w3/tg1aweofHl/g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HaowgAAANsAAAAPAAAAAAAAAAAAAAAAAJgCAABkcnMvZG93&#10;bnJldi54bWxQSwUGAAAAAAQABAD1AAAAhwMAAAAA&#10;" fillcolor="#9cf" stroked="f"/>
                      <v:rect id="Rectangle 33" o:spid="_x0000_s1051" style="position:absolute;left:10979;top:52621;width:10845;height:11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JusYA&#10;AADbAAAADwAAAGRycy9kb3ducmV2LnhtbESPQWvCQBSE7wX/w/KEXkQ3rSgSXUWFgtBTbYN6e2Sf&#10;STT7Ns2uJvXXu4LQ4zAz3zCzRWtKcaXaFZYVvA0iEMSp1QVnCn6+P/oTEM4jaywtk4I/crCYd15m&#10;GGvb8Bddtz4TAcIuRgW591UspUtzMugGtiIO3tHWBn2QdSZ1jU2Am1K+R9FYGiw4LORY0Tqn9Ly9&#10;GAW7EyWr32az/xyODrei10vWlzJR6rXbLqcgPLX+P/xsb7SC4Qge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DJusYAAADbAAAADwAAAAAAAAAAAAAAAACYAgAAZHJz&#10;L2Rvd25yZXYueG1sUEsFBgAAAAAEAAQA9QAAAIsDAAAAAA==&#10;" filled="f" strokeweight=".2pt">
                        <v:stroke joinstyle="round" endcap="round"/>
                      </v:rect>
                      <v:rect id="Rectangle 34" o:spid="_x0000_s1052" style="position:absolute;left:15417;top:57529;width:182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PHY</w:t>
                              </w:r>
                            </w:p>
                          </w:txbxContent>
                        </v:textbox>
                      </v:rect>
                      <v:rect id="Rectangle 35" o:spid="_x0000_s1053" style="position:absolute;left:27241;top:36771;width:6775;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M98QA&#10;AADbAAAADwAAAGRycy9kb3ducmV2LnhtbESPQWvCQBSE74X+h+UVeqsbU7AluglBEPVmNVCPj+wz&#10;iWbfhuw2Sf313UKhx2FmvmFW2WRaMVDvGssK5rMIBHFpdcOVguK0eXkH4TyyxtYyKfgmB1n6+LDC&#10;RNuRP2g4+koECLsEFdTed4mUrqzJoJvZjjh4F9sb9EH2ldQ9jgFuWhlH0UIabDgs1NjRuqbydvwy&#10;Cvg8Rbv9dbHdD74Y7Wd8KO6bXKnnpylfgvA0+f/wX3unFby+we+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CjPfEAAAA2wAAAA8AAAAAAAAAAAAAAAAAmAIAAGRycy9k&#10;b3ducmV2LnhtbFBLBQYAAAAABAAEAPUAAACJAwAAAAA=&#10;" fillcolor="#f60" stroked="f"/>
                      <v:rect id="Rectangle 36" o:spid="_x0000_s1054" style="position:absolute;left:27241;top:36771;width:6775;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mJMQA&#10;AADbAAAADwAAAGRycy9kb3ducmV2LnhtbERPTWvCQBC9F/wPywhexGxaUSR1lTZQCHjSNqi3ITtN&#10;0mZn0+xqYn999yD0+Hjf6+1gGnGlztWWFTxGMQjiwuqaSwUf72+zFQjnkTU2lknBjRxsN6OHNSba&#10;9ryn68GXIoSwS1BB5X2bSOmKigy6yLbEgfu0nUEfYFdK3WEfwk0jn+J4KQ3WHBoqbCmtqPg+XIyC&#10;4xflrz99dtrNF+ffejrN00uTKzUZDy/PIDwN/l98d2dawTyMDV/C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RZiTEAAAA2wAAAA8AAAAAAAAAAAAAAAAAmAIAAGRycy9k&#10;b3ducmV2LnhtbFBLBQYAAAAABAAEAPUAAACJAwAAAAA=&#10;" filled="f" strokeweight=".2pt">
                        <v:stroke joinstyle="round" endcap="round"/>
                      </v:rect>
                      <v:rect id="Rectangle 37" o:spid="_x0000_s1055" style="position:absolute;left:29333;top:37695;width:2551;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TNcUA&#10;AADbAAAADwAAAGRycy9kb3ducmV2LnhtbESPQWvCQBSE70L/w/IKXkQ3WhCN2UgpCB4KxdhDvT2y&#10;z2w0+zZkV5P213cLBY/DzHzDZNvBNuJOna8dK5jPEhDEpdM1Vwo+j7vpCoQPyBobx6Tgmzxs86dR&#10;hql2PR/oXoRKRAj7FBWYENpUSl8asuhnriWO3tl1FkOUXSV1h32E20YukmQpLdYcFwy29GaovBY3&#10;q2D38VUT/8jDZL3q3aVcnArz3io1fh5eNyACDeER/m/vtYKXN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1M1xQAAANsAAAAPAAAAAAAAAAAAAAAAAJgCAABkcnMv&#10;ZG93bnJldi54bWxQSwUGAAAAAAQABAD1AAAAigMAAAAA&#10;" filled="f" stroked="f">
                        <v:textbox style="mso-fit-shape-to-text:t" inset="0,0,0,0">
                          <w:txbxContent>
                            <w:p w:rsidR="00E93787" w:rsidRDefault="00E93787" w:rsidP="00E93787">
                              <w:r>
                                <w:rPr>
                                  <w:rFonts w:cs="Arial"/>
                                  <w:color w:val="000000"/>
                                  <w:sz w:val="14"/>
                                  <w:szCs w:val="14"/>
                                </w:rPr>
                                <w:t xml:space="preserve">MAC </w:t>
                              </w:r>
                            </w:p>
                          </w:txbxContent>
                        </v:textbox>
                      </v:rect>
                      <v:rect id="Rectangle 38" o:spid="_x0000_s1056" style="position:absolute;left:27890;top:38856;width:6115;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E93787" w:rsidRDefault="00E93787" w:rsidP="00E93787">
                              <w:r>
                                <w:rPr>
                                  <w:rFonts w:cs="Arial"/>
                                  <w:color w:val="000000"/>
                                  <w:sz w:val="14"/>
                                  <w:szCs w:val="14"/>
                                </w:rPr>
                                <w:t xml:space="preserve">configuration </w:t>
                              </w:r>
                            </w:p>
                          </w:txbxContent>
                        </v:textbox>
                      </v:rect>
                      <v:rect id="Rectangle 39" o:spid="_x0000_s1057" style="position:absolute;left:17754;top:47109;width:4070;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xasQA&#10;AADbAAAADwAAAGRycy9kb3ducmV2LnhtbESPQWsCMRSE74X+h/AKvdWsS7GyGqUIBU9Ft6Ven8lz&#10;s3bzsiZR13/fFAo9DjPzDTNfDq4TFwqx9axgPCpAEGtvWm4UfH68PU1BxIRssPNMCm4UYbm4v5tj&#10;ZfyVt3SpUyMyhGOFCmxKfSVl1JYcxpHvibN38MFhyjI00gS8ZrjrZFkUE+mw5bxgsaeVJf1dn52C&#10;0G/K47venWy50rb4Ou3r8/pFqceH4XUGItGQ/sN/7bVR8DyG3y/5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sWrEAAAA2wAAAA8AAAAAAAAAAAAAAAAAmAIAAGRycy9k&#10;b3ducmV2LnhtbFBLBQYAAAAABAAEAPUAAACJAwAAAAA=&#10;" fillcolor="#0070c0" stroked="f"/>
                      <v:rect id="Rectangle 40" o:spid="_x0000_s1058" style="position:absolute;left:17754;top:47109;width:4070;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is8YA&#10;AADbAAAADwAAAGRycy9kb3ducmV2LnhtbESPQWvCQBSE70L/w/KEXkQ3tVYkdZUqFISe1Ab19si+&#10;JrHZtzG7mrS/3hUEj8PMfMNM560pxYVqV1hW8DKIQBCnVhecKfjefvYnIJxH1lhaJgV/5GA+e+pM&#10;Mda24TVdNj4TAcIuRgW591UspUtzMugGtiIO3o+tDfog60zqGpsAN6UcRtFYGiw4LORY0TKn9Hdz&#10;Ngp2R0oWp2a1/3p9O/wXvV6yPJeJUs/d9uMdhKfWP8L39korGA3h9iX8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is8YAAADbAAAADwAAAAAAAAAAAAAAAACYAgAAZHJz&#10;L2Rvd25yZXYueG1sUEsFBgAAAAAEAAQA9QAAAIsDAAAAAA==&#10;" filled="f" strokeweight=".2pt">
                        <v:stroke joinstyle="round" endcap="round"/>
                      </v:rect>
                      <v:rect id="Rectangle 41" o:spid="_x0000_s1059" style="position:absolute;left:18503;top:47325;width:2325;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 xml:space="preserve">Radio </w:t>
                              </w:r>
                            </w:p>
                          </w:txbxContent>
                        </v:textbox>
                      </v:rect>
                      <v:rect id="Rectangle 42" o:spid="_x0000_s1060" style="position:absolute;left:18503;top:48487;width:2375;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Driver</w:t>
                              </w:r>
                            </w:p>
                          </w:txbxContent>
                        </v:textbox>
                      </v:rect>
                      <v:rect id="Rectangle 51" o:spid="_x0000_s1061" style="position:absolute;left:10979;top:23684;width:1084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ZvVMQA&#10;AADbAAAADwAAAGRycy9kb3ducmV2LnhtbESPQWvCQBSE74X+h+UVeqsbUyoluglBEPVmNVCPj+wz&#10;iWbfhuw2Sf313UKhx2FmvmFW2WRaMVDvGssK5rMIBHFpdcOVguK0eXkH4TyyxtYyKfgmB1n6+LDC&#10;RNuRP2g4+koECLsEFdTed4mUrqzJoJvZjjh4F9sb9EH2ldQ9jgFuWhlH0UIabDgs1NjRuqbydvwy&#10;Cvg8Rbv9dbHdD74Y7Wd8KO6bXKnnpylfgvA0+f/wX3unFby9wu+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mb1TEAAAA2wAAAA8AAAAAAAAAAAAAAAAAmAIAAGRycy9k&#10;b3ducmV2LnhtbFBLBQYAAAAABAAEAPUAAACJAwAAAAA=&#10;" fillcolor="#f60" stroked="f"/>
                      <v:rect id="Rectangle 52" o:spid="_x0000_s1062" style="position:absolute;left:10979;top:23684;width:1084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JgcYA&#10;AADbAAAADwAAAGRycy9kb3ducmV2LnhtbESPQWvCQBSE70L/w/IKXkQ31SqSukoVBKGn2gb19si+&#10;Jmmzb2N2Nam/3hUEj8PMfMPMFq0pxZlqV1hW8DKIQBCnVhecKfj+WvenIJxH1lhaJgX/5GAxf+rM&#10;MNa24U86b30mAoRdjApy76tYSpfmZNANbEUcvB9bG/RB1pnUNTYBbko5jKKJNFhwWMixolVO6d/2&#10;ZBTsfilZHpvN/mM0PlyKXi9ZncpEqe5z+/4GwlPrH+F7e6MVjF/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OJgcYAAADbAAAADwAAAAAAAAAAAAAAAACYAgAAZHJz&#10;L2Rvd25yZXYueG1sUEsFBgAAAAAEAAQA9QAAAIsDAAAAAA==&#10;" filled="f" strokeweight=".2pt">
                        <v:stroke joinstyle="round" endcap="round"/>
                      </v:rect>
                      <v:rect id="Rectangle 53" o:spid="_x0000_s1063" style="position:absolute;left:11690;top:24503;width:247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HOST</w:t>
                              </w:r>
                            </w:p>
                          </w:txbxContent>
                        </v:textbox>
                      </v:rect>
                      <v:rect id="Rectangle 54" o:spid="_x0000_s1064" style="position:absolute;left:14560;top:24503;width:29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w:t>
                              </w:r>
                            </w:p>
                          </w:txbxContent>
                        </v:textbox>
                      </v:rect>
                      <v:rect id="Rectangle 55" o:spid="_x0000_s1065" style="position:absolute;left:15204;top:24355;width:528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E93787" w:rsidRDefault="00E93787" w:rsidP="00E93787">
                              <w:r>
                                <w:rPr>
                                  <w:rFonts w:cs="Arial"/>
                                  <w:color w:val="000000"/>
                                  <w:sz w:val="14"/>
                                  <w:szCs w:val="14"/>
                                </w:rPr>
                                <w:t>MAC Comms</w:t>
                              </w:r>
                            </w:p>
                          </w:txbxContent>
                        </v:textbox>
                      </v:rect>
                      <v:rect id="Rectangle 56" o:spid="_x0000_s1066" style="position:absolute;left:10979;top:15416;width:10845;height:6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w4cEA&#10;AADbAAAADwAAAGRycy9kb3ducmV2LnhtbERP3WrCMBS+F/YO4Qx2I5padBudaRkyUfDGdT7AoTlr&#10;y5KT0mQ1e/vlQvDy4/vfVtEaMdHoe8cKVssMBHHjdM+tgsvXfvEKwgdkjcYxKfgjD1X5MNtiod2V&#10;P2mqQytSCPsCFXQhDIWUvunIol+6gThx3260GBIcW6lHvKZwa2SeZc/SYs+pocOBdh01P/WvVdCH&#10;ncH1Ob581LFdHfL9nE5mrtTTY3x/AxEohrv45j5qBZs0Nn1JP0C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O8OHBAAAA2wAAAA8AAAAAAAAAAAAAAAAAmAIAAGRycy9kb3du&#10;cmV2LnhtbFBLBQYAAAAABAAEAPUAAACGAwAAAAA=&#10;" fillcolor="#4bacc6" stroked="f"/>
                      <v:rect id="Rectangle 57" o:spid="_x0000_s1067" style="position:absolute;left:10979;top:15416;width:10845;height:6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mH8YA&#10;AADbAAAADwAAAGRycy9kb3ducmV2LnhtbESPQWvCQBSE74L/YXmFXqRubFHa6CpWKAietAbt7ZF9&#10;JqnZt2l2Y2J/fbcgeBxm5htmtuhMKS5Uu8KygtEwAkGcWl1wpmD/+fH0CsJ5ZI2lZVJwJQeLeb83&#10;w1jblrd02flMBAi7GBXk3lexlC7NyaAb2oo4eCdbG/RB1pnUNbYBbkr5HEUTabDgsJBjRauc0vOu&#10;MQoO35S8/7Tr4+Zl/PVbDAbJqikTpR4fuuUUhKfO38O39lorGL/B/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ImH8YAAADbAAAADwAAAAAAAAAAAAAAAACYAgAAZHJz&#10;L2Rvd25yZXYueG1sUEsFBgAAAAAEAAQA9QAAAIsDAAAAAA==&#10;" filled="f" strokeweight=".2pt">
                        <v:stroke joinstyle="round" endcap="round"/>
                      </v:rect>
                      <v:rect id="Rectangle 58" o:spid="_x0000_s1068" style="position:absolute;left:14192;top:17172;width:4452;height:2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EH8EA&#10;AADbAAAADwAAAGRycy9kb3ducmV2LnhtbERP3WrCMBS+H+wdwhl4N9OOUWY1lk4YysALqw9waI5N&#10;XXNSk0y7t18uBrv8+P5X1WQHcSMfescK8nkGgrh1uudOwen48fwGIkRkjYNjUvBDAar148MKS+3u&#10;fKBbEzuRQjiUqMDEOJZShtaQxTB3I3Hizs5bjAn6TmqP9xRuB/mSZYW02HNqMDjSxlD71XxbBfS+&#10;PSwudTB76fOQ7z+Lxev2qtTsaaqXICJN8V/8595pBUVan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RhB/BAAAA2wAAAA8AAAAAAAAAAAAAAAAAmAIAAGRycy9kb3du&#10;cmV2LnhtbFBLBQYAAAAABAAEAPUAAACGAwAAAAA=&#10;" filled="f" stroked="f">
                        <v:textbox inset="0,0,0,0">
                          <w:txbxContent>
                            <w:p w:rsidR="00E93787" w:rsidRDefault="00E93787" w:rsidP="00E93787">
                              <w:r>
                                <w:rPr>
                                  <w:rFonts w:cs="Arial"/>
                                  <w:color w:val="000000"/>
                                  <w:sz w:val="14"/>
                                  <w:szCs w:val="14"/>
                                </w:rPr>
                                <w:t>Host Driver</w:t>
                              </w:r>
                            </w:p>
                          </w:txbxContent>
                        </v:textbox>
                      </v:rect>
                      <v:rect id="Rectangle 59" o:spid="_x0000_s1069" style="position:absolute;left:6915;top:8526;width:94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6Y+8MA&#10;AADbAAAADwAAAGRycy9kb3ducmV2LnhtbESPT2vCQBTE74V+h+UJvZlNBKVEV9FKi0f/0Xp8ZJ/Z&#10;aPZtml01fnu3IPQ4zMxvmMmss7W4UusrxwqyJAVBXDhdcalgv/vsv4PwAVlj7ZgU3MnDbPr6MsFc&#10;uxtv6LoNpYgQ9jkqMCE0uZS+MGTRJ64hjt7RtRZDlG0pdYu3CLe1HKTpSFqsOC4YbOjDUHHeXqyC&#10;w/rne2Hsmrrh0H/9ruzSZelJqbdeNx+DCNSF//CzvdIKRhn8fY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6Y+8MAAADbAAAADwAAAAAAAAAAAAAAAACYAgAAZHJzL2Rv&#10;d25yZXYueG1sUEsFBgAAAAAEAAQA9QAAAIgDAAAAAA==&#10;" fillcolor="yellow" stroked="f"/>
                      <v:rect id="Rectangle 60" o:spid="_x0000_s1070" style="position:absolute;left:6915;top:8526;width:94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08YA&#10;AADbAAAADwAAAGRycy9kb3ducmV2LnhtbESPQWvCQBSE74L/YXlCL1I3KkpJXUWFguCp1qDeHtnX&#10;JJp9G7OrSf31XaHQ4zAz3zCzRWtKcafaFZYVDAcRCOLU6oIzBfuvj9c3EM4jaywtk4IfcrCYdzsz&#10;jLVt+JPuO5+JAGEXo4Lc+yqW0qU5GXQDWxEH79vWBn2QdSZ1jU2Am1KOomgqDRYcFnKsaJ1Tetnd&#10;jILDmZLVtdkct+PJ6VH0+8n6ViZKvfTa5TsIT63/D/+1N1rBdATP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p+08YAAADbAAAADwAAAAAAAAAAAAAAAACYAgAAZHJz&#10;L2Rvd25yZXYueG1sUEsFBgAAAAAEAAQA9QAAAIsDAAAAAA==&#10;" filled="f" strokeweight=".2pt">
                        <v:stroke joinstyle="round" endcap="round"/>
                      </v:rect>
                      <v:rect id="Rectangle 61" o:spid="_x0000_s1071" style="position:absolute;left:8534;top:9339;width:5734;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Network Stack</w:t>
                              </w:r>
                            </w:p>
                          </w:txbxContent>
                        </v:textbox>
                      </v:rect>
                      <v:shape id="Freeform 64" o:spid="_x0000_s1072" style="position:absolute;left:990;top:27602;width:38672;height:431;visibility:visible;mso-wrap-style:square;v-text-anchor:top" coordsize="862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j3sUA&#10;AADbAAAADwAAAGRycy9kb3ducmV2LnhtbESPT2vCQBTE7wW/w/KEXkQ37SGV6Coq2Hqw4L+Lt0f2&#10;mY1m34bs1qTfvisIPQ4z8xtmOu9sJe7U+NKxgrdRAoI4d7rkQsHpuB6OQfiArLFyTAp+ycN81nuZ&#10;YqZdy3u6H0IhIoR9hgpMCHUmpc8NWfQjVxNH7+IaiyHKppC6wTbCbSXfkySVFkuOCwZrWhnKb4cf&#10;q+Dji7q62rRns76ed4OlG39/nrZKvfa7xQREoC78h5/tjVaQpvD4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mPexQAAANsAAAAPAAAAAAAAAAAAAAAAAJgCAABkcnMv&#10;ZG93bnJldi54bWxQSwUGAAAAAAQABAD1AAAAigMAAAAA&#10;" path="m48,l720,v27,,48,22,48,48c768,75,747,96,720,96l48,96c22,96,,75,,48,,22,22,,48,xm1200,r672,c1899,,1920,22,1920,48v,27,-21,48,-48,48l1200,96v-26,,-48,-21,-48,-48c1152,22,1174,,1200,xm2352,r672,c3051,,3072,22,3072,48v,27,-21,48,-48,48l2352,96v-26,,-48,-21,-48,-48c2304,22,2326,,2352,xm3504,r672,c4203,,4224,22,4224,48v,27,-21,48,-48,48l3504,96v-26,,-48,-21,-48,-48c3456,22,3478,,3504,xm4656,r672,c5355,,5376,22,5376,48v,27,-21,48,-48,48l4656,96v-26,,-48,-21,-48,-48c4608,22,4630,,4656,xm5808,r672,c6507,,6528,22,6528,48v,27,-21,48,-48,48l5808,96v-26,,-48,-21,-48,-48c5760,22,5782,,5808,xm6960,r672,c7659,,7680,22,7680,48v,27,-21,48,-48,48l6960,96v-26,,-48,-21,-48,-48c6912,22,6934,,6960,xm8112,r466,c8604,,8626,22,8626,48v,27,-22,48,-48,48l8112,96v-26,,-48,-21,-48,-48c8064,22,8086,,8112,xe" fillcolor="black" strokeweight=".55pt">
                        <v:stroke joinstyle="bevel"/>
                        <v:path arrowok="t" o:connecttype="custom" o:connectlocs="21519,0;322786,0;344305,21590;322786,43180;21519,43180;0,21590;21519,0;537976,0;839242,0;860761,21590;839242,43180;537976,43180;516457,21590;537976,0;1054433,0;1355699,0;1377218,21590;1355699,43180;1054433,43180;1032914,21590;1054433,0;1570890,0;1872156,0;1893675,21590;1872156,43180;1570890,43180;1549371,21590;1570890,0;2087346,0;2388613,0;2410132,21590;2388613,43180;2087346,43180;2065827,21590;2087346,0;2603803,0;2905070,0;2926589,21590;2905070,43180;2603803,43180;2582284,21590;2603803,0;3120260,0;3421527,0;3443046,21590;3421527,43180;3120260,43180;3098741,21590;3120260,0;3636717,0;3845631,0;3867150,21590;3845631,43180;3636717,43180;3615198,21590;3636717,0" o:connectangles="0,0,0,0,0,0,0,0,0,0,0,0,0,0,0,0,0,0,0,0,0,0,0,0,0,0,0,0,0,0,0,0,0,0,0,0,0,0,0,0,0,0,0,0,0,0,0,0,0,0,0,0,0,0,0,0"/>
                        <o:lock v:ext="edit" verticies="t"/>
                      </v:shape>
                      <v:rect id="Rectangle 65" o:spid="_x0000_s1073" style="position:absolute;left:4945;top:37836;width:2178;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E93787" w:rsidRDefault="00E93787" w:rsidP="00E93787">
                              <w:r>
                                <w:rPr>
                                  <w:rFonts w:cs="Arial"/>
                                  <w:color w:val="000000"/>
                                  <w:sz w:val="14"/>
                                  <w:szCs w:val="14"/>
                                </w:rPr>
                                <w:t>MIPS</w:t>
                              </w:r>
                            </w:p>
                          </w:txbxContent>
                        </v:textbox>
                      </v:rect>
                      <v:rect id="Rectangle 66" o:spid="_x0000_s1074" style="position:absolute;left:5092;top:52792;width:193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E93787" w:rsidRDefault="00E93787" w:rsidP="00E93787">
                              <w:r>
                                <w:rPr>
                                  <w:rFonts w:cs="Arial"/>
                                  <w:color w:val="000000"/>
                                  <w:sz w:val="14"/>
                                  <w:szCs w:val="14"/>
                                </w:rPr>
                                <w:t>UCC</w:t>
                              </w:r>
                            </w:p>
                          </w:txbxContent>
                        </v:textbox>
                      </v:rect>
                      <v:rect id="Rectangle 67" o:spid="_x0000_s1075" style="position:absolute;left:2292;top:4087;width:2470;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E93787" w:rsidRDefault="00E93787" w:rsidP="00E93787">
                              <w:r>
                                <w:rPr>
                                  <w:rFonts w:cs="Arial"/>
                                  <w:b/>
                                  <w:bCs/>
                                  <w:color w:val="000000"/>
                                  <w:sz w:val="14"/>
                                  <w:szCs w:val="14"/>
                                </w:rPr>
                                <w:t>HOST</w:t>
                              </w:r>
                            </w:p>
                          </w:txbxContent>
                        </v:textbox>
                      </v:rect>
                      <v:rect id="Rectangle 69" o:spid="_x0000_s1076" style="position:absolute;left:30499;top:265;width:406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s8MIA&#10;AADbAAAADwAAAGRycy9kb3ducmV2LnhtbESPwWrDMBBE74H8g9hAb4mcHtrgRA4mJFACptTtByzW&#10;2jKxVsZSbOfvq0Kgx2Fm3jCH42w7MdLgW8cKtpsEBHHldMuNgp/vy3oHwgdkjZ1jUvAgD8dsuThg&#10;qt3EXzSWoRERwj5FBSaEPpXSV4Ys+o3riaNXu8FiiHJopB5winDbydckeZMWW44LBns6Gapu5d0q&#10;sKb4PLfTtbd5fuexnhKPxU2pl9Wc70EEmsN/+Nn+0Aret/D3Jf4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WzwwgAAANsAAAAPAAAAAAAAAAAAAAAAAJgCAABkcnMvZG93&#10;bnJldi54bWxQSwUGAAAAAAQABAD1AAAAhwMAAAAA&#10;" fillcolor="#9cf" stroked="f"/>
                      <v:rect id="Rectangle 70" o:spid="_x0000_s1077" style="position:absolute;left:30499;top:265;width:406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oDsYA&#10;AADbAAAADwAAAGRycy9kb3ducmV2LnhtbESPQWvCQBSE70L/w/KEXkQ3tVgldZUqFISe1Ab19si+&#10;JrHZtzG7mrS/3hUEj8PMfMNM560pxYVqV1hW8DKIQBCnVhecKfjefvYnIJxH1lhaJgV/5GA+e+pM&#10;Mda24TVdNj4TAcIuRgW591UspUtzMugGtiIO3o+tDfog60zqGpsAN6UcRtGbNFhwWMixomVO6e/m&#10;bBTsjpQsTs1q//U6OvwXvV6yPJeJUs/d9uMdhKfWP8L39korGA/h9iX8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PoDsYAAADbAAAADwAAAAAAAAAAAAAAAACYAgAAZHJz&#10;L2Rvd25yZXYueG1sUEsFBgAAAAAEAAQA9QAAAIsDAAAAAA==&#10;" filled="f" strokeweight=".2pt">
                        <v:stroke joinstyle="round" endcap="round"/>
                      </v:rect>
                      <v:rect id="Rectangle 71" o:spid="_x0000_s1078" style="position:absolute;left:30645;top:7214;width:4064;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zNMQA&#10;AADbAAAADwAAAGRycy9kb3ducmV2LnhtbESPQWvCQBSE74X+h+UVeqsbU7AluglBEPVmNVCPj+wz&#10;iWbfhuw2Sf313UKhx2FmvmFW2WRaMVDvGssK5rMIBHFpdcOVguK0eXkH4TyyxtYyKfgmB1n6+LDC&#10;RNuRP2g4+koECLsEFdTed4mUrqzJoJvZjjh4F9sb9EH2ldQ9jgFuWhlH0UIabDgs1NjRuqbydvwy&#10;Cvg8Rbv9dbHdD74Y7Wd8KO6bXKnnpylfgvA0+f/wX3unFby9wu+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TMzTEAAAA2wAAAA8AAAAAAAAAAAAAAAAAmAIAAGRycy9k&#10;b3ducmV2LnhtbFBLBQYAAAAABAAEAPUAAACJAwAAAAA=&#10;" fillcolor="#f60" stroked="f"/>
                      <v:rect id="Rectangle 72" o:spid="_x0000_s1079" style="position:absolute;left:30645;top:7214;width:4064;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V4ccA&#10;AADbAAAADwAAAGRycy9kb3ducmV2LnhtbESPQWvCQBSE7wX/w/KEXkQ32lZL6ioqFARPtQbt7ZF9&#10;TaLZtzG7muiv7xYKPQ4z8w0znbemFFeqXWFZwXAQgSBOrS44U7D7fO+/gnAeWWNpmRTcyMF81nmY&#10;Yqxtwx903fpMBAi7GBXk3lexlC7NyaAb2Io4eN+2NuiDrDOpa2wC3JRyFEVjabDgsJBjRauc0tP2&#10;YhTsj5Qsz836sHl6+boXvV6yupSJUo/ddvEGwlPr/8N/7bVWMHmG3y/hB8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21eHHAAAA2wAAAA8AAAAAAAAAAAAAAAAAmAIAAGRy&#10;cy9kb3ducmV2LnhtbFBLBQYAAAAABAAEAPUAAACMAwAAAAA=&#10;" filled="f" strokeweight=".2pt">
                        <v:stroke joinstyle="round" endcap="round"/>
                      </v:rect>
                      <v:rect id="Rectangle 73" o:spid="_x0000_s1080" style="position:absolute;left:36436;top:443;width:4788;height:1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E93787" w:rsidRDefault="00E93787" w:rsidP="00E93787">
                              <w:r>
                                <w:rPr>
                                  <w:rFonts w:cs="Arial"/>
                                  <w:color w:val="000000"/>
                                  <w:sz w:val="12"/>
                                  <w:szCs w:val="12"/>
                                </w:rPr>
                                <w:t>IMG WLAN IP</w:t>
                              </w:r>
                            </w:p>
                          </w:txbxContent>
                        </v:textbox>
                      </v:rect>
                      <v:rect id="Rectangle 74" o:spid="_x0000_s1081" style="position:absolute;left:36436;top:7119;width:6782;height:16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E93787" w:rsidRDefault="00E93787" w:rsidP="00E93787">
                              <w:r>
                                <w:rPr>
                                  <w:rFonts w:cs="Arial"/>
                                  <w:color w:val="000000"/>
                                  <w:sz w:val="12"/>
                                  <w:szCs w:val="12"/>
                                </w:rPr>
                                <w:t xml:space="preserve">Licensee developed </w:t>
                              </w:r>
                            </w:p>
                          </w:txbxContent>
                        </v:textbox>
                      </v:rect>
                      <v:rect id="Rectangle 75" o:spid="_x0000_s1082" style="position:absolute;left:43465;top:7119;width:216;height:16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E93787" w:rsidRDefault="00E93787" w:rsidP="00E93787">
                              <w:r>
                                <w:rPr>
                                  <w:rFonts w:cs="Arial"/>
                                  <w:color w:val="000000"/>
                                  <w:sz w:val="12"/>
                                  <w:szCs w:val="12"/>
                                </w:rPr>
                                <w:t xml:space="preserve">/ </w:t>
                              </w:r>
                            </w:p>
                          </w:txbxContent>
                        </v:textbox>
                      </v:rect>
                      <v:rect id="Rectangle 76" o:spid="_x0000_s1083" style="position:absolute;left:36436;top:8065;width:6064;height:16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E93787" w:rsidRDefault="00E93787" w:rsidP="00E93787">
                              <w:r>
                                <w:rPr>
                                  <w:rFonts w:cs="Arial"/>
                                  <w:color w:val="000000"/>
                                  <w:sz w:val="12"/>
                                  <w:szCs w:val="12"/>
                                </w:rPr>
                                <w:t xml:space="preserve">open source code </w:t>
                              </w:r>
                            </w:p>
                          </w:txbxContent>
                        </v:textbox>
                      </v:rect>
                      <v:line id="Line 77" o:spid="_x0000_s1084" style="position:absolute;visibility:visible;mso-wrap-style:square" from="16395,31951" to="16395,3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6WsMAAADbAAAADwAAAGRycy9kb3ducmV2LnhtbESPQWvCQBSE74L/YXmCN90o0prUjWhB&#10;LN60LXp8ZF+zIdm3aXbV9N93hUKPw8x8w6zWvW3EjTpfOVYwmyYgiAunKy4VfLzvJksQPiBrbByT&#10;gh/ysM6HgxVm2t35SLdTKEWEsM9QgQmhzaT0hSGLfupa4uh9uc5iiLIrpe7wHuG2kfMkeZIWK44L&#10;Blt6NVTUp6tVcOB6O2d9XqaLdL/oD5dP479nSo1H/eYFRKA+/If/2m9awXMK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GulrDAAAA2wAAAA8AAAAAAAAAAAAA&#10;AAAAoQIAAGRycy9kb3ducmV2LnhtbFBLBQYAAAAABAAEAPkAAACRAwAAAAA=&#10;" strokeweight=".2pt">
                        <v:stroke endcap="round"/>
                      </v:line>
                      <v:shape id="Freeform 78" o:spid="_x0000_s1085" style="position:absolute;left:16135;top:31951;width:527;height:267;visibility:visible;mso-wrap-style:square;v-text-anchor:top" coordsize="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hnHMAA&#10;AADbAAAADwAAAGRycy9kb3ducmV2LnhtbERPyWrDMBC9F/oPYgK9NVJyMI4bOZSW0IKhkNjQ62CN&#10;l8QaGUuN3b+vDoUcH2/fHxY7iBtNvnesYbNWIIhrZ3puNVTl8TkF4QOywcExafglD4f88WGPmXEz&#10;n+h2Dq2IIewz1NCFMGZS+roji37tRuLINW6yGCKcWmkmnGO4HeRWqURa7Dk2dDjSW0f19fxjNXwX&#10;H6V6b8icKkq+xgIvO2VLrZ9Wy+sLiEBLuIv/3Z9GQxrXxy/x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hnHMAAAADbAAAADwAAAAAAAAAAAAAAAACYAgAAZHJzL2Rvd25y&#10;ZXYueG1sUEsFBgAAAAAEAAQA9QAAAIUDAAAAAA==&#10;" path="m83,42l41,,,42e" filled="f" strokeweight=".2pt">
                        <v:stroke endcap="round"/>
                        <v:path arrowok="t" o:connecttype="custom" o:connectlocs="52705,26670;26035,0;0,26670" o:connectangles="0,0,0"/>
                      </v:shape>
                      <v:shape id="Freeform 79" o:spid="_x0000_s1086" style="position:absolute;left:16135;top:33063;width:527;height:266;visibility:visible;mso-wrap-style:square;v-text-anchor:top" coordsize="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TCh8AA&#10;AADbAAAADwAAAGRycy9kb3ducmV2LnhtbESPQYvCMBSE7wv+h/CEva2JHkSrUUQRBUHQCl4fzbOt&#10;Ni+lidr990YQPA4z8w0znbe2Eg9qfOlYQ7+nQBBnzpScazil678RCB+QDVaOScM/eZjPOj9TTIx7&#10;8oEex5CLCGGfoIYihDqR0mcFWfQ9VxNH7+IaiyHKJpemwWeE20oOlBpKiyXHhQJrWhaU3Y53q+G8&#10;26RqdSFzONFwX+/wOlY21fq32y4mIAK14Rv+tLdGw6gP7y/x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TCh8AAAADbAAAADwAAAAAAAAAAAAAAAACYAgAAZHJzL2Rvd25y&#10;ZXYueG1sUEsFBgAAAAAEAAQA9QAAAIUDAAAAAA==&#10;" path="m,l41,42,83,e" filled="f" strokeweight=".2pt">
                        <v:stroke endcap="round"/>
                        <v:path arrowok="t" o:connecttype="custom" o:connectlocs="0,0;26035,26670;52705,0" o:connectangles="0,0,0"/>
                      </v:shape>
                      <v:line id="Line 80" o:spid="_x0000_s1087" style="position:absolute;visibility:visible;mso-wrap-style:square" from="13690,45731" to="13690,4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dYDMIAAADbAAAADwAAAGRycy9kb3ducmV2LnhtbESPQWvCQBSE74L/YXlCb7oxSInRVbRQ&#10;Kt7UFj0+ss9sMPs2zW41/vuuIHgcZuYbZr7sbC2u1PrKsYLxKAFBXDhdcang+/A5zED4gKyxdkwK&#10;7uRhuej35phrd+MdXfehFBHCPkcFJoQml9IXhiz6kWuIo3d2rcUQZVtK3eItwm0t0yR5lxYrjgsG&#10;G/owVFz2f1bBli/rlPUxm06mX5Nue/ox/nes1NugW81ABOrCK/xsb7SCLIX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dYDMIAAADbAAAADwAAAAAAAAAAAAAA&#10;AAChAgAAZHJzL2Rvd25yZXYueG1sUEsFBgAAAAAEAAQA+QAAAJADAAAAAA==&#10;" strokeweight=".2pt">
                        <v:stroke endcap="round"/>
                      </v:line>
                      <v:shape id="Freeform 81" o:spid="_x0000_s1088" style="position:absolute;left:13423;top:45731;width:534;height:266;visibility:visible;mso-wrap-style:square;v-text-anchor:top" coordsize="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zMIA&#10;AADbAAAADwAAAGRycy9kb3ducmV2LnhtbESPQWvCQBSE74L/YXmF3nRjxSZEV5GWgtekgj2+Zp9J&#10;aPZt2N1q9Ne7guBxmJlvmNVmMJ04kfOtZQWzaQKCuLK65VrB/vtrkoHwAVljZ5kUXMjDZj0erTDX&#10;9swFncpQiwhhn6OCJoQ+l9JXDRn0U9sTR+9oncEQpauldniOcNPJtyR5lwZbjgsN9vTRUPVX/hsF&#10;afpZt/Pr7HJwJK/htx8W5qdQ6vVl2C5BBBrCM/xo77SCbA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TMwgAAANsAAAAPAAAAAAAAAAAAAAAAAJgCAABkcnMvZG93&#10;bnJldi54bWxQSwUGAAAAAAQABAD1AAAAhwMAAAAA&#10;" path="m84,42l42,,,42e" filled="f" strokeweight=".2pt">
                        <v:stroke endcap="round"/>
                        <v:path arrowok="t" o:connecttype="custom" o:connectlocs="53340,26670;26670,0;0,26670" o:connectangles="0,0,0"/>
                      </v:shape>
                      <v:shape id="Freeform 82" o:spid="_x0000_s1089" style="position:absolute;left:13423;top:46836;width:534;height:273;visibility:visible;mso-wrap-style:square;v-text-anchor:top" coordsize="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eocMA&#10;AADbAAAADwAAAGRycy9kb3ducmV2LnhtbESPQWsCMRSE7wX/Q3iCt5pVxMrWKGIRPdSDu/6A183r&#10;ZuvmZUlSXf+9KQg9DjPzDbNc97YVV/KhcaxgMs5AEFdON1wrOJe71wWIEJE1to5JwZ0CrFeDlyXm&#10;2t34RNci1iJBOOSowMTY5VKGypDFMHYdcfK+nbcYk/S11B5vCW5bOc2yubTYcFow2NHWUHUpfq2C&#10;j+KznN5n+/mJqKzfdsYff+yXUqNhv3kHEamP/+Fn+6AVLGbw9yX9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ieocMAAADbAAAADwAAAAAAAAAAAAAAAACYAgAAZHJzL2Rv&#10;d25yZXYueG1sUEsFBgAAAAAEAAQA9QAAAIgDAAAAAA==&#10;" path="m,l42,43,84,e" filled="f" strokeweight=".2pt">
                        <v:stroke endcap="round"/>
                        <v:path arrowok="t" o:connecttype="custom" o:connectlocs="0,0;26670,27305;53340,0" o:connectangles="0,0,0"/>
                      </v:shape>
                      <v:line id="Line 83" o:spid="_x0000_s1090" style="position:absolute;visibility:visible;mso-wrap-style:square" from="13690,49865" to="13690,5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7AeMMAAADbAAAADwAAAGRycy9kb3ducmV2LnhtbESPQWvCQBSE74L/YXmCN90otsTUjWhB&#10;LN60LXp8ZF+zIdm3aXbV9N93hUKPw8x8w6zWvW3EjTpfOVYwmyYgiAunKy4VfLzvJikIH5A1No5J&#10;wQ95WOfDwQoz7e58pNsplCJC2GeowITQZlL6wpBFP3UtcfS+XGcxRNmVUnd4j3DbyHmSPEuLFccF&#10;gy29Girq09UqOHC9nbM+p8vFcr/oD5dP479nSo1H/eYFRKA+/If/2m9aQfoE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ewHjDAAAA2wAAAA8AAAAAAAAAAAAA&#10;AAAAoQIAAGRycy9kb3ducmV2LnhtbFBLBQYAAAAABAAEAPkAAACRAwAAAAA=&#10;" strokeweight=".2pt">
                        <v:stroke endcap="round"/>
                      </v:line>
                      <v:shape id="Freeform 84" o:spid="_x0000_s1091" style="position:absolute;left:13423;top:49865;width:534;height:266;visibility:visible;mso-wrap-style:square;v-text-anchor:top" coordsize="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XVMIA&#10;AADbAAAADwAAAGRycy9kb3ducmV2LnhtbESPQWvCQBSE7wX/w/KE3upGpVFSVxFF6DVRsMfX7GsS&#10;zL4Nu6vG/PpuoeBxmJlvmNWmN624kfONZQXTSQKCuLS64UrB6Xh4W4LwAVlja5kUPMjDZj16WWGm&#10;7Z1zuhWhEhHCPkMFdQhdJqUvazLoJ7Yjjt6PdQZDlK6S2uE9wk0rZ0mSSoMNx4UaO9rVVF6Kq1Gw&#10;WOyrZj5MH2dHcgjfXf9uvnKlXsf99gNEoD48w//tT61gmcLf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FdUwgAAANsAAAAPAAAAAAAAAAAAAAAAAJgCAABkcnMvZG93&#10;bnJldi54bWxQSwUGAAAAAAQABAD1AAAAhwMAAAAA&#10;" path="m84,42l42,,,42e" filled="f" strokeweight=".2pt">
                        <v:stroke endcap="round"/>
                        <v:path arrowok="t" o:connecttype="custom" o:connectlocs="53340,26670;26670,0;0,26670" o:connectangles="0,0,0"/>
                      </v:shape>
                      <v:shape id="Freeform 85" o:spid="_x0000_s1092" style="position:absolute;left:13423;top:52354;width:534;height:267;visibility:visible;mso-wrap-style:square;v-text-anchor:top" coordsize="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Tyz8EA&#10;AADbAAAADwAAAGRycy9kb3ducmV2LnhtbESPT4vCMBTE74LfITzBm6aurJVqFFGEvfoH9Phsnm2x&#10;eSlJVquffrMgeBxm5jfMfNmaWtzJ+cqygtEwAUGcW11xoeB42A6mIHxA1lhbJgVP8rBcdDtzzLR9&#10;8I7u+1CICGGfoYIyhCaT0uclGfRD2xBH72qdwRClK6R2+IhwU8uvJJlIgxXHhRIbWpeU3/a/RkGa&#10;bopq/Bo9T47kK1ya9tucd0r1e+1qBiJQGz7hd/tHK5im8P8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E8s/BAAAA2wAAAA8AAAAAAAAAAAAAAAAAmAIAAGRycy9kb3du&#10;cmV2LnhtbFBLBQYAAAAABAAEAPUAAACGAwAAAAA=&#10;" path="m,l42,42,84,e" filled="f" strokeweight=".2pt">
                        <v:stroke endcap="round"/>
                        <v:path arrowok="t" o:connecttype="custom" o:connectlocs="0,0;26670,26670;53340,0" o:connectangles="0,0,0"/>
                      </v:shape>
                      <v:line id="Line 86" o:spid="_x0000_s1093" style="position:absolute;visibility:visible;mso-wrap-style:square" from="21824,38841" to="27241,38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v5sEAAADbAAAADwAAAGRycy9kb3ducmV2LnhtbERPz2vCMBS+C/4P4Qm7aVqR0VZj0cHY&#10;8LZuYx4fzbMpNi+1yWr33y+HwY4f3+9dOdlOjDT41rGCdJWAIK6dbrlR8PH+vMxA+ICssXNMCn7I&#10;Q7mfz3ZYaHfnNxqr0IgYwr5ABSaEvpDS14Ys+pXriSN3cYPFEOHQSD3gPYbbTq6T5FFabDk2GOzp&#10;yVB9rb6tghNfj2vWX1m+yV820+n8afwtVephMR22IAJN4V/8537VCrI4N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2/mwQAAANsAAAAPAAAAAAAAAAAAAAAA&#10;AKECAABkcnMvZG93bnJldi54bWxQSwUGAAAAAAQABAD5AAAAjwMAAAAA&#10;" strokeweight=".2pt">
                        <v:stroke endcap="round"/>
                      </v:line>
                      <v:shape id="Freeform 87" o:spid="_x0000_s1094" style="position:absolute;left:21824;top:38574;width:261;height:534;visibility:visible;mso-wrap-style:square;v-text-anchor:top" coordsize="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mccMA&#10;AADbAAAADwAAAGRycy9kb3ducmV2LnhtbESP3WrCQBSE7wu+w3IEb4putEXS6Cr+UCxeqe0DnGaP&#10;STB7NmRXs769KxR6OczMN8x8GUwtbtS6yrKC8SgBQZxbXXGh4Of7c5iCcB5ZY22ZFNzJwXLRe5lj&#10;pm3HR7qdfCEihF2GCkrvm0xKl5dk0I1sQxy9s20N+ijbQuoWuwg3tZwkyVQarDgulNjQpqT8croa&#10;BZf3nd4ew4F+95aKrnsNqXlbKzXoh9UMhKfg/8N/7S+tIP2A5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0mccMAAADbAAAADwAAAAAAAAAAAAAAAACYAgAAZHJzL2Rv&#10;d25yZXYueG1sUEsFBgAAAAAEAAQA9QAAAIgDAAAAAA==&#10;" path="m41,l,42,41,84e" filled="f" strokeweight=".2pt">
                        <v:stroke endcap="round"/>
                        <v:path arrowok="t" o:connecttype="custom" o:connectlocs="26035,0;0,26670;26035,53340" o:connectangles="0,0,0"/>
                      </v:shape>
                      <v:line id="Line 90" o:spid="_x0000_s1095" style="position:absolute;visibility:visible;mso-wrap-style:square" from="16395,22306" to="16395,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7O0cMAAADbAAAADwAAAGRycy9kb3ducmV2LnhtbESPT4vCMBTE74LfITzBm6YWEds1ii4s&#10;Lt78x+7x0bxtis1Lt8lq99sbQfA4zMxvmMWqs7W4Uusrxwom4wQEceF0xaWC0/FjNAfhA7LG2jEp&#10;+CcPq2W/t8Bcuxvv6XoIpYgQ9jkqMCE0uZS+MGTRj11DHL0f11oMUbal1C3eItzWMk2SmbRYcVww&#10;2NC7oeJy+LMKdnzZpKy/5tk020673ffZ+N+JUsNBt34DEagLr/Cz/akVZCk8vs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uztHDAAAA2wAAAA8AAAAAAAAAAAAA&#10;AAAAoQIAAGRycy9kb3ducmV2LnhtbFBLBQYAAAAABAAEAPkAAACRAwAAAAA=&#10;" strokeweight=".2pt">
                        <v:stroke endcap="round"/>
                      </v:line>
                      <v:shape id="Freeform 91" o:spid="_x0000_s1096" style="position:absolute;left:16135;top:22306;width:527;height:273;visibility:visible;mso-wrap-style:square;v-text-anchor:top" coordsize="8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akcMA&#10;AADbAAAADwAAAGRycy9kb3ducmV2LnhtbESPwWrDMBBE74X+g9hAbo2cBErrRgmhwZBbqVsKvi3W&#10;xjLxroylJOrfV4VCj8PMvGE2u8SDutIUei8GlosCFEnrbS+dgc+P6uEJVIgoFgcvZOCbAuy293cb&#10;LK2/yTtd69ipDJFQogEX41hqHVpHjGHhR5LsnfzEGLOcOm0nvGU4D3pVFI+asZe84HCkV0ftub6w&#10;ga+xSs1bnVbHA1fNsnO8b85szHyW9i+gIqX4H/5rH62B5zX8fsk/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CakcMAAADbAAAADwAAAAAAAAAAAAAAAACYAgAAZHJzL2Rv&#10;d25yZXYueG1sUEsFBgAAAAAEAAQA9QAAAIgDAAAAAA==&#10;" path="m83,43l41,,,43e" filled="f" strokeweight=".2pt">
                        <v:stroke endcap="round"/>
                        <v:path arrowok="t" o:connecttype="custom" o:connectlocs="52705,27305;26035,0;0,27305" o:connectangles="0,0,0"/>
                      </v:shape>
                      <v:shape id="Freeform 92" o:spid="_x0000_s1097" style="position:absolute;left:16135;top:23417;width:527;height:267;visibility:visible;mso-wrap-style:square;v-text-anchor:top" coordsize="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3wsEA&#10;AADbAAAADwAAAGRycy9kb3ducmV2LnhtbESPQYvCMBSE74L/ITxhb5q4LKLVKKIsCoKgFbw+mmdb&#10;bV5KE7X++82C4HGYmW+Y2aK1lXhQ40vHGoYDBYI4c6bkXMMp/e2PQfiAbLByTBpe5GEx73ZmmBj3&#10;5AM9jiEXEcI+QQ1FCHUipc8KsugHriaO3sU1FkOUTS5Ng88It5X8VmokLZYcFwqsaVVQdjverYbz&#10;bpOq9YXM4USjfb3D60TZVOuvXrucggjUhk/43d4aDZMf+P8Sf4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698LBAAAA2wAAAA8AAAAAAAAAAAAAAAAAmAIAAGRycy9kb3du&#10;cmV2LnhtbFBLBQYAAAAABAAEAPUAAACGAwAAAAA=&#10;" path="m,l41,42,83,e" filled="f" strokeweight=".2pt">
                        <v:stroke endcap="round"/>
                        <v:path arrowok="t" o:connecttype="custom" o:connectlocs="0,0;26035,26670;52705,0" o:connectangles="0,0,0"/>
                      </v:shape>
                      <v:line id="Line 93" o:spid="_x0000_s1098" style="position:absolute;flip:x;visibility:visible;mso-wrap-style:square" from="16395,11288" to="16465,15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6n48MAAADbAAAADwAAAGRycy9kb3ducmV2LnhtbESPT4vCMBTE74LfITzBm6YKilajqLC7&#10;HhbBf3h9Ns+22LyUJmu7++k3guBxmJnfMPNlYwrxoMrllhUM+hEI4sTqnFMFp+NHbwLCeWSNhWVS&#10;8EsOlot2a46xtjXv6XHwqQgQdjEqyLwvYyldkpFB17clcfButjLog6xSqSusA9wUchhFY2kw57CQ&#10;YUmbjJL74ccokMTpZX3G++77q/7LP21zPZVrpbqdZjUD4anx7/CrvdUKpiN4fg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Op+PDAAAA2wAAAA8AAAAAAAAAAAAA&#10;AAAAoQIAAGRycy9kb3ducmV2LnhtbFBLBQYAAAAABAAEAPkAAACRAwAAAAA=&#10;" strokeweight=".2pt">
                        <v:stroke endcap="round"/>
                      </v:line>
                      <v:shape id="Freeform 94" o:spid="_x0000_s1099" style="position:absolute;left:16198;top:11288;width:527;height:273;visibility:visible;mso-wrap-style:square;v-text-anchor:top" coordsize="8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5CcMA&#10;AADbAAAADwAAAGRycy9kb3ducmV2LnhtbESPwWrDMBBE74X8g9hAbo2cHELrRgmhwZBbqVsKvi3W&#10;1jLxroylJOrfR4VCj8PMvGG2+8SDutIUei8GVssCFEnrbS+dgc+P6vEJVIgoFgcvZOCHAux3s4ct&#10;ltbf5J2udexUhkgo0YCLcSy1Dq0jxrD0I0n2vv3EGLOcOm0nvGU4D3pdFBvN2EtecDjSq6P2XF/Y&#10;wNdYpeatTuvTkatm1Tk+NGc2ZjFPhxdQkVL8D/+1T9bA8wZ+v+Qfo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c5CcMAAADbAAAADwAAAAAAAAAAAAAAAACYAgAAZHJzL2Rv&#10;d25yZXYueG1sUEsFBgAAAAAEAAQA9QAAAIgDAAAAAA==&#10;" path="m83,43l42,,,41e" filled="f" strokeweight=".2pt">
                        <v:stroke endcap="round"/>
                        <v:path arrowok="t" o:connecttype="custom" o:connectlocs="52705,27305;26670,0;0,26035" o:connectangles="0,0,0"/>
                      </v:shape>
                      <v:shape id="Freeform 95" o:spid="_x0000_s1100" style="position:absolute;left:16135;top:15143;width:533;height:273;visibility:visible;mso-wrap-style:square;v-text-anchor:top" coordsize="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WC8QA&#10;AADbAAAADwAAAGRycy9kb3ducmV2LnhtbESPzW7CMBCE75V4B2sr9dY4RRU/AYMQCLWH9kDCAyzx&#10;EqeN15HtQnj7ulIljqOZ+UazXA+2ExfyoXWs4CXLQRDXTrfcKDhW++cZiBCRNXaOScGNAqxXo4cl&#10;Ftpd+UCXMjYiQTgUqMDE2BdShtqQxZC5njh5Z+ctxiR9I7XHa4LbTo7zfCIttpwWDPa0NVR/lz9W&#10;wa78qMa317fJgahqpnvjP7/sSamnx2GzABFpiPfwf/td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zlgvEAAAA2wAAAA8AAAAAAAAAAAAAAAAAmAIAAGRycy9k&#10;b3ducmV2LnhtbFBLBQYAAAAABAAEAPUAAACJAwAAAAA=&#10;" path="m,l41,43,84,2e" filled="f" strokeweight=".2pt">
                        <v:stroke endcap="round"/>
                        <v:path arrowok="t" o:connecttype="custom" o:connectlocs="0,0;26035,27305;53340,1270" o:connectangles="0,0,0"/>
                      </v:shape>
                      <v:rect id="Rectangle 96" o:spid="_x0000_s1101" style="position:absolute;left:10979;top:44346;width:541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jl74A&#10;AADbAAAADwAAAGRycy9kb3ducmV2LnhtbERPzYrCMBC+C75DGGFvmupB1moqRRREkEV3H2Boxqa0&#10;mZQmtvXtNwfB48f3v9uPthE9db5yrGC5SEAQF05XXCr4+z3Nv0H4gKyxcUwKXuRhn00nO0y1G/hG&#10;/T2UIoawT1GBCaFNpfSFIYt+4VriyD1cZzFE2JVSdzjEcNvIVZKspcWKY4PBlg6Givr+tAqsuf4c&#10;q+HS2jx/cv8YEo/XWqmv2ZhvQQQaw0f8dp+1gk0cG7/EHy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bI5e+AAAA2wAAAA8AAAAAAAAAAAAAAAAAmAIAAGRycy9kb3ducmV2&#10;LnhtbFBLBQYAAAAABAAEAPUAAACDAwAAAAA=&#10;" fillcolor="#9cf" stroked="f"/>
                      <v:rect id="Rectangle 97" o:spid="_x0000_s1102" style="position:absolute;left:10979;top:44346;width:541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uchcYA&#10;AADbAAAADwAAAGRycy9kb3ducmV2LnhtbESPQWvCQBSE74L/YXmCF9GNlhaNrqKCIPRU26DeHtnX&#10;JDX7NmZXk/bXdwsFj8PMfMMsVq0pxZ1qV1hWMB5FIIhTqwvOFHy874ZTEM4jaywtk4JvcrBadjsL&#10;jLVt+I3uB5+JAGEXo4Lc+yqW0qU5GXQjWxEH79PWBn2QdSZ1jU2Am1JOouhFGiw4LORY0Tan9HK4&#10;GQXHL0o212Z/en16Pv8Ug0GyvZWJUv1eu56D8NT6R/i/vdcKZj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uchcYAAADbAAAADwAAAAAAAAAAAAAAAACYAgAAZHJz&#10;L2Rvd25yZXYueG1sUEsFBgAAAAAEAAQA9QAAAIsDAAAAAA==&#10;" filled="f" strokeweight=".2pt">
                        <v:stroke joinstyle="round" endcap="round"/>
                      </v:rect>
                      <v:rect id="Rectangle 98" o:spid="_x0000_s1103" style="position:absolute;left:11836;top:44480;width:351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E93787" w:rsidRDefault="00E93787" w:rsidP="00E93787">
                              <w:r>
                                <w:rPr>
                                  <w:rFonts w:cs="Arial"/>
                                  <w:color w:val="000000"/>
                                  <w:sz w:val="14"/>
                                  <w:szCs w:val="14"/>
                                </w:rPr>
                                <w:t>PHY API</w:t>
                              </w:r>
                            </w:p>
                          </w:txbxContent>
                        </v:textbox>
                      </v:rect>
                      <v:line id="Line 102" o:spid="_x0000_s1104" style="position:absolute;visibility:visible;mso-wrap-style:square" from="16395,26439" to="16395,29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6VMIAAADcAAAADwAAAGRycy9kb3ducmV2LnhtbERPTWvCQBC9F/oflil4q5uEIBpdpRWK&#10;4q3a0h6H7JgNZmdjdpvEf+8WCr3N433OajPaRvTU+dqxgnSagCAuna65UvBxenueg/ABWWPjmBTc&#10;yMNm/fiwwkK7gd+pP4ZKxBD2BSowIbSFlL40ZNFPXUscubPrLIYIu0rqDocYbhuZJclMWqw5Nhhs&#10;aWuovBx/rIIDX14z1l/zRb7Y5ePh+9P4a6rU5Gl8WYIINIZ/8Z97r+P8JIffZ+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Q6VMIAAADcAAAADwAAAAAAAAAAAAAA&#10;AAChAgAAZHJzL2Rvd25yZXYueG1sUEsFBgAAAAAEAAQA+QAAAJADAAAAAA==&#10;" strokeweight=".2pt">
                        <v:stroke endcap="round"/>
                      </v:line>
                      <v:shape id="Freeform 103" o:spid="_x0000_s1105" style="position:absolute;left:16135;top:26439;width:527;height:274;visibility:visible;mso-wrap-style:square;v-text-anchor:top" coordsize="8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JGMEA&#10;AADcAAAADwAAAGRycy9kb3ducmV2LnhtbERPTWvCQBC9F/oflhF6qxsFS4muIpaAN2lahNyG7JgN&#10;ZmZDdqvbf98tFHqbx/uczS7xoG40hd6LgcW8AEXSettLZ+Dzo3p+BRUiisXBCxn4pgC77ePDBkvr&#10;7/JOtzp2KodIKNGAi3EstQ6tI8Yw9yNJ5i5+YowZTp22E95zOA96WRQvmrGX3OBwpIOj9lp/sYHz&#10;WKXmVKfl8Y2rZtE53jdXNuZplvZrUJFS/Bf/uY82zy9W8PtMvkB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7SRjBAAAA3AAAAA8AAAAAAAAAAAAAAAAAmAIAAGRycy9kb3du&#10;cmV2LnhtbFBLBQYAAAAABAAEAPUAAACGAwAAAAA=&#10;" path="m83,43l41,,,43e" filled="f" strokeweight=".2pt">
                        <v:stroke endcap="round"/>
                        <v:path arrowok="t" o:connecttype="custom" o:connectlocs="52705,27305;26035,0;0,27305" o:connectangles="0,0,0"/>
                      </v:shape>
                      <v:shape id="Freeform 104" o:spid="_x0000_s1106" style="position:absolute;left:16135;top:28929;width:527;height:266;visibility:visible;mso-wrap-style:square;v-text-anchor:top" coordsize="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fRcAA&#10;AADcAAAADwAAAGRycy9kb3ducmV2LnhtbERPTYvCMBC9C/6HMII3TfRQ3K5RRBEFQdAW9jo0Y1tt&#10;JqWJ2v33m4WFvc3jfc5y3dtGvKjztWMNs6kCQVw4U3OpIc/2kwUIH5ANNo5Jwzd5WK+GgyWmxr35&#10;Qq9rKEUMYZ+ihiqENpXSFxVZ9FPXEkfu5jqLIcKulKbDdwy3jZwrlUiLNceGClvaVlQ8rk+r4et0&#10;yNTuRuaSU3JuT3j/UDbTejzqN58gAvXhX/znPpo4XyXw+0y8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efRcAAAADcAAAADwAAAAAAAAAAAAAAAACYAgAAZHJzL2Rvd25y&#10;ZXYueG1sUEsFBgAAAAAEAAQA9QAAAIUDAAAAAA==&#10;" path="m,l41,42,83,e" filled="f" strokeweight=".2pt">
                        <v:stroke endcap="round"/>
                        <v:path arrowok="t" o:connecttype="custom" o:connectlocs="0,0;26035,26670;52705,0" o:connectangles="0,0,0"/>
                      </v:shape>
                      <v:rect id="Rectangle 105" o:spid="_x0000_s1107" style="position:absolute;left:10979;top:33329;width:10845;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WfcAA&#10;AADcAAAADwAAAGRycy9kb3ducmV2LnhtbERPS2rDMBDdB3oHMYXuYildNMWxEkxooRRMaJIDDNbE&#10;MrFGxpI/vX1VKHQ3j/ed4rC4Tkw0hNazhk2mQBDX3rTcaLhe3tevIEJENth5Jg3fFOCwf1gVmBs/&#10;8xdN59iIFMIhRw02xj6XMtSWHIbM98SJu/nBYUxwaKQZcE7hrpPPSr1Ihy2nBos9HS3V9/PoNDhb&#10;nd7a+bN3ZTnydJtVwOqu9dPjUu5ARFriv/jP/WHSfLWF32fSBX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XWfcAAAADcAAAADwAAAAAAAAAAAAAAAACYAgAAZHJzL2Rvd25y&#10;ZXYueG1sUEsFBgAAAAAEAAQA9QAAAIUDAAAAAA==&#10;" fillcolor="#9cf" stroked="f"/>
                      <v:rect id="Rectangle 106" o:spid="_x0000_s1108" style="position:absolute;left:10979;top:33329;width:10845;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KFMgA&#10;AADcAAAADwAAAGRycy9kb3ducmV2LnhtbESPQUvDQBCF70L/wzIFL6XdqCiSdltqQAh4sjXY3obs&#10;mMRmZ2N220R/vXMQvM3w3rz3zWozulZdqA+NZwM3iwQUceltw5WBt/3z/BFUiMgWW89k4JsCbNaT&#10;qxWm1g/8SpddrJSEcEjRQB1jl2odypochoXviEX78L3DKGtfadvjIOGu1bdJ8qAdNiwNNXaU1VSe&#10;dmdn4P2TiqevIT+83N0ff5rZrMjObWHM9XTcLkFFGuO/+e86t4KfCK08Ix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xcoUyAAAANwAAAAPAAAAAAAAAAAAAAAAAJgCAABk&#10;cnMvZG93bnJldi54bWxQSwUGAAAAAAQABAD1AAAAjQMAAAAA&#10;" filled="f" strokeweight=".2pt">
                        <v:stroke joinstyle="round" endcap="round"/>
                      </v:rect>
                      <v:rect id="Rectangle 107" o:spid="_x0000_s1109" style="position:absolute;left:14058;top:33399;width:3563;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E93787" w:rsidRDefault="00E93787" w:rsidP="00E93787">
                              <w:r>
                                <w:rPr>
                                  <w:rFonts w:cs="Arial"/>
                                  <w:color w:val="000000"/>
                                  <w:sz w:val="14"/>
                                  <w:szCs w:val="14"/>
                                </w:rPr>
                                <w:t>Comms I</w:t>
                              </w:r>
                            </w:p>
                          </w:txbxContent>
                        </v:textbox>
                      </v:rect>
                      <v:rect id="Rectangle 108" o:spid="_x0000_s1110" style="position:absolute;left:17862;top:33399;width: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E93787" w:rsidRDefault="00E93787" w:rsidP="00E93787">
                              <w:r>
                                <w:rPr>
                                  <w:rFonts w:cs="Arial"/>
                                  <w:color w:val="000000"/>
                                  <w:sz w:val="14"/>
                                  <w:szCs w:val="14"/>
                                </w:rPr>
                                <w:t>/</w:t>
                              </w:r>
                            </w:p>
                          </w:txbxContent>
                        </v:textbox>
                      </v:rect>
                      <v:rect id="Rectangle 109" o:spid="_x0000_s1111" style="position:absolute;left:18148;top:33399;width:54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E93787" w:rsidRDefault="00E93787" w:rsidP="00E93787">
                              <w:r>
                                <w:rPr>
                                  <w:rFonts w:cs="Arial"/>
                                  <w:color w:val="000000"/>
                                  <w:sz w:val="14"/>
                                  <w:szCs w:val="14"/>
                                </w:rPr>
                                <w:t>F</w:t>
                              </w:r>
                            </w:p>
                          </w:txbxContent>
                        </v:textbox>
                      </v:rect>
                      <v:rect id="Rectangle 110" o:spid="_x0000_s1112" style="position:absolute;left:10979;top:20928;width:10845;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IT8EA&#10;AADcAAAADwAAAGRycy9kb3ducmV2LnhtbERP3WrCMBS+H/gO4QjeiKYtY45qFBFFYTez7gEOzVlb&#10;lpyUJmp8ezMY7O58fL9ntYnWiBsNvnOsIJ9nIIhrpztuFHxdDrN3ED4gazSOScGDPGzWo5cVltrd&#10;+Uy3KjQihbAvUUEbQl9K6euWLPq564kT9+0GiyHBoZF6wHsKt0YWWfYmLXacGlrsaddS/VNdrYIu&#10;7Ay+fsbFvopNfiwOU/owU6Um47hdgggUw7/4z33SaX5ewO8z6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SCE/BAAAA3AAAAA8AAAAAAAAAAAAAAAAAmAIAAGRycy9kb3du&#10;cmV2LnhtbFBLBQYAAAAABAAEAPUAAACGAwAAAAA=&#10;" fillcolor="#4bacc6" stroked="f"/>
                      <v:rect id="Rectangle 111" o:spid="_x0000_s1113" style="position:absolute;left:10979;top:20928;width:10845;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OuMQA&#10;AADcAAAADwAAAGRycy9kb3ducmV2LnhtbERPTWvCQBC9F/wPywheRDcqFYmuokJB8FTboN6G7JhE&#10;s7NpdjWxv75bKPQ2j/c5i1VrSvGg2hWWFYyGEQji1OqCMwWfH2+DGQjnkTWWlknBkxyslp2XBcba&#10;NvxOj4PPRAhhF6OC3PsqltKlORl0Q1sRB+5ia4M+wDqTusYmhJtSjqNoKg0WHBpyrGibU3o73I2C&#10;45WSzVezO+0nr+fvot9PtvcyUarXbddzEJ5a/y/+c+90mD+awO8z4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4zrjEAAAA3AAAAA8AAAAAAAAAAAAAAAAAmAIAAGRycy9k&#10;b3ducmV2LnhtbFBLBQYAAAAABAAEAPUAAACJAwAAAAA=&#10;" filled="f" strokeweight=".2pt">
                        <v:stroke joinstyle="round" endcap="round"/>
                      </v:rect>
                      <v:rect id="Rectangle 112" o:spid="_x0000_s1114" style="position:absolute;left:14058;top:21004;width:3563;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E93787" w:rsidRDefault="00E93787" w:rsidP="00E93787">
                              <w:r>
                                <w:rPr>
                                  <w:rFonts w:cs="Arial"/>
                                  <w:color w:val="000000"/>
                                  <w:sz w:val="14"/>
                                  <w:szCs w:val="14"/>
                                </w:rPr>
                                <w:t>Comms I</w:t>
                              </w:r>
                            </w:p>
                          </w:txbxContent>
                        </v:textbox>
                      </v:rect>
                      <v:rect id="Rectangle 113" o:spid="_x0000_s1115" style="position:absolute;left:17862;top:21004;width: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E93787" w:rsidRDefault="00E93787" w:rsidP="00E93787">
                              <w:r>
                                <w:rPr>
                                  <w:rFonts w:cs="Arial"/>
                                  <w:color w:val="000000"/>
                                  <w:sz w:val="14"/>
                                  <w:szCs w:val="14"/>
                                </w:rPr>
                                <w:t>/</w:t>
                              </w:r>
                            </w:p>
                          </w:txbxContent>
                        </v:textbox>
                      </v:rect>
                      <v:rect id="Rectangle 114" o:spid="_x0000_s1116" style="position:absolute;left:18148;top:21004;width:54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E93787" w:rsidRDefault="00E93787" w:rsidP="00E93787">
                              <w:r>
                                <w:rPr>
                                  <w:rFonts w:cs="Arial"/>
                                  <w:color w:val="000000"/>
                                  <w:sz w:val="14"/>
                                  <w:szCs w:val="14"/>
                                </w:rPr>
                                <w:t>F</w:t>
                              </w:r>
                            </w:p>
                          </w:txbxContent>
                        </v:textbox>
                      </v:rect>
                      <v:rect id="Rectangle 115" o:spid="_x0000_s1117" style="position:absolute;left:16395;top:8526;width:94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5hcIA&#10;AADcAAAADwAAAGRycy9kb3ducmV2LnhtbERPTWvCQBC9C/6HZYTe6iaF2BJdpVoqHq0W9Thkp9m0&#10;2dk0uzXx37sFwds83ufMFr2txZlaXzlWkI4TEMSF0xWXCj73748vIHxA1lg7JgUX8rCYDwczzLXr&#10;+IPOu1CKGMI+RwUmhCaX0heGLPqxa4gj9+VaiyHCtpS6xS6G21o+JclEWqw4NhhsaGWo+Nn9WQWn&#10;7fGwNHZLfZb59e/Gvrk0+VbqYdS/TkEE6sNdfHNvdJyfPsP/M/EC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PmFwgAAANwAAAAPAAAAAAAAAAAAAAAAAJgCAABkcnMvZG93&#10;bnJldi54bWxQSwUGAAAAAAQABAD1AAAAhwMAAAAA&#10;" fillcolor="yellow" stroked="f"/>
                      <v:rect id="Rectangle 116" o:spid="_x0000_s1118" style="position:absolute;left:16395;top:8526;width:94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cycgA&#10;AADcAAAADwAAAGRycy9kb3ducmV2LnhtbESPQWvCQBCF70L/wzIFL1I3WioldZVWEISeqgbb25Cd&#10;JtHsbMyuJu2v7xwK3mZ4b977Zr7sXa2u1IbKs4HJOAFFnHtbcWFgv1s/PIMKEdli7ZkM/FCA5eJu&#10;MMfU+o4/6LqNhZIQDikaKGNsUq1DXpLDMPYNsWjfvnUYZW0LbVvsJNzVepokM+2wYmkosaFVSflp&#10;e3EGDkfK3s7d5vP98enrtxqNstWlzowZ3vevL6Ai9fFm/r/eWMGfCK08Ix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FzJyAAAANwAAAAPAAAAAAAAAAAAAAAAAJgCAABk&#10;cnMvZG93bnJldi54bWxQSwUGAAAAAAQABAD1AAAAjQMAAAAA&#10;" filled="f" strokeweight=".2pt">
                        <v:stroke joinstyle="round" endcap="round"/>
                      </v:rect>
                      <v:rect id="Rectangle 117" o:spid="_x0000_s1119" style="position:absolute;left:18002;top:9339;width:4254;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E93787" w:rsidRDefault="00E93787" w:rsidP="00E93787">
                              <w:r>
                                <w:rPr>
                                  <w:rFonts w:cs="Arial"/>
                                  <w:color w:val="000000"/>
                                  <w:sz w:val="14"/>
                                  <w:szCs w:val="14"/>
                                </w:rPr>
                                <w:t>WLAN API</w:t>
                              </w:r>
                            </w:p>
                          </w:txbxContent>
                        </v:textbox>
                      </v:rect>
                      <v:rect id="Rectangle 118" o:spid="_x0000_s1120" style="position:absolute;left:30645;top:9964;width:4064;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TMQA&#10;AADcAAAADwAAAGRycy9kb3ducmV2LnhtbESPQW/CMAyF70j8h8hI3EYKEtNUCAg2DXFkMA2OVmOa&#10;QuN0TQbdv58Pk7jZes/vfZ4vO1+rG7WxCmxgPMpAERfBVlwa+Dy8P72AignZYh2YDPxShOWi35tj&#10;bsOdP+i2T6WSEI45GnApNbnWsXDkMY5CQyzaObQek6xtqW2Ldwn3tZ5k2bP2WLE0OGzo1VFx3f94&#10;A6fd8Wvt/I666TRuvrf+LYyzizHDQbeagUrUpYf5/3prBX8i+PKMTK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Jq0zEAAAA3AAAAA8AAAAAAAAAAAAAAAAAmAIAAGRycy9k&#10;b3ducmV2LnhtbFBLBQYAAAAABAAEAPUAAACJAwAAAAA=&#10;" fillcolor="yellow" stroked="f"/>
                      <v:rect id="Rectangle 119" o:spid="_x0000_s1121" style="position:absolute;left:30645;top:9964;width:4064;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o/6cUA&#10;AADcAAAADwAAAGRycy9kb3ducmV2LnhtbERPS2vCQBC+C/0PyxR6kbrRYilpNtIKgtCTj1C9Ddlp&#10;kjY7G7OrSf31riB4m4/vOcmsN7U4UesqywrGowgEcW51xYWC7Wbx/AbCeWSNtWVS8E8OZunDIMFY&#10;245XdFr7QoQQdjEqKL1vYildXpJBN7INceB+bGvQB9gWUrfYhXBTy0kUvUqDFYeGEhual5T/rY9G&#10;wfcvZZ+Hbrn7epnuz9VwmM2PdabU02P/8Q7CU+/v4pt7qcP8yRiuz4QL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j/pxQAAANwAAAAPAAAAAAAAAAAAAAAAAJgCAABkcnMv&#10;ZG93bnJldi54bWxQSwUGAAAAAAQABAD1AAAAigMAAAAA&#10;" filled="f" strokeweight=".2pt">
                        <v:stroke joinstyle="round" endcap="round"/>
                      </v:rect>
                      <v:rect id="Rectangle 120" o:spid="_x0000_s1122" style="position:absolute;left:36436;top:10104;width:6102;height:1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E93787" w:rsidRDefault="00E93787" w:rsidP="00E93787">
                              <w:r>
                                <w:rPr>
                                  <w:rFonts w:cs="Arial"/>
                                  <w:color w:val="000000"/>
                                  <w:sz w:val="12"/>
                                  <w:szCs w:val="12"/>
                                </w:rPr>
                                <w:t>Operating System</w:t>
                              </w:r>
                            </w:p>
                          </w:txbxContent>
                        </v:textbox>
                      </v:rect>
                      <v:rect id="Rectangle 121" o:spid="_x0000_s1123" style="position:absolute;left:8267;top:265;width:5423;height:5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0VasEA&#10;AADcAAAADwAAAGRycy9kb3ducmV2LnhtbERPTYvCMBC9C/6HMMLeNLULItUoIoh629WCHodmbKvN&#10;pDSx7frrzcLC3ubxPme57k0lWmpcaVnBdBKBIM6sLjlXkJ534zkI55E1VpZJwQ85WK+GgyUm2nb8&#10;Te3J5yKEsEtQQeF9nUjpsoIMuomtiQN3s41BH2CTS91gF8JNJeMomkmDJYeGAmvaFpQ9Tk+jgK99&#10;dDjeZ/tj69POXuKv9LXbKPUx6jcLEJ56/y/+cx90mB9/wu8z4QK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dFWrBAAAA3AAAAA8AAAAAAAAAAAAAAAAAmAIAAGRycy9kb3du&#10;cmV2LnhtbFBLBQYAAAAABAAEAPUAAACGAwAAAAA=&#10;" fillcolor="#f60" stroked="f"/>
                      <v:rect id="Rectangle 122" o:spid="_x0000_s1124" style="position:absolute;left:8267;top:265;width:5423;height:5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2cccUA&#10;AADcAAAADwAAAGRycy9kb3ducmV2LnhtbERPTWvCQBC9C/0Pywi9iG5qrUjqKlUoCD2pDeptyE6T&#10;2OxszK4m7a93BcHbPN7nTOetKcWFaldYVvAyiEAQp1YXnCn43n72JyCcR9ZYWiYFf+RgPnvqTDHW&#10;tuE1XTY+EyGEXYwKcu+rWEqX5mTQDWxFHLgfWxv0AdaZ1DU2IdyUchhFY2mw4NCQY0XLnNLfzdko&#10;2B0pWZya1f7r9e3wX/R6yfJcJko9d9uPdxCeWv8Q390rHeYPR3B7Jlw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ZxxxQAAANwAAAAPAAAAAAAAAAAAAAAAAJgCAABkcnMv&#10;ZG93bnJldi54bWxQSwUGAAAAAAQABAD1AAAAigMAAAAA&#10;" filled="f" strokeweight=".2pt">
                        <v:stroke joinstyle="round" endcap="round"/>
                      </v:rect>
                      <v:rect id="Rectangle 123" o:spid="_x0000_s1125" style="position:absolute;left:10115;top:2411;width:15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E93787" w:rsidRDefault="00E93787" w:rsidP="00E93787">
                              <w:r>
                                <w:rPr>
                                  <w:rFonts w:cs="Arial"/>
                                  <w:color w:val="000000"/>
                                  <w:sz w:val="14"/>
                                  <w:szCs w:val="14"/>
                                </w:rPr>
                                <w:t>App</w:t>
                              </w:r>
                            </w:p>
                          </w:txbxContent>
                        </v:textbox>
                      </v:rect>
                      <v:rect id="Rectangle 124" o:spid="_x0000_s1126" style="position:absolute;left:19107;top:265;width:5429;height:5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28sIA&#10;AADcAAAADwAAAGRycy9kb3ducmV2LnhtbERPTWuDQBC9F/oflin0Vtd6kGLdhBAI1VuTCulxcCdq&#10;4s6Ku1WbX98NBHqbx/ucfL2YXkw0us6ygtcoBkFcW91xo6D62r28gXAeWWNvmRT8koP16vEhx0zb&#10;mfc0HXwjQgi7DBW03g+ZlK5uyaCL7EAcuJMdDfoAx0bqEecQbnqZxHEqDXYcGlocaNtSfTn8GAX8&#10;vcRFeU4/yslXsz0mn9V1t1Hq+WnZvIPwtPh/8d1d6DA/SeH2TLh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qrbywgAAANwAAAAPAAAAAAAAAAAAAAAAAJgCAABkcnMvZG93&#10;bnJldi54bWxQSwUGAAAAAAQABAD1AAAAhwMAAAAA&#10;" fillcolor="#f60" stroked="f"/>
                      <v:rect id="Rectangle 125" o:spid="_x0000_s1127" style="position:absolute;left:19107;top:265;width:5429;height:5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8CBsUA&#10;AADcAAAADwAAAGRycy9kb3ducmV2LnhtbERPTWvCQBC9C/0Pywi9iG5qsUrqKlUoCD2pDeptyE6T&#10;2OxszK4m7a93BcHbPN7nTOetKcWFaldYVvAyiEAQp1YXnCn43n72JyCcR9ZYWiYFf+RgPnvqTDHW&#10;tuE1XTY+EyGEXYwKcu+rWEqX5mTQDWxFHLgfWxv0AdaZ1DU2IdyUchhFb9JgwaEhx4qWOaW/m7NR&#10;sDtSsjg1q/3X6+jwX/R6yfJcJko9d9uPdxCeWv8Q390rHeYPx3B7Jlw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wIGxQAAANwAAAAPAAAAAAAAAAAAAAAAAJgCAABkcnMv&#10;ZG93bnJldi54bWxQSwUGAAAAAAQABAD1AAAAigMAAAAA&#10;" filled="f" strokeweight=".2pt">
                        <v:stroke joinstyle="round" endcap="round"/>
                      </v:rect>
                      <v:rect id="Rectangle 126" o:spid="_x0000_s1128" style="position:absolute;left:19583;top:2411;width:4153;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E93787" w:rsidRDefault="00E93787" w:rsidP="00E93787">
                              <w:r>
                                <w:rPr>
                                  <w:rFonts w:cs="Arial"/>
                                  <w:color w:val="000000"/>
                                  <w:sz w:val="14"/>
                                  <w:szCs w:val="14"/>
                                </w:rPr>
                                <w:t>Supplicant</w:t>
                              </w:r>
                            </w:p>
                          </w:txbxContent>
                        </v:textbox>
                      </v:rect>
                      <v:line id="Line 127" o:spid="_x0000_s1129" style="position:absolute;visibility:visible;mso-wrap-style:square" from="10979,5770" to="1097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DJqsIAAADcAAAADwAAAGRycy9kb3ducmV2LnhtbERPS2vCQBC+F/wPywje6sYgxUTXoIVi&#10;8VYf6HHIjtmQ7Gya3Wr677uFQm/z8T1nVQy2FXfqfe1YwWyagCAuna65UnA6vj0vQPiArLF1TAq+&#10;yUOxHj2tMNfuwR90P4RKxBD2OSowIXS5lL40ZNFPXUccuZvrLYYI+0rqHh8x3LYyTZIXabHm2GCw&#10;o1dDZXP4sgr23GxT1pdFNs9282F/PRv/OVNqMh42SxCBhvAv/nO/6zg/zeD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DJqsIAAADcAAAADwAAAAAAAAAAAAAA&#10;AAChAgAAZHJzL2Rvd25yZXYueG1sUEsFBgAAAAAEAAQA+QAAAJADAAAAAA==&#10;" strokeweight=".2pt">
                        <v:stroke endcap="round"/>
                      </v:line>
                      <v:shape id="Freeform 128" o:spid="_x0000_s1130" style="position:absolute;left:10712;top:5770;width:533;height:273;visibility:visible;mso-wrap-style:square;v-text-anchor:top" coordsize="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cNE8UA&#10;AADcAAAADwAAAGRycy9kb3ducmV2LnhtbESPQU/DMAyF70j7D5EncWMpA22oLJumoQkOcFjLDzCN&#10;13Q0TpWErfv3+IDEzdZ7fu/zajP6Xp0ppi6wgftZAYq4Cbbj1sBnvb97ApUyssU+MBm4UoLNenKz&#10;wtKGCx/oXOVWSQinEg24nIdS69Q48phmYSAW7RiixyxrbLWNeJFw3+t5USy0x46lweFAO0fNd/Xj&#10;DbxU7/X8+vi6OBDV7XLv4sfJfxlzOx23z6Ayjfnf/Hf9ZgX/Qf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0TxQAAANwAAAAPAAAAAAAAAAAAAAAAAJgCAABkcnMv&#10;ZG93bnJldi54bWxQSwUGAAAAAAQABAD1AAAAigMAAAAA&#10;" path="m84,43l42,,,43e" filled="f" strokeweight=".2pt">
                        <v:stroke endcap="round"/>
                        <v:path arrowok="t" o:connecttype="custom" o:connectlocs="53340,27305;26670,0;0,27305" o:connectangles="0,0,0"/>
                      </v:shape>
                      <v:shape id="Freeform 129" o:spid="_x0000_s1131" style="position:absolute;left:10712;top:8259;width:533;height:267;visibility:visible;mso-wrap-style:square;v-text-anchor:top" coordsize="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opMIA&#10;AADcAAAADwAAAGRycy9kb3ducmV2LnhtbERPTWvCQBC9F/oflil4azap2JQ0q5SK0GusoMdpdpqE&#10;ZmfD7qoxv74rCN7m8T6nXI2mFydyvrOsIEtSEMS11R03Cnbfm+c3ED4ga+wtk4ILeVgtHx9KLLQ9&#10;c0WnbWhEDGFfoII2hKGQ0tctGfSJHYgj92udwRCha6R2eI7hppcvafoqDXYcG1oc6LOl+m97NAry&#10;fN108ym77B3JKfwM48IcKqVmT+PHO4hAY7iLb+4vHefPM7g+Ey+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2ikwgAAANwAAAAPAAAAAAAAAAAAAAAAAJgCAABkcnMvZG93&#10;bnJldi54bWxQSwUGAAAAAAQABAD1AAAAhwMAAAAA&#10;" path="m,l42,42,84,e" filled="f" strokeweight=".2pt">
                        <v:stroke endcap="round"/>
                        <v:path arrowok="t" o:connecttype="custom" o:connectlocs="0,0;26670,26670;53340,0" o:connectangles="0,0,0"/>
                      </v:shape>
                      <v:line id="Line 130" o:spid="_x0000_s1132" style="position:absolute;visibility:visible;mso-wrap-style:square" from="21786,5770" to="21786,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3NBsIAAADcAAAADwAAAGRycy9kb3ducmV2LnhtbERPS2vCQBC+C/0PyxR6042pFI2uoRVK&#10;izdf6HHIjtmQ7GzMbjX9912h4G0+vucs8t424kqdrxwrGI8SEMSF0xWXCva7z+EUhA/IGhvHpOCX&#10;POTLp8ECM+1uvKHrNpQihrDPUIEJoc2k9IUhi37kWuLInV1nMUTYlVJ3eIvhtpFpkrxJixXHBoMt&#10;rQwV9fbHKlhz/ZGyPk5nk9nXpF+fDsZfxkq9PPfvcxCB+vAQ/7u/dZz/msL9mXiB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3NBsIAAADcAAAADwAAAAAAAAAAAAAA&#10;AAChAgAAZHJzL2Rvd25yZXYueG1sUEsFBgAAAAAEAAQA+QAAAJADAAAAAA==&#10;" strokeweight=".2pt">
                        <v:stroke endcap="round"/>
                      </v:line>
                      <v:shape id="Freeform 131" o:spid="_x0000_s1133" style="position:absolute;left:21520;top:5770;width:533;height:273;visibility:visible;mso-wrap-style:square;v-text-anchor:top" coordsize="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TZMIA&#10;AADcAAAADwAAAGRycy9kb3ducmV2LnhtbERPzWoCMRC+F3yHMIK3mlWLlq1RpEXagz246wNMN9PN&#10;6mayJFHXt2+Egrf5+H5nue5tKy7kQ+NYwWScgSCunG64VnAot8+vIEJE1tg6JgU3CrBeDZ6WmGt3&#10;5T1diliLFMIhRwUmxi6XMlSGLIax64gT9+u8xZigr6X2eE3htpXTLJtLiw2nBoMdvRuqTsXZKvgo&#10;duX09vI53xOV9WJr/PfR/ig1GvabNxCR+vgQ/7u/dJo/m8H9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ZNkwgAAANwAAAAPAAAAAAAAAAAAAAAAAJgCAABkcnMvZG93&#10;bnJldi54bWxQSwUGAAAAAAQABAD1AAAAhwMAAAAA&#10;" path="m84,43l42,,,43e" filled="f" strokeweight=".2pt">
                        <v:stroke endcap="round"/>
                        <v:path arrowok="t" o:connecttype="custom" o:connectlocs="53340,27305;26670,0;0,27305" o:connectangles="0,0,0"/>
                      </v:shape>
                      <v:shape id="Freeform 132" o:spid="_x0000_s1134" style="position:absolute;left:21520;top:8259;width:533;height:267;visibility:visible;mso-wrap-style:square;v-text-anchor:top" coordsize="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LPMEA&#10;AADcAAAADwAAAGRycy9kb3ducmV2LnhtbERPS2sCMRC+C/6HMEJvbtZaq2yNUiyCV22hPU434+7S&#10;zWRJ4r5+fVMoeJuP7znbfW9q0ZLzlWUFiyQFQZxbXXGh4OP9ON+A8AFZY22ZFAzkYb+bTraYadvx&#10;mdpLKEQMYZ+hgjKEJpPS5yUZ9IltiCN3tc5giNAVUjvsYrip5WOaPkuDFceGEhs6lJT/XG5GwXr9&#10;VlTLcTF8OpJj+G76lfk6K/Uw619fQATqw1387z7pOH/5BH/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wyzzBAAAA3AAAAA8AAAAAAAAAAAAAAAAAmAIAAGRycy9kb3du&#10;cmV2LnhtbFBLBQYAAAAABAAEAPUAAACGAwAAAAA=&#10;" path="m,l42,42,84,e" filled="f" strokeweight=".2pt">
                        <v:stroke endcap="round"/>
                        <v:path arrowok="t" o:connecttype="custom" o:connectlocs="0,0;26670,26670;53340,0" o:connectangles="0,0,0"/>
                      </v:shape>
                      <v:rect id="Rectangle 133" o:spid="_x0000_s1135" style="position:absolute;left:15855;top:44346;width:5969;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nLMEA&#10;AADcAAAADwAAAGRycy9kb3ducmV2LnhtbERPS2rDMBDdB3IHMYXsYrkJDcWNEkxIoRRMqdsDDNbY&#10;MrFGxpI/vX1VKGQ3j/ed43mxnZho8K1jBY9JCoK4crrlRsH31+v2GYQPyBo7x6TghzycT+vVETPt&#10;Zv6kqQyNiCHsM1RgQugzKX1lyKJPXE8cudoNFkOEQyP1gHMMt53cpelBWmw5Nhjs6WKoupWjVWBN&#10;8XFt5/fe5vnIUz2nHoubUpuHJX8BEWgJd/G/+03H+fsn+HsmXi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XJyzBAAAA3AAAAA8AAAAAAAAAAAAAAAAAmAIAAGRycy9kb3du&#10;cmV2LnhtbFBLBQYAAAAABAAEAPUAAACGAwAAAAA=&#10;" fillcolor="#9cf" stroked="f"/>
                      <v:rect id="Rectangle 134" o:spid="_x0000_s1136" style="position:absolute;left:15855;top:44346;width:5969;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xQMUA&#10;AADcAAAADwAAAGRycy9kb3ducmV2LnhtbERPTWvCQBC9C/6HZQQvUjetKCXNRlqhIHiqNai3ITtN&#10;otnZNLua1F/fFQq9zeN9TrLsTS2u1LrKsoLHaQSCOLe64kLB7vP94RmE88gaa8uk4IccLNPhIMFY&#10;244/6Lr1hQgh7GJUUHrfxFK6vCSDbmob4sB92dagD7AtpG6xC+Gmlk9RtJAGKw4NJTa0Kik/by9G&#10;wf5E2dt3tz5sZvPjrZpMstWlzpQaj/rXFxCeev8v/nOvdZg/W8D9mXCB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jFAxQAAANwAAAAPAAAAAAAAAAAAAAAAAJgCAABkcnMv&#10;ZG93bnJldi54bWxQSwUGAAAAAAQABAD1AAAAigMAAAAA&#10;" filled="f" strokeweight=".2pt">
                        <v:stroke joinstyle="round" endcap="round"/>
                      </v:rect>
                      <v:rect id="Rectangle 135" o:spid="_x0000_s1137" style="position:absolute;left:16427;top:44480;width:449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E93787" w:rsidRDefault="00E93787" w:rsidP="00E93787">
                              <w:r>
                                <w:rPr>
                                  <w:rFonts w:cs="Arial"/>
                                  <w:color w:val="000000"/>
                                  <w:sz w:val="14"/>
                                  <w:szCs w:val="14"/>
                                </w:rPr>
                                <w:t>RADIO API</w:t>
                              </w:r>
                            </w:p>
                          </w:txbxContent>
                        </v:textbox>
                      </v:rect>
                      <v:line id="Line 136" o:spid="_x0000_s1138" style="position:absolute;visibility:visible;mso-wrap-style:square" from="19653,45731" to="19653,4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67MUAAADcAAAADwAAAGRycy9kb3ducmV2LnhtbESPQW/CMAyF75P2HyJP2m2kMDSVjoAG&#10;EmLiNmDajlbjNRWNU5oA3b/HByRutt7ze5+n89436kxdrAMbGA4yUMRlsDVXBva71UsOKiZki01g&#10;MvBPEeazx4cpFjZc+IvO21QpCeFYoAGXUltoHUtHHuMgtMSi/YXOY5K1q7Tt8CLhvtGjLHvTHmuW&#10;BoctLR2Vh+3JG9jwYTFi+5NPxpP1uN/8frt4HBrz/NR/vINK1Ke7+Xb9aQX/VWjlGZlAz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X67MUAAADcAAAADwAAAAAAAAAA&#10;AAAAAAChAgAAZHJzL2Rvd25yZXYueG1sUEsFBgAAAAAEAAQA+QAAAJMDAAAAAA==&#10;" strokeweight=".2pt">
                        <v:stroke endcap="round"/>
                      </v:line>
                      <v:shape id="Freeform 137" o:spid="_x0000_s1139" style="position:absolute;left:19386;top:45731;width:533;height:266;visibility:visible;mso-wrap-style:square;v-text-anchor:top" coordsize="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kosAA&#10;AADcAAAADwAAAGRycy9kb3ducmV2LnhtbERPS4vCMBC+C/6HMIK3NVVx1WoUWVnYqw/Q49iMbbGZ&#10;lCSr1V9vBMHbfHzPmS8bU4krOV9aVtDvJSCIM6tLzhXsd79fExA+IGusLJOCO3lYLtqtOaba3nhD&#10;123IRQxhn6KCIoQ6ldJnBRn0PVsTR+5sncEQoculdniL4aaSgyT5lgZLjg0F1vRTUHbZ/hsF4/E6&#10;L4eP/v3gSD7CqW5G5rhRqttpVjMQgZrwEb/dfzrOH07h9Uy8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kosAAAADcAAAADwAAAAAAAAAAAAAAAACYAgAAZHJzL2Rvd25y&#10;ZXYueG1sUEsFBgAAAAAEAAQA9QAAAIUDAAAAAA==&#10;" path="m84,42l42,,,42e" filled="f" strokeweight=".2pt">
                        <v:stroke endcap="round"/>
                        <v:path arrowok="t" o:connecttype="custom" o:connectlocs="53340,26670;26670,0;0,26670" o:connectangles="0,0,0"/>
                      </v:shape>
                      <v:shape id="Freeform 138" o:spid="_x0000_s1140" style="position:absolute;left:19386;top:46836;width:533;height:273;visibility:visible;mso-wrap-style:square;v-text-anchor:top" coordsize="8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F+bsUA&#10;AADcAAAADwAAAGRycy9kb3ducmV2LnhtbESPQW/CMAyF75P2HyJP2m2kQ4ihQkDTJrQd2IGWH2Aa&#10;03RrnCrJoPx7fJi0m633/N7n1Wb0vTpTTF1gA8+TAhRxE2zHrYFDvX1agEoZ2WIfmAxcKcFmfX+3&#10;wtKGC+/pXOVWSQinEg24nIdS69Q48pgmYSAW7RSixyxrbLWNeJFw3+tpUcy1x46lweFAb46an+rX&#10;G3ivdvX0OvuY74nq9mXr4te3Pxrz+DC+LkFlGvO/+e/60wr+TPDlGZl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X5uxQAAANwAAAAPAAAAAAAAAAAAAAAAAJgCAABkcnMv&#10;ZG93bnJldi54bWxQSwUGAAAAAAQABAD1AAAAigMAAAAA&#10;" path="m,l42,43,84,e" filled="f" strokeweight=".2pt">
                        <v:stroke endcap="round"/>
                        <v:path arrowok="t" o:connecttype="custom" o:connectlocs="0,0;26670,27305;53340,0" o:connectangles="0,0,0"/>
                      </v:shape>
                      <v:rect id="Rectangle 141" o:spid="_x0000_s1141" style="position:absolute;left:30587;top:12574;width:4064;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ycIA&#10;AADcAAAADwAAAGRycy9kb3ducmV2LnhtbERP22oCMRB9F/oPYQq+SDfrhSpboxRRFHyxaz9g2Iy7&#10;S5PJskk1/ftGEHybw7nOch2tEVfqfetYwTjLQRBXTrdcK/g+794WIHxA1mgck4I/8rBevQyWWGh3&#10;4y+6lqEWKYR9gQqaELpCSl81ZNFnriNO3MX1FkOCfS11j7cUbo2c5Pm7tNhyamiwo01D1U/5axW0&#10;YWNwdorzbRnr8X6yG9HRjJQavsbPDxCBYniKH+6DTvNnU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7YLJwgAAANwAAAAPAAAAAAAAAAAAAAAAAJgCAABkcnMvZG93&#10;bnJldi54bWxQSwUGAAAAAAQABAD1AAAAhwMAAAAA&#10;" fillcolor="#4bacc6" stroked="f"/>
                      <v:rect id="Rectangle 142" o:spid="_x0000_s1142" style="position:absolute;left:30587;top:12574;width:4064;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50cUA&#10;AADcAAAADwAAAGRycy9kb3ducmV2LnhtbERPTWvCQBC9C/6HZQq9SN3YainRVaxQEDxpDdrbkB2T&#10;1Oxsmt2Y2F/fLQje5vE+Z7boTCkuVLvCsoLRMAJBnFpdcKZg//nx9AbCeWSNpWVScCUHi3m/N8NY&#10;25a3dNn5TIQQdjEqyL2vYildmpNBN7QVceBOtjboA6wzqWtsQ7gp5XMUvUqDBYeGHCta5ZSed41R&#10;cPim5P2nXR83L5Ov32IwSFZNmSj1+NAtpyA8df4uvrnXOswfj+H/mXCB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4nnRxQAAANwAAAAPAAAAAAAAAAAAAAAAAJgCAABkcnMv&#10;ZG93bnJldi54bWxQSwUGAAAAAAQABAD1AAAAigMAAAAA&#10;" filled="f" strokeweight=".2pt">
                        <v:stroke joinstyle="round" endcap="round"/>
                      </v:rect>
                      <v:rect id="Rectangle 143" o:spid="_x0000_s1143" style="position:absolute;left:36652;top:12294;width:1441;height:16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rsidR="00E93787" w:rsidRDefault="00E93787" w:rsidP="00E93787">
                              <w:r>
                                <w:rPr>
                                  <w:rFonts w:cs="Arial"/>
                                  <w:color w:val="000000"/>
                                  <w:sz w:val="12"/>
                                  <w:szCs w:val="12"/>
                                </w:rPr>
                                <w:t xml:space="preserve">IMG </w:t>
                              </w:r>
                            </w:p>
                          </w:txbxContent>
                        </v:textbox>
                      </v:rect>
                      <v:rect id="Rectangle 144" o:spid="_x0000_s1144" style="position:absolute;left:38303;top:12294;width:3645;height:16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E93787" w:rsidRDefault="00E93787" w:rsidP="00E93787">
                              <w:r>
                                <w:rPr>
                                  <w:rFonts w:cs="Arial"/>
                                  <w:color w:val="000000"/>
                                  <w:sz w:val="12"/>
                                  <w:szCs w:val="12"/>
                                </w:rPr>
                                <w:t xml:space="preserve">Developed </w:t>
                              </w:r>
                            </w:p>
                          </w:txbxContent>
                        </v:textbox>
                      </v:rect>
                      <v:rect id="Rectangle 145" o:spid="_x0000_s1145" style="position:absolute;left:36652;top:13241;width:4197;height:1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E93787" w:rsidRDefault="00E93787" w:rsidP="00E93787">
                              <w:r>
                                <w:rPr>
                                  <w:rFonts w:cs="Arial"/>
                                  <w:color w:val="000000"/>
                                  <w:sz w:val="12"/>
                                  <w:szCs w:val="12"/>
                                </w:rPr>
                                <w:t>open source</w:t>
                              </w:r>
                            </w:p>
                          </w:txbxContent>
                        </v:textbox>
                      </v:rect>
                      <v:rect id="Rectangle 146" o:spid="_x0000_s1146" style="position:absolute;left:2081;top:30106;width:188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E93787" w:rsidRDefault="00E93787" w:rsidP="00E93787">
                              <w:r>
                                <w:rPr>
                                  <w:rFonts w:cs="Arial"/>
                                  <w:b/>
                                  <w:bCs/>
                                  <w:color w:val="000000"/>
                                  <w:sz w:val="14"/>
                                  <w:szCs w:val="14"/>
                                </w:rPr>
                                <w:t>RPU</w:t>
                              </w:r>
                            </w:p>
                          </w:txbxContent>
                        </v:textbox>
                      </v:rect>
                      <v:rect id="Rectangle 261" o:spid="_x0000_s1147" style="position:absolute;left:36525;top:3036;width:4788;height:1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E93787" w:rsidRDefault="00E93787" w:rsidP="00E93787">
                              <w:pPr>
                                <w:pStyle w:val="NormalWeb"/>
                                <w:spacing w:before="60" w:beforeAutospacing="0" w:after="60" w:afterAutospacing="0"/>
                              </w:pPr>
                              <w:r>
                                <w:rPr>
                                  <w:rFonts w:ascii="Arial" w:eastAsia="Times New Roman" w:hAnsi="Arial" w:cs="Arial"/>
                                  <w:color w:val="000000"/>
                                  <w:sz w:val="12"/>
                                  <w:szCs w:val="12"/>
                                  <w:lang w:val="en-GB"/>
                                </w:rPr>
                                <w:t>IMG WLAN IP</w:t>
                              </w:r>
                            </w:p>
                          </w:txbxContent>
                        </v:textbox>
                      </v:rect>
                      <v:rect id="Rectangle 263" o:spid="_x0000_s1148" style="position:absolute;left:36428;top:4087;width:8332;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oMsYA&#10;AADcAAAADwAAAGRycy9kb3ducmV2LnhtbESPQWvCQBSE7wX/w/IEL0U3TUE0ZiNSEHoQitGD3h7Z&#10;12xq9m3Ibk3aX98tFHocZuYbJt+OthV36n3jWMHTIgFBXDndcK3gfNrPVyB8QNbYOiYFX+RhW0we&#10;csy0G/hI9zLUIkLYZ6jAhNBlUvrKkEW/cB1x9N5dbzFE2ddS9zhEuG1lmiRLabHhuGCwoxdD1a38&#10;tAr2b5eG+FseH9erwX1U6bU0h06p2XTcbUAEGsN/+K/9qhWky2f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PoMsYAAADcAAAADwAAAAAAAAAAAAAAAACYAgAAZHJz&#10;L2Rvd25yZXYueG1sUEsFBgAAAAAEAAQA9QAAAIsDAAAAAA==&#10;" filled="f" stroked="f">
                        <v:textbox style="mso-fit-shape-to-text:t" inset="0,0,0,0">
                          <w:txbxContent>
                            <w:p w:rsidR="00E93787" w:rsidRDefault="00E93787" w:rsidP="00E93787">
                              <w:pPr>
                                <w:pStyle w:val="NormalWeb"/>
                                <w:spacing w:before="60" w:beforeAutospacing="0" w:after="60" w:afterAutospacing="0"/>
                                <w:rPr>
                                  <w:rFonts w:ascii="Arial" w:eastAsia="Times New Roman" w:hAnsi="Arial" w:cs="Arial"/>
                                  <w:color w:val="000000"/>
                                  <w:sz w:val="12"/>
                                  <w:szCs w:val="12"/>
                                  <w:lang w:val="en-GB"/>
                                </w:rPr>
                              </w:pPr>
                              <w:r>
                                <w:rPr>
                                  <w:rFonts w:ascii="Arial" w:eastAsia="Times New Roman" w:hAnsi="Arial" w:cs="Arial"/>
                                  <w:color w:val="000000"/>
                                  <w:sz w:val="12"/>
                                  <w:szCs w:val="12"/>
                                  <w:lang w:val="en-GB"/>
                                </w:rPr>
                                <w:t>Licensee customization</w:t>
                              </w:r>
                            </w:p>
                            <w:p w:rsidR="00E93787" w:rsidRPr="00631D54" w:rsidRDefault="00E93787" w:rsidP="00E93787">
                              <w:pPr>
                                <w:pStyle w:val="NormalWeb"/>
                                <w:spacing w:before="60" w:beforeAutospacing="0" w:after="60" w:afterAutospacing="0"/>
                                <w:rPr>
                                  <w:rFonts w:ascii="Arial" w:eastAsia="Times New Roman" w:hAnsi="Arial" w:cs="Arial"/>
                                  <w:color w:val="000000"/>
                                  <w:sz w:val="12"/>
                                  <w:szCs w:val="12"/>
                                  <w:lang w:val="en-GB"/>
                                </w:rPr>
                              </w:pPr>
                              <w:r>
                                <w:rPr>
                                  <w:rFonts w:ascii="Arial" w:eastAsia="Times New Roman" w:hAnsi="Arial" w:cs="Arial"/>
                                  <w:color w:val="000000"/>
                                  <w:sz w:val="12"/>
                                  <w:szCs w:val="12"/>
                                  <w:lang w:val="en-GB"/>
                                </w:rPr>
                                <w:t xml:space="preserve"> required</w:t>
                              </w:r>
                            </w:p>
                          </w:txbxContent>
                        </v:textbox>
                      </v:rect>
                      <v:line id="Line 83" o:spid="_x0000_s1149" style="position:absolute;visibility:visible;mso-wrap-style:square" from="19847,49868" to="19847,52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0jcAAAADcAAAADwAAAGRycy9kb3ducmV2LnhtbERPy4rCMBTdC/5DuII7TS0iWo2iA+Lg&#10;zhe6vDTXptjcdJqonb83i4FZHs57sWptJV7U+NKxgtEwAUGcO11yoeB82g6mIHxA1lg5JgW/5GG1&#10;7HYWmGn35gO9jqEQMYR9hgpMCHUmpc8NWfRDVxNH7u4aiyHCppC6wXcMt5VMk2QiLZYcGwzW9GUo&#10;fxyfVsGeH5uU9XU6G89243Z/uxj/M1Kq32vXcxCB2vAv/nN/awXpJK6NZ+IR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jtI3AAAAA3AAAAA8AAAAAAAAAAAAAAAAA&#10;oQIAAGRycy9kb3ducmV2LnhtbFBLBQYAAAAABAAEAPkAAACOAwAAAAA=&#10;" strokeweight=".2pt">
                        <v:stroke endcap="round"/>
                      </v:line>
                      <v:shape id="Freeform 269" o:spid="_x0000_s1150" style="position:absolute;left:19580;top:52357;width:527;height:260;visibility:visible;mso-wrap-style:square;v-text-anchor:top" coordsize="84,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0zcIA&#10;AADcAAAADwAAAGRycy9kb3ducmV2LnhtbESPQWsCMRSE74L/ITyhF9GsIlJXo5SCoN6qHnp8bp6b&#10;xc3Lsnnq9t+bQqHHYWa+YVabztfqQW2sAhuYjDNQxEWwFZcGzqft6B1UFGSLdWAy8EMRNut+b4W5&#10;DU/+osdRSpUgHHM04ESaXOtYOPIYx6EhTt41tB4lybbUtsVngvtaT7Nsrj1WnBYcNvTpqLgd795A&#10;dvAybGa7yWV/Fv9dVo6cdsa8DbqPJSihTv7Df+2dNTCdL+D3TDoC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qnTNwgAAANwAAAAPAAAAAAAAAAAAAAAAAJgCAABkcnMvZG93&#10;bnJldi54bWxQSwUGAAAAAAQABAD1AAAAhwMAAAAA&#10;" adj="-11796480,,5400" path="m,l42,42,84,e" filled="f" strokeweight=".2pt">
                        <v:stroke joinstyle="round" endcap="round"/>
                        <v:formulas/>
                        <v:path arrowok="t" o:connecttype="custom" o:connectlocs="0,0;26353,26035;52705,0" o:connectangles="0,0,0" textboxrect="0,0,84,42"/>
                        <v:textbox>
                          <w:txbxContent>
                            <w:p w:rsidR="00E93787" w:rsidRDefault="00E93787" w:rsidP="00E93787"/>
                          </w:txbxContent>
                        </v:textbox>
                      </v:shape>
                      <v:shape id="Freeform 270" o:spid="_x0000_s1151" style="position:absolute;left:19579;top:49861;width:526;height:624;visibility:visible;mso-wrap-style:square;v-text-anchor:top" coordsize="84,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Ljb8A&#10;AADcAAAADwAAAGRycy9kb3ducmV2LnhtbERPS4vCMBC+C/sfwix4EU0VcaUaZVkQXG8+Dnscm7Ep&#10;NpPSjFr//eYgePz43st152t1pzZWgQ2MRxko4iLYiksDp+NmOAcVBdliHZgMPCnCevXRW2Juw4P3&#10;dD9IqVIIxxwNOJEm1zoWjjzGUWiIE3cJrUdJsC21bfGRwn2tJ1k20x4rTg0OG/pxVFwPN28g23kZ&#10;NNPt+Px7Ev9XVo6cdsb0P7vvBSihTt7il3trDUy+0vx0Jh0Bv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SUuNvwAAANwAAAAPAAAAAAAAAAAAAAAAAJgCAABkcnMvZG93bnJl&#10;di54bWxQSwUGAAAAAAQABAD1AAAAhAMAAAAA&#10;" adj="-11796480,,5400" path="m84,42l42,,,42e" filled="f" strokeweight=".2pt">
                        <v:stroke joinstyle="round" endcap="round"/>
                        <v:formulas/>
                        <v:path arrowok="t" o:connecttype="custom" o:connectlocs="52607,62434;26304,0;0,62434" o:connectangles="0,0,0" textboxrect="0,0,84,42"/>
                        <v:textbox>
                          <w:txbxContent>
                            <w:p w:rsidR="00E93787" w:rsidRDefault="00E93787" w:rsidP="00E93787"/>
                          </w:txbxContent>
                        </v:textbox>
                      </v:shape>
                      <v:line id="Straight Connector 271" o:spid="_x0000_s1152" style="position:absolute;visibility:visible;mso-wrap-style:square" from="4762,51315" to="30641,5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FQBb8AAADcAAAADwAAAGRycy9kb3ducmV2LnhtbESPzQrCMBCE74LvEFbwpqmCP1SjiCD0&#10;pPjzAEuztsVmU5rYVp/eCILHYeabYdbbzpSiodoVlhVMxhEI4tTqgjMFt+thtAThPLLG0jIpeJGD&#10;7abfW2Osbctnai4+E6GEXYwKcu+rWEqX5mTQjW1FHLy7rQ36IOtM6hrbUG5KOY2iuTRYcFjIsaJ9&#10;Tunj8jQKptdWvt6PpCM6J1S2p6pojjOlhoNutwLhqfP/8I9OdOAWE/ieCUdAb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yFQBb8AAADcAAAADwAAAAAAAAAAAAAAAACh&#10;AgAAZHJzL2Rvd25yZXYueG1sUEsFBgAAAAAEAAQA+QAAAI0DAAAAAA==&#10;" strokecolor="black [3213]" strokeweight="1.25pt">
                        <v:stroke dashstyle="dash"/>
                      </v:line>
                      <v:rect id="Rectangle 262" o:spid="_x0000_s1153" style="position:absolute;left:30585;top:3171;width:405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ldsMA&#10;AADcAAAADwAAAGRycy9kb3ducmV2LnhtbESPQYvCMBSE78L+h/AW9mZTexDpGkWFXby5VsH19mie&#10;bbF5KU1s6783guBxmJlvmPlyMLXoqHWVZQWTKAZBnFtdcaHgePgZz0A4j6yxtkwK7uRgufgYzTHV&#10;tuc9dZkvRICwS1FB6X2TSunykgy6yDbEwbvY1qAPsi2kbrEPcFPLJI6n0mDFYaHEhjYl5dfsZhQU&#10;l+tpfa7u6/3u75/7rt8mv5lV6utzWH2D8DT4d/jV3moFyTSB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tldsMAAADcAAAADwAAAAAAAAAAAAAAAACYAgAAZHJzL2Rv&#10;d25yZXYueG1sUEsFBgAAAAAEAAQA9QAAAIgDAAAAAA==&#10;" fillcolor="#0070c0" strokecolor="black [3213]">
                        <v:textbox>
                          <w:txbxContent>
                            <w:p w:rsidR="00E93787" w:rsidRDefault="00E93787" w:rsidP="00E93787"/>
                          </w:txbxContent>
                        </v:textbox>
                      </v:rect>
                      <w10:anchorlock/>
                    </v:group>
                  </w:pict>
                </mc:Fallback>
              </mc:AlternateContent>
            </w:r>
          </w:p>
        </w:tc>
      </w:tr>
      <w:tr w:rsidR="00E93787" w:rsidTr="00D33E96">
        <w:trPr>
          <w:cantSplit/>
          <w:trHeight w:val="271"/>
          <w:tblHeader/>
        </w:trPr>
        <w:tc>
          <w:tcPr>
            <w:tcW w:w="9316" w:type="dxa"/>
            <w:shd w:val="clear" w:color="auto" w:fill="000000"/>
          </w:tcPr>
          <w:p w:rsidR="00E93787" w:rsidRDefault="00E93787" w:rsidP="00D33E96">
            <w:pPr>
              <w:pStyle w:val="Figure"/>
              <w:ind w:left="720"/>
            </w:pPr>
            <w:bookmarkStart w:id="12" w:name="_Toc358045554"/>
            <w:bookmarkStart w:id="13" w:name="_Toc358403866"/>
            <w:bookmarkStart w:id="14" w:name="_Toc365982917"/>
            <w:bookmarkStart w:id="15" w:name="_Ref368397206"/>
            <w:bookmarkStart w:id="16" w:name="_Toc368427896"/>
            <w:bookmarkStart w:id="17" w:name="_Toc378273432"/>
            <w:bookmarkStart w:id="18" w:name="_Toc459295515"/>
            <w:bookmarkStart w:id="19" w:name="_Toc462135641"/>
            <w:r>
              <w:t xml:space="preserve">Figure </w:t>
            </w:r>
            <w:r>
              <w:fldChar w:fldCharType="begin"/>
            </w:r>
            <w:r>
              <w:instrText xml:space="preserve"> SEQ Figure \* ARABIC </w:instrText>
            </w:r>
            <w:r>
              <w:fldChar w:fldCharType="separate"/>
            </w:r>
            <w:r w:rsidR="00AA7E18">
              <w:rPr>
                <w:noProof/>
              </w:rPr>
              <w:t>1</w:t>
            </w:r>
            <w:r>
              <w:rPr>
                <w:noProof/>
              </w:rPr>
              <w:fldChar w:fldCharType="end"/>
            </w:r>
            <w:r>
              <w:t xml:space="preserve"> - </w:t>
            </w:r>
            <w:bookmarkEnd w:id="12"/>
            <w:r>
              <w:t>Software Architecture – Functional View</w:t>
            </w:r>
            <w:bookmarkEnd w:id="13"/>
            <w:bookmarkEnd w:id="14"/>
            <w:bookmarkEnd w:id="15"/>
            <w:bookmarkEnd w:id="16"/>
            <w:bookmarkEnd w:id="17"/>
            <w:bookmarkEnd w:id="18"/>
            <w:bookmarkEnd w:id="19"/>
          </w:p>
        </w:tc>
      </w:tr>
    </w:tbl>
    <w:p w:rsidR="00670A9B" w:rsidRDefault="00670A9B" w:rsidP="00670A9B">
      <w:r>
        <w:t>Figure 1 shows the functional breakdown of the RPU Software and the layered approach to the design. The processing is split between the MCP, MIPS and Host Processor. The MCP is responsible for all the PHY processing, while the MAC processing is split between the MIPS and the Host Processor. The MIPS is implementing the MAC firmware which encompasses the timing sensitive aspects of the MAC processing as well some additional MAC functions. The Host Processor is implementing the host driver processing primarily responsible for presenting this as a network device to the OS network stack. Additionally host driver also performs some non-time-critical tasks and also the MAC functions which require buffering of packets, For example, when acting as an AP, the host driver is responsible for storing packets for a station which is in power save mode. See the next section for the detailed split of processing between MAC firmware and the host.</w:t>
      </w:r>
    </w:p>
    <w:p w:rsidR="00670A9B" w:rsidRDefault="00670A9B" w:rsidP="00670A9B">
      <w:pPr>
        <w:pStyle w:val="Heading2"/>
      </w:pPr>
      <w:bookmarkStart w:id="20" w:name="_Toc358475438"/>
      <w:bookmarkStart w:id="21" w:name="_Toc368392862"/>
      <w:bookmarkStart w:id="22" w:name="_Ref368393794"/>
      <w:bookmarkStart w:id="23" w:name="_Toc368427876"/>
      <w:bookmarkStart w:id="24" w:name="_Toc378273409"/>
      <w:bookmarkStart w:id="25" w:name="_Toc462135623"/>
      <w:r>
        <w:lastRenderedPageBreak/>
        <w:t>MAC firmware functions</w:t>
      </w:r>
      <w:bookmarkEnd w:id="20"/>
      <w:bookmarkEnd w:id="21"/>
      <w:bookmarkEnd w:id="22"/>
      <w:bookmarkEnd w:id="23"/>
      <w:bookmarkEnd w:id="24"/>
      <w:bookmarkEnd w:id="25"/>
    </w:p>
    <w:p w:rsidR="00670A9B" w:rsidRDefault="00670A9B" w:rsidP="00670A9B">
      <w:r>
        <w:t xml:space="preserve">The MAC firmware is main component of the MAC and it runs on the </w:t>
      </w:r>
      <w:r w:rsidR="00437B62">
        <w:t>R</w:t>
      </w:r>
      <w:r>
        <w:t>P</w:t>
      </w:r>
      <w:r w:rsidR="00437B62">
        <w:t>U</w:t>
      </w:r>
      <w:r>
        <w:t>. It handles all the time critical functions of the MAC. The following MAC functions are handled in the MAC firmware:</w:t>
      </w:r>
    </w:p>
    <w:p w:rsidR="00670A9B" w:rsidRPr="00EA79A3" w:rsidRDefault="00670A9B" w:rsidP="00670A9B">
      <w:pPr>
        <w:pStyle w:val="ListParagraph"/>
        <w:numPr>
          <w:ilvl w:val="0"/>
          <w:numId w:val="20"/>
        </w:numPr>
        <w:spacing w:before="0" w:after="200"/>
        <w:contextualSpacing/>
      </w:pPr>
      <w:r w:rsidRPr="00EA79A3">
        <w:t xml:space="preserve">Scanning </w:t>
      </w:r>
    </w:p>
    <w:p w:rsidR="00670A9B" w:rsidRDefault="00670A9B" w:rsidP="00670A9B">
      <w:pPr>
        <w:pStyle w:val="ListParagraph"/>
        <w:numPr>
          <w:ilvl w:val="0"/>
          <w:numId w:val="20"/>
        </w:numPr>
        <w:spacing w:before="0" w:after="200"/>
        <w:contextualSpacing/>
      </w:pPr>
      <w:r w:rsidRPr="00EA79A3">
        <w:t>Background scan</w:t>
      </w:r>
    </w:p>
    <w:p w:rsidR="00AA0650" w:rsidRPr="00EA79A3" w:rsidRDefault="00AA0650" w:rsidP="00670A9B">
      <w:pPr>
        <w:pStyle w:val="ListParagraph"/>
        <w:numPr>
          <w:ilvl w:val="0"/>
          <w:numId w:val="20"/>
        </w:numPr>
        <w:spacing w:before="0" w:after="200"/>
        <w:contextualSpacing/>
      </w:pPr>
      <w:r>
        <w:t>Connected Scan</w:t>
      </w:r>
    </w:p>
    <w:p w:rsidR="00670A9B" w:rsidRPr="00EA79A3" w:rsidRDefault="00670A9B" w:rsidP="00670A9B">
      <w:pPr>
        <w:pStyle w:val="ListParagraph"/>
        <w:numPr>
          <w:ilvl w:val="0"/>
          <w:numId w:val="20"/>
        </w:numPr>
        <w:spacing w:before="0" w:after="200"/>
        <w:contextualSpacing/>
      </w:pPr>
      <w:r w:rsidRPr="00EA79A3">
        <w:t xml:space="preserve">Connection Tracking in station mode </w:t>
      </w:r>
    </w:p>
    <w:p w:rsidR="00670A9B" w:rsidRPr="00EA79A3" w:rsidRDefault="00670A9B" w:rsidP="00670A9B">
      <w:pPr>
        <w:pStyle w:val="ListParagraph"/>
        <w:numPr>
          <w:ilvl w:val="0"/>
          <w:numId w:val="20"/>
        </w:numPr>
        <w:spacing w:before="0" w:after="200"/>
        <w:contextualSpacing/>
      </w:pPr>
      <w:r w:rsidRPr="00EA79A3">
        <w:t>Packet encryption and decryption</w:t>
      </w:r>
    </w:p>
    <w:p w:rsidR="00670A9B" w:rsidRPr="00EA79A3" w:rsidRDefault="00670A9B" w:rsidP="00670A9B">
      <w:pPr>
        <w:pStyle w:val="ListParagraph"/>
        <w:numPr>
          <w:ilvl w:val="0"/>
          <w:numId w:val="20"/>
        </w:numPr>
        <w:spacing w:before="0" w:after="200"/>
        <w:contextualSpacing/>
      </w:pPr>
      <w:r w:rsidRPr="00EA79A3">
        <w:t>EDCA – Channel contention and QoS</w:t>
      </w:r>
    </w:p>
    <w:p w:rsidR="00670A9B" w:rsidRPr="00EA79A3" w:rsidRDefault="00670A9B" w:rsidP="00670A9B">
      <w:pPr>
        <w:pStyle w:val="ListParagraph"/>
        <w:numPr>
          <w:ilvl w:val="0"/>
          <w:numId w:val="20"/>
        </w:numPr>
        <w:spacing w:before="0" w:after="200"/>
        <w:contextualSpacing/>
      </w:pPr>
      <w:r w:rsidRPr="00EA79A3">
        <w:t>Packet transmission and re-transmisson</w:t>
      </w:r>
    </w:p>
    <w:p w:rsidR="00670A9B" w:rsidRPr="008B3BC5" w:rsidRDefault="00670A9B" w:rsidP="00670A9B">
      <w:pPr>
        <w:pStyle w:val="ListParagraph"/>
        <w:numPr>
          <w:ilvl w:val="0"/>
          <w:numId w:val="20"/>
        </w:numPr>
        <w:spacing w:before="0" w:after="200"/>
        <w:contextualSpacing/>
      </w:pPr>
      <w:r w:rsidRPr="008B3BC5">
        <w:t>Protection using RTS and CTS</w:t>
      </w:r>
      <w:r w:rsidR="001E7D88">
        <w:t>-</w:t>
      </w:r>
      <w:r w:rsidRPr="008B3BC5">
        <w:t>to</w:t>
      </w:r>
      <w:r w:rsidR="001E7D88">
        <w:t>-</w:t>
      </w:r>
      <w:r w:rsidRPr="008B3BC5">
        <w:t>Self frames</w:t>
      </w:r>
    </w:p>
    <w:p w:rsidR="00E36C57" w:rsidRDefault="00E36C57" w:rsidP="00670A9B">
      <w:pPr>
        <w:pStyle w:val="ListParagraph"/>
        <w:numPr>
          <w:ilvl w:val="0"/>
          <w:numId w:val="20"/>
        </w:numPr>
        <w:spacing w:before="0" w:after="200"/>
        <w:contextualSpacing/>
      </w:pPr>
      <w:r>
        <w:t>Address filtering</w:t>
      </w:r>
      <w:r w:rsidR="00670A9B" w:rsidRPr="00EA79A3">
        <w:t xml:space="preserve"> </w:t>
      </w:r>
    </w:p>
    <w:p w:rsidR="00670A9B" w:rsidRPr="00EA79A3" w:rsidRDefault="00E36C57" w:rsidP="00670A9B">
      <w:pPr>
        <w:pStyle w:val="ListParagraph"/>
        <w:numPr>
          <w:ilvl w:val="0"/>
          <w:numId w:val="20"/>
        </w:numPr>
        <w:spacing w:before="0" w:after="200"/>
        <w:contextualSpacing/>
      </w:pPr>
      <w:r>
        <w:t xml:space="preserve">Up to 48 </w:t>
      </w:r>
      <w:r w:rsidR="00670A9B" w:rsidRPr="00EA79A3">
        <w:t xml:space="preserve">multicast </w:t>
      </w:r>
      <w:r>
        <w:t>address</w:t>
      </w:r>
      <w:r w:rsidR="00670A9B" w:rsidRPr="00EA79A3">
        <w:t xml:space="preserve"> filtering</w:t>
      </w:r>
    </w:p>
    <w:p w:rsidR="00670A9B" w:rsidRPr="00EA79A3" w:rsidRDefault="00670A9B" w:rsidP="00670A9B">
      <w:pPr>
        <w:pStyle w:val="ListParagraph"/>
        <w:numPr>
          <w:ilvl w:val="0"/>
          <w:numId w:val="20"/>
        </w:numPr>
        <w:spacing w:before="0" w:after="200"/>
        <w:contextualSpacing/>
      </w:pPr>
      <w:r w:rsidRPr="00EA79A3">
        <w:t>A-MPDU de-aggregation</w:t>
      </w:r>
    </w:p>
    <w:p w:rsidR="00670A9B" w:rsidRPr="00EA79A3" w:rsidRDefault="00670A9B" w:rsidP="00670A9B">
      <w:pPr>
        <w:pStyle w:val="ListParagraph"/>
        <w:numPr>
          <w:ilvl w:val="0"/>
          <w:numId w:val="20"/>
        </w:numPr>
        <w:spacing w:before="0" w:after="200"/>
        <w:contextualSpacing/>
      </w:pPr>
      <w:r w:rsidRPr="00EA79A3">
        <w:t xml:space="preserve">Station mode </w:t>
      </w:r>
      <w:r w:rsidR="00437B62">
        <w:t xml:space="preserve">power save – Legacy, </w:t>
      </w:r>
      <w:r w:rsidR="00561BDA">
        <w:t>u</w:t>
      </w:r>
      <w:r w:rsidR="00437B62">
        <w:t>APSD</w:t>
      </w:r>
    </w:p>
    <w:p w:rsidR="00670A9B" w:rsidRPr="00EA79A3" w:rsidRDefault="00670A9B" w:rsidP="00670A9B">
      <w:pPr>
        <w:pStyle w:val="ListParagraph"/>
        <w:numPr>
          <w:ilvl w:val="0"/>
          <w:numId w:val="20"/>
        </w:numPr>
        <w:spacing w:before="0" w:after="200"/>
        <w:contextualSpacing/>
      </w:pPr>
      <w:r w:rsidRPr="00EA79A3">
        <w:t>Implicit Block ACK and Immediate Block ACK</w:t>
      </w:r>
    </w:p>
    <w:p w:rsidR="00670A9B" w:rsidRPr="00EA79A3" w:rsidRDefault="00670A9B" w:rsidP="00670A9B">
      <w:pPr>
        <w:pStyle w:val="ListParagraph"/>
        <w:numPr>
          <w:ilvl w:val="0"/>
          <w:numId w:val="20"/>
        </w:numPr>
        <w:spacing w:before="0" w:after="200"/>
        <w:contextualSpacing/>
      </w:pPr>
      <w:r w:rsidRPr="00EA79A3">
        <w:t>RIFS</w:t>
      </w:r>
    </w:p>
    <w:p w:rsidR="00670A9B" w:rsidRPr="00EA79A3" w:rsidRDefault="00670A9B" w:rsidP="00670A9B">
      <w:pPr>
        <w:pStyle w:val="ListParagraph"/>
        <w:numPr>
          <w:ilvl w:val="0"/>
          <w:numId w:val="20"/>
        </w:numPr>
        <w:spacing w:before="0" w:after="200"/>
        <w:contextualSpacing/>
      </w:pPr>
      <w:r w:rsidRPr="00EA79A3">
        <w:t>MIMO power save</w:t>
      </w:r>
      <w:r w:rsidR="00561BDA">
        <w:t>: SM</w:t>
      </w:r>
      <w:r w:rsidR="00381866">
        <w:t xml:space="preserve"> </w:t>
      </w:r>
      <w:r w:rsidR="00561BDA">
        <w:t>P</w:t>
      </w:r>
      <w:r w:rsidR="00381866">
        <w:t>owersave</w:t>
      </w:r>
    </w:p>
    <w:p w:rsidR="00670A9B" w:rsidRDefault="0033330C" w:rsidP="00670A9B">
      <w:pPr>
        <w:pStyle w:val="Heading2"/>
      </w:pPr>
      <w:bookmarkStart w:id="26" w:name="_Toc358475440"/>
      <w:bookmarkStart w:id="27" w:name="_Toc368392864"/>
      <w:bookmarkStart w:id="28" w:name="_Toc368427878"/>
      <w:bookmarkStart w:id="29" w:name="_Toc378273411"/>
      <w:bookmarkStart w:id="30" w:name="_Toc462135624"/>
      <w:r>
        <w:t>Linux wireless</w:t>
      </w:r>
      <w:r w:rsidR="00670A9B">
        <w:t xml:space="preserve"> Software Architecture</w:t>
      </w:r>
      <w:bookmarkEnd w:id="26"/>
      <w:bookmarkEnd w:id="27"/>
      <w:bookmarkEnd w:id="28"/>
      <w:bookmarkEnd w:id="29"/>
      <w:bookmarkEnd w:id="30"/>
    </w:p>
    <w:p w:rsidR="00670A9B" w:rsidRDefault="00670A9B" w:rsidP="00670A9B">
      <w:r>
        <w:t xml:space="preserve">The </w:t>
      </w:r>
      <w:r w:rsidR="0033330C">
        <w:t>linux wireless</w:t>
      </w:r>
      <w:r>
        <w:t xml:space="preserve"> services two categories of external applications.</w:t>
      </w:r>
    </w:p>
    <w:p w:rsidR="00670A9B" w:rsidRDefault="00670A9B" w:rsidP="00670A9B">
      <w:r>
        <w:t xml:space="preserve">The first category of applications view WLAN as any other network interface (like Ethernet) and are only concerned with transferring data (typically TCP/IP traffic) over WLAN. Examples of such applications include ftp, telnet, internet browser, skype, ping, dhcp client etc. These applications can run without any changes once WLAN is brought up and ready for use. </w:t>
      </w:r>
    </w:p>
    <w:p w:rsidR="00670A9B" w:rsidRDefault="00670A9B" w:rsidP="00670A9B"/>
    <w:p w:rsidR="00670A9B" w:rsidRDefault="00670A9B" w:rsidP="00670A9B">
      <w:r>
        <w:t>The second category of applications is involved in WLAN interface bring-up and controls the WLAN specific operation of the device. Operating mode (Adhoc or Infr</w:t>
      </w:r>
      <w:r w:rsidR="00437B62">
        <w:t xml:space="preserve">astructure), wireless channel, </w:t>
      </w:r>
      <w:r>
        <w:t>SSID of the network, security key related information are examples of some WLAN specific parameters.</w:t>
      </w:r>
    </w:p>
    <w:p w:rsidR="00670A9B" w:rsidRDefault="00670A9B" w:rsidP="00670A9B">
      <w:pPr>
        <w:pStyle w:val="Heading3"/>
      </w:pPr>
      <w:bookmarkStart w:id="31" w:name="_Toc358475441"/>
      <w:bookmarkStart w:id="32" w:name="_Toc368392865"/>
      <w:bookmarkStart w:id="33" w:name="_Toc368427879"/>
      <w:bookmarkStart w:id="34" w:name="_Toc378273412"/>
      <w:bookmarkStart w:id="35" w:name="_Toc462135625"/>
      <w:r>
        <w:t>Linux</w:t>
      </w:r>
      <w:bookmarkEnd w:id="31"/>
      <w:bookmarkEnd w:id="32"/>
      <w:bookmarkEnd w:id="33"/>
      <w:bookmarkEnd w:id="34"/>
      <w:bookmarkEnd w:id="35"/>
    </w:p>
    <w:p w:rsidR="00670A9B" w:rsidRDefault="00670A9B" w:rsidP="00670A9B">
      <w:r>
        <w:t xml:space="preserve">In a Linux OS environment, the host driver integrates with the mac80211 layer present in the Linux kernel as a SoftMAC device to leverage the functionality available in the mac80211 to achieve the functions listed in section </w:t>
      </w:r>
      <w:r w:rsidR="00437B62">
        <w:t>2</w:t>
      </w:r>
      <w:r>
        <w:t>.2</w:t>
      </w:r>
    </w:p>
    <w:p w:rsidR="00670A9B" w:rsidRDefault="00670A9B" w:rsidP="00670A9B">
      <w:r>
        <w:t>Linux provides the nl80211 API to develop the second category of applications, i.e  those which perform WLAN specific operations. This API is a generic, hardware independent API provided by Linux.</w:t>
      </w:r>
    </w:p>
    <w:p w:rsidR="00670A9B" w:rsidRDefault="00670A9B" w:rsidP="00670A9B">
      <w:r>
        <w:t>cfg80211 layer in the kernel implements this API and on the other side, it provides APIs to  the mac80211 layer.</w:t>
      </w:r>
    </w:p>
    <w:p w:rsidR="00670A9B" w:rsidRDefault="00670A9B" w:rsidP="00670A9B">
      <w:r>
        <w:t>‘wpa_supplicant’ is the most widely used second category application for performing WLAN specific operations such as scan and connect to a specific AP, establish security keys and program them into the device. It can also be used to join or create an IBSS network and for launching a SoftAP.</w:t>
      </w:r>
    </w:p>
    <w:p w:rsidR="00670A9B" w:rsidRDefault="00670A9B" w:rsidP="00670A9B">
      <w:r>
        <w:t>iw, iwconfig, iwlist and iwpriv are examples of other second category applications.</w:t>
      </w:r>
    </w:p>
    <w:p w:rsidR="00670A9B" w:rsidRDefault="00670A9B" w:rsidP="00670A9B"/>
    <w:p w:rsidR="00670A9B" w:rsidRDefault="00670A9B" w:rsidP="00670A9B">
      <w:r>
        <w:t>The following links are useful to develop a custom second category application in Linux:</w:t>
      </w:r>
    </w:p>
    <w:p w:rsidR="00670A9B" w:rsidRDefault="00670A9B" w:rsidP="00670A9B">
      <w:pPr>
        <w:numPr>
          <w:ilvl w:val="0"/>
          <w:numId w:val="21"/>
        </w:numPr>
      </w:pPr>
      <w:r>
        <w:t xml:space="preserve">wpa_supplicant source and docs: </w:t>
      </w:r>
      <w:hyperlink r:id="rId8" w:history="1">
        <w:r w:rsidRPr="00583CD5">
          <w:rPr>
            <w:rStyle w:val="Hyperlink"/>
          </w:rPr>
          <w:t>http://hostap.epitest.fi/wpa_supplicant/</w:t>
        </w:r>
      </w:hyperlink>
    </w:p>
    <w:p w:rsidR="00670A9B" w:rsidRDefault="00670A9B" w:rsidP="00670A9B">
      <w:pPr>
        <w:numPr>
          <w:ilvl w:val="0"/>
          <w:numId w:val="21"/>
        </w:numPr>
      </w:pPr>
      <w:r>
        <w:t xml:space="preserve">nl80211 information: </w:t>
      </w:r>
      <w:hyperlink r:id="rId9" w:history="1">
        <w:r w:rsidRPr="00770C78">
          <w:rPr>
            <w:rStyle w:val="Hyperlink"/>
          </w:rPr>
          <w:t>http://wireless.kernel.org/en/developers/Documentation/nl80211</w:t>
        </w:r>
      </w:hyperlink>
    </w:p>
    <w:p w:rsidR="00670A9B" w:rsidRDefault="00670A9B" w:rsidP="00670A9B">
      <w:r>
        <w:t>Note: nl80211 replaces the older “wireless extensions” API. A complete set of ioclts and events that constitute the wireless extensions can be found in the linux kernel source in the file include/linux/wireless.h</w:t>
      </w:r>
    </w:p>
    <w:p w:rsidR="00F866F9" w:rsidRDefault="00F866F9" w:rsidP="00670A9B"/>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732"/>
      </w:tblGrid>
      <w:tr w:rsidR="00670A9B" w:rsidTr="0003437C">
        <w:trPr>
          <w:cantSplit/>
          <w:trHeight w:val="7661"/>
          <w:tblHeader/>
        </w:trPr>
        <w:tc>
          <w:tcPr>
            <w:tcW w:w="8732" w:type="dxa"/>
            <w:tcBorders>
              <w:bottom w:val="single" w:sz="4" w:space="0" w:color="000000"/>
            </w:tcBorders>
          </w:tcPr>
          <w:p w:rsidR="00670A9B" w:rsidRDefault="00670A9B" w:rsidP="0003437C">
            <w:pPr>
              <w:pStyle w:val="Figure"/>
              <w:ind w:left="360"/>
            </w:pPr>
            <w:r>
              <w:rPr>
                <w:noProof/>
                <w:lang w:val="en-US"/>
              </w:rPr>
              <w:lastRenderedPageBreak/>
              <mc:AlternateContent>
                <mc:Choice Requires="wpc">
                  <w:drawing>
                    <wp:inline distT="0" distB="0" distL="0" distR="0" wp14:anchorId="58C262C5" wp14:editId="3454077E">
                      <wp:extent cx="4739005" cy="4906010"/>
                      <wp:effectExtent l="0" t="0" r="0" b="0"/>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0" name="Rectangle 150"/>
                              <wps:cNvSpPr>
                                <a:spLocks noChangeArrowheads="1"/>
                              </wps:cNvSpPr>
                              <wps:spPr bwMode="auto">
                                <a:xfrm>
                                  <a:off x="153670" y="93980"/>
                                  <a:ext cx="4431665" cy="4717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51"/>
                              <wps:cNvSpPr>
                                <a:spLocks noChangeArrowheads="1"/>
                              </wps:cNvSpPr>
                              <wps:spPr bwMode="auto">
                                <a:xfrm>
                                  <a:off x="153670" y="93980"/>
                                  <a:ext cx="4431665" cy="4717415"/>
                                </a:xfrm>
                                <a:prstGeom prst="rect">
                                  <a:avLst/>
                                </a:prstGeom>
                                <a:noFill/>
                                <a:ln w="25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152"/>
                              <wps:cNvSpPr>
                                <a:spLocks noChangeArrowheads="1"/>
                              </wps:cNvSpPr>
                              <wps:spPr bwMode="auto">
                                <a:xfrm>
                                  <a:off x="521970" y="1358900"/>
                                  <a:ext cx="3750945" cy="32391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53"/>
                              <wps:cNvSpPr>
                                <a:spLocks noChangeArrowheads="1"/>
                              </wps:cNvSpPr>
                              <wps:spPr bwMode="auto">
                                <a:xfrm>
                                  <a:off x="521970" y="1358900"/>
                                  <a:ext cx="3750945" cy="3239135"/>
                                </a:xfrm>
                                <a:prstGeom prst="rect">
                                  <a:avLst/>
                                </a:prstGeom>
                                <a:noFill/>
                                <a:ln w="25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54"/>
                              <wps:cNvSpPr>
                                <a:spLocks noChangeArrowheads="1"/>
                              </wps:cNvSpPr>
                              <wps:spPr bwMode="auto">
                                <a:xfrm>
                                  <a:off x="4036060" y="1393190"/>
                                  <a:ext cx="2000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Kernel</w:t>
                                    </w:r>
                                  </w:p>
                                </w:txbxContent>
                              </wps:txbx>
                              <wps:bodyPr rot="0" vert="horz" wrap="none" lIns="0" tIns="0" rIns="0" bIns="0" anchor="t" anchorCtr="0">
                                <a:spAutoFit/>
                              </wps:bodyPr>
                            </wps:wsp>
                            <wps:wsp>
                              <wps:cNvPr id="155" name="Rectangle 155"/>
                              <wps:cNvSpPr>
                                <a:spLocks noChangeArrowheads="1"/>
                              </wps:cNvSpPr>
                              <wps:spPr bwMode="auto">
                                <a:xfrm>
                                  <a:off x="2131060" y="442595"/>
                                  <a:ext cx="2141855" cy="53022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56"/>
                              <wps:cNvSpPr>
                                <a:spLocks noChangeArrowheads="1"/>
                              </wps:cNvSpPr>
                              <wps:spPr bwMode="auto">
                                <a:xfrm>
                                  <a:off x="2131060" y="442595"/>
                                  <a:ext cx="2141855" cy="530225"/>
                                </a:xfrm>
                                <a:prstGeom prst="rect">
                                  <a:avLst/>
                                </a:prstGeom>
                                <a:noFill/>
                                <a:ln w="25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Rectangle 157"/>
                              <wps:cNvSpPr>
                                <a:spLocks noChangeArrowheads="1"/>
                              </wps:cNvSpPr>
                              <wps:spPr bwMode="auto">
                                <a:xfrm>
                                  <a:off x="2312035" y="546735"/>
                                  <a:ext cx="681990" cy="340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58"/>
                              <wps:cNvSpPr>
                                <a:spLocks noChangeArrowheads="1"/>
                              </wps:cNvSpPr>
                              <wps:spPr bwMode="auto">
                                <a:xfrm>
                                  <a:off x="2312035" y="546735"/>
                                  <a:ext cx="681990" cy="34099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159"/>
                              <wps:cNvSpPr>
                                <a:spLocks noChangeArrowheads="1"/>
                              </wps:cNvSpPr>
                              <wps:spPr bwMode="auto">
                                <a:xfrm>
                                  <a:off x="2377440" y="660400"/>
                                  <a:ext cx="5753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WPA Supplicant</w:t>
                                    </w:r>
                                  </w:p>
                                </w:txbxContent>
                              </wps:txbx>
                              <wps:bodyPr rot="0" vert="horz" wrap="none" lIns="0" tIns="0" rIns="0" bIns="0" anchor="t" anchorCtr="0">
                                <a:spAutoFit/>
                              </wps:bodyPr>
                            </wps:wsp>
                            <wps:wsp>
                              <wps:cNvPr id="160" name="Rectangle 160"/>
                              <wps:cNvSpPr>
                                <a:spLocks noChangeArrowheads="1"/>
                              </wps:cNvSpPr>
                              <wps:spPr bwMode="auto">
                                <a:xfrm>
                                  <a:off x="3249930" y="589280"/>
                                  <a:ext cx="59563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61"/>
                              <wps:cNvSpPr>
                                <a:spLocks noChangeArrowheads="1"/>
                              </wps:cNvSpPr>
                              <wps:spPr bwMode="auto">
                                <a:xfrm>
                                  <a:off x="3249930" y="589280"/>
                                  <a:ext cx="595630" cy="29845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162"/>
                              <wps:cNvSpPr>
                                <a:spLocks noChangeArrowheads="1"/>
                              </wps:cNvSpPr>
                              <wps:spPr bwMode="auto">
                                <a:xfrm>
                                  <a:off x="3387090" y="631190"/>
                                  <a:ext cx="33591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 xml:space="preserve">Open SSL </w:t>
                                    </w:r>
                                  </w:p>
                                </w:txbxContent>
                              </wps:txbx>
                              <wps:bodyPr rot="0" vert="horz" wrap="none" lIns="0" tIns="0" rIns="0" bIns="0" anchor="t" anchorCtr="0">
                                <a:spAutoFit/>
                              </wps:bodyPr>
                            </wps:wsp>
                            <wps:wsp>
                              <wps:cNvPr id="163" name="Rectangle 163"/>
                              <wps:cNvSpPr>
                                <a:spLocks noChangeArrowheads="1"/>
                              </wps:cNvSpPr>
                              <wps:spPr bwMode="auto">
                                <a:xfrm>
                                  <a:off x="3399790" y="733425"/>
                                  <a:ext cx="3086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Libraries</w:t>
                                    </w:r>
                                  </w:p>
                                </w:txbxContent>
                              </wps:txbx>
                              <wps:bodyPr rot="0" vert="horz" wrap="none" lIns="0" tIns="0" rIns="0" bIns="0" anchor="t" anchorCtr="0">
                                <a:spAutoFit/>
                              </wps:bodyPr>
                            </wps:wsp>
                            <wps:wsp>
                              <wps:cNvPr id="164" name="Rectangle 164"/>
                              <wps:cNvSpPr>
                                <a:spLocks noChangeArrowheads="1"/>
                              </wps:cNvSpPr>
                              <wps:spPr bwMode="auto">
                                <a:xfrm>
                                  <a:off x="622300" y="461645"/>
                                  <a:ext cx="660400" cy="51054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5"/>
                              <wps:cNvSpPr>
                                <a:spLocks noChangeArrowheads="1"/>
                              </wps:cNvSpPr>
                              <wps:spPr bwMode="auto">
                                <a:xfrm>
                                  <a:off x="622300" y="461645"/>
                                  <a:ext cx="660400" cy="51054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66"/>
                              <wps:cNvSpPr>
                                <a:spLocks noChangeArrowheads="1"/>
                              </wps:cNvSpPr>
                              <wps:spPr bwMode="auto">
                                <a:xfrm>
                                  <a:off x="784225" y="609600"/>
                                  <a:ext cx="35115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 xml:space="preserve">Non  QOS </w:t>
                                    </w:r>
                                  </w:p>
                                </w:txbxContent>
                              </wps:txbx>
                              <wps:bodyPr rot="0" vert="horz" wrap="none" lIns="0" tIns="0" rIns="0" bIns="0" anchor="t" anchorCtr="0">
                                <a:spAutoFit/>
                              </wps:bodyPr>
                            </wps:wsp>
                            <wps:wsp>
                              <wps:cNvPr id="167" name="Rectangle 167"/>
                              <wps:cNvSpPr>
                                <a:spLocks noChangeArrowheads="1"/>
                              </wps:cNvSpPr>
                              <wps:spPr bwMode="auto">
                                <a:xfrm>
                                  <a:off x="739140" y="711835"/>
                                  <a:ext cx="4445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Applications</w:t>
                                    </w:r>
                                  </w:p>
                                </w:txbxContent>
                              </wps:txbx>
                              <wps:bodyPr rot="0" vert="horz" wrap="none" lIns="0" tIns="0" rIns="0" bIns="0" anchor="t" anchorCtr="0">
                                <a:spAutoFit/>
                              </wps:bodyPr>
                            </wps:wsp>
                            <wps:wsp>
                              <wps:cNvPr id="168" name="Rectangle 168"/>
                              <wps:cNvSpPr>
                                <a:spLocks noChangeArrowheads="1"/>
                              </wps:cNvSpPr>
                              <wps:spPr bwMode="auto">
                                <a:xfrm>
                                  <a:off x="1367790" y="461645"/>
                                  <a:ext cx="681990" cy="511175"/>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69"/>
                              <wps:cNvSpPr>
                                <a:spLocks noChangeArrowheads="1"/>
                              </wps:cNvSpPr>
                              <wps:spPr bwMode="auto">
                                <a:xfrm>
                                  <a:off x="1367790" y="461645"/>
                                  <a:ext cx="681990" cy="51117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70"/>
                              <wps:cNvSpPr>
                                <a:spLocks noChangeArrowheads="1"/>
                              </wps:cNvSpPr>
                              <wps:spPr bwMode="auto">
                                <a:xfrm>
                                  <a:off x="1631950" y="609600"/>
                                  <a:ext cx="1600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 xml:space="preserve">QOS </w:t>
                                    </w:r>
                                  </w:p>
                                </w:txbxContent>
                              </wps:txbx>
                              <wps:bodyPr rot="0" vert="horz" wrap="none" lIns="0" tIns="0" rIns="0" bIns="0" anchor="t" anchorCtr="0">
                                <a:spAutoFit/>
                              </wps:bodyPr>
                            </wps:wsp>
                            <wps:wsp>
                              <wps:cNvPr id="171" name="Rectangle 171"/>
                              <wps:cNvSpPr>
                                <a:spLocks noChangeArrowheads="1"/>
                              </wps:cNvSpPr>
                              <wps:spPr bwMode="auto">
                                <a:xfrm>
                                  <a:off x="1495425" y="711835"/>
                                  <a:ext cx="4445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Applications</w:t>
                                    </w:r>
                                  </w:p>
                                </w:txbxContent>
                              </wps:txbx>
                              <wps:bodyPr rot="0" vert="horz" wrap="none" lIns="0" tIns="0" rIns="0" bIns="0" anchor="t" anchorCtr="0">
                                <a:spAutoFit/>
                              </wps:bodyPr>
                            </wps:wsp>
                            <wps:wsp>
                              <wps:cNvPr id="172" name="Line 172"/>
                              <wps:cNvCnPr/>
                              <wps:spPr bwMode="auto">
                                <a:xfrm>
                                  <a:off x="3108960" y="754380"/>
                                  <a:ext cx="73025" cy="0"/>
                                </a:xfrm>
                                <a:prstGeom prst="line">
                                  <a:avLst/>
                                </a:prstGeom>
                                <a:noFill/>
                                <a:ln w="19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Freeform 173"/>
                              <wps:cNvSpPr>
                                <a:spLocks/>
                              </wps:cNvSpPr>
                              <wps:spPr bwMode="auto">
                                <a:xfrm>
                                  <a:off x="3036570" y="727710"/>
                                  <a:ext cx="78105" cy="52705"/>
                                </a:xfrm>
                                <a:custGeom>
                                  <a:avLst/>
                                  <a:gdLst>
                                    <a:gd name="T0" fmla="*/ 123 w 123"/>
                                    <a:gd name="T1" fmla="*/ 83 h 83"/>
                                    <a:gd name="T2" fmla="*/ 0 w 123"/>
                                    <a:gd name="T3" fmla="*/ 42 h 83"/>
                                    <a:gd name="T4" fmla="*/ 123 w 123"/>
                                    <a:gd name="T5" fmla="*/ 0 h 83"/>
                                    <a:gd name="T6" fmla="*/ 123 w 123"/>
                                    <a:gd name="T7" fmla="*/ 83 h 83"/>
                                  </a:gdLst>
                                  <a:ahLst/>
                                  <a:cxnLst>
                                    <a:cxn ang="0">
                                      <a:pos x="T0" y="T1"/>
                                    </a:cxn>
                                    <a:cxn ang="0">
                                      <a:pos x="T2" y="T3"/>
                                    </a:cxn>
                                    <a:cxn ang="0">
                                      <a:pos x="T4" y="T5"/>
                                    </a:cxn>
                                    <a:cxn ang="0">
                                      <a:pos x="T6" y="T7"/>
                                    </a:cxn>
                                  </a:cxnLst>
                                  <a:rect l="0" t="0" r="r" b="b"/>
                                  <a:pathLst>
                                    <a:path w="123" h="83">
                                      <a:moveTo>
                                        <a:pt x="123" y="83"/>
                                      </a:moveTo>
                                      <a:lnTo>
                                        <a:pt x="0" y="42"/>
                                      </a:lnTo>
                                      <a:lnTo>
                                        <a:pt x="123" y="0"/>
                                      </a:lnTo>
                                      <a:lnTo>
                                        <a:pt x="123"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74"/>
                              <wps:cNvSpPr>
                                <a:spLocks/>
                              </wps:cNvSpPr>
                              <wps:spPr bwMode="auto">
                                <a:xfrm>
                                  <a:off x="3175000" y="727710"/>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Rectangle 175"/>
                              <wps:cNvSpPr>
                                <a:spLocks noChangeArrowheads="1"/>
                              </wps:cNvSpPr>
                              <wps:spPr bwMode="auto">
                                <a:xfrm>
                                  <a:off x="2205990" y="1654175"/>
                                  <a:ext cx="1619250" cy="44259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76"/>
                              <wps:cNvSpPr>
                                <a:spLocks noChangeArrowheads="1"/>
                              </wps:cNvSpPr>
                              <wps:spPr bwMode="auto">
                                <a:xfrm>
                                  <a:off x="2205990" y="1654175"/>
                                  <a:ext cx="1619250" cy="44259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Rectangle 177"/>
                              <wps:cNvSpPr>
                                <a:spLocks noChangeArrowheads="1"/>
                              </wps:cNvSpPr>
                              <wps:spPr bwMode="auto">
                                <a:xfrm>
                                  <a:off x="2803525" y="1802130"/>
                                  <a:ext cx="13716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8"/>
                                        <w:szCs w:val="18"/>
                                      </w:rPr>
                                      <w:t>cfg</w:t>
                                    </w:r>
                                  </w:p>
                                </w:txbxContent>
                              </wps:txbx>
                              <wps:bodyPr rot="0" vert="horz" wrap="none" lIns="0" tIns="0" rIns="0" bIns="0" anchor="t" anchorCtr="0">
                                <a:spAutoFit/>
                              </wps:bodyPr>
                            </wps:wsp>
                            <wps:wsp>
                              <wps:cNvPr id="178" name="Rectangle 178"/>
                              <wps:cNvSpPr>
                                <a:spLocks noChangeArrowheads="1"/>
                              </wps:cNvSpPr>
                              <wps:spPr bwMode="auto">
                                <a:xfrm>
                                  <a:off x="2939415" y="1802130"/>
                                  <a:ext cx="29019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8"/>
                                        <w:szCs w:val="18"/>
                                      </w:rPr>
                                      <w:t>80211</w:t>
                                    </w:r>
                                  </w:p>
                                </w:txbxContent>
                              </wps:txbx>
                              <wps:bodyPr rot="0" vert="horz" wrap="none" lIns="0" tIns="0" rIns="0" bIns="0" anchor="t" anchorCtr="0">
                                <a:spAutoFit/>
                              </wps:bodyPr>
                            </wps:wsp>
                            <wps:wsp>
                              <wps:cNvPr id="179" name="Rectangle 179"/>
                              <wps:cNvSpPr>
                                <a:spLocks noChangeArrowheads="1"/>
                              </wps:cNvSpPr>
                              <wps:spPr bwMode="auto">
                                <a:xfrm>
                                  <a:off x="948055" y="1654175"/>
                                  <a:ext cx="469265" cy="3308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80"/>
                              <wps:cNvSpPr>
                                <a:spLocks noChangeArrowheads="1"/>
                              </wps:cNvSpPr>
                              <wps:spPr bwMode="auto">
                                <a:xfrm>
                                  <a:off x="948055" y="1654175"/>
                                  <a:ext cx="469265" cy="33083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Rectangle 181"/>
                              <wps:cNvSpPr>
                                <a:spLocks noChangeArrowheads="1"/>
                              </wps:cNvSpPr>
                              <wps:spPr bwMode="auto">
                                <a:xfrm>
                                  <a:off x="1098550" y="1758315"/>
                                  <a:ext cx="15811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UDP</w:t>
                                    </w:r>
                                  </w:p>
                                </w:txbxContent>
                              </wps:txbx>
                              <wps:bodyPr rot="0" vert="horz" wrap="none" lIns="0" tIns="0" rIns="0" bIns="0" anchor="t" anchorCtr="0">
                                <a:spAutoFit/>
                              </wps:bodyPr>
                            </wps:wsp>
                            <wps:wsp>
                              <wps:cNvPr id="182" name="Rectangle 182"/>
                              <wps:cNvSpPr>
                                <a:spLocks noChangeArrowheads="1"/>
                              </wps:cNvSpPr>
                              <wps:spPr bwMode="auto">
                                <a:xfrm>
                                  <a:off x="1417320" y="1654175"/>
                                  <a:ext cx="511175" cy="3308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3"/>
                              <wps:cNvSpPr>
                                <a:spLocks noChangeArrowheads="1"/>
                              </wps:cNvSpPr>
                              <wps:spPr bwMode="auto">
                                <a:xfrm>
                                  <a:off x="1417320" y="1654175"/>
                                  <a:ext cx="511175" cy="33083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84"/>
                              <wps:cNvSpPr>
                                <a:spLocks noChangeArrowheads="1"/>
                              </wps:cNvSpPr>
                              <wps:spPr bwMode="auto">
                                <a:xfrm>
                                  <a:off x="1599565" y="1758315"/>
                                  <a:ext cx="1371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TCP</w:t>
                                    </w:r>
                                  </w:p>
                                </w:txbxContent>
                              </wps:txbx>
                              <wps:bodyPr rot="0" vert="horz" wrap="none" lIns="0" tIns="0" rIns="0" bIns="0" anchor="t" anchorCtr="0">
                                <a:spAutoFit/>
                              </wps:bodyPr>
                            </wps:wsp>
                            <wps:wsp>
                              <wps:cNvPr id="185" name="Line 185"/>
                              <wps:cNvCnPr/>
                              <wps:spPr bwMode="auto">
                                <a:xfrm flipH="1" flipV="1">
                                  <a:off x="955675" y="1066165"/>
                                  <a:ext cx="7620" cy="167640"/>
                                </a:xfrm>
                                <a:prstGeom prst="line">
                                  <a:avLst/>
                                </a:prstGeom>
                                <a:noFill/>
                                <a:ln w="209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Freeform 186"/>
                              <wps:cNvSpPr>
                                <a:spLocks/>
                              </wps:cNvSpPr>
                              <wps:spPr bwMode="auto">
                                <a:xfrm>
                                  <a:off x="922655" y="972185"/>
                                  <a:ext cx="67945" cy="104140"/>
                                </a:xfrm>
                                <a:custGeom>
                                  <a:avLst/>
                                  <a:gdLst>
                                    <a:gd name="T0" fmla="*/ 0 w 107"/>
                                    <a:gd name="T1" fmla="*/ 164 h 164"/>
                                    <a:gd name="T2" fmla="*/ 46 w 107"/>
                                    <a:gd name="T3" fmla="*/ 0 h 164"/>
                                    <a:gd name="T4" fmla="*/ 107 w 107"/>
                                    <a:gd name="T5" fmla="*/ 160 h 164"/>
                                    <a:gd name="T6" fmla="*/ 0 w 107"/>
                                    <a:gd name="T7" fmla="*/ 164 h 164"/>
                                  </a:gdLst>
                                  <a:ahLst/>
                                  <a:cxnLst>
                                    <a:cxn ang="0">
                                      <a:pos x="T0" y="T1"/>
                                    </a:cxn>
                                    <a:cxn ang="0">
                                      <a:pos x="T2" y="T3"/>
                                    </a:cxn>
                                    <a:cxn ang="0">
                                      <a:pos x="T4" y="T5"/>
                                    </a:cxn>
                                    <a:cxn ang="0">
                                      <a:pos x="T6" y="T7"/>
                                    </a:cxn>
                                  </a:cxnLst>
                                  <a:rect l="0" t="0" r="r" b="b"/>
                                  <a:pathLst>
                                    <a:path w="107" h="164">
                                      <a:moveTo>
                                        <a:pt x="0" y="164"/>
                                      </a:moveTo>
                                      <a:lnTo>
                                        <a:pt x="46" y="0"/>
                                      </a:lnTo>
                                      <a:lnTo>
                                        <a:pt x="107" y="160"/>
                                      </a:lnTo>
                                      <a:lnTo>
                                        <a:pt x="0" y="1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Line 187"/>
                              <wps:cNvCnPr/>
                              <wps:spPr bwMode="auto">
                                <a:xfrm flipH="1">
                                  <a:off x="963295" y="1233805"/>
                                  <a:ext cx="553085" cy="0"/>
                                </a:xfrm>
                                <a:prstGeom prst="line">
                                  <a:avLst/>
                                </a:prstGeom>
                                <a:noFill/>
                                <a:ln w="209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Rectangle 188"/>
                              <wps:cNvSpPr>
                                <a:spLocks noChangeArrowheads="1"/>
                              </wps:cNvSpPr>
                              <wps:spPr bwMode="auto">
                                <a:xfrm>
                                  <a:off x="607060" y="1654175"/>
                                  <a:ext cx="170815" cy="1961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89"/>
                              <wps:cNvSpPr>
                                <a:spLocks noChangeArrowheads="1"/>
                              </wps:cNvSpPr>
                              <wps:spPr bwMode="auto">
                                <a:xfrm>
                                  <a:off x="607060" y="1654175"/>
                                  <a:ext cx="170815" cy="196151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Rectangle 190"/>
                              <wps:cNvSpPr>
                                <a:spLocks noChangeArrowheads="1"/>
                              </wps:cNvSpPr>
                              <wps:spPr bwMode="auto">
                                <a:xfrm>
                                  <a:off x="692150" y="1654175"/>
                                  <a:ext cx="170815" cy="1961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91"/>
                              <wps:cNvSpPr>
                                <a:spLocks noChangeArrowheads="1"/>
                              </wps:cNvSpPr>
                              <wps:spPr bwMode="auto">
                                <a:xfrm>
                                  <a:off x="692150" y="1654175"/>
                                  <a:ext cx="170815" cy="196151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92"/>
                              <wps:cNvSpPr>
                                <a:spLocks noChangeArrowheads="1"/>
                              </wps:cNvSpPr>
                              <wps:spPr bwMode="auto">
                                <a:xfrm>
                                  <a:off x="755650" y="1833880"/>
                                  <a:ext cx="4127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S</w:t>
                                    </w:r>
                                  </w:p>
                                </w:txbxContent>
                              </wps:txbx>
                              <wps:bodyPr rot="0" vert="horz" wrap="none" lIns="0" tIns="0" rIns="0" bIns="0" anchor="t" anchorCtr="0">
                                <a:spAutoFit/>
                              </wps:bodyPr>
                            </wps:wsp>
                            <wps:wsp>
                              <wps:cNvPr id="193" name="Rectangle 193"/>
                              <wps:cNvSpPr>
                                <a:spLocks noChangeArrowheads="1"/>
                              </wps:cNvSpPr>
                              <wps:spPr bwMode="auto">
                                <a:xfrm>
                                  <a:off x="753110" y="1947545"/>
                                  <a:ext cx="469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o</w:t>
                                    </w:r>
                                  </w:p>
                                </w:txbxContent>
                              </wps:txbx>
                              <wps:bodyPr rot="0" vert="horz" wrap="none" lIns="0" tIns="0" rIns="0" bIns="0" anchor="t" anchorCtr="0">
                                <a:spAutoFit/>
                              </wps:bodyPr>
                            </wps:wsp>
                            <wps:wsp>
                              <wps:cNvPr id="194" name="Rectangle 194"/>
                              <wps:cNvSpPr>
                                <a:spLocks noChangeArrowheads="1"/>
                              </wps:cNvSpPr>
                              <wps:spPr bwMode="auto">
                                <a:xfrm>
                                  <a:off x="757555" y="2061845"/>
                                  <a:ext cx="381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c</w:t>
                                    </w:r>
                                  </w:p>
                                </w:txbxContent>
                              </wps:txbx>
                              <wps:bodyPr rot="0" vert="horz" wrap="none" lIns="0" tIns="0" rIns="0" bIns="0" anchor="t" anchorCtr="0">
                                <a:spAutoFit/>
                              </wps:bodyPr>
                            </wps:wsp>
                            <wps:wsp>
                              <wps:cNvPr id="195" name="Rectangle 195"/>
                              <wps:cNvSpPr>
                                <a:spLocks noChangeArrowheads="1"/>
                              </wps:cNvSpPr>
                              <wps:spPr bwMode="auto">
                                <a:xfrm>
                                  <a:off x="755650" y="2175510"/>
                                  <a:ext cx="4064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k</w:t>
                                    </w:r>
                                  </w:p>
                                </w:txbxContent>
                              </wps:txbx>
                              <wps:bodyPr rot="0" vert="horz" wrap="none" lIns="0" tIns="0" rIns="0" bIns="0" anchor="t" anchorCtr="0">
                                <a:spAutoFit/>
                              </wps:bodyPr>
                            </wps:wsp>
                            <wps:wsp>
                              <wps:cNvPr id="196" name="Rectangle 196"/>
                              <wps:cNvSpPr>
                                <a:spLocks noChangeArrowheads="1"/>
                              </wps:cNvSpPr>
                              <wps:spPr bwMode="auto">
                                <a:xfrm>
                                  <a:off x="753745" y="2289175"/>
                                  <a:ext cx="4445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e</w:t>
                                    </w:r>
                                  </w:p>
                                </w:txbxContent>
                              </wps:txbx>
                              <wps:bodyPr rot="0" vert="horz" wrap="none" lIns="0" tIns="0" rIns="0" bIns="0" anchor="t" anchorCtr="0">
                                <a:spAutoFit/>
                              </wps:bodyPr>
                            </wps:wsp>
                            <wps:wsp>
                              <wps:cNvPr id="197" name="Rectangle 197"/>
                              <wps:cNvSpPr>
                                <a:spLocks noChangeArrowheads="1"/>
                              </wps:cNvSpPr>
                              <wps:spPr bwMode="auto">
                                <a:xfrm>
                                  <a:off x="761365" y="2402840"/>
                                  <a:ext cx="2984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t</w:t>
                                    </w:r>
                                  </w:p>
                                </w:txbxContent>
                              </wps:txbx>
                              <wps:bodyPr rot="0" vert="horz" wrap="none" lIns="0" tIns="0" rIns="0" bIns="0" anchor="t" anchorCtr="0">
                                <a:spAutoFit/>
                              </wps:bodyPr>
                            </wps:wsp>
                            <wps:wsp>
                              <wps:cNvPr id="198" name="Rectangle 198"/>
                              <wps:cNvSpPr>
                                <a:spLocks noChangeArrowheads="1"/>
                              </wps:cNvSpPr>
                              <wps:spPr bwMode="auto">
                                <a:xfrm>
                                  <a:off x="751840" y="2630170"/>
                                  <a:ext cx="488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B</w:t>
                                    </w:r>
                                  </w:p>
                                </w:txbxContent>
                              </wps:txbx>
                              <wps:bodyPr rot="0" vert="horz" wrap="none" lIns="0" tIns="0" rIns="0" bIns="0" anchor="t" anchorCtr="0">
                                <a:spAutoFit/>
                              </wps:bodyPr>
                            </wps:wsp>
                            <wps:wsp>
                              <wps:cNvPr id="199" name="Rectangle 199"/>
                              <wps:cNvSpPr>
                                <a:spLocks noChangeArrowheads="1"/>
                              </wps:cNvSpPr>
                              <wps:spPr bwMode="auto">
                                <a:xfrm>
                                  <a:off x="753110" y="2743835"/>
                                  <a:ext cx="469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u</w:t>
                                    </w:r>
                                  </w:p>
                                </w:txbxContent>
                              </wps:txbx>
                              <wps:bodyPr rot="0" vert="horz" wrap="none" lIns="0" tIns="0" rIns="0" bIns="0" anchor="t" anchorCtr="0">
                                <a:spAutoFit/>
                              </wps:bodyPr>
                            </wps:wsp>
                            <wps:wsp>
                              <wps:cNvPr id="200" name="Rectangle 200"/>
                              <wps:cNvSpPr>
                                <a:spLocks noChangeArrowheads="1"/>
                              </wps:cNvSpPr>
                              <wps:spPr bwMode="auto">
                                <a:xfrm>
                                  <a:off x="763270" y="2857500"/>
                                  <a:ext cx="2730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f</w:t>
                                    </w:r>
                                  </w:p>
                                </w:txbxContent>
                              </wps:txbx>
                              <wps:bodyPr rot="0" vert="horz" wrap="none" lIns="0" tIns="0" rIns="0" bIns="0" anchor="t" anchorCtr="0">
                                <a:spAutoFit/>
                              </wps:bodyPr>
                            </wps:wsp>
                            <wps:wsp>
                              <wps:cNvPr id="201" name="Rectangle 201"/>
                              <wps:cNvSpPr>
                                <a:spLocks noChangeArrowheads="1"/>
                              </wps:cNvSpPr>
                              <wps:spPr bwMode="auto">
                                <a:xfrm>
                                  <a:off x="763270" y="2971165"/>
                                  <a:ext cx="2730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f</w:t>
                                    </w:r>
                                  </w:p>
                                </w:txbxContent>
                              </wps:txbx>
                              <wps:bodyPr rot="0" vert="horz" wrap="none" lIns="0" tIns="0" rIns="0" bIns="0" anchor="t" anchorCtr="0">
                                <a:spAutoFit/>
                              </wps:bodyPr>
                            </wps:wsp>
                            <wps:wsp>
                              <wps:cNvPr id="202" name="Rectangle 202"/>
                              <wps:cNvSpPr>
                                <a:spLocks noChangeArrowheads="1"/>
                              </wps:cNvSpPr>
                              <wps:spPr bwMode="auto">
                                <a:xfrm>
                                  <a:off x="753745" y="3084830"/>
                                  <a:ext cx="4445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e</w:t>
                                    </w:r>
                                  </w:p>
                                </w:txbxContent>
                              </wps:txbx>
                              <wps:bodyPr rot="0" vert="horz" wrap="none" lIns="0" tIns="0" rIns="0" bIns="0" anchor="t" anchorCtr="0">
                                <a:spAutoFit/>
                              </wps:bodyPr>
                            </wps:wsp>
                            <wps:wsp>
                              <wps:cNvPr id="203" name="Rectangle 203"/>
                              <wps:cNvSpPr>
                                <a:spLocks noChangeArrowheads="1"/>
                              </wps:cNvSpPr>
                              <wps:spPr bwMode="auto">
                                <a:xfrm>
                                  <a:off x="761365" y="3198495"/>
                                  <a:ext cx="3111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r</w:t>
                                    </w:r>
                                  </w:p>
                                </w:txbxContent>
                              </wps:txbx>
                              <wps:bodyPr rot="0" vert="horz" wrap="none" lIns="0" tIns="0" rIns="0" bIns="0" anchor="t" anchorCtr="0">
                                <a:spAutoFit/>
                              </wps:bodyPr>
                            </wps:wsp>
                            <wps:wsp>
                              <wps:cNvPr id="204" name="Rectangle 204"/>
                              <wps:cNvSpPr>
                                <a:spLocks noChangeArrowheads="1"/>
                              </wps:cNvSpPr>
                              <wps:spPr bwMode="auto">
                                <a:xfrm>
                                  <a:off x="759460" y="3312160"/>
                                  <a:ext cx="349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s</w:t>
                                    </w:r>
                                  </w:p>
                                </w:txbxContent>
                              </wps:txbx>
                              <wps:bodyPr rot="0" vert="horz" wrap="none" lIns="0" tIns="0" rIns="0" bIns="0" anchor="t" anchorCtr="0">
                                <a:spAutoFit/>
                              </wps:bodyPr>
                            </wps:wsp>
                            <wps:wsp>
                              <wps:cNvPr id="205" name="Rectangle 205"/>
                              <wps:cNvSpPr>
                                <a:spLocks noChangeArrowheads="1"/>
                              </wps:cNvSpPr>
                              <wps:spPr bwMode="auto">
                                <a:xfrm>
                                  <a:off x="948055" y="3198494"/>
                                  <a:ext cx="2897505" cy="398146"/>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206"/>
                              <wps:cNvSpPr>
                                <a:spLocks noChangeArrowheads="1"/>
                              </wps:cNvSpPr>
                              <wps:spPr bwMode="auto">
                                <a:xfrm>
                                  <a:off x="948055" y="3198494"/>
                                  <a:ext cx="2897505" cy="39814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207"/>
                              <wps:cNvSpPr>
                                <a:spLocks noChangeArrowheads="1"/>
                              </wps:cNvSpPr>
                              <wps:spPr bwMode="auto">
                                <a:xfrm>
                                  <a:off x="2094230" y="3272790"/>
                                  <a:ext cx="5251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8"/>
                                        <w:szCs w:val="18"/>
                                      </w:rPr>
                                      <w:t>Host Driver</w:t>
                                    </w:r>
                                  </w:p>
                                </w:txbxContent>
                              </wps:txbx>
                              <wps:bodyPr rot="0" vert="horz" wrap="none" lIns="0" tIns="0" rIns="0" bIns="0" anchor="t" anchorCtr="0">
                                <a:spAutoFit/>
                              </wps:bodyPr>
                            </wps:wsp>
                            <wps:wsp>
                              <wps:cNvPr id="208" name="Rectangle 208"/>
                              <wps:cNvSpPr>
                                <a:spLocks noChangeArrowheads="1"/>
                              </wps:cNvSpPr>
                              <wps:spPr bwMode="auto">
                                <a:xfrm>
                                  <a:off x="948055" y="3955415"/>
                                  <a:ext cx="2898775" cy="25527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209"/>
                              <wps:cNvSpPr>
                                <a:spLocks noChangeArrowheads="1"/>
                              </wps:cNvSpPr>
                              <wps:spPr bwMode="auto">
                                <a:xfrm>
                                  <a:off x="948055" y="3955415"/>
                                  <a:ext cx="2898775" cy="255270"/>
                                </a:xfrm>
                                <a:prstGeom prst="rect">
                                  <a:avLst/>
                                </a:prstGeom>
                                <a:noFill/>
                                <a:ln w="25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210"/>
                              <wps:cNvSpPr>
                                <a:spLocks noChangeArrowheads="1"/>
                              </wps:cNvSpPr>
                              <wps:spPr bwMode="auto">
                                <a:xfrm>
                                  <a:off x="2051050" y="4008755"/>
                                  <a:ext cx="63690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8"/>
                                        <w:szCs w:val="18"/>
                                      </w:rPr>
                                      <w:t>RPU interface</w:t>
                                    </w:r>
                                  </w:p>
                                </w:txbxContent>
                              </wps:txbx>
                              <wps:bodyPr rot="0" vert="horz" wrap="none" lIns="0" tIns="0" rIns="0" bIns="0" anchor="t" anchorCtr="0">
                                <a:spAutoFit/>
                              </wps:bodyPr>
                            </wps:wsp>
                            <wps:wsp>
                              <wps:cNvPr id="211" name="Line 211"/>
                              <wps:cNvCnPr/>
                              <wps:spPr bwMode="auto">
                                <a:xfrm flipV="1">
                                  <a:off x="3016250" y="1066800"/>
                                  <a:ext cx="0" cy="493395"/>
                                </a:xfrm>
                                <a:prstGeom prst="line">
                                  <a:avLst/>
                                </a:prstGeom>
                                <a:noFill/>
                                <a:ln w="209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Freeform 212"/>
                              <wps:cNvSpPr>
                                <a:spLocks/>
                              </wps:cNvSpPr>
                              <wps:spPr bwMode="auto">
                                <a:xfrm>
                                  <a:off x="2981960" y="1551940"/>
                                  <a:ext cx="67945" cy="102235"/>
                                </a:xfrm>
                                <a:custGeom>
                                  <a:avLst/>
                                  <a:gdLst>
                                    <a:gd name="T0" fmla="*/ 107 w 107"/>
                                    <a:gd name="T1" fmla="*/ 0 h 161"/>
                                    <a:gd name="T2" fmla="*/ 54 w 107"/>
                                    <a:gd name="T3" fmla="*/ 161 h 161"/>
                                    <a:gd name="T4" fmla="*/ 0 w 107"/>
                                    <a:gd name="T5" fmla="*/ 0 h 161"/>
                                    <a:gd name="T6" fmla="*/ 107 w 107"/>
                                    <a:gd name="T7" fmla="*/ 0 h 161"/>
                                  </a:gdLst>
                                  <a:ahLst/>
                                  <a:cxnLst>
                                    <a:cxn ang="0">
                                      <a:pos x="T0" y="T1"/>
                                    </a:cxn>
                                    <a:cxn ang="0">
                                      <a:pos x="T2" y="T3"/>
                                    </a:cxn>
                                    <a:cxn ang="0">
                                      <a:pos x="T4" y="T5"/>
                                    </a:cxn>
                                    <a:cxn ang="0">
                                      <a:pos x="T6" y="T7"/>
                                    </a:cxn>
                                  </a:cxnLst>
                                  <a:rect l="0" t="0" r="r" b="b"/>
                                  <a:pathLst>
                                    <a:path w="107" h="161">
                                      <a:moveTo>
                                        <a:pt x="107" y="0"/>
                                      </a:moveTo>
                                      <a:lnTo>
                                        <a:pt x="54" y="161"/>
                                      </a:lnTo>
                                      <a:lnTo>
                                        <a:pt x="0" y="0"/>
                                      </a:lnTo>
                                      <a:lnTo>
                                        <a:pt x="1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213"/>
                              <wps:cNvSpPr>
                                <a:spLocks/>
                              </wps:cNvSpPr>
                              <wps:spPr bwMode="auto">
                                <a:xfrm>
                                  <a:off x="2981960" y="972820"/>
                                  <a:ext cx="67945" cy="102870"/>
                                </a:xfrm>
                                <a:custGeom>
                                  <a:avLst/>
                                  <a:gdLst>
                                    <a:gd name="T0" fmla="*/ 0 w 107"/>
                                    <a:gd name="T1" fmla="*/ 162 h 162"/>
                                    <a:gd name="T2" fmla="*/ 54 w 107"/>
                                    <a:gd name="T3" fmla="*/ 0 h 162"/>
                                    <a:gd name="T4" fmla="*/ 107 w 107"/>
                                    <a:gd name="T5" fmla="*/ 162 h 162"/>
                                    <a:gd name="T6" fmla="*/ 0 w 107"/>
                                    <a:gd name="T7" fmla="*/ 162 h 162"/>
                                  </a:gdLst>
                                  <a:ahLst/>
                                  <a:cxnLst>
                                    <a:cxn ang="0">
                                      <a:pos x="T0" y="T1"/>
                                    </a:cxn>
                                    <a:cxn ang="0">
                                      <a:pos x="T2" y="T3"/>
                                    </a:cxn>
                                    <a:cxn ang="0">
                                      <a:pos x="T4" y="T5"/>
                                    </a:cxn>
                                    <a:cxn ang="0">
                                      <a:pos x="T6" y="T7"/>
                                    </a:cxn>
                                  </a:cxnLst>
                                  <a:rect l="0" t="0" r="r" b="b"/>
                                  <a:pathLst>
                                    <a:path w="107" h="162">
                                      <a:moveTo>
                                        <a:pt x="0" y="162"/>
                                      </a:moveTo>
                                      <a:lnTo>
                                        <a:pt x="54" y="0"/>
                                      </a:lnTo>
                                      <a:lnTo>
                                        <a:pt x="107" y="162"/>
                                      </a:lnTo>
                                      <a:lnTo>
                                        <a:pt x="0" y="1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Line 214"/>
                              <wps:cNvCnPr/>
                              <wps:spPr bwMode="auto">
                                <a:xfrm flipH="1" flipV="1">
                                  <a:off x="3014980" y="2165985"/>
                                  <a:ext cx="1270" cy="406779"/>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Freeform 215"/>
                              <wps:cNvSpPr>
                                <a:spLocks/>
                              </wps:cNvSpPr>
                              <wps:spPr bwMode="auto">
                                <a:xfrm>
                                  <a:off x="2994356" y="2497834"/>
                                  <a:ext cx="50165" cy="74930"/>
                                </a:xfrm>
                                <a:custGeom>
                                  <a:avLst/>
                                  <a:gdLst>
                                    <a:gd name="T0" fmla="*/ 79 w 79"/>
                                    <a:gd name="T1" fmla="*/ 0 h 118"/>
                                    <a:gd name="T2" fmla="*/ 39 w 79"/>
                                    <a:gd name="T3" fmla="*/ 118 h 118"/>
                                    <a:gd name="T4" fmla="*/ 0 w 79"/>
                                    <a:gd name="T5" fmla="*/ 0 h 118"/>
                                    <a:gd name="T6" fmla="*/ 79 w 79"/>
                                    <a:gd name="T7" fmla="*/ 0 h 118"/>
                                  </a:gdLst>
                                  <a:ahLst/>
                                  <a:cxnLst>
                                    <a:cxn ang="0">
                                      <a:pos x="T0" y="T1"/>
                                    </a:cxn>
                                    <a:cxn ang="0">
                                      <a:pos x="T2" y="T3"/>
                                    </a:cxn>
                                    <a:cxn ang="0">
                                      <a:pos x="T4" y="T5"/>
                                    </a:cxn>
                                    <a:cxn ang="0">
                                      <a:pos x="T6" y="T7"/>
                                    </a:cxn>
                                  </a:cxnLst>
                                  <a:rect l="0" t="0" r="r" b="b"/>
                                  <a:pathLst>
                                    <a:path w="79" h="118">
                                      <a:moveTo>
                                        <a:pt x="79" y="0"/>
                                      </a:moveTo>
                                      <a:lnTo>
                                        <a:pt x="39" y="118"/>
                                      </a:lnTo>
                                      <a:lnTo>
                                        <a:pt x="0" y="0"/>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6"/>
                              <wps:cNvSpPr>
                                <a:spLocks/>
                              </wps:cNvSpPr>
                              <wps:spPr bwMode="auto">
                                <a:xfrm>
                                  <a:off x="2990215" y="2096770"/>
                                  <a:ext cx="50165" cy="74930"/>
                                </a:xfrm>
                                <a:custGeom>
                                  <a:avLst/>
                                  <a:gdLst>
                                    <a:gd name="T0" fmla="*/ 0 w 79"/>
                                    <a:gd name="T1" fmla="*/ 118 h 118"/>
                                    <a:gd name="T2" fmla="*/ 41 w 79"/>
                                    <a:gd name="T3" fmla="*/ 0 h 118"/>
                                    <a:gd name="T4" fmla="*/ 79 w 79"/>
                                    <a:gd name="T5" fmla="*/ 118 h 118"/>
                                    <a:gd name="T6" fmla="*/ 0 w 79"/>
                                    <a:gd name="T7" fmla="*/ 118 h 118"/>
                                  </a:gdLst>
                                  <a:ahLst/>
                                  <a:cxnLst>
                                    <a:cxn ang="0">
                                      <a:pos x="T0" y="T1"/>
                                    </a:cxn>
                                    <a:cxn ang="0">
                                      <a:pos x="T2" y="T3"/>
                                    </a:cxn>
                                    <a:cxn ang="0">
                                      <a:pos x="T4" y="T5"/>
                                    </a:cxn>
                                    <a:cxn ang="0">
                                      <a:pos x="T6" y="T7"/>
                                    </a:cxn>
                                  </a:cxnLst>
                                  <a:rect l="0" t="0" r="r" b="b"/>
                                  <a:pathLst>
                                    <a:path w="79" h="118">
                                      <a:moveTo>
                                        <a:pt x="0" y="118"/>
                                      </a:moveTo>
                                      <a:lnTo>
                                        <a:pt x="41" y="0"/>
                                      </a:lnTo>
                                      <a:lnTo>
                                        <a:pt x="79" y="118"/>
                                      </a:lnTo>
                                      <a:lnTo>
                                        <a:pt x="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Line 217"/>
                              <wps:cNvCnPr/>
                              <wps:spPr bwMode="auto">
                                <a:xfrm flipV="1">
                                  <a:off x="2354580" y="3616325"/>
                                  <a:ext cx="0" cy="23622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Freeform 218"/>
                              <wps:cNvSpPr>
                                <a:spLocks/>
                              </wps:cNvSpPr>
                              <wps:spPr bwMode="auto">
                                <a:xfrm>
                                  <a:off x="2330450" y="3845560"/>
                                  <a:ext cx="48895" cy="74930"/>
                                </a:xfrm>
                                <a:custGeom>
                                  <a:avLst/>
                                  <a:gdLst>
                                    <a:gd name="T0" fmla="*/ 77 w 77"/>
                                    <a:gd name="T1" fmla="*/ 0 h 118"/>
                                    <a:gd name="T2" fmla="*/ 38 w 77"/>
                                    <a:gd name="T3" fmla="*/ 118 h 118"/>
                                    <a:gd name="T4" fmla="*/ 0 w 77"/>
                                    <a:gd name="T5" fmla="*/ 0 h 118"/>
                                    <a:gd name="T6" fmla="*/ 77 w 77"/>
                                    <a:gd name="T7" fmla="*/ 0 h 118"/>
                                  </a:gdLst>
                                  <a:ahLst/>
                                  <a:cxnLst>
                                    <a:cxn ang="0">
                                      <a:pos x="T0" y="T1"/>
                                    </a:cxn>
                                    <a:cxn ang="0">
                                      <a:pos x="T2" y="T3"/>
                                    </a:cxn>
                                    <a:cxn ang="0">
                                      <a:pos x="T4" y="T5"/>
                                    </a:cxn>
                                    <a:cxn ang="0">
                                      <a:pos x="T6" y="T7"/>
                                    </a:cxn>
                                  </a:cxnLst>
                                  <a:rect l="0" t="0" r="r" b="b"/>
                                  <a:pathLst>
                                    <a:path w="77" h="118">
                                      <a:moveTo>
                                        <a:pt x="77" y="0"/>
                                      </a:moveTo>
                                      <a:lnTo>
                                        <a:pt x="38" y="118"/>
                                      </a:lnTo>
                                      <a:lnTo>
                                        <a:pt x="0" y="0"/>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219"/>
                              <wps:cNvSpPr>
                                <a:spLocks/>
                              </wps:cNvSpPr>
                              <wps:spPr bwMode="auto">
                                <a:xfrm>
                                  <a:off x="2329180" y="3547110"/>
                                  <a:ext cx="50165" cy="76200"/>
                                </a:xfrm>
                                <a:custGeom>
                                  <a:avLst/>
                                  <a:gdLst>
                                    <a:gd name="T0" fmla="*/ 0 w 79"/>
                                    <a:gd name="T1" fmla="*/ 120 h 120"/>
                                    <a:gd name="T2" fmla="*/ 40 w 79"/>
                                    <a:gd name="T3" fmla="*/ 0 h 120"/>
                                    <a:gd name="T4" fmla="*/ 79 w 79"/>
                                    <a:gd name="T5" fmla="*/ 120 h 120"/>
                                    <a:gd name="T6" fmla="*/ 0 w 79"/>
                                    <a:gd name="T7" fmla="*/ 120 h 120"/>
                                  </a:gdLst>
                                  <a:ahLst/>
                                  <a:cxnLst>
                                    <a:cxn ang="0">
                                      <a:pos x="T0" y="T1"/>
                                    </a:cxn>
                                    <a:cxn ang="0">
                                      <a:pos x="T2" y="T3"/>
                                    </a:cxn>
                                    <a:cxn ang="0">
                                      <a:pos x="T4" y="T5"/>
                                    </a:cxn>
                                    <a:cxn ang="0">
                                      <a:pos x="T6" y="T7"/>
                                    </a:cxn>
                                  </a:cxnLst>
                                  <a:rect l="0" t="0" r="r" b="b"/>
                                  <a:pathLst>
                                    <a:path w="79" h="120">
                                      <a:moveTo>
                                        <a:pt x="0" y="120"/>
                                      </a:moveTo>
                                      <a:lnTo>
                                        <a:pt x="40" y="0"/>
                                      </a:lnTo>
                                      <a:lnTo>
                                        <a:pt x="79" y="12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220"/>
                              <wps:cNvSpPr>
                                <a:spLocks noChangeArrowheads="1"/>
                              </wps:cNvSpPr>
                              <wps:spPr bwMode="auto">
                                <a:xfrm>
                                  <a:off x="1971040" y="4374515"/>
                                  <a:ext cx="377825" cy="1384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21"/>
                              <wps:cNvSpPr>
                                <a:spLocks noChangeArrowheads="1"/>
                              </wps:cNvSpPr>
                              <wps:spPr bwMode="auto">
                                <a:xfrm>
                                  <a:off x="2042160" y="4394835"/>
                                  <a:ext cx="25336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To MIPS</w:t>
                                    </w:r>
                                  </w:p>
                                </w:txbxContent>
                              </wps:txbx>
                              <wps:bodyPr rot="0" vert="horz" wrap="none" lIns="0" tIns="0" rIns="0" bIns="0" anchor="t" anchorCtr="0">
                                <a:spAutoFit/>
                              </wps:bodyPr>
                            </wps:wsp>
                            <wps:wsp>
                              <wps:cNvPr id="222" name="Rectangle 222"/>
                              <wps:cNvSpPr>
                                <a:spLocks noChangeArrowheads="1"/>
                              </wps:cNvSpPr>
                              <wps:spPr bwMode="auto">
                                <a:xfrm>
                                  <a:off x="3038475" y="2360295"/>
                                  <a:ext cx="594995" cy="13906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223"/>
                              <wps:cNvSpPr>
                                <a:spLocks noChangeArrowheads="1"/>
                              </wps:cNvSpPr>
                              <wps:spPr bwMode="auto">
                                <a:xfrm>
                                  <a:off x="3121025" y="2380615"/>
                                  <a:ext cx="914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cfg</w:t>
                                    </w:r>
                                  </w:p>
                                </w:txbxContent>
                              </wps:txbx>
                              <wps:bodyPr rot="0" vert="horz" wrap="none" lIns="0" tIns="0" rIns="0" bIns="0" anchor="t" anchorCtr="0">
                                <a:spAutoFit/>
                              </wps:bodyPr>
                            </wps:wsp>
                            <wps:wsp>
                              <wps:cNvPr id="224" name="Rectangle 224"/>
                              <wps:cNvSpPr>
                                <a:spLocks noChangeArrowheads="1"/>
                              </wps:cNvSpPr>
                              <wps:spPr bwMode="auto">
                                <a:xfrm>
                                  <a:off x="3211830" y="2380615"/>
                                  <a:ext cx="1936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80211</w:t>
                                    </w:r>
                                  </w:p>
                                </w:txbxContent>
                              </wps:txbx>
                              <wps:bodyPr rot="0" vert="horz" wrap="none" lIns="0" tIns="0" rIns="0" bIns="0" anchor="t" anchorCtr="0">
                                <a:spAutoFit/>
                              </wps:bodyPr>
                            </wps:wsp>
                            <wps:wsp>
                              <wps:cNvPr id="225" name="Rectangle 225"/>
                              <wps:cNvSpPr>
                                <a:spLocks noChangeArrowheads="1"/>
                              </wps:cNvSpPr>
                              <wps:spPr bwMode="auto">
                                <a:xfrm>
                                  <a:off x="3403600" y="2380615"/>
                                  <a:ext cx="381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_</w:t>
                                    </w:r>
                                  </w:p>
                                </w:txbxContent>
                              </wps:txbx>
                              <wps:bodyPr rot="0" vert="horz" wrap="none" lIns="0" tIns="0" rIns="0" bIns="0" anchor="t" anchorCtr="0">
                                <a:spAutoFit/>
                              </wps:bodyPr>
                            </wps:wsp>
                            <wps:wsp>
                              <wps:cNvPr id="226" name="Rectangle 226"/>
                              <wps:cNvSpPr>
                                <a:spLocks noChangeArrowheads="1"/>
                              </wps:cNvSpPr>
                              <wps:spPr bwMode="auto">
                                <a:xfrm>
                                  <a:off x="3441065" y="2380615"/>
                                  <a:ext cx="1104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ops</w:t>
                                    </w:r>
                                  </w:p>
                                </w:txbxContent>
                              </wps:txbx>
                              <wps:bodyPr rot="0" vert="horz" wrap="none" lIns="0" tIns="0" rIns="0" bIns="0" anchor="t" anchorCtr="0">
                                <a:spAutoFit/>
                              </wps:bodyPr>
                            </wps:wsp>
                            <wps:wsp>
                              <wps:cNvPr id="227" name="Rectangle 227"/>
                              <wps:cNvSpPr>
                                <a:spLocks noChangeArrowheads="1"/>
                              </wps:cNvSpPr>
                              <wps:spPr bwMode="auto">
                                <a:xfrm>
                                  <a:off x="2360295" y="1438910"/>
                                  <a:ext cx="612775" cy="17589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28"/>
                              <wps:cNvSpPr>
                                <a:spLocks noChangeArrowheads="1"/>
                              </wps:cNvSpPr>
                              <wps:spPr bwMode="auto">
                                <a:xfrm>
                                  <a:off x="2428875" y="1431925"/>
                                  <a:ext cx="1822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WEXT</w:t>
                                    </w:r>
                                  </w:p>
                                </w:txbxContent>
                              </wps:txbx>
                              <wps:bodyPr rot="0" vert="horz" wrap="none" lIns="0" tIns="0" rIns="0" bIns="0" anchor="t" anchorCtr="0">
                                <a:spAutoFit/>
                              </wps:bodyPr>
                            </wps:wsp>
                            <wps:wsp>
                              <wps:cNvPr id="229" name="Rectangle 229"/>
                              <wps:cNvSpPr>
                                <a:spLocks noChangeArrowheads="1"/>
                              </wps:cNvSpPr>
                              <wps:spPr bwMode="auto">
                                <a:xfrm>
                                  <a:off x="2608580" y="1431925"/>
                                  <a:ext cx="298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 xml:space="preserve">/ </w:t>
                                    </w:r>
                                  </w:p>
                                </w:txbxContent>
                              </wps:txbx>
                              <wps:bodyPr rot="0" vert="horz" wrap="none" lIns="0" tIns="0" rIns="0" bIns="0" anchor="t" anchorCtr="0">
                                <a:spAutoFit/>
                              </wps:bodyPr>
                            </wps:wsp>
                            <wps:wsp>
                              <wps:cNvPr id="230" name="Rectangle 230"/>
                              <wps:cNvSpPr>
                                <a:spLocks noChangeArrowheads="1"/>
                              </wps:cNvSpPr>
                              <wps:spPr bwMode="auto">
                                <a:xfrm>
                                  <a:off x="2654935" y="1431925"/>
                                  <a:ext cx="577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nl</w:t>
                                    </w:r>
                                  </w:p>
                                </w:txbxContent>
                              </wps:txbx>
                              <wps:bodyPr rot="0" vert="horz" wrap="none" lIns="0" tIns="0" rIns="0" bIns="0" anchor="t" anchorCtr="0">
                                <a:spAutoFit/>
                              </wps:bodyPr>
                            </wps:wsp>
                            <wps:wsp>
                              <wps:cNvPr id="231" name="Rectangle 231"/>
                              <wps:cNvSpPr>
                                <a:spLocks noChangeArrowheads="1"/>
                              </wps:cNvSpPr>
                              <wps:spPr bwMode="auto">
                                <a:xfrm>
                                  <a:off x="2712720" y="1431925"/>
                                  <a:ext cx="1936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80211</w:t>
                                    </w:r>
                                  </w:p>
                                </w:txbxContent>
                              </wps:txbx>
                              <wps:bodyPr rot="0" vert="horz" wrap="none" lIns="0" tIns="0" rIns="0" bIns="0" anchor="t" anchorCtr="0">
                                <a:spAutoFit/>
                              </wps:bodyPr>
                            </wps:wsp>
                            <wps:wsp>
                              <wps:cNvPr id="232" name="Rectangle 232"/>
                              <wps:cNvSpPr>
                                <a:spLocks noChangeArrowheads="1"/>
                              </wps:cNvSpPr>
                              <wps:spPr bwMode="auto">
                                <a:xfrm>
                                  <a:off x="2527935" y="1522730"/>
                                  <a:ext cx="279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Interface</w:t>
                                    </w:r>
                                  </w:p>
                                </w:txbxContent>
                              </wps:txbx>
                              <wps:bodyPr rot="0" vert="horz" wrap="none" lIns="0" tIns="0" rIns="0" bIns="0" anchor="t" anchorCtr="0">
                                <a:spAutoFit/>
                              </wps:bodyPr>
                            </wps:wsp>
                            <wps:wsp>
                              <wps:cNvPr id="233" name="Rectangle 233"/>
                              <wps:cNvSpPr>
                                <a:spLocks noChangeArrowheads="1"/>
                              </wps:cNvSpPr>
                              <wps:spPr bwMode="auto">
                                <a:xfrm>
                                  <a:off x="490855" y="1014730"/>
                                  <a:ext cx="447040" cy="139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34"/>
                              <wps:cNvSpPr>
                                <a:spLocks noChangeArrowheads="1"/>
                              </wps:cNvSpPr>
                              <wps:spPr bwMode="auto">
                                <a:xfrm>
                                  <a:off x="570230" y="990600"/>
                                  <a:ext cx="1295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Non</w:t>
                                    </w:r>
                                  </w:p>
                                </w:txbxContent>
                              </wps:txbx>
                              <wps:bodyPr rot="0" vert="horz" wrap="none" lIns="0" tIns="0" rIns="0" bIns="0" anchor="t" anchorCtr="0">
                                <a:spAutoFit/>
                              </wps:bodyPr>
                            </wps:wsp>
                            <wps:wsp>
                              <wps:cNvPr id="235" name="Rectangle 235"/>
                              <wps:cNvSpPr>
                                <a:spLocks noChangeArrowheads="1"/>
                              </wps:cNvSpPr>
                              <wps:spPr bwMode="auto">
                                <a:xfrm>
                                  <a:off x="699135" y="990600"/>
                                  <a:ext cx="2349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w:t>
                                    </w:r>
                                  </w:p>
                                </w:txbxContent>
                              </wps:txbx>
                              <wps:bodyPr rot="0" vert="horz" wrap="none" lIns="0" tIns="0" rIns="0" bIns="0" anchor="t" anchorCtr="0">
                                <a:spAutoFit/>
                              </wps:bodyPr>
                            </wps:wsp>
                            <wps:wsp>
                              <wps:cNvPr id="236" name="Rectangle 236"/>
                              <wps:cNvSpPr>
                                <a:spLocks noChangeArrowheads="1"/>
                              </wps:cNvSpPr>
                              <wps:spPr bwMode="auto">
                                <a:xfrm>
                                  <a:off x="721995" y="990600"/>
                                  <a:ext cx="1371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QOS</w:t>
                                    </w:r>
                                  </w:p>
                                </w:txbxContent>
                              </wps:txbx>
                              <wps:bodyPr rot="0" vert="horz" wrap="none" lIns="0" tIns="0" rIns="0" bIns="0" anchor="t" anchorCtr="0">
                                <a:spAutoFit/>
                              </wps:bodyPr>
                            </wps:wsp>
                            <wps:wsp>
                              <wps:cNvPr id="237" name="Rectangle 237"/>
                              <wps:cNvSpPr>
                                <a:spLocks noChangeArrowheads="1"/>
                              </wps:cNvSpPr>
                              <wps:spPr bwMode="auto">
                                <a:xfrm>
                                  <a:off x="641985" y="1080135"/>
                                  <a:ext cx="1454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Data</w:t>
                                    </w:r>
                                  </w:p>
                                </w:txbxContent>
                              </wps:txbx>
                              <wps:bodyPr rot="0" vert="horz" wrap="none" lIns="0" tIns="0" rIns="0" bIns="0" anchor="t" anchorCtr="0">
                                <a:spAutoFit/>
                              </wps:bodyPr>
                            </wps:wsp>
                            <wps:wsp>
                              <wps:cNvPr id="238" name="Rectangle 238"/>
                              <wps:cNvSpPr>
                                <a:spLocks noChangeArrowheads="1"/>
                              </wps:cNvSpPr>
                              <wps:spPr bwMode="auto">
                                <a:xfrm>
                                  <a:off x="1544955" y="1039495"/>
                                  <a:ext cx="261620"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39"/>
                              <wps:cNvSpPr>
                                <a:spLocks noChangeArrowheads="1"/>
                              </wps:cNvSpPr>
                              <wps:spPr bwMode="auto">
                                <a:xfrm>
                                  <a:off x="1607185" y="1014095"/>
                                  <a:ext cx="1371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 xml:space="preserve">QOS </w:t>
                                    </w:r>
                                  </w:p>
                                </w:txbxContent>
                              </wps:txbx>
                              <wps:bodyPr rot="0" vert="horz" wrap="none" lIns="0" tIns="0" rIns="0" bIns="0" anchor="t" anchorCtr="0">
                                <a:spAutoFit/>
                              </wps:bodyPr>
                            </wps:wsp>
                            <wps:wsp>
                              <wps:cNvPr id="240" name="Rectangle 240"/>
                              <wps:cNvSpPr>
                                <a:spLocks noChangeArrowheads="1"/>
                              </wps:cNvSpPr>
                              <wps:spPr bwMode="auto">
                                <a:xfrm>
                                  <a:off x="1603375" y="1104900"/>
                                  <a:ext cx="1454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Data</w:t>
                                    </w:r>
                                  </w:p>
                                </w:txbxContent>
                              </wps:txbx>
                              <wps:bodyPr rot="0" vert="horz" wrap="none" lIns="0" tIns="0" rIns="0" bIns="0" anchor="t" anchorCtr="0">
                                <a:spAutoFit/>
                              </wps:bodyPr>
                            </wps:wsp>
                            <wps:wsp>
                              <wps:cNvPr id="241" name="Rectangle 241"/>
                              <wps:cNvSpPr>
                                <a:spLocks noChangeArrowheads="1"/>
                              </wps:cNvSpPr>
                              <wps:spPr bwMode="auto">
                                <a:xfrm>
                                  <a:off x="3569335" y="163195"/>
                                  <a:ext cx="72453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242"/>
                              <wps:cNvSpPr>
                                <a:spLocks noChangeArrowheads="1"/>
                              </wps:cNvSpPr>
                              <wps:spPr bwMode="auto">
                                <a:xfrm>
                                  <a:off x="3672205" y="210820"/>
                                  <a:ext cx="5403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Host Processor</w:t>
                                    </w:r>
                                  </w:p>
                                </w:txbxContent>
                              </wps:txbx>
                              <wps:bodyPr rot="0" vert="horz" wrap="none" lIns="0" tIns="0" rIns="0" bIns="0" anchor="t" anchorCtr="0">
                                <a:spAutoFit/>
                              </wps:bodyPr>
                            </wps:wsp>
                            <wps:wsp>
                              <wps:cNvPr id="243" name="Rectangle 243"/>
                              <wps:cNvSpPr>
                                <a:spLocks noChangeArrowheads="1"/>
                              </wps:cNvSpPr>
                              <wps:spPr bwMode="auto">
                                <a:xfrm>
                                  <a:off x="948055" y="1995170"/>
                                  <a:ext cx="980440" cy="34099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44"/>
                              <wps:cNvSpPr>
                                <a:spLocks noChangeArrowheads="1"/>
                              </wps:cNvSpPr>
                              <wps:spPr bwMode="auto">
                                <a:xfrm>
                                  <a:off x="948055" y="1995170"/>
                                  <a:ext cx="980440" cy="34099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Rectangle 245"/>
                              <wps:cNvSpPr>
                                <a:spLocks noChangeArrowheads="1"/>
                              </wps:cNvSpPr>
                              <wps:spPr bwMode="auto">
                                <a:xfrm>
                                  <a:off x="1402080" y="2104390"/>
                                  <a:ext cx="685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4"/>
                                        <w:szCs w:val="14"/>
                                      </w:rPr>
                                      <w:t>IP</w:t>
                                    </w:r>
                                  </w:p>
                                </w:txbxContent>
                              </wps:txbx>
                              <wps:bodyPr rot="0" vert="horz" wrap="none" lIns="0" tIns="0" rIns="0" bIns="0" anchor="t" anchorCtr="0">
                                <a:spAutoFit/>
                              </wps:bodyPr>
                            </wps:wsp>
                            <wps:wsp>
                              <wps:cNvPr id="246" name="Line 246"/>
                              <wps:cNvCnPr/>
                              <wps:spPr bwMode="auto">
                                <a:xfrm flipV="1">
                                  <a:off x="1502410" y="1022985"/>
                                  <a:ext cx="0" cy="494665"/>
                                </a:xfrm>
                                <a:prstGeom prst="line">
                                  <a:avLst/>
                                </a:prstGeom>
                                <a:noFill/>
                                <a:ln w="209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Freeform 247"/>
                              <wps:cNvSpPr>
                                <a:spLocks/>
                              </wps:cNvSpPr>
                              <wps:spPr bwMode="auto">
                                <a:xfrm>
                                  <a:off x="1468120" y="1509395"/>
                                  <a:ext cx="68580" cy="102235"/>
                                </a:xfrm>
                                <a:custGeom>
                                  <a:avLst/>
                                  <a:gdLst>
                                    <a:gd name="T0" fmla="*/ 108 w 108"/>
                                    <a:gd name="T1" fmla="*/ 0 h 161"/>
                                    <a:gd name="T2" fmla="*/ 54 w 108"/>
                                    <a:gd name="T3" fmla="*/ 161 h 161"/>
                                    <a:gd name="T4" fmla="*/ 0 w 108"/>
                                    <a:gd name="T5" fmla="*/ 0 h 161"/>
                                    <a:gd name="T6" fmla="*/ 108 w 108"/>
                                    <a:gd name="T7" fmla="*/ 0 h 161"/>
                                  </a:gdLst>
                                  <a:ahLst/>
                                  <a:cxnLst>
                                    <a:cxn ang="0">
                                      <a:pos x="T0" y="T1"/>
                                    </a:cxn>
                                    <a:cxn ang="0">
                                      <a:pos x="T2" y="T3"/>
                                    </a:cxn>
                                    <a:cxn ang="0">
                                      <a:pos x="T4" y="T5"/>
                                    </a:cxn>
                                    <a:cxn ang="0">
                                      <a:pos x="T6" y="T7"/>
                                    </a:cxn>
                                  </a:cxnLst>
                                  <a:rect l="0" t="0" r="r" b="b"/>
                                  <a:pathLst>
                                    <a:path w="108" h="161">
                                      <a:moveTo>
                                        <a:pt x="108" y="0"/>
                                      </a:moveTo>
                                      <a:lnTo>
                                        <a:pt x="54" y="161"/>
                                      </a:lnTo>
                                      <a:lnTo>
                                        <a:pt x="0" y="0"/>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48"/>
                              <wps:cNvSpPr>
                                <a:spLocks/>
                              </wps:cNvSpPr>
                              <wps:spPr bwMode="auto">
                                <a:xfrm>
                                  <a:off x="1468120" y="929640"/>
                                  <a:ext cx="68580" cy="102235"/>
                                </a:xfrm>
                                <a:custGeom>
                                  <a:avLst/>
                                  <a:gdLst>
                                    <a:gd name="T0" fmla="*/ 0 w 108"/>
                                    <a:gd name="T1" fmla="*/ 161 h 161"/>
                                    <a:gd name="T2" fmla="*/ 54 w 108"/>
                                    <a:gd name="T3" fmla="*/ 0 h 161"/>
                                    <a:gd name="T4" fmla="*/ 108 w 108"/>
                                    <a:gd name="T5" fmla="*/ 161 h 161"/>
                                    <a:gd name="T6" fmla="*/ 0 w 108"/>
                                    <a:gd name="T7" fmla="*/ 161 h 161"/>
                                  </a:gdLst>
                                  <a:ahLst/>
                                  <a:cxnLst>
                                    <a:cxn ang="0">
                                      <a:pos x="T0" y="T1"/>
                                    </a:cxn>
                                    <a:cxn ang="0">
                                      <a:pos x="T2" y="T3"/>
                                    </a:cxn>
                                    <a:cxn ang="0">
                                      <a:pos x="T4" y="T5"/>
                                    </a:cxn>
                                    <a:cxn ang="0">
                                      <a:pos x="T6" y="T7"/>
                                    </a:cxn>
                                  </a:cxnLst>
                                  <a:rect l="0" t="0" r="r" b="b"/>
                                  <a:pathLst>
                                    <a:path w="108" h="161">
                                      <a:moveTo>
                                        <a:pt x="0" y="161"/>
                                      </a:moveTo>
                                      <a:lnTo>
                                        <a:pt x="54" y="0"/>
                                      </a:lnTo>
                                      <a:lnTo>
                                        <a:pt x="108" y="161"/>
                                      </a:lnTo>
                                      <a:lnTo>
                                        <a:pt x="0" y="1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Rectangle 249"/>
                              <wps:cNvSpPr>
                                <a:spLocks noChangeArrowheads="1"/>
                              </wps:cNvSpPr>
                              <wps:spPr bwMode="auto">
                                <a:xfrm>
                                  <a:off x="1544955" y="1398270"/>
                                  <a:ext cx="511175" cy="1765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50"/>
                              <wps:cNvSpPr>
                                <a:spLocks noChangeArrowheads="1"/>
                              </wps:cNvSpPr>
                              <wps:spPr bwMode="auto">
                                <a:xfrm>
                                  <a:off x="1638935" y="1437640"/>
                                  <a:ext cx="3257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15B" w:rsidRDefault="001E715B" w:rsidP="00670A9B">
                                    <w:r>
                                      <w:rPr>
                                        <w:rFonts w:ascii="Calibri" w:hAnsi="Calibri" w:cs="Calibri"/>
                                        <w:color w:val="000000"/>
                                        <w:sz w:val="12"/>
                                        <w:szCs w:val="12"/>
                                      </w:rPr>
                                      <w:t>Socket API</w:t>
                                    </w:r>
                                  </w:p>
                                </w:txbxContent>
                              </wps:txbx>
                              <wps:bodyPr rot="0" vert="horz" wrap="none" lIns="0" tIns="0" rIns="0" bIns="0" anchor="t" anchorCtr="0">
                                <a:spAutoFit/>
                              </wps:bodyPr>
                            </wps:wsp>
                            <wps:wsp>
                              <wps:cNvPr id="251" name="Line 251"/>
                              <wps:cNvCnPr/>
                              <wps:spPr bwMode="auto">
                                <a:xfrm flipH="1" flipV="1">
                                  <a:off x="1470025" y="2366645"/>
                                  <a:ext cx="635" cy="22098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Freeform 252"/>
                              <wps:cNvSpPr>
                                <a:spLocks/>
                              </wps:cNvSpPr>
                              <wps:spPr bwMode="auto">
                                <a:xfrm>
                                  <a:off x="1445260" y="2497834"/>
                                  <a:ext cx="50165" cy="74930"/>
                                </a:xfrm>
                                <a:custGeom>
                                  <a:avLst/>
                                  <a:gdLst>
                                    <a:gd name="T0" fmla="*/ 79 w 79"/>
                                    <a:gd name="T1" fmla="*/ 0 h 118"/>
                                    <a:gd name="T2" fmla="*/ 39 w 79"/>
                                    <a:gd name="T3" fmla="*/ 118 h 118"/>
                                    <a:gd name="T4" fmla="*/ 0 w 79"/>
                                    <a:gd name="T5" fmla="*/ 0 h 118"/>
                                    <a:gd name="T6" fmla="*/ 79 w 79"/>
                                    <a:gd name="T7" fmla="*/ 0 h 118"/>
                                  </a:gdLst>
                                  <a:ahLst/>
                                  <a:cxnLst>
                                    <a:cxn ang="0">
                                      <a:pos x="T0" y="T1"/>
                                    </a:cxn>
                                    <a:cxn ang="0">
                                      <a:pos x="T2" y="T3"/>
                                    </a:cxn>
                                    <a:cxn ang="0">
                                      <a:pos x="T4" y="T5"/>
                                    </a:cxn>
                                    <a:cxn ang="0">
                                      <a:pos x="T6" y="T7"/>
                                    </a:cxn>
                                  </a:cxnLst>
                                  <a:rect l="0" t="0" r="r" b="b"/>
                                  <a:pathLst>
                                    <a:path w="79" h="118">
                                      <a:moveTo>
                                        <a:pt x="79" y="0"/>
                                      </a:moveTo>
                                      <a:lnTo>
                                        <a:pt x="39" y="118"/>
                                      </a:lnTo>
                                      <a:lnTo>
                                        <a:pt x="0" y="0"/>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53"/>
                              <wps:cNvSpPr>
                                <a:spLocks/>
                              </wps:cNvSpPr>
                              <wps:spPr bwMode="auto">
                                <a:xfrm>
                                  <a:off x="1445260" y="2298700"/>
                                  <a:ext cx="50165" cy="74930"/>
                                </a:xfrm>
                                <a:custGeom>
                                  <a:avLst/>
                                  <a:gdLst>
                                    <a:gd name="T0" fmla="*/ 0 w 79"/>
                                    <a:gd name="T1" fmla="*/ 118 h 118"/>
                                    <a:gd name="T2" fmla="*/ 39 w 79"/>
                                    <a:gd name="T3" fmla="*/ 0 h 118"/>
                                    <a:gd name="T4" fmla="*/ 79 w 79"/>
                                    <a:gd name="T5" fmla="*/ 118 h 118"/>
                                    <a:gd name="T6" fmla="*/ 0 w 79"/>
                                    <a:gd name="T7" fmla="*/ 118 h 118"/>
                                  </a:gdLst>
                                  <a:ahLst/>
                                  <a:cxnLst>
                                    <a:cxn ang="0">
                                      <a:pos x="T0" y="T1"/>
                                    </a:cxn>
                                    <a:cxn ang="0">
                                      <a:pos x="T2" y="T3"/>
                                    </a:cxn>
                                    <a:cxn ang="0">
                                      <a:pos x="T4" y="T5"/>
                                    </a:cxn>
                                    <a:cxn ang="0">
                                      <a:pos x="T6" y="T7"/>
                                    </a:cxn>
                                  </a:cxnLst>
                                  <a:rect l="0" t="0" r="r" b="b"/>
                                  <a:pathLst>
                                    <a:path w="79" h="118">
                                      <a:moveTo>
                                        <a:pt x="0" y="118"/>
                                      </a:moveTo>
                                      <a:lnTo>
                                        <a:pt x="39" y="0"/>
                                      </a:lnTo>
                                      <a:lnTo>
                                        <a:pt x="79" y="118"/>
                                      </a:lnTo>
                                      <a:lnTo>
                                        <a:pt x="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Line 254"/>
                              <wps:cNvCnPr/>
                              <wps:spPr bwMode="auto">
                                <a:xfrm flipV="1">
                                  <a:off x="2348865" y="4265295"/>
                                  <a:ext cx="0" cy="23622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Freeform 255"/>
                              <wps:cNvSpPr>
                                <a:spLocks/>
                              </wps:cNvSpPr>
                              <wps:spPr bwMode="auto">
                                <a:xfrm>
                                  <a:off x="2324735" y="4494530"/>
                                  <a:ext cx="50165" cy="74930"/>
                                </a:xfrm>
                                <a:custGeom>
                                  <a:avLst/>
                                  <a:gdLst>
                                    <a:gd name="T0" fmla="*/ 79 w 79"/>
                                    <a:gd name="T1" fmla="*/ 0 h 118"/>
                                    <a:gd name="T2" fmla="*/ 38 w 79"/>
                                    <a:gd name="T3" fmla="*/ 118 h 118"/>
                                    <a:gd name="T4" fmla="*/ 0 w 79"/>
                                    <a:gd name="T5" fmla="*/ 0 h 118"/>
                                    <a:gd name="T6" fmla="*/ 79 w 79"/>
                                    <a:gd name="T7" fmla="*/ 0 h 118"/>
                                  </a:gdLst>
                                  <a:ahLst/>
                                  <a:cxnLst>
                                    <a:cxn ang="0">
                                      <a:pos x="T0" y="T1"/>
                                    </a:cxn>
                                    <a:cxn ang="0">
                                      <a:pos x="T2" y="T3"/>
                                    </a:cxn>
                                    <a:cxn ang="0">
                                      <a:pos x="T4" y="T5"/>
                                    </a:cxn>
                                    <a:cxn ang="0">
                                      <a:pos x="T6" y="T7"/>
                                    </a:cxn>
                                  </a:cxnLst>
                                  <a:rect l="0" t="0" r="r" b="b"/>
                                  <a:pathLst>
                                    <a:path w="79" h="118">
                                      <a:moveTo>
                                        <a:pt x="79" y="0"/>
                                      </a:moveTo>
                                      <a:lnTo>
                                        <a:pt x="38" y="118"/>
                                      </a:lnTo>
                                      <a:lnTo>
                                        <a:pt x="0" y="0"/>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56"/>
                              <wps:cNvSpPr>
                                <a:spLocks/>
                              </wps:cNvSpPr>
                              <wps:spPr bwMode="auto">
                                <a:xfrm>
                                  <a:off x="2324735" y="4197350"/>
                                  <a:ext cx="50165" cy="74930"/>
                                </a:xfrm>
                                <a:custGeom>
                                  <a:avLst/>
                                  <a:gdLst>
                                    <a:gd name="T0" fmla="*/ 0 w 79"/>
                                    <a:gd name="T1" fmla="*/ 118 h 118"/>
                                    <a:gd name="T2" fmla="*/ 38 w 79"/>
                                    <a:gd name="T3" fmla="*/ 0 h 118"/>
                                    <a:gd name="T4" fmla="*/ 79 w 79"/>
                                    <a:gd name="T5" fmla="*/ 118 h 118"/>
                                    <a:gd name="T6" fmla="*/ 0 w 79"/>
                                    <a:gd name="T7" fmla="*/ 118 h 118"/>
                                  </a:gdLst>
                                  <a:ahLst/>
                                  <a:cxnLst>
                                    <a:cxn ang="0">
                                      <a:pos x="T0" y="T1"/>
                                    </a:cxn>
                                    <a:cxn ang="0">
                                      <a:pos x="T2" y="T3"/>
                                    </a:cxn>
                                    <a:cxn ang="0">
                                      <a:pos x="T4" y="T5"/>
                                    </a:cxn>
                                    <a:cxn ang="0">
                                      <a:pos x="T6" y="T7"/>
                                    </a:cxn>
                                  </a:cxnLst>
                                  <a:rect l="0" t="0" r="r" b="b"/>
                                  <a:pathLst>
                                    <a:path w="79" h="118">
                                      <a:moveTo>
                                        <a:pt x="0" y="118"/>
                                      </a:moveTo>
                                      <a:lnTo>
                                        <a:pt x="38" y="0"/>
                                      </a:lnTo>
                                      <a:lnTo>
                                        <a:pt x="79" y="118"/>
                                      </a:lnTo>
                                      <a:lnTo>
                                        <a:pt x="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Rectangle 258"/>
                              <wps:cNvSpPr>
                                <a:spLocks noChangeArrowheads="1"/>
                              </wps:cNvSpPr>
                              <wps:spPr bwMode="auto">
                                <a:xfrm>
                                  <a:off x="955676" y="2549524"/>
                                  <a:ext cx="2869564" cy="265431"/>
                                </a:xfrm>
                                <a:prstGeom prst="rect">
                                  <a:avLst/>
                                </a:prstGeom>
                                <a:solidFill>
                                  <a:srgbClr val="FFFF00"/>
                                </a:solidFill>
                                <a:ln w="9525">
                                  <a:solidFill>
                                    <a:srgbClr val="000000"/>
                                  </a:solidFill>
                                  <a:miter lim="800000"/>
                                  <a:headEnd/>
                                  <a:tailEnd/>
                                </a:ln>
                                <a:extLst/>
                              </wps:spPr>
                              <wps:txbx>
                                <w:txbxContent>
                                  <w:p w:rsidR="001E715B" w:rsidRPr="00DF5B64" w:rsidRDefault="001E715B" w:rsidP="00670A9B">
                                    <w:pPr>
                                      <w:rPr>
                                        <w:sz w:val="16"/>
                                        <w:szCs w:val="16"/>
                                      </w:rPr>
                                    </w:pPr>
                                    <w:r>
                                      <w:t xml:space="preserve">                          </w:t>
                                    </w:r>
                                    <w:r w:rsidRPr="00DF5B64">
                                      <w:rPr>
                                        <w:sz w:val="16"/>
                                        <w:szCs w:val="16"/>
                                      </w:rPr>
                                      <w:t>mac80211</w:t>
                                    </w:r>
                                  </w:p>
                                </w:txbxContent>
                              </wps:txbx>
                              <wps:bodyPr rot="0" vert="horz" wrap="square" lIns="91440" tIns="45720" rIns="91440" bIns="45720" anchor="t" anchorCtr="0" upright="1">
                                <a:noAutofit/>
                              </wps:bodyPr>
                            </wps:wsp>
                            <wps:wsp>
                              <wps:cNvPr id="259" name="Line 214"/>
                              <wps:cNvCnPr/>
                              <wps:spPr bwMode="auto">
                                <a:xfrm flipH="1" flipV="1">
                                  <a:off x="2323465" y="2792095"/>
                                  <a:ext cx="1270" cy="406400"/>
                                </a:xfrm>
                                <a:prstGeom prst="line">
                                  <a:avLst/>
                                </a:prstGeom>
                                <a:noFill/>
                                <a:ln w="11430">
                                  <a:solidFill>
                                    <a:srgbClr val="000000"/>
                                  </a:solidFill>
                                  <a:prstDash val="solid"/>
                                  <a:round/>
                                  <a:headEnd type="triangle"/>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257" o:spid="_x0000_s1154" editas="canvas" style="width:373.15pt;height:386.3pt;mso-position-horizontal-relative:char;mso-position-vertical-relative:line" coordsize="47390,4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">
                      <v:shape id="_x0000_s1155" type="#_x0000_t75" style="position:absolute;width:47390;height:49060;visibility:visible;mso-wrap-style:square">
                        <v:fill o:detectmouseclick="t"/>
                        <v:path o:connecttype="none"/>
                      </v:shape>
                      <v:rect id="Rectangle 150" o:spid="_x0000_s1156" style="position:absolute;left:1536;top:939;width:44317;height:47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1" o:spid="_x0000_s1157" style="position:absolute;left:1536;top:939;width:44317;height:47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az8IA&#10;AADcAAAADwAAAGRycy9kb3ducmV2LnhtbERPTWuDQBC9F/Iflgn01qymJgSbTTBCwWs1BHIb3IlK&#10;3Vlxt8b013cLhd7m8T5nf5xNLyYaXWdZQbyKQBDXVnfcKDhX7y87EM4ja+wtk4IHOTgeFk97TLW9&#10;8wdNpW9ECGGXooLW+yGV0tUtGXQrOxAH7mZHgz7AsZF6xHsIN71cR9FWGuw4NLQ4UN5S/Vl+GQWZ&#10;r167YbpsH5tvl5+quEiuRaLU83LO3kB4mv2/+M9d6DB/E8PvM+EC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8JrPwgAAANwAAAAPAAAAAAAAAAAAAAAAAJgCAABkcnMvZG93&#10;bnJldi54bWxQSwUGAAAAAAQABAD1AAAAhwMAAAAA&#10;" filled="f" strokeweight=".2pt"/>
                      <v:rect id="Rectangle 152" o:spid="_x0000_s1158" style="position:absolute;left:5219;top:13589;width:37510;height:3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Hj3cIA&#10;AADcAAAADwAAAGRycy9kb3ducmV2LnhtbERPTWvCQBC9F/wPywi96UYhUlLXoBYlR7VFexyy02xq&#10;djbNbjX+e7cg9DaP9znzvLeNuFDna8cKJuMEBHHpdM2Vgo/3zegFhA/IGhvHpOBGHvLF4GmOmXZX&#10;3tPlECoRQ9hnqMCE0GZS+tKQRT92LXHkvlxnMUTYVVJ3eI3htpHTJJlJizXHBoMtrQ2V58OvVfC5&#10;Ox1Xxu6oT1O//Snsm5sk30o9D/vlK4hAffgXP9yFjvPTKfw9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ePdwgAAANwAAAAPAAAAAAAAAAAAAAAAAJgCAABkcnMvZG93&#10;bnJldi54bWxQSwUGAAAAAAQABAD1AAAAhwMAAAAA&#10;" fillcolor="yellow" stroked="f"/>
                      <v:rect id="Rectangle 153" o:spid="_x0000_s1159" style="position:absolute;left:5219;top:13589;width:37510;height:3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hI8EA&#10;AADcAAAADwAAAGRycy9kb3ducmV2LnhtbERPS4vCMBC+C/sfwix409QnS20qriD0qhVhb0MztmWb&#10;SWlirf56IyzsbT6+5yTbwTSip87VlhXMphEI4sLqmksF5/ww+QLhPLLGxjIpeJCDbfoxSjDW9s5H&#10;6k++FCGEXYwKKu/bWEpXVGTQTW1LHLir7Qz6ALtS6g7vIdw0ch5Fa2mw5tBQYUv7iorf080o2Pl8&#10;Ubf9Zf1YPd3+O59ly59sqdT4c9htQHga/L/4z53pMH+1gPcz4QK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uoSPBAAAA3AAAAA8AAAAAAAAAAAAAAAAAmAIAAGRycy9kb3du&#10;cmV2LnhtbFBLBQYAAAAABAAEAPUAAACGAwAAAAA=&#10;" filled="f" strokeweight=".2pt"/>
                      <v:rect id="Rectangle 154" o:spid="_x0000_s1160" style="position:absolute;left:40360;top:13931;width:2000;height:16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2"/>
                                  <w:szCs w:val="12"/>
                                </w:rPr>
                                <w:t>Kernel</w:t>
                              </w:r>
                            </w:p>
                          </w:txbxContent>
                        </v:textbox>
                      </v:rect>
                      <v:rect id="Rectangle 155" o:spid="_x0000_s1161" style="position:absolute;left:21310;top:4425;width:21419;height:5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5b+MMA&#10;AADcAAAADwAAAGRycy9kb3ducmV2LnhtbERPTWuDQBC9B/oflin0FtcGlGCzCSEQqrc2EdLj4E7V&#10;xp0Vd6s2vz5bKPQ2j/c5m91sOjHS4FrLCp6jGARxZXXLtYLyfFyuQTiPrLGzTAp+yMFu+7DYYKbt&#10;xO80nnwtQgi7DBU03veZlK5qyKCLbE8cuE87GPQBDrXUA04h3HRyFcepNNhyaGiwp0ND1fX0bRTw&#10;xxznxVf6Woy+nOxl9Vbejnulnh7n/QsIT7P/F/+5cx3mJwn8PhMu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5b+MMAAADcAAAADwAAAAAAAAAAAAAAAACYAgAAZHJzL2Rv&#10;d25yZXYueG1sUEsFBgAAAAAEAAQA9QAAAIgDAAAAAA==&#10;" fillcolor="#f60" stroked="f"/>
                      <v:rect id="Rectangle 156" o:spid="_x0000_s1162" style="position:absolute;left:21310;top:4425;width:21419;height:5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Cu8AA&#10;AADcAAAADwAAAGRycy9kb3ducmV2LnhtbERPS4vCMBC+L/gfwgje1tRXkWoUFYRe14rgbWjGtthM&#10;ShNr9debhYW9zcf3nPW2N7XoqHWVZQWTcQSCOLe64kLBOTt+L0E4j6yxtkwKXuRguxl8rTHR9sk/&#10;1J18IUIIuwQVlN43iZQuL8mgG9uGOHA32xr0AbaF1C0+Q7ip5TSKYmmw4tBQYkOHkvL76WEU7Hw2&#10;q5ruEr8Wb3fYZ5N0fk3nSo2G/W4FwlPv/8V/7lSH+YsYfp8JF8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kCu8AAAADcAAAADwAAAAAAAAAAAAAAAACYAgAAZHJzL2Rvd25y&#10;ZXYueG1sUEsFBgAAAAAEAAQA9QAAAIUDAAAAAA==&#10;" filled="f" strokeweight=".2pt"/>
                      <v:rect id="Rectangle 157" o:spid="_x0000_s1163" style="position:absolute;left:23120;top:5467;width:682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158" o:spid="_x0000_s1164" style="position:absolute;left:23120;top:5467;width:682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rcQA&#10;AADcAAAADwAAAGRycy9kb3ducmV2LnhtbESPQU8CMRCF7yb+h2ZMvEkXE4kuFAIaCcQTCPfJdthu&#10;2E6XtsLKr2cOJt5m8t68981k1vtWnSmmJrCB4aAARVwF23BtYPf9+fQKKmVki21gMvBLCWbT+7sJ&#10;ljZceEPnba6VhHAq0YDLuSu1TpUjj2kQOmLRDiF6zLLGWtuIFwn3rX4uipH22LA0OOzo3VF13P54&#10;A+zScnf6cstDvR7Nu7d0XcT9hzGPD/18DCpTn//Nf9crK/gvQivPyAR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7wa3EAAAA3AAAAA8AAAAAAAAAAAAAAAAAmAIAAGRycy9k&#10;b3ducmV2LnhtbFBLBQYAAAAABAAEAPUAAACJAwAAAAA=&#10;" filled="f" strokeweight=".15pt"/>
                      <v:rect id="Rectangle 159" o:spid="_x0000_s1165" style="position:absolute;left:23774;top:6604;width:5753;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WPA Supplicant</w:t>
                              </w:r>
                            </w:p>
                          </w:txbxContent>
                        </v:textbox>
                      </v:rect>
                      <v:rect id="Rectangle 160" o:spid="_x0000_s1166" style="position:absolute;left:32499;top:5892;width:595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1" o:spid="_x0000_s1167" style="position:absolute;left:32499;top:5892;width:595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ijcEA&#10;AADcAAAADwAAAGRycy9kb3ducmV2LnhtbERPS2sCMRC+F/ofwhR6q1k9LHY1ilYqFU/1cR8242Zx&#10;M9kmqa7+eiMI3ubje8542tlGnMiH2rGCfi8DQVw6XXOlYLf9/hiCCBFZY+OYFFwowHTy+jLGQrsz&#10;/9JpEyuRQjgUqMDE2BZShtKQxdBzLXHiDs5bjAn6SmqP5xRuGznIslxarDk1GGzpy1B53PxbBWzC&#10;cve3NstDtcpn7We4zv1+odT7WzcbgYjUxaf44f7RaX7eh/sz6QI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too3BAAAA3AAAAA8AAAAAAAAAAAAAAAAAmAIAAGRycy9kb3du&#10;cmV2LnhtbFBLBQYAAAAABAAEAPUAAACGAwAAAAA=&#10;" filled="f" strokeweight=".15pt"/>
                      <v:rect id="Rectangle 162" o:spid="_x0000_s1168" style="position:absolute;left:33870;top:6311;width:336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1E715B" w:rsidRDefault="001E715B" w:rsidP="00670A9B">
                              <w:r>
                                <w:rPr>
                                  <w:rFonts w:ascii="Calibri" w:hAnsi="Calibri" w:cs="Calibri"/>
                                  <w:color w:val="000000"/>
                                  <w:sz w:val="14"/>
                                  <w:szCs w:val="14"/>
                                </w:rPr>
                                <w:t xml:space="preserve">Open SSL </w:t>
                              </w:r>
                            </w:p>
                          </w:txbxContent>
                        </v:textbox>
                      </v:rect>
                      <v:rect id="Rectangle 163" o:spid="_x0000_s1169" style="position:absolute;left:33997;top:7334;width:3087;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1E715B" w:rsidRDefault="001E715B" w:rsidP="00670A9B">
                              <w:r>
                                <w:rPr>
                                  <w:rFonts w:ascii="Calibri" w:hAnsi="Calibri" w:cs="Calibri"/>
                                  <w:color w:val="000000"/>
                                  <w:sz w:val="14"/>
                                  <w:szCs w:val="14"/>
                                </w:rPr>
                                <w:t>Libraries</w:t>
                              </w:r>
                            </w:p>
                          </w:txbxContent>
                        </v:textbox>
                      </v:rect>
                      <v:rect id="Rectangle 164" o:spid="_x0000_s1170" style="position:absolute;left:6223;top:4616;width:6604;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3sEA&#10;AADcAAAADwAAAGRycy9kb3ducmV2LnhtbERPTYvCMBC9L/gfwgje1lSRslSjiCDqTd2CHodmbKvN&#10;pDSxrfvrN8LC3ubxPmex6k0lWmpcaVnBZByBIM6sLjlXkH5vP79AOI+ssbJMCl7kYLUcfCww0bbj&#10;E7Vnn4sQwi5BBYX3dSKlywoy6Ma2Jg7czTYGfYBNLnWDXQg3lZxGUSwNlhwaCqxpU1D2OD+NAr72&#10;0f5wj3eH1qedvUyP6c92rdRo2K/nIDz1/l/8597rMD+ewfuZc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eNN7BAAAA3AAAAA8AAAAAAAAAAAAAAAAAmAIAAGRycy9kb3du&#10;cmV2LnhtbFBLBQYAAAAABAAEAPUAAACGAwAAAAA=&#10;" fillcolor="#f60" stroked="f"/>
                      <v:rect id="Rectangle 165" o:spid="_x0000_s1171" style="position:absolute;left:6223;top:4616;width:6604;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kjsEA&#10;AADcAAAADwAAAGRycy9kb3ducmV2LnhtbERPTWsCMRC9F/ofwgjeataCi65GsZZKxZPW3ofNuFnc&#10;TNYk1a2/3giF3ubxPme26GwjLuRD7VjBcJCBIC6drrlScPj6eBmDCBFZY+OYFPxSgMX8+WmGhXZX&#10;3tFlHyuRQjgUqMDE2BZShtKQxTBwLXHijs5bjAn6SmqP1xRuG/maZbm0WHNqMNjSylB52v9YBWzC&#10;+nDemvWx2uTLdhJub/77Xal+r1tOQUTq4r/4z/2p0/x8BI9n0gV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WpI7BAAAA3AAAAA8AAAAAAAAAAAAAAAAAmAIAAGRycy9kb3du&#10;cmV2LnhtbFBLBQYAAAAABAAEAPUAAACGAwAAAAA=&#10;" filled="f" strokeweight=".15pt"/>
                      <v:rect id="Rectangle 166" o:spid="_x0000_s1172" style="position:absolute;left:7842;top:6096;width:3511;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1E715B" w:rsidRDefault="001E715B" w:rsidP="00670A9B">
                              <w:r>
                                <w:rPr>
                                  <w:rFonts w:ascii="Calibri" w:hAnsi="Calibri" w:cs="Calibri"/>
                                  <w:color w:val="000000"/>
                                  <w:sz w:val="14"/>
                                  <w:szCs w:val="14"/>
                                </w:rPr>
                                <w:t xml:space="preserve">Non  QOS </w:t>
                              </w:r>
                            </w:p>
                          </w:txbxContent>
                        </v:textbox>
                      </v:rect>
                      <v:rect id="Rectangle 167" o:spid="_x0000_s1173" style="position:absolute;left:7391;top:7118;width:4445;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Applications</w:t>
                              </w:r>
                            </w:p>
                          </w:txbxContent>
                        </v:textbox>
                      </v:rect>
                      <v:rect id="Rectangle 168" o:spid="_x0000_s1174" style="position:absolute;left:13677;top:4616;width:6820;height:5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28QA&#10;AADcAAAADwAAAGRycy9kb3ducmV2LnhtbESPQWvCQBCF70L/wzIFb7rRQ5DUVUQQ9aY20B6H7DRJ&#10;m50N2TVJ++udg9DbDO/Ne9+st6NrVE9dqD0bWMwTUMSFtzWXBvL3w2wFKkRki41nMvBLAbabl8ka&#10;M+sHvlJ/i6WSEA4ZGqhibDOtQ1GRwzD3LbFoX75zGGXtSm07HCTcNXqZJKl2WLM0VNjSvqLi53Z3&#10;BvhzTE7n7/R47mM++I/lJf877IyZvo67N1CRxvhvfl6frOCnQivPyAR6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TPtvEAAAA3AAAAA8AAAAAAAAAAAAAAAAAmAIAAGRycy9k&#10;b3ducmV2LnhtbFBLBQYAAAAABAAEAPUAAACJAwAAAAA=&#10;" fillcolor="#f60" stroked="f"/>
                      <v:rect id="Rectangle 169" o:spid="_x0000_s1175" style="position:absolute;left:13677;top:4616;width:6820;height:5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ui8EA&#10;AADcAAAADwAAAGRycy9kb3ducmV2LnhtbERPS2sCMRC+F/wPYQRvNWsPS12N4oOKpSet3ofNuFnc&#10;TNYk6tpf3xSE3ubje8503tlG3MiH2rGC0TADQVw6XXOl4PD98foOIkRkjY1jUvCgAPNZ72WKhXZ3&#10;3tFtHyuRQjgUqMDE2BZShtKQxTB0LXHiTs5bjAn6SmqP9xRuG/mWZbm0WHNqMNjSylB53l+tAjZh&#10;c7h8mc2p+swX7Tj8LP1xrdSg3y0mICJ18V/8dG91mp+P4e+ZdIG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brovBAAAA3AAAAA8AAAAAAAAAAAAAAAAAmAIAAGRycy9kb3du&#10;cmV2LnhtbFBLBQYAAAAABAAEAPUAAACGAwAAAAA=&#10;" filled="f" strokeweight=".15pt"/>
                      <v:rect id="Rectangle 170" o:spid="_x0000_s1176" style="position:absolute;left:16319;top:6096;width:1600;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1E715B" w:rsidRDefault="001E715B" w:rsidP="00670A9B">
                              <w:r>
                                <w:rPr>
                                  <w:rFonts w:ascii="Calibri" w:hAnsi="Calibri" w:cs="Calibri"/>
                                  <w:color w:val="000000"/>
                                  <w:sz w:val="14"/>
                                  <w:szCs w:val="14"/>
                                </w:rPr>
                                <w:t xml:space="preserve">QOS </w:t>
                              </w:r>
                            </w:p>
                          </w:txbxContent>
                        </v:textbox>
                      </v:rect>
                      <v:rect id="Rectangle 171" o:spid="_x0000_s1177" style="position:absolute;left:14954;top:7118;width:4445;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Applications</w:t>
                              </w:r>
                            </w:p>
                          </w:txbxContent>
                        </v:textbox>
                      </v:rect>
                      <v:line id="Line 172" o:spid="_x0000_s1178" style="position:absolute;visibility:visible;mso-wrap-style:square" from="31089,7543" to="31819,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UN5sQAAADcAAAADwAAAGRycy9kb3ducmV2LnhtbERPTWvCQBC9F/wPywi91Y0eYhpdRQSl&#10;9GCbtAePQ3ZMotnZmN0m6b/vFgq9zeN9zno7mkb01LnasoL5LAJBXFhdc6ng8+PwlIBwHlljY5kU&#10;fJOD7WbysMZU24Ez6nNfihDCLkUFlfdtKqUrKjLoZrYlDtzFdgZ9gF0pdYdDCDeNXERRLA3WHBoq&#10;bGlfUXHLv4yCw+m1yY95Nu/P+voWxffnXfKulXqcjrsVCE+j/xf/uV90mL9cwO8z4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tQ3mxAAAANwAAAAPAAAAAAAAAAAA&#10;AAAAAKECAABkcnMvZG93bnJldi54bWxQSwUGAAAAAAQABAD5AAAAkgMAAAAA&#10;" strokeweight=".15pt"/>
                      <v:shape id="Freeform 173" o:spid="_x0000_s1179" style="position:absolute;left:30365;top:7277;width:781;height:527;visibility:visible;mso-wrap-style:square;v-text-anchor:top" coordsize="1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ZhMIA&#10;AADcAAAADwAAAGRycy9kb3ducmV2LnhtbERPTWvCQBC9F/oflil4qxstWomuUgSpB0Ga9OBxyI5J&#10;SHY23d1o/PeuIPQ2j/c5q81gWnEh52vLCibjBARxYXXNpYLffPe+AOEDssbWMim4kYfN+vVlham2&#10;V/6hSxZKEUPYp6igCqFLpfRFRQb92HbEkTtbZzBE6EqpHV5juGnlNEnm0mDNsaHCjrYVFU3WGwV9&#10;fwzN96Kxf7rOXD47yNN8elRq9DZ8LUEEGsK/+One6zj/8wM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hmEwgAAANwAAAAPAAAAAAAAAAAAAAAAAJgCAABkcnMvZG93&#10;bnJldi54bWxQSwUGAAAAAAQABAD1AAAAhwMAAAAA&#10;" path="m123,83l,42,123,r,83xe" fillcolor="black" stroked="f">
                        <v:path arrowok="t" o:connecttype="custom" o:connectlocs="78105,52705;0,26670;78105,0;78105,52705" o:connectangles="0,0,0,0"/>
                      </v:shape>
                      <v:shape id="Freeform 174" o:spid="_x0000_s1180" style="position:absolute;left:31750;top:7277;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98QA&#10;AADcAAAADwAAAGRycy9kb3ducmV2LnhtbERPS2sCMRC+F/wPYQq9lJpVrI/VKKUg7amLu/U+bMbN&#10;0s1kSVLd+uubQsHbfHzP2ewG24kz+dA6VjAZZyCIa6dbbhR8VvunJYgQkTV2jknBDwXYbUd3G8y1&#10;u/CBzmVsRArhkKMCE2OfSxlqQxbD2PXEiTs5bzEm6BupPV5SuO3kNMvm0mLLqcFgT6+G6q/y2yqY&#10;f/TFqSir6tk/XgsTV8du+rZX6uF+eFmDiDTEm/jf/a7T/MUM/p5JF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gx/fEAAAA3AAAAA8AAAAAAAAAAAAAAAAAmAIAAGRycy9k&#10;b3ducmV2LnhtbFBLBQYAAAAABAAEAPUAAACJAwAAAAA=&#10;" path="m,l124,42,,83,,xe" fillcolor="black" stroked="f">
                        <v:path arrowok="t" o:connecttype="custom" o:connectlocs="0,0;78740,26670;0,52705;0,0" o:connectangles="0,0,0,0"/>
                      </v:shape>
                      <v:rect id="Rectangle 175" o:spid="_x0000_s1181" style="position:absolute;left:22059;top:16541;width:16193;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0nycIA&#10;AADcAAAADwAAAGRycy9kb3ducmV2LnhtbERPTWvCQBC9C/0PyxS81Y1C2hLdBLW0eLRa1OOQnWZT&#10;s7Mxu2r677sFwds83ufMit424kKdrx0rGI8SEMSl0zVXCr6270+vIHxA1tg4JgW/5KHIHwYzzLS7&#10;8iddNqESMYR9hgpMCG0mpS8NWfQj1xJH7tt1FkOEXSV1h9cYbhs5SZJnabHm2GCwpaWh8rg5WwWH&#10;9X63MHZNfZr6j9PKvrlx8qPU8LGfT0EE6sNdfHOvdJz/ksL/M/EC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zSfJwgAAANwAAAAPAAAAAAAAAAAAAAAAAJgCAABkcnMvZG93&#10;bnJldi54bWxQSwUGAAAAAAQABAD1AAAAhwMAAAAA&#10;" fillcolor="yellow" stroked="f"/>
                      <v:rect id="Rectangle 176" o:spid="_x0000_s1182" style="position:absolute;left:22059;top:16541;width:16193;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2sJMIA&#10;AADcAAAADwAAAGRycy9kb3ducmV2LnhtbERPPW/CMBDdkfofrKvEBk4ZQptiEAUVgTo1pfspPuKo&#10;8TnYLoT++hoJie2e3ufNFr1txYl8aBwreBpnIIgrpxuuFey/3kfPIEJE1tg6JgUXCrCYPwxmWGh3&#10;5k86lbEWKYRDgQpMjF0hZagMWQxj1xEn7uC8xZigr6X2eE7htpWTLMulxYZTg8GOVoaqn/LXKmAT&#10;Nvvjh9kc6l2+7F7C35v/Xis1fOyXryAi9fEuvrm3Os2f5nB9Jl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awkwgAAANwAAAAPAAAAAAAAAAAAAAAAAJgCAABkcnMvZG93&#10;bnJldi54bWxQSwUGAAAAAAQABAD1AAAAhwMAAAAA&#10;" filled="f" strokeweight=".15pt"/>
                      <v:rect id="Rectangle 177" o:spid="_x0000_s1183" style="position:absolute;left:28035;top:18021;width:1371;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8"/>
                                  <w:szCs w:val="18"/>
                                </w:rPr>
                                <w:t>cfg</w:t>
                              </w:r>
                            </w:p>
                          </w:txbxContent>
                        </v:textbox>
                      </v:rect>
                      <v:rect id="Rectangle 178" o:spid="_x0000_s1184" style="position:absolute;left:29394;top:18021;width:2902;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1E715B" w:rsidRDefault="001E715B" w:rsidP="00670A9B">
                              <w:r>
                                <w:rPr>
                                  <w:rFonts w:ascii="Calibri" w:hAnsi="Calibri" w:cs="Calibri"/>
                                  <w:color w:val="000000"/>
                                  <w:sz w:val="18"/>
                                  <w:szCs w:val="18"/>
                                </w:rPr>
                                <w:t>80211</w:t>
                              </w:r>
                            </w:p>
                          </w:txbxContent>
                        </v:textbox>
                      </v:rect>
                      <v:rect id="Rectangle 179" o:spid="_x0000_s1185" style="position:absolute;left:9480;top:16541;width:4693;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tzMIA&#10;AADcAAAADwAAAGRycy9kb3ducmV2LnhtbERPS2vCQBC+F/wPywje6kbB1kY3obVYPPqiehyyYzaa&#10;nU2zW03/fbdQ8DYf33PmeWdrcaXWV44VjIYJCOLC6YpLBfvd8nEKwgdkjbVjUvBDHvKs9zDHVLsb&#10;b+i6DaWIIexTVGBCaFIpfWHIoh+6hjhyJ9daDBG2pdQt3mK4reU4SZ6kxYpjg8GGFoaKy/bbKjiu&#10;D59vxq6pm0z8x9fKvrtRclZq0O9eZyACdeEu/nevdJz//AJ/z8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C3MwgAAANwAAAAPAAAAAAAAAAAAAAAAAJgCAABkcnMvZG93&#10;bnJldi54bWxQSwUGAAAAAAQABAD1AAAAhwMAAAAA&#10;" fillcolor="yellow" stroked="f"/>
                      <v:rect id="Rectangle 180" o:spid="_x0000_s1186" style="position:absolute;left:9480;top:16541;width:4693;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h7MQA&#10;AADcAAAADwAAAGRycy9kb3ducmV2LnhtbESPzW4CMQyE70h9h8iVeoNsOSDYEhC0AhX1xE/v1sZs&#10;VmycbZLClqevD5V6szXjmc/zZe9bdaWYmsAGnkcFKOIq2IZrA6fjZjgFlTKyxTYwGfihBMvFw2CO&#10;pQ033tP1kGslIZxKNOBy7kqtU+XIYxqFjli0c4ges6yx1jbiTcJ9q8dFMdEeG5YGhx29Oqouh29v&#10;gF3anr4+3PZc7yarbpbu6/j5ZszTY796AZWpz//mv+t3K/hTwZ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t4ezEAAAA3AAAAA8AAAAAAAAAAAAAAAAAmAIAAGRycy9k&#10;b3ducmV2LnhtbFBLBQYAAAAABAAEAPUAAACJAwAAAAA=&#10;" filled="f" strokeweight=".15pt"/>
                      <v:rect id="Rectangle 181" o:spid="_x0000_s1187" style="position:absolute;left:10985;top:17583;width:1581;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UDP</w:t>
                              </w:r>
                            </w:p>
                          </w:txbxContent>
                        </v:textbox>
                      </v:rect>
                      <v:rect id="Rectangle 182" o:spid="_x0000_s1188" style="position:absolute;left:14173;top:16541;width:5111;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msAA&#10;AADcAAAADwAAAGRycy9kb3ducmV2LnhtbERPS4vCMBC+L/gfwgje1lRBkWoUH6x49IV6HJqxqTaT&#10;bhO1++83wsLe5uN7zmTW2FI8qfaFYwW9bgKCOHO64FzB8fD1OQLhA7LG0jEp+CEPs2nrY4Kpdi/e&#10;0XMfchFD2KeowIRQpVL6zJBF33UVceSurrYYIqxzqWt8xXBbyn6SDKXFgmODwYqWhrL7/mEVXLbn&#10;08LYLTWDgV9/b+zK9ZKbUp12Mx+DCNSEf/Gfe6Pj/FEf3s/EC+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PmsAAAADcAAAADwAAAAAAAAAAAAAAAACYAgAAZHJzL2Rvd25y&#10;ZXYueG1sUEsFBgAAAAAEAAQA9QAAAIUDAAAAAA==&#10;" fillcolor="yellow" stroked="f"/>
                      <v:rect id="Rectangle 183" o:spid="_x0000_s1189" style="position:absolute;left:14173;top:16541;width:5111;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m8IA&#10;AADcAAAADwAAAGRycy9kb3ducmV2LnhtbERPS2sCMRC+F/wPYYTeatYWRFezopVKS0++7sNmdrO4&#10;maxJ1G1/fVMo9DYf33MWy9624kY+NI4VjEcZCOLS6YZrBcfD29MURIjIGlvHpOCLAiyLwcMCc+3u&#10;vKPbPtYihXDIUYGJsculDKUhi2HkOuLEVc5bjAn6WmqP9xRuW/mcZRNpseHUYLCjV0PleX+1CtiE&#10;7fHyabZV/TFZdbPwvfanjVKPw341BxGpj//iP/e7TvOnL/D7TL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3+bwgAAANwAAAAPAAAAAAAAAAAAAAAAAJgCAABkcnMvZG93&#10;bnJldi54bWxQSwUGAAAAAAQABAD1AAAAhwMAAAAA&#10;" filled="f" strokeweight=".15pt"/>
                      <v:rect id="Rectangle 184" o:spid="_x0000_s1190" style="position:absolute;left:15995;top:17583;width:137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TCP</w:t>
                              </w:r>
                            </w:p>
                          </w:txbxContent>
                        </v:textbox>
                      </v:rect>
                      <v:line id="Line 185" o:spid="_x0000_s1191" style="position:absolute;flip:x y;visibility:visible;mso-wrap-style:square" from="9556,10661" to="9632,1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bLMEAAADcAAAADwAAAGRycy9kb3ducmV2LnhtbERPTYvCMBC9L/gfwgje1rSiUquxiCB4&#10;8LIq6HFoxrbaTEoTbf33ZmFhb/N4n7PKelOLF7WusqwgHkcgiHOrKy4UnE+77wSE88gaa8uk4E0O&#10;svXga4Wpth3/0OvoCxFC2KWooPS+SaV0eUkG3dg2xIG72dagD7AtpG6xC+GmlpMomkuDFYeGEhva&#10;lpQ/jk+joLnz4v64RMlTxrMut4fpZnG5KjUa9pslCE+9/xf/ufc6zE9m8PtMuECu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pZsswQAAANwAAAAPAAAAAAAAAAAAAAAA&#10;AKECAABkcnMvZG93bnJldi54bWxQSwUGAAAAAAQABAD5AAAAjwMAAAAA&#10;" strokeweight="1.65pt"/>
                      <v:shape id="Freeform 186" o:spid="_x0000_s1192" style="position:absolute;left:9226;top:9721;width:680;height:1042;visibility:visible;mso-wrap-style:square;v-text-anchor:top" coordsize="107,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Nn8AA&#10;AADcAAAADwAAAGRycy9kb3ducmV2LnhtbERPTYvCMBC9C/sfwix400QFLV2juAuCB0WqBa9DM7Zl&#10;m0lponb//UYQvM3jfc5y3dtG3KnztWMNk7ECQVw4U3OpIT9vRwkIH5ANNo5Jwx95WK8+BktMjXtw&#10;RvdTKEUMYZ+ihiqENpXSFxVZ9GPXEkfu6jqLIcKulKbDRwy3jZwqNZcWa44NFbb0U1Hxe7pZDeqa&#10;ZTXm/WWfLNS3y/c8OxxZ6+Fnv/kCEagPb/HLvTNxfjKH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Nn8AAAADcAAAADwAAAAAAAAAAAAAAAACYAgAAZHJzL2Rvd25y&#10;ZXYueG1sUEsFBgAAAAAEAAQA9QAAAIUDAAAAAA==&#10;" path="m,164l46,r61,160l,164xe" fillcolor="black" stroked="f">
                        <v:path arrowok="t" o:connecttype="custom" o:connectlocs="0,104140;29210,0;67945,101600;0,104140" o:connectangles="0,0,0,0"/>
                      </v:shape>
                      <v:line id="Line 187" o:spid="_x0000_s1193" style="position:absolute;flip:x;visibility:visible;mso-wrap-style:square" from="9632,12338" to="15163,1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668EAAADcAAAADwAAAGRycy9kb3ducmV2LnhtbESPTWsCMRCG7wX/QxjBW83ag11Xo4iw&#10;oKdW24u3IRl3g5vJkqS6/feNUPA2wzzzfqw2g+vEjUK0nhXMpgUIYu2N5UbB91f9WoKICdlg55kU&#10;/FKEzXr0ssLK+Dsf6XZKjcgiHCtU0KbUV1JG3ZLDOPU9cb5dfHCY8hoaaQLes7jr5FtRzKVDy9mh&#10;xZ52Lenr6ccpsMV8oWt9ONiPWqdQfp4fgFKT8bBdgkg0pCf8/703OX75Do8ye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ZPrrwQAAANwAAAAPAAAAAAAAAAAAAAAA&#10;AKECAABkcnMvZG93bnJldi54bWxQSwUGAAAAAAQABAD5AAAAjwMAAAAA&#10;" strokeweight="1.65pt"/>
                      <v:rect id="Rectangle 188" o:spid="_x0000_s1194" style="position:absolute;left:6070;top:16541;width:1708;height:19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vbMUA&#10;AADcAAAADwAAAGRycy9kb3ducmV2LnhtbESPT2vCQBDF74V+h2UKvdVdWxs0ukopCAXtwT/gdciO&#10;STA7m2ZXTb+9cxC8zfDevPeb2aL3jbpQF+vAFoYDA4q4CK7m0sJ+t3wbg4oJ2WETmCz8U4TF/Plp&#10;hrkLV97QZZtKJSEcc7RQpdTmWseiIo9xEFpi0Y6h85hk7UrtOrxKuG/0uzGZ9lizNFTY0ndFxWl7&#10;9hYwG7m/3+PHerc6Zzgpe7P8PBhrX1/6rymoRH16mO/XP07wx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a9sxQAAANwAAAAPAAAAAAAAAAAAAAAAAJgCAABkcnMv&#10;ZG93bnJldi54bWxQSwUGAAAAAAQABAD1AAAAigMAAAAA&#10;" stroked="f"/>
                      <v:rect id="Rectangle 189" o:spid="_x0000_s1195" style="position:absolute;left:6070;top:16541;width:1708;height:19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ccIA&#10;AADcAAAADwAAAGRycy9kb3ducmV2LnhtbERPPW/CMBDdkfofrKvUDZwyIEhxEC0CFXWCpvspvsRR&#10;43NqG0j763ElJLZ7ep+3XA22E2fyoXWs4HmSgSCunG65UVB+bsdzECEia+wck4JfCrAqHkZLzLW7&#10;8IHOx9iIFMIhRwUmxj6XMlSGLIaJ64kTVztvMSboG6k9XlK47eQ0y2bSYsupwWBPb4aq7+PJKmAT&#10;duXPh9nVzX627hfh79V/bZR6ehzWLyAiDfEuvrnfdZo/X8D/M+kC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0hxwgAAANwAAAAPAAAAAAAAAAAAAAAAAJgCAABkcnMvZG93&#10;bnJldi54bWxQSwUGAAAAAAQABAD1AAAAhwMAAAAA&#10;" filled="f" strokeweight=".15pt"/>
                      <v:rect id="Rectangle 190" o:spid="_x0000_s1196" style="position:absolute;left:6921;top:16541;width:1708;height:19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1t8UA&#10;AADcAAAADwAAAGRycy9kb3ducmV2LnhtbESPT2vCQBDF74V+h2UKvdVdWxs0ukopCAXtwT/gdciO&#10;STA7m2ZXTb+9cxC8zfDevPeb2aL3jbpQF+vAFoYDA4q4CK7m0sJ+t3wbg4oJ2WETmCz8U4TF/Plp&#10;hrkLV97QZZtKJSEcc7RQpdTmWseiIo9xEFpi0Y6h85hk7UrtOrxKuG/0uzGZ9lizNFTY0ndFxWl7&#10;9hYwG7m/3+PHerc6Zzgpe7P8PBhrX1/6rymoRH16mO/XP07wJ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jW3xQAAANwAAAAPAAAAAAAAAAAAAAAAAJgCAABkcnMv&#10;ZG93bnJldi54bWxQSwUGAAAAAAQABAD1AAAAigMAAAAA&#10;" stroked="f"/>
                      <v:rect id="Rectangle 191" o:spid="_x0000_s1197" style="position:absolute;left:6921;top:16541;width:1708;height:19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jSqsIA&#10;AADcAAAADwAAAGRycy9kb3ducmV2LnhtbERPPW/CMBDdK/U/WIfUrTh0QCXgICgqKuoETfdTfIkj&#10;4nOwXUj59XUlJLZ7ep+3WA62E2fyoXWsYDLOQBBXTrfcKCi/3p9fQYSIrLFzTAp+KcCyeHxYYK7d&#10;hfd0PsRGpBAOOSowMfa5lKEyZDGMXU+cuNp5izFB30jt8ZLCbSdfsmwqLbacGgz29GaoOh5+rAI2&#10;YVuePs22bnbTVT8L17X/3ij1NBpWcxCRhngX39wfOs2fTeD/mXS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NKqwgAAANwAAAAPAAAAAAAAAAAAAAAAAJgCAABkcnMvZG93&#10;bnJldi54bWxQSwUGAAAAAAQABAD1AAAAhwMAAAAA&#10;" filled="f" strokeweight=".15pt"/>
                      <v:rect id="Rectangle 192" o:spid="_x0000_s1198" style="position:absolute;left:7556;top:18338;width:413;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S</w:t>
                              </w:r>
                            </w:p>
                          </w:txbxContent>
                        </v:textbox>
                      </v:rect>
                      <v:rect id="Rectangle 193" o:spid="_x0000_s1199" style="position:absolute;left:7531;top:19475;width:47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o</w:t>
                              </w:r>
                            </w:p>
                          </w:txbxContent>
                        </v:textbox>
                      </v:rect>
                      <v:rect id="Rectangle 194" o:spid="_x0000_s1200" style="position:absolute;left:7575;top:20618;width:381;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c</w:t>
                              </w:r>
                            </w:p>
                          </w:txbxContent>
                        </v:textbox>
                      </v:rect>
                      <v:rect id="Rectangle 195" o:spid="_x0000_s1201" style="position:absolute;left:7556;top:21755;width:406;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k</w:t>
                              </w:r>
                            </w:p>
                          </w:txbxContent>
                        </v:textbox>
                      </v:rect>
                      <v:rect id="Rectangle 196" o:spid="_x0000_s1202" style="position:absolute;left:7537;top:22891;width:44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e</w:t>
                              </w:r>
                            </w:p>
                          </w:txbxContent>
                        </v:textbox>
                      </v:rect>
                      <v:rect id="Rectangle 197" o:spid="_x0000_s1203" style="position:absolute;left:7613;top:24028;width:29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t</w:t>
                              </w:r>
                            </w:p>
                          </w:txbxContent>
                        </v:textbox>
                      </v:rect>
                      <v:rect id="Rectangle 198" o:spid="_x0000_s1204" style="position:absolute;left:7518;top:26301;width:48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1E715B" w:rsidRDefault="001E715B" w:rsidP="00670A9B">
                              <w:r>
                                <w:rPr>
                                  <w:rFonts w:ascii="Calibri" w:hAnsi="Calibri" w:cs="Calibri"/>
                                  <w:color w:val="000000"/>
                                  <w:sz w:val="14"/>
                                  <w:szCs w:val="14"/>
                                </w:rPr>
                                <w:t>B</w:t>
                              </w:r>
                            </w:p>
                          </w:txbxContent>
                        </v:textbox>
                      </v:rect>
                      <v:rect id="Rectangle 199" o:spid="_x0000_s1205" style="position:absolute;left:7531;top:27438;width:47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4"/>
                                  <w:szCs w:val="14"/>
                                </w:rPr>
                                <w:t>u</w:t>
                              </w:r>
                            </w:p>
                          </w:txbxContent>
                        </v:textbox>
                      </v:rect>
                      <v:rect id="Rectangle 200" o:spid="_x0000_s1206" style="position:absolute;left:7632;top:28575;width:273;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4"/>
                                  <w:szCs w:val="14"/>
                                </w:rPr>
                                <w:t>f</w:t>
                              </w:r>
                            </w:p>
                          </w:txbxContent>
                        </v:textbox>
                      </v:rect>
                      <v:rect id="Rectangle 201" o:spid="_x0000_s1207" style="position:absolute;left:7632;top:29711;width:273;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4"/>
                                  <w:szCs w:val="14"/>
                                </w:rPr>
                                <w:t>f</w:t>
                              </w:r>
                            </w:p>
                          </w:txbxContent>
                        </v:textbox>
                      </v:rect>
                      <v:rect id="Rectangle 202" o:spid="_x0000_s1208" style="position:absolute;left:7537;top:30848;width:44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4"/>
                                  <w:szCs w:val="14"/>
                                </w:rPr>
                                <w:t>e</w:t>
                              </w:r>
                            </w:p>
                          </w:txbxContent>
                        </v:textbox>
                      </v:rect>
                      <v:rect id="Rectangle 203" o:spid="_x0000_s1209" style="position:absolute;left:7613;top:31984;width:311;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4"/>
                                  <w:szCs w:val="14"/>
                                </w:rPr>
                                <w:t>r</w:t>
                              </w:r>
                            </w:p>
                          </w:txbxContent>
                        </v:textbox>
                      </v:rect>
                      <v:rect id="Rectangle 204" o:spid="_x0000_s1210" style="position:absolute;left:7594;top:33121;width:34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4"/>
                                  <w:szCs w:val="14"/>
                                </w:rPr>
                                <w:t>s</w:t>
                              </w:r>
                            </w:p>
                          </w:txbxContent>
                        </v:textbox>
                      </v:rect>
                      <v:rect id="Rectangle 205" o:spid="_x0000_s1211" style="position:absolute;left:9480;top:31984;width:28975;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6M7cEA&#10;AADcAAAADwAAAGRycy9kb3ducmV2LnhtbESP0YrCMBRE34X9h3AF3zRRUJZqlCIryILIqh9waa5N&#10;sbkpTWy7f2+EhX0cZuYMs9kNrhYdtaHyrGE+UyCIC28qLjXcrofpJ4gQkQ3WnknDLwXYbT9GG8yM&#10;7/mHukssRYJwyFCDjbHJpAyFJYdh5hvi5N196zAm2ZbStNgnuKvlQqmVdFhxWrDY0N5S8bg8nQZn&#10;T+evqv9uXJ4/ubv3KuDpofVkPORrEJGG+B/+ax+NhoVawvtMOg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ejO3BAAAA3AAAAA8AAAAAAAAAAAAAAAAAmAIAAGRycy9kb3du&#10;cmV2LnhtbFBLBQYAAAAABAAEAPUAAACGAwAAAAA=&#10;" fillcolor="#9cf" stroked="f"/>
                      <v:rect id="Rectangle 206" o:spid="_x0000_s1212" style="position:absolute;left:9480;top:31984;width:28975;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6+JcQA&#10;AADcAAAADwAAAGRycy9kb3ducmV2LnhtbESPwW7CMBBE75X6D9ZW4laccohoihPRoiIQpwK9r+Il&#10;jhqvg+1C2q/HSEgcRzPzRjOrBtuJE/nQOlbwMs5AENdOt9wo2O8+n6cgQkTW2DkmBX8UoCofH2ZY&#10;aHfmLzptYyMShEOBCkyMfSFlqA1ZDGPXEyfv4LzFmKRvpPZ4TnDbyUmW5dJiy2nBYE8fhuqf7a9V&#10;wCYs98eNWR6adT7vX8P/u/9eKDV6GuZvICIN8R6+tVdawSTL4XomHQF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viXEAAAA3AAAAA8AAAAAAAAAAAAAAAAAmAIAAGRycy9k&#10;b3ducmV2LnhtbFBLBQYAAAAABAAEAPUAAACJAwAAAAA=&#10;" filled="f" strokeweight=".15pt"/>
                      <v:rect id="Rectangle 207" o:spid="_x0000_s1213" style="position:absolute;left:20942;top:32727;width:5251;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8"/>
                                  <w:szCs w:val="18"/>
                                </w:rPr>
                                <w:t>Host Driver</w:t>
                              </w:r>
                            </w:p>
                          </w:txbxContent>
                        </v:textbox>
                      </v:rect>
                      <v:rect id="Rectangle 208" o:spid="_x0000_s1214" style="position:absolute;left:9480;top:39554;width:28988;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jc78A&#10;AADcAAAADwAAAGRycy9kb3ducmV2LnhtbERP3WrCMBS+H/gO4Qi7WxO9GKM2ShGFMShjnQ9waI5N&#10;sTkpTWzr25uLwS4/vv/isLheTDSGzrOGTaZAEDfedNxquPye3z5AhIhssPdMGh4U4LBfvRSYGz/z&#10;D011bEUK4ZCjBhvjkEsZGksOQ+YH4sRd/egwJji20ow4p3DXy61S79Jhx6nB4kBHS82tvjsNzlbf&#10;p27+GlxZ3nm6zipgddP6db2UOxCRlvgv/nN/Gg1bldamM+kIyP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XyNzvwAAANwAAAAPAAAAAAAAAAAAAAAAAJgCAABkcnMvZG93bnJl&#10;di54bWxQSwUGAAAAAAQABAD1AAAAhAMAAAAA&#10;" fillcolor="#9cf" stroked="f"/>
                      <v:rect id="Rectangle 209" o:spid="_x0000_s1215" style="position:absolute;left:9480;top:39554;width:28988;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YqMMA&#10;AADcAAAADwAAAGRycy9kb3ducmV2LnhtbESPT4vCMBTE7wt+h/AEb2vqnxWtRlFB6FUrgrdH82yL&#10;zUtpYq1++s2CsMdhZn7DrDadqURLjSstKxgNIxDEmdUl5wrO6eF7DsJ5ZI2VZVLwIgebde9rhbG2&#10;Tz5Se/K5CBB2MSoovK9jKV1WkEE3tDVx8G62MeiDbHKpG3wGuKnkOIpm0mDJYaHAmvYFZffTwyjY&#10;+nRS1u1l9vp5u/0uHSXTazJVatDvtksQnjr/H/60E61gHC3g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DYqMMAAADcAAAADwAAAAAAAAAAAAAAAACYAgAAZHJzL2Rv&#10;d25yZXYueG1sUEsFBgAAAAAEAAQA9QAAAIgDAAAAAA==&#10;" filled="f" strokeweight=".2pt"/>
                      <v:rect id="Rectangle 210" o:spid="_x0000_s1216" style="position:absolute;left:20510;top:40087;width:6369;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8"/>
                                  <w:szCs w:val="18"/>
                                </w:rPr>
                                <w:t>RPU interface</w:t>
                              </w:r>
                            </w:p>
                          </w:txbxContent>
                        </v:textbox>
                      </v:rect>
                      <v:line id="Line 211" o:spid="_x0000_s1217" style="position:absolute;flip:y;visibility:visible;mso-wrap-style:square" from="30162,10668" to="30162,15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z/8EAAADcAAAADwAAAGRycy9kb3ducmV2LnhtbESPQWsCMRSE74L/ITzBm5tdD2K3RhFh&#10;QU9trZfeHsnrbujmZUmibv+9EQo9DvPNDLPZja4XNwrRelZQFSUIYu2N5VbB5bNZrEHEhGyw90wK&#10;finCbjudbLA2/s4fdDunVuQSjjUq6FIaaimj7shhLPxAnL1vHxymLEMrTcB7Lne9XJblSjq0nBc6&#10;HOjQkf45X50CW65edKNPJ/vW6BTW719PQKn5bNy/gkg0pn/4L300CpZVBc8z+Qj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7jP/wQAAANwAAAAPAAAAAAAAAAAAAAAA&#10;AKECAABkcnMvZG93bnJldi54bWxQSwUGAAAAAAQABAD5AAAAjwMAAAAA&#10;" strokeweight="1.65pt"/>
                      <v:shape id="Freeform 212" o:spid="_x0000_s1218" style="position:absolute;left:29819;top:15519;width:680;height:1022;visibility:visible;mso-wrap-style:square;v-text-anchor:top" coordsize="107,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Gq8QA&#10;AADcAAAADwAAAGRycy9kb3ducmV2LnhtbESPwWrDMBBE74X8g9hAb7UcQ0pxooQQCJgeUuy24ONi&#10;bSwTa2Us1Xb/vioUehxm5g2zPy62FxONvnOsYJOkIIgbpztuFXy8X55eQPiArLF3TAq+ycPxsHrY&#10;Y67dzCVNVWhFhLDPUYEJYcil9I0hiz5xA3H0bm60GKIcW6lHnCPc9jJL02dpseO4YHCgs6HmXn1Z&#10;BZ/altemfNOz8bUt6tQUr9tSqcf1ctqBCLSE//Bfu9AKsk0Gv2fiEZ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xqvEAAAA3AAAAA8AAAAAAAAAAAAAAAAAmAIAAGRycy9k&#10;b3ducmV2LnhtbFBLBQYAAAAABAAEAPUAAACJAwAAAAA=&#10;" path="m107,l54,161,,,107,xe" fillcolor="black" stroked="f">
                        <v:path arrowok="t" o:connecttype="custom" o:connectlocs="67945,0;34290,102235;0,0;67945,0" o:connectangles="0,0,0,0"/>
                      </v:shape>
                      <v:shape id="Freeform 213" o:spid="_x0000_s1219" style="position:absolute;left:29819;top:9728;width:680;height:1028;visibility:visible;mso-wrap-style:square;v-text-anchor:top" coordsize="107,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jJ8QA&#10;AADcAAAADwAAAGRycy9kb3ducmV2LnhtbESPQWvCQBSE7wX/w/IEb80m2kpJXUUsFk8BE/X8yL5m&#10;Q7NvQ3Zr0n/fLRR6HGbmG2azm2wn7jT41rGCLElBENdOt9wouFTHxxcQPiBr7ByTgm/ysNvOHjaY&#10;azfyme5laESEsM9RgQmhz6X0tSGLPnE9cfQ+3GAxRDk0Ug84Rrjt5DJN19Jiy3HBYE8HQ/Vn+WUV&#10;PIdR9tfyKavOt+KtOE03LI7vSi3m0/4VRKAp/If/2ietYJmt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EoyfEAAAA3AAAAA8AAAAAAAAAAAAAAAAAmAIAAGRycy9k&#10;b3ducmV2LnhtbFBLBQYAAAAABAAEAPUAAACJAwAAAAA=&#10;" path="m,162l54,r53,162l,162xe" fillcolor="black" stroked="f">
                        <v:path arrowok="t" o:connecttype="custom" o:connectlocs="0,102870;34290,0;67945,102870;0,102870" o:connectangles="0,0,0,0"/>
                      </v:shape>
                      <v:line id="Line 214" o:spid="_x0000_s1220" style="position:absolute;flip:x y;visibility:visible;mso-wrap-style:square" from="30149,21659" to="30162,2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Z1ccAAADcAAAADwAAAGRycy9kb3ducmV2LnhtbESP3WrCQBSE74W+w3IKvRHdKCJt6ioi&#10;lFZRrFrq7SF7mgSzZ9PsNj9v7woFL4eZ+YaZLVpTiJoql1tWMBpGIIgTq3NOFXyd3gbPIJxH1lhY&#10;JgUdOVjMH3ozjLVt+ED10aciQNjFqCDzvoyldElGBt3QlsTB+7GVQR9klUpdYRPgppDjKJpKgzmH&#10;hQxLWmWUXI5/RsHl/N7/3Ob78/cam715SX4Pu26j1NNju3wF4an19/B/+0MrGI8mcDsTjo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hRnVxwAAANwAAAAPAAAAAAAA&#10;AAAAAAAAAKECAABkcnMvZG93bnJldi54bWxQSwUGAAAAAAQABAD5AAAAlQMAAAAA&#10;" strokeweight=".9pt"/>
                      <v:shape id="Freeform 215" o:spid="_x0000_s1221" style="position:absolute;left:29943;top:24978;width:502;height:749;visibility:visible;mso-wrap-style:square;v-text-anchor:top" coordsize="7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WIsMA&#10;AADcAAAADwAAAGRycy9kb3ducmV2LnhtbESPQYvCMBSE7wv+h/AEb2va4i5ajSJS0euqB4+P5tlW&#10;m5fSpLX+e7OwsMdhZr5hVpvB1KKn1lWWFcTTCARxbnXFhYLLef85B+E8ssbaMil4kYPNevSxwlTb&#10;J/9Qf/KFCBB2KSoovW9SKV1ekkE3tQ1x8G62NeiDbAupW3wGuKllEkXf0mDFYaHEhnYl5Y9TZxQ8&#10;7v3luPAu67LreRZl3eEeJ6zUZDxslyA8Df4//Nc+agVJ/AW/Z8IR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1WIsMAAADcAAAADwAAAAAAAAAAAAAAAACYAgAAZHJzL2Rv&#10;d25yZXYueG1sUEsFBgAAAAAEAAQA9QAAAIgDAAAAAA==&#10;" path="m79,l39,118,,,79,xe" fillcolor="black" stroked="f">
                        <v:path arrowok="t" o:connecttype="custom" o:connectlocs="50165,0;24765,74930;0,0;50165,0" o:connectangles="0,0,0,0"/>
                      </v:shape>
                      <v:shape id="Freeform 216" o:spid="_x0000_s1222" style="position:absolute;left:29902;top:20967;width:501;height:750;visibility:visible;mso-wrap-style:square;v-text-anchor:top" coordsize="7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VcIA&#10;AADcAAAADwAAAGRycy9kb3ducmV2LnhtbESPQYvCMBSE7wv+h/AEb2vasohWo4hU1uuqB4+P5tlW&#10;m5fSpLX+eyMseBxm5htmtRlMLXpqXWVZQTyNQBDnVldcKDif9t9zEM4ja6wtk4InOdisR18rTLV9&#10;8B/1R1+IAGGXooLS+yaV0uUlGXRT2xAH72pbgz7ItpC6xUeAm1omUTSTBisOCyU2tCspvx87o+B+&#10;68+HhXdZl11OP1HW/d7ihJWajIftEoSnwX/C/+2DVpDEM3ifC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8hVwgAAANwAAAAPAAAAAAAAAAAAAAAAAJgCAABkcnMvZG93&#10;bnJldi54bWxQSwUGAAAAAAQABAD1AAAAhwMAAAAA&#10;" path="m,118l41,,79,118,,118xe" fillcolor="black" stroked="f">
                        <v:path arrowok="t" o:connecttype="custom" o:connectlocs="0,74930;26035,0;50165,74930;0,74930" o:connectangles="0,0,0,0"/>
                      </v:shape>
                      <v:line id="Line 217" o:spid="_x0000_s1223" style="position:absolute;flip:y;visibility:visible;mso-wrap-style:square" from="23545,36163" to="23545,38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O2RsMAAADcAAAADwAAAGRycy9kb3ducmV2LnhtbESPT4vCMBTE74LfITzBm6aKuNI1igji&#10;n5tVlL09mrdN2ealNFHrtzeCsMdhZn7DzJetrcSdGl86VjAaJiCIc6dLLhScT5vBDIQPyBorx6Tg&#10;SR6Wi25njql2Dz7SPQuFiBD2KSowIdSplD43ZNEPXU0cvV/XWAxRNoXUDT4i3FZynCRTabHkuGCw&#10;prWh/C+7WQXT/c/BbleX0E72pnoW18xkslSq32tX3yACteE//GnvtILx6AveZ+IR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TtkbDAAAA3AAAAA8AAAAAAAAAAAAA&#10;AAAAoQIAAGRycy9kb3ducmV2LnhtbFBLBQYAAAAABAAEAPkAAACRAwAAAAA=&#10;" strokeweight=".9pt"/>
                      <v:shape id="Freeform 218" o:spid="_x0000_s1224" style="position:absolute;left:23304;top:38455;width:489;height:749;visibility:visible;mso-wrap-style:square;v-text-anchor:top" coordsize="77,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dw8EA&#10;AADcAAAADwAAAGRycy9kb3ducmV2LnhtbERPPW/CMBDdkfgP1iF1AycMpaSYCKGCujA0MDTbKb4m&#10;Ue1zFLvE/Pt6qNTx6X3vymiNuNPoe8cK8lUGgrhxuudWwe16Wr6A8AFZo3FMCh7kodzPZzsstJv4&#10;g+5VaEUKYV+ggi6EoZDSNx1Z9Cs3ECfuy40WQ4JjK/WIUwq3Rq6z7Fla7Dk1dDjQsaPmu/qxCuzW&#10;PEz9Fj/P9SZO1SVUuja9Uk+LeHgFESiGf/Gf+10rWOdpbTqTjo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53cPBAAAA3AAAAA8AAAAAAAAAAAAAAAAAmAIAAGRycy9kb3du&#10;cmV2LnhtbFBLBQYAAAAABAAEAPUAAACGAwAAAAA=&#10;" path="m77,l38,118,,,77,xe" fillcolor="black" stroked="f">
                        <v:path arrowok="t" o:connecttype="custom" o:connectlocs="48895,0;24130,74930;0,0;48895,0" o:connectangles="0,0,0,0"/>
                      </v:shape>
                      <v:shape id="Freeform 219" o:spid="_x0000_s1225" style="position:absolute;left:23291;top:35471;width:502;height:762;visibility:visible;mso-wrap-style:square;v-text-anchor:top" coordsize="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EI+8MA&#10;AADcAAAADwAAAGRycy9kb3ducmV2LnhtbESP3WoCMRSE7wXfIRzBO82uF6Jbo4hQWloUtD7AYXO6&#10;P92cLEn2p29vCgUvh5n5htkdRtOInpyvLCtIlwkI4tzqigsF96/XxQaED8gaG8uk4Jc8HPbTyQ4z&#10;bQe+Un8LhYgQ9hkqKENoMyl9XpJBv7QtcfS+rTMYonSF1A6HCDeNXCXJWhqsOC6U2NKppPzn1hkF&#10;Yz3U7abv6rdLmt8/KDm77lMrNZ+NxxcQgcbwDP+337WCVbqFvzPxCM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EI+8MAAADcAAAADwAAAAAAAAAAAAAAAACYAgAAZHJzL2Rv&#10;d25yZXYueG1sUEsFBgAAAAAEAAQA9QAAAIgDAAAAAA==&#10;" path="m,120l40,,79,120,,120xe" fillcolor="black" stroked="f">
                        <v:path arrowok="t" o:connecttype="custom" o:connectlocs="0,76200;25400,0;50165,76200;0,76200" o:connectangles="0,0,0,0"/>
                      </v:shape>
                      <v:rect id="Rectangle 220" o:spid="_x0000_s1226" style="position:absolute;left:19710;top:43745;width:3778;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KMMAA&#10;AADcAAAADwAAAGRycy9kb3ducmV2LnhtbERPy4rCMBTdC/5DuMLsNLWgSMcojuLg0scw4/LSXJs6&#10;zU1tota/NwvB5eG8p/PWVuJGjS8dKxgOEhDEudMlFwp+Duv+BIQPyBorx6TgQR7ms25nipl2d97R&#10;bR8KEUPYZ6jAhFBnUvrckEU/cDVx5E6usRgibAqpG7zHcFvJNEnG0mLJscFgTUtD+f/+ahUct3+/&#10;X8ZuqR2N/PdlY1dumJyV+ui1i08QgdrwFr/cG60gTeP8eCYeAT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zKMMAAAADcAAAADwAAAAAAAAAAAAAAAACYAgAAZHJzL2Rvd25y&#10;ZXYueG1sUEsFBgAAAAAEAAQA9QAAAIUDAAAAAA==&#10;" fillcolor="yellow" stroked="f"/>
                      <v:rect id="Rectangle 221" o:spid="_x0000_s1227" style="position:absolute;left:20421;top:43948;width:253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To MIPS</w:t>
                              </w:r>
                            </w:p>
                          </w:txbxContent>
                        </v:textbox>
                      </v:rect>
                      <v:rect id="Rectangle 222" o:spid="_x0000_s1228" style="position:absolute;left:30384;top:23602;width:5950;height:1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Lx3MQA&#10;AADcAAAADwAAAGRycy9kb3ducmV2LnhtbESPT2vCQBTE7wW/w/IK3nRjwFKia7CWlhz9R+vxkX1m&#10;o9m3aXbV9Nu7BaHHYWZ+w8zz3jbiSp2vHSuYjBMQxKXTNVcK9ruP0SsIH5A1No5JwS95yBeDpzlm&#10;2t14Q9dtqESEsM9QgQmhzaT0pSGLfuxa4ugdXWcxRNlVUnd4i3DbyDRJXqTFmuOCwZZWhsrz9mIV&#10;HNbfX2/GrqmfTv3nT2Hf3SQ5KTV87pczEIH68B9+tAutIE1T+Ds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8dzEAAAA3AAAAA8AAAAAAAAAAAAAAAAAmAIAAGRycy9k&#10;b3ducmV2LnhtbFBLBQYAAAAABAAEAPUAAACJAwAAAAA=&#10;" fillcolor="yellow" stroked="f"/>
                      <v:rect id="Rectangle 223" o:spid="_x0000_s1229" style="position:absolute;left:31210;top:23806;width:91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cfg</w:t>
                              </w:r>
                            </w:p>
                          </w:txbxContent>
                        </v:textbox>
                      </v:rect>
                      <v:rect id="Rectangle 224" o:spid="_x0000_s1230" style="position:absolute;left:32118;top:23806;width:1937;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80211</w:t>
                              </w:r>
                            </w:p>
                          </w:txbxContent>
                        </v:textbox>
                      </v:rect>
                      <v:rect id="Rectangle 225" o:spid="_x0000_s1231" style="position:absolute;left:34036;top:23806;width:381;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_</w:t>
                              </w:r>
                            </w:p>
                          </w:txbxContent>
                        </v:textbox>
                      </v:rect>
                      <v:rect id="Rectangle 226" o:spid="_x0000_s1232" style="position:absolute;left:34410;top:23806;width:110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ops</w:t>
                              </w:r>
                            </w:p>
                          </w:txbxContent>
                        </v:textbox>
                      </v:rect>
                      <v:rect id="Rectangle 227" o:spid="_x0000_s1233" style="position:absolute;left:23602;top:14389;width:6128;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VSRMQA&#10;AADcAAAADwAAAGRycy9kb3ducmV2LnhtbESPQWvCQBSE74L/YXlCb3VjwFZSN0EtLR6tlurxkX3N&#10;RrNvY3ar6b/vFgSPw8x8w8yL3jbiQp2vHSuYjBMQxKXTNVcKPndvjzMQPiBrbByTgl/yUOTDwRwz&#10;7a78QZdtqESEsM9QgQmhzaT0pSGLfuxa4uh9u85iiLKrpO7wGuG2kWmSPEmLNccFgy2tDJWn7Y9V&#10;cNjsv5bGbqifTv37eW1f3SQ5KvUw6hcvIAL14R6+tddaQZo+w/+Ze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FUkTEAAAA3AAAAA8AAAAAAAAAAAAAAAAAmAIAAGRycy9k&#10;b3ducmV2LnhtbFBLBQYAAAAABAAEAPUAAACJAwAAAAA=&#10;" fillcolor="yellow" stroked="f"/>
                      <v:rect id="Rectangle 228" o:spid="_x0000_s1234" style="position:absolute;left:24288;top:14319;width:1823;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1E715B" w:rsidRDefault="001E715B" w:rsidP="00670A9B">
                              <w:r>
                                <w:rPr>
                                  <w:rFonts w:ascii="Calibri" w:hAnsi="Calibri" w:cs="Calibri"/>
                                  <w:color w:val="000000"/>
                                  <w:sz w:val="12"/>
                                  <w:szCs w:val="12"/>
                                </w:rPr>
                                <w:t>WEXT</w:t>
                              </w:r>
                            </w:p>
                          </w:txbxContent>
                        </v:textbox>
                      </v:rect>
                      <v:rect id="Rectangle 229" o:spid="_x0000_s1235" style="position:absolute;left:26085;top:14319;width:299;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2"/>
                                  <w:szCs w:val="12"/>
                                </w:rPr>
                                <w:t xml:space="preserve">/ </w:t>
                              </w:r>
                            </w:p>
                          </w:txbxContent>
                        </v:textbox>
                      </v:rect>
                      <v:rect id="Rectangle 230" o:spid="_x0000_s1236" style="position:absolute;left:26549;top:14319;width:578;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1E715B" w:rsidRDefault="001E715B" w:rsidP="00670A9B">
                              <w:r>
                                <w:rPr>
                                  <w:rFonts w:ascii="Calibri" w:hAnsi="Calibri" w:cs="Calibri"/>
                                  <w:color w:val="000000"/>
                                  <w:sz w:val="12"/>
                                  <w:szCs w:val="12"/>
                                </w:rPr>
                                <w:t>nl</w:t>
                              </w:r>
                            </w:p>
                          </w:txbxContent>
                        </v:textbox>
                      </v:rect>
                      <v:rect id="Rectangle 231" o:spid="_x0000_s1237" style="position:absolute;left:27127;top:14319;width:1936;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80211</w:t>
                              </w:r>
                            </w:p>
                          </w:txbxContent>
                        </v:textbox>
                      </v:rect>
                      <v:rect id="Rectangle 232" o:spid="_x0000_s1238" style="position:absolute;left:25279;top:15227;width:279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Interface</w:t>
                              </w:r>
                            </w:p>
                          </w:txbxContent>
                        </v:textbox>
                      </v:rect>
                      <v:rect id="Rectangle 233" o:spid="_x0000_s1239" style="position:absolute;left:4908;top:10147;width:4470;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VhsUA&#10;AADcAAAADwAAAGRycy9kb3ducmV2LnhtbESPW2sCMRSE3wv+h3CEvtVEty7tdqNIQShUH7xAXw+b&#10;sxfcnKybqNt/bwoFH4eZ+YbJl4NtxZV63zjWMJ0oEMSFMw1XGo6H9csbCB+QDbaOScMveVguRk85&#10;ZsbdeEfXfahEhLDPUEMdQpdJ6YuaLPqJ64ijV7reYoiyr6Tp8RbhtpUzpVJpseG4UGNHnzUVp/3F&#10;asD01Zy3ZbI5fF9SfK8GtZ7/KK2fx8PqA0SgITzC/+0vo2GWJ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5WGxQAAANwAAAAPAAAAAAAAAAAAAAAAAJgCAABkcnMv&#10;ZG93bnJldi54bWxQSwUGAAAAAAQABAD1AAAAigMAAAAA&#10;" stroked="f"/>
                      <v:rect id="Rectangle 234" o:spid="_x0000_s1240" style="position:absolute;left:5702;top:9906;width:129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2"/>
                                  <w:szCs w:val="12"/>
                                </w:rPr>
                                <w:t>Non</w:t>
                              </w:r>
                            </w:p>
                          </w:txbxContent>
                        </v:textbox>
                      </v:rect>
                      <v:rect id="Rectangle 235" o:spid="_x0000_s1241" style="position:absolute;left:6991;top:9906;width:23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2"/>
                                  <w:szCs w:val="12"/>
                                </w:rPr>
                                <w:t>-</w:t>
                              </w:r>
                            </w:p>
                          </w:txbxContent>
                        </v:textbox>
                      </v:rect>
                      <v:rect id="Rectangle 236" o:spid="_x0000_s1242" style="position:absolute;left:7219;top:9906;width:1372;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2"/>
                                  <w:szCs w:val="12"/>
                                </w:rPr>
                                <w:t>QOS</w:t>
                              </w:r>
                            </w:p>
                          </w:txbxContent>
                        </v:textbox>
                      </v:rect>
                      <v:rect id="Rectangle 237" o:spid="_x0000_s1243" style="position:absolute;left:6419;top:10801;width:145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2"/>
                                  <w:szCs w:val="12"/>
                                </w:rPr>
                                <w:t>Data</w:t>
                              </w:r>
                            </w:p>
                          </w:txbxContent>
                        </v:textbox>
                      </v:rect>
                      <v:rect id="Rectangle 238" o:spid="_x0000_s1244" style="position:absolute;left:15449;top:10394;width:261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H98EA&#10;AADcAAAADwAAAGRycy9kb3ducmV2LnhtbERPy4rCMBTdC/5DuMLsNBkfRatRZEAYcFxYBbeX5tqW&#10;aW5qE7Xz95OF4PJw3qtNZ2vxoNZXjjV8jhQI4tyZigsN59NuOAfhA7LB2jFp+CMPm3W/t8LUuCcf&#10;6ZGFQsQQ9ilqKENoUil9XpJFP3INceSurrUYImwLaVp8xnBby7FSibRYcWwosaGvkvLf7G41YDI1&#10;t8N18nPa3xNcFJ3azS5K649Bt12CCNSFt/jl/jYaxpO4Np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3B/fBAAAA3AAAAA8AAAAAAAAAAAAAAAAAmAIAAGRycy9kb3du&#10;cmV2LnhtbFBLBQYAAAAABAAEAPUAAACGAwAAAAA=&#10;" stroked="f"/>
                      <v:rect id="Rectangle 239" o:spid="_x0000_s1245" style="position:absolute;left:16071;top:10140;width:1372;height:16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2"/>
                                  <w:szCs w:val="12"/>
                                </w:rPr>
                                <w:t xml:space="preserve">QOS </w:t>
                              </w:r>
                            </w:p>
                          </w:txbxContent>
                        </v:textbox>
                      </v:rect>
                      <v:rect id="Rectangle 240" o:spid="_x0000_s1246" style="position:absolute;left:16033;top:11049;width:145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1E715B" w:rsidRDefault="001E715B" w:rsidP="00670A9B">
                              <w:r>
                                <w:rPr>
                                  <w:rFonts w:ascii="Calibri" w:hAnsi="Calibri" w:cs="Calibri"/>
                                  <w:color w:val="000000"/>
                                  <w:sz w:val="12"/>
                                  <w:szCs w:val="12"/>
                                </w:rPr>
                                <w:t>Data</w:t>
                              </w:r>
                            </w:p>
                          </w:txbxContent>
                        </v:textbox>
                      </v:rect>
                      <v:rect id="Rectangle 241" o:spid="_x0000_s1247" style="position:absolute;left:35693;top:1631;width:7245;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2" o:spid="_x0000_s1248" style="position:absolute;left:36722;top:2108;width:5403;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cvsEA&#10;AADcAAAADwAAAGRycy9kb3ducmV2LnhtbESP3YrCMBSE7wXfIRxh7zS1y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KXL7BAAAA3AAAAA8AAAAAAAAAAAAAAAAAmAIAAGRycy9kb3du&#10;cmV2LnhtbFBLBQYAAAAABAAEAPUAAACGAwAAAAA=&#10;" filled="f" stroked="f">
                        <v:textbox style="mso-fit-shape-to-text:t" inset="0,0,0,0">
                          <w:txbxContent>
                            <w:p w:rsidR="001E715B" w:rsidRDefault="001E715B" w:rsidP="00670A9B">
                              <w:r>
                                <w:rPr>
                                  <w:rFonts w:ascii="Calibri" w:hAnsi="Calibri" w:cs="Calibri"/>
                                  <w:color w:val="000000"/>
                                  <w:sz w:val="14"/>
                                  <w:szCs w:val="14"/>
                                </w:rPr>
                                <w:t>Host Processor</w:t>
                              </w:r>
                            </w:p>
                          </w:txbxContent>
                        </v:textbox>
                      </v:rect>
                      <v:rect id="Rectangle 243" o:spid="_x0000_s1249" style="position:absolute;left:9480;top:19951;width:980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x58QA&#10;AADcAAAADwAAAGRycy9kb3ducmV2LnhtbESPS2/CMBCE70j9D9ZW4gYOrwqlGNSHQByBIuhxFS9x&#10;aLxOYwPh32MkJI6jmflGM5k1thRnqn3hWEGvm4AgzpwuOFew/Zl3xiB8QNZYOiYFV/Iwm760Jphq&#10;d+E1nTchFxHCPkUFJoQqldJnhiz6rquIo3dwtcUQZZ1LXeMlwm0p+0nyJi0WHBcMVvRlKPvbnKyC&#10;39V+92nsiprRyC/+l/bb9ZKjUu3X5uMdRKAmPMOP9lIr6A8HcD8Tj4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hsefEAAAA3AAAAA8AAAAAAAAAAAAAAAAAmAIAAGRycy9k&#10;b3ducmV2LnhtbFBLBQYAAAAABAAEAPUAAACJAwAAAAA=&#10;" fillcolor="yellow" stroked="f"/>
                      <v:rect id="Rectangle 244" o:spid="_x0000_s1250" style="position:absolute;left:9480;top:19951;width:980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8CcQA&#10;AADcAAAADwAAAGRycy9kb3ducmV2LnhtbESPQWsCMRSE70L/Q3iCN80qInY1K7ZFafFUa++PzdvN&#10;4uZlm6S67a9vCoLHYWa+Ydab3rbiQj40jhVMJxkI4tLphmsFp4/deAkiRGSNrWNS8EMBNsXDYI25&#10;dld+p8sx1iJBOOSowMTY5VKG0pDFMHEdcfIq5y3GJH0ttcdrgttWzrJsIS02nBYMdvRsqDwfv60C&#10;NmF/+jqYfVW/LbbdY/h98p8vSo2G/XYFIlIf7+Fb+1UrmM3n8H8mHQF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KPAnEAAAA3AAAAA8AAAAAAAAAAAAAAAAAmAIAAGRycy9k&#10;b3ducmV2LnhtbFBLBQYAAAAABAAEAPUAAACJAwAAAAA=&#10;" filled="f" strokeweight=".15pt"/>
                      <v:rect id="Rectangle 245" o:spid="_x0000_s1251" style="position:absolute;left:14020;top:21043;width:686;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1E715B" w:rsidRDefault="001E715B" w:rsidP="00670A9B">
                              <w:r>
                                <w:rPr>
                                  <w:rFonts w:ascii="Calibri" w:hAnsi="Calibri" w:cs="Calibri"/>
                                  <w:color w:val="000000"/>
                                  <w:sz w:val="14"/>
                                  <w:szCs w:val="14"/>
                                </w:rPr>
                                <w:t>IP</w:t>
                              </w:r>
                            </w:p>
                          </w:txbxContent>
                        </v:textbox>
                      </v:rect>
                      <v:line id="Line 246" o:spid="_x0000_s1252" style="position:absolute;flip:y;visibility:visible;mso-wrap-style:square" from="15024,10229" to="15024,1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ElsEAAADcAAAADwAAAGRycy9kb3ducmV2LnhtbESPQWsCMRSE7wX/Q3iCt5qtlEW3RinC&#10;Qj3ZqpfeHslzN7h5WZKo6783QqHHYb6ZYZbrwXXiSiFazwrepgUIYu2N5UbB8VC/zkHEhGyw80wK&#10;7hRhvRq9LLEy/sY/dN2nRuQSjhUqaFPqKymjbslhnPqeOHsnHxymLEMjTcBbLnednBVFKR1azgst&#10;9rRpSZ/3F6fAFuVC13q7tbtapzD//n0CSk3Gw+cHiERD+of/0l9Gwey9hOeZf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tISWwQAAANwAAAAPAAAAAAAAAAAAAAAA&#10;AKECAABkcnMvZG93bnJldi54bWxQSwUGAAAAAAQABAD5AAAAjwMAAAAA&#10;" strokeweight="1.65pt"/>
                      <v:shape id="Freeform 247" o:spid="_x0000_s1253" style="position:absolute;left:14681;top:15093;width:686;height:1023;visibility:visible;mso-wrap-style:square;v-text-anchor:top" coordsize="10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nsOMQA&#10;AADcAAAADwAAAGRycy9kb3ducmV2LnhtbESPS2vDMBCE74X+B7GFXkojx5S4uFZCCATS3vLsdZHW&#10;D2KtjKXazr+vCoUch5n5hilWk23FQL1vHCuYzxIQxNqZhisFp+P29R2ED8gGW8ek4EYeVsvHhwJz&#10;40be03AIlYgQ9jkqqEPocim9rsmin7mOOHql6y2GKPtKmh7HCLetTJNkIS02HBdq7GhTk74efqyC&#10;z+5489mlOb9Mu++vcm90Nly9Us9P0/oDRKAp3MP/7Z1RkL5l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7DjEAAAA3AAAAA8AAAAAAAAAAAAAAAAAmAIAAGRycy9k&#10;b3ducmV2LnhtbFBLBQYAAAAABAAEAPUAAACJAwAAAAA=&#10;" path="m108,l54,161,,,108,xe" fillcolor="black" stroked="f">
                        <v:path arrowok="t" o:connecttype="custom" o:connectlocs="68580,0;34290,102235;0,0;68580,0" o:connectangles="0,0,0,0"/>
                      </v:shape>
                      <v:shape id="Freeform 248" o:spid="_x0000_s1254" style="position:absolute;left:14681;top:9296;width:686;height:1022;visibility:visible;mso-wrap-style:square;v-text-anchor:top" coordsize="10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4Sr0A&#10;AADcAAAADwAAAGRycy9kb3ducmV2LnhtbERPSwrCMBDdC94hjOBGNFVEpRpFBEHd+d8OzdgWm0lp&#10;Yq23NwvB5eP9F6vGFKKmyuWWFQwHEQjixOqcUwWX87Y/A+E8ssbCMin4kIPVst1aYKztm49Un3wq&#10;Qgi7GBVk3pexlC7JyKAb2JI4cA9bGfQBVqnUFb5DuCnkKIom0mDOoSHDkjYZJc/TyyjYl+ePm97y&#10;a6/Z3Q+Po06m9dMp1e006zkIT43/i3/unVYwGoe14Uw4An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LZ4Sr0AAADcAAAADwAAAAAAAAAAAAAAAACYAgAAZHJzL2Rvd25yZXYu&#10;eG1sUEsFBgAAAAAEAAQA9QAAAIIDAAAAAA==&#10;" path="m,161l54,r54,161l,161xe" fillcolor="black" stroked="f">
                        <v:path arrowok="t" o:connecttype="custom" o:connectlocs="0,102235;34290,0;68580,102235;0,102235" o:connectangles="0,0,0,0"/>
                      </v:shape>
                      <v:rect id="Rectangle 249" o:spid="_x0000_s1255" style="position:absolute;left:15449;top:13982;width:5112;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GDcUA&#10;AADcAAAADwAAAGRycy9kb3ducmV2LnhtbESPzW7CMBCE75V4B2uReisOqFQQcCLaqogjf2o5ruIl&#10;DsTrNHYhvH1dqRLH0cx8o5nnna3FhVpfOVYwHCQgiAunKy4V7HcfTxMQPiBrrB2Tght5yLPewxxT&#10;7a68ocs2lCJC2KeowITQpFL6wpBFP3ANcfSOrrUYomxLqVu8Rrit5ShJXqTFiuOCwYbeDBXn7Y9V&#10;cFh/fb4au6ZuPPbL75V9d8PkpNRjv1vMQATqwj38315pBaPn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YYNxQAAANwAAAAPAAAAAAAAAAAAAAAAAJgCAABkcnMv&#10;ZG93bnJldi54bWxQSwUGAAAAAAQABAD1AAAAigMAAAAA&#10;" fillcolor="yellow" stroked="f"/>
                      <v:rect id="Rectangle 250" o:spid="_x0000_s1256" style="position:absolute;left:16389;top:14376;width:3257;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1E715B" w:rsidRDefault="001E715B" w:rsidP="00670A9B">
                              <w:r>
                                <w:rPr>
                                  <w:rFonts w:ascii="Calibri" w:hAnsi="Calibri" w:cs="Calibri"/>
                                  <w:color w:val="000000"/>
                                  <w:sz w:val="12"/>
                                  <w:szCs w:val="12"/>
                                </w:rPr>
                                <w:t>Socket API</w:t>
                              </w:r>
                            </w:p>
                          </w:txbxContent>
                        </v:textbox>
                      </v:rect>
                      <v:line id="Line 251" o:spid="_x0000_s1257" style="position:absolute;flip:x y;visibility:visible;mso-wrap-style:square" from="14700,23666" to="14706,2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gDjccAAADcAAAADwAAAGRycy9kb3ducmV2LnhtbESP3WrCQBSE74W+w3IKvRHdKCht6ioi&#10;lFZRrFrq7SF7mgSzZ9PsNj9v7woFL4eZ+YaZLVpTiJoql1tWMBpGIIgTq3NOFXyd3gbPIJxH1lhY&#10;JgUdOVjMH3ozjLVt+ED10aciQNjFqCDzvoyldElGBt3QlsTB+7GVQR9klUpdYRPgppDjKJpKgzmH&#10;hQxLWmWUXI5/RsHl/N7/3Ob78/cam715SX4Pu26j1NNju3wF4an19/B/+0MrGE9GcDsTjo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mAONxwAAANwAAAAPAAAAAAAA&#10;AAAAAAAAAKECAABkcnMvZG93bnJldi54bWxQSwUGAAAAAAQABAD5AAAAlQMAAAAA&#10;" strokeweight=".9pt"/>
                      <v:shape id="Freeform 252" o:spid="_x0000_s1258" style="position:absolute;left:14452;top:24978;width:502;height:749;visibility:visible;mso-wrap-style:square;v-text-anchor:top" coordsize="7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53lsQA&#10;AADcAAAADwAAAGRycy9kb3ducmV2LnhtbESPzWrDMBCE74W+g9hCbrUc05bEtRJCcEmuTXzIcbG2&#10;/om1MpbsOG8fFQo9DjPzDZNtZ9OJiQbXWFawjGIQxKXVDVcKivPX6wqE88gaO8uk4E4OtpvnpwxT&#10;bW/8TdPJVyJA2KWooPa+T6V0ZU0GXWR74uD92MGgD3KopB7wFuCmk0kcf0iDDYeFGnva11ReT6NR&#10;cG2n4rj2Lh/zy/ktzsdDu0xYqcXLvPsE4Wn2/+G/9lErSN4T+D0Tjo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ud5bEAAAA3AAAAA8AAAAAAAAAAAAAAAAAmAIAAGRycy9k&#10;b3ducmV2LnhtbFBLBQYAAAAABAAEAPUAAACJAwAAAAA=&#10;" path="m79,l39,118,,,79,xe" fillcolor="black" stroked="f">
                        <v:path arrowok="t" o:connecttype="custom" o:connectlocs="50165,0;24765,74930;0,0;50165,0" o:connectangles="0,0,0,0"/>
                      </v:shape>
                      <v:shape id="Freeform 253" o:spid="_x0000_s1259" style="position:absolute;left:14452;top:22987;width:502;height:749;visibility:visible;mso-wrap-style:square;v-text-anchor:top" coordsize="7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SDcQA&#10;AADcAAAADwAAAGRycy9kb3ducmV2LnhtbESPT2uDQBTE74F+h+UVektWbRNam1VKsSTX/Dnk+HBf&#10;1ei+FXc19ttnC4Ueh5n5DbPNZ9OJiQbXWFYQryIQxKXVDVcKzqev5SsI55E1dpZJwQ85yLOHxRZT&#10;bW98oOnoKxEg7FJUUHvfp1K6siaDbmV74uB928GgD3KopB7wFuCmk0kUbaTBhsNCjT191lS2x9Eo&#10;aK/Tef/mXTEWl9NLVIy7a5ywUk+P88c7CE+z/w//tfdaQbJ+ht8z4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i0g3EAAAA3AAAAA8AAAAAAAAAAAAAAAAAmAIAAGRycy9k&#10;b3ducmV2LnhtbFBLBQYAAAAABAAEAPUAAACJAwAAAAA=&#10;" path="m,118l39,,79,118,,118xe" fillcolor="black" stroked="f">
                        <v:path arrowok="t" o:connecttype="custom" o:connectlocs="0,74930;24765,0;50165,74930;0,74930" o:connectangles="0,0,0,0"/>
                      </v:shape>
                      <v:line id="Line 254" o:spid="_x0000_s1260" style="position:absolute;flip:y;visibility:visible;mso-wrap-style:square" from="23488,42652" to="23488,45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uR8cMAAADcAAAADwAAAGRycy9kb3ducmV2LnhtbESPT4vCMBTE7wt+h/AEb2uqqEjXKCKI&#10;f25WUfb2aN42ZZuX0kSt394IgsdhZn7DzBatrcSNGl86VjDoJyCIc6dLLhScjuvvKQgfkDVWjknB&#10;gzws5p2vGaba3flAtywUIkLYp6jAhFCnUvrckEXfdzVx9P5cYzFE2RRSN3iPcFvJYZJMpMWS44LB&#10;mlaG8v/sahVMdr97u1meQzvamepRXDKTyVKpXrdd/oAI1IZP+N3eagXD8QheZ+IR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rkfHDAAAA3AAAAA8AAAAAAAAAAAAA&#10;AAAAoQIAAGRycy9kb3ducmV2LnhtbFBLBQYAAAAABAAEAPkAAACRAwAAAAA=&#10;" strokeweight=".9pt"/>
                      <v:shape id="Freeform 255" o:spid="_x0000_s1261" style="position:absolute;left:23247;top:44945;width:502;height:749;visibility:visible;mso-wrap-style:square;v-text-anchor:top" coordsize="7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v4sMA&#10;AADcAAAADwAAAGRycy9kb3ducmV2LnhtbESPQYvCMBSE74L/ITzBm6YWlbUaRZYu63Wthz0+mmdb&#10;bV5Kk9buvzfCgsdhZr5hdofB1KKn1lWWFSzmEQji3OqKCwWX7Gv2AcJ5ZI21ZVLwRw4O+/Foh4m2&#10;D/6h/uwLESDsElRQet8kUrq8JINubhvi4F1ta9AH2RZSt/gIcFPLOIrW0mDFYaHEhj5Lyu/nzii4&#10;3/rLaeNd2qW/2TJKu+/bImalppPhuAXhafDv8H/7pBXEqxW8zoQjIP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fv4sMAAADcAAAADwAAAAAAAAAAAAAAAACYAgAAZHJzL2Rv&#10;d25yZXYueG1sUEsFBgAAAAAEAAQA9QAAAIgDAAAAAA==&#10;" path="m79,l38,118,,,79,xe" fillcolor="black" stroked="f">
                        <v:path arrowok="t" o:connecttype="custom" o:connectlocs="50165,0;24130,74930;0,0;50165,0" o:connectangles="0,0,0,0"/>
                      </v:shape>
                      <v:shape id="Freeform 256" o:spid="_x0000_s1262" style="position:absolute;left:23247;top:41973;width:502;height:749;visibility:visible;mso-wrap-style:square;v-text-anchor:top" coordsize="7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xlcQA&#10;AADcAAAADwAAAGRycy9kb3ducmV2LnhtbESPQWuDQBSE74X+h+UFcmtWJQ2NySqlWJJrkxx6fLgv&#10;anTfirsa8++7hUKPw8x8w+zz2XRiosE1lhXEqwgEcWl1w5WCy/nz5Q2E88gaO8uk4EEO8uz5aY+p&#10;tnf+ounkKxEg7FJUUHvfp1K6siaDbmV74uBd7WDQBzlUUg94D3DTySSKNtJgw2Ghxp4+airb02gU&#10;tLfpctx6V4zF93kdFePhFies1HIxv+9AeJr9f/ivfdQKktcN/J4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VcZXEAAAA3AAAAA8AAAAAAAAAAAAAAAAAmAIAAGRycy9k&#10;b3ducmV2LnhtbFBLBQYAAAAABAAEAPUAAACJAwAAAAA=&#10;" path="m,118l38,,79,118,,118xe" fillcolor="black" stroked="f">
                        <v:path arrowok="t" o:connecttype="custom" o:connectlocs="0,74930;24130,0;50165,74930;0,74930" o:connectangles="0,0,0,0"/>
                      </v:shape>
                      <v:rect id="Rectangle 258" o:spid="_x0000_s1263" style="position:absolute;left:9556;top:25495;width:2869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teMEA&#10;AADcAAAADwAAAGRycy9kb3ducmV2LnhtbERPy4rCMBTdD/gP4QruxnQKDrUaZfDFuBGt4vrSXNti&#10;c1OaqPXvzUJweTjv6bwztbhT6yrLCn6GEQji3OqKCwWn4/o7AeE8ssbaMil4koP5rPc1xVTbBx/o&#10;nvlChBB2KSoovW9SKV1ekkE3tA1x4C62NegDbAupW3yEcFPLOIp+pcGKQ0OJDS1Kyq/ZzSjYnJrt&#10;NVs842S3H62yZHkeX3ZnpQb97m8CwlPnP+K3+18riEdhbTgTj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7XjBAAAA3AAAAA8AAAAAAAAAAAAAAAAAmAIAAGRycy9kb3du&#10;cmV2LnhtbFBLBQYAAAAABAAEAPUAAACGAwAAAAA=&#10;" fillcolor="yellow">
                        <v:textbox>
                          <w:txbxContent>
                            <w:p w:rsidR="001E715B" w:rsidRPr="00DF5B64" w:rsidRDefault="001E715B" w:rsidP="00670A9B">
                              <w:pPr>
                                <w:rPr>
                                  <w:sz w:val="16"/>
                                  <w:szCs w:val="16"/>
                                </w:rPr>
                              </w:pPr>
                              <w:r>
                                <w:t xml:space="preserve">                          </w:t>
                              </w:r>
                              <w:r w:rsidRPr="00DF5B64">
                                <w:rPr>
                                  <w:sz w:val="16"/>
                                  <w:szCs w:val="16"/>
                                </w:rPr>
                                <w:t>mac80211</w:t>
                              </w:r>
                            </w:p>
                          </w:txbxContent>
                        </v:textbox>
                      </v:rect>
                      <v:line id="Line 214" o:spid="_x0000_s1264" style="position:absolute;flip:x y;visibility:visible;mso-wrap-style:square" from="23234,27920" to="23247,3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skJcUAAADcAAAADwAAAGRycy9kb3ducmV2LnhtbESPQWsCMRSE7wX/Q3iCF6nZCi3t1ihW&#10;ETxUUCt4fd28blI3L8sm1fTfm4LQ4zAz3zCTWXKNOFMXrGcFD6MCBHHlteVaweFjdf8MIkRkjY1n&#10;UvBLAWbT3t0ES+0vvKPzPtYiQziUqMDE2JZShsqQwzDyLXH2vnznMGbZ1VJ3eMlw18hxUTxJh5bz&#10;gsGWFoaq0/7HKbCLpcT3td3az+PQyGKVvjdvSalBP81fQURK8T98a6+1gvHjC/ydyUdAT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skJcUAAADcAAAADwAAAAAAAAAA&#10;AAAAAAChAgAAZHJzL2Rvd25yZXYueG1sUEsFBgAAAAAEAAQA+QAAAJMDAAAAAA==&#10;" strokeweight=".9pt">
                        <v:stroke startarrow="block" endarrow="block"/>
                      </v:line>
                      <w10:anchorlock/>
                    </v:group>
                  </w:pict>
                </mc:Fallback>
              </mc:AlternateContent>
            </w:r>
          </w:p>
        </w:tc>
      </w:tr>
      <w:tr w:rsidR="00670A9B" w:rsidTr="0003437C">
        <w:trPr>
          <w:cantSplit/>
          <w:trHeight w:val="305"/>
          <w:tblHeader/>
        </w:trPr>
        <w:tc>
          <w:tcPr>
            <w:tcW w:w="8732" w:type="dxa"/>
            <w:shd w:val="clear" w:color="auto" w:fill="000000"/>
          </w:tcPr>
          <w:p w:rsidR="00670A9B" w:rsidRDefault="00670A9B" w:rsidP="0003437C">
            <w:pPr>
              <w:pStyle w:val="Figure"/>
              <w:ind w:left="720"/>
            </w:pPr>
            <w:bookmarkStart w:id="36" w:name="_Toc235611282"/>
            <w:bookmarkStart w:id="37" w:name="_Toc358403867"/>
            <w:bookmarkStart w:id="38" w:name="_Toc365982918"/>
            <w:bookmarkStart w:id="39" w:name="_Toc368427897"/>
            <w:bookmarkStart w:id="40" w:name="_Toc378273433"/>
            <w:bookmarkStart w:id="41" w:name="_Toc462135642"/>
            <w:r>
              <w:t xml:space="preserve">Figure </w:t>
            </w:r>
            <w:r>
              <w:fldChar w:fldCharType="begin"/>
            </w:r>
            <w:r>
              <w:instrText xml:space="preserve"> SEQ Figure \* ARABIC </w:instrText>
            </w:r>
            <w:r>
              <w:fldChar w:fldCharType="separate"/>
            </w:r>
            <w:r w:rsidR="00AA7E18">
              <w:rPr>
                <w:noProof/>
              </w:rPr>
              <w:t>2</w:t>
            </w:r>
            <w:r>
              <w:rPr>
                <w:noProof/>
              </w:rPr>
              <w:fldChar w:fldCharType="end"/>
            </w:r>
            <w:r>
              <w:t xml:space="preserve"> - Software Architecture</w:t>
            </w:r>
            <w:bookmarkEnd w:id="36"/>
            <w:r>
              <w:t xml:space="preserve"> in Linux</w:t>
            </w:r>
            <w:bookmarkEnd w:id="37"/>
            <w:bookmarkEnd w:id="38"/>
            <w:bookmarkEnd w:id="39"/>
            <w:bookmarkEnd w:id="40"/>
            <w:bookmarkEnd w:id="41"/>
          </w:p>
        </w:tc>
      </w:tr>
    </w:tbl>
    <w:p w:rsidR="00670A9B" w:rsidRDefault="00670A9B" w:rsidP="00670A9B"/>
    <w:p w:rsidR="00FF46C7" w:rsidRDefault="00FF46C7" w:rsidP="00670A9B">
      <w:pPr>
        <w:pStyle w:val="Heading4"/>
      </w:pPr>
      <w:r>
        <w:br/>
      </w:r>
    </w:p>
    <w:p w:rsidR="00670A9B" w:rsidRDefault="00FF46C7" w:rsidP="00DC4655">
      <w:pPr>
        <w:pStyle w:val="Heading3"/>
      </w:pPr>
      <w:r>
        <w:br w:type="page"/>
      </w:r>
      <w:bookmarkStart w:id="42" w:name="_Toc462135626"/>
      <w:r w:rsidR="008162D0">
        <w:lastRenderedPageBreak/>
        <w:t>Linux wireless</w:t>
      </w:r>
      <w:r w:rsidR="00670A9B">
        <w:t xml:space="preserve"> Components</w:t>
      </w:r>
      <w:bookmarkEnd w:id="42"/>
    </w:p>
    <w:p w:rsidR="00670A9B" w:rsidRDefault="00670A9B" w:rsidP="00670A9B">
      <w:r>
        <w:t>The following components</w:t>
      </w:r>
      <w:r w:rsidR="00DC4655">
        <w:t xml:space="preserve"> comprise the </w:t>
      </w:r>
      <w:r w:rsidR="008162D0">
        <w:t>Linux wireless stack.</w:t>
      </w:r>
    </w:p>
    <w:p w:rsidR="00670A9B" w:rsidRDefault="00670A9B" w:rsidP="00670A9B">
      <w:pPr>
        <w:pStyle w:val="Heading4"/>
      </w:pPr>
      <w:r>
        <w:t xml:space="preserve">cfg80211 layer </w:t>
      </w:r>
    </w:p>
    <w:p w:rsidR="00670A9B" w:rsidRDefault="00670A9B" w:rsidP="00670A9B">
      <w:r>
        <w:t xml:space="preserve">The cfg80211 layer is the wireless LAN framework within the Linux kernel. The cfg80211 implements the API (wireless extensions, nl80211) used to interact with the user space applications. It presents </w:t>
      </w:r>
      <w:r w:rsidR="00685B50">
        <w:t>a set</w:t>
      </w:r>
      <w:r>
        <w:t xml:space="preserve"> of APIs for WLAN drivers which implement the 802.11 MAC functionality and also integrate with the networking layer (TCP/IP stack) of the OS. More information on this can be found at:   </w:t>
      </w:r>
      <w:hyperlink r:id="rId10" w:history="1">
        <w:r w:rsidRPr="00F128F0">
          <w:rPr>
            <w:rStyle w:val="Hyperlink"/>
          </w:rPr>
          <w:t>http://linuxwireless.org/</w:t>
        </w:r>
      </w:hyperlink>
    </w:p>
    <w:p w:rsidR="00670A9B" w:rsidRDefault="00670A9B" w:rsidP="00670A9B"/>
    <w:p w:rsidR="00670A9B" w:rsidRDefault="00670A9B" w:rsidP="00670A9B">
      <w:pPr>
        <w:rPr>
          <w:b/>
        </w:rPr>
      </w:pPr>
      <w:r>
        <w:rPr>
          <w:b/>
        </w:rPr>
        <w:t>m</w:t>
      </w:r>
      <w:r w:rsidRPr="00362C4A">
        <w:rPr>
          <w:b/>
        </w:rPr>
        <w:t>ac80211 layer</w:t>
      </w:r>
    </w:p>
    <w:p w:rsidR="00670A9B" w:rsidRPr="00362C4A" w:rsidRDefault="00670A9B" w:rsidP="00670A9B">
      <w:r>
        <w:t xml:space="preserve">The mac80211 layer is in the wireless LAN framework within the Linux kernel. It implements the functions listed in </w:t>
      </w:r>
      <w:r w:rsidR="004F7EA1">
        <w:t>2.2</w:t>
      </w:r>
      <w:r>
        <w:t xml:space="preserve"> and provides an API for low level drivers to implement based on the underlying hardware. It also allows certain MAC functions to be offloaded to the hardware. These APIs are utilized by the driver to offload some of functions listed in </w:t>
      </w:r>
      <w:r>
        <w:fldChar w:fldCharType="begin"/>
      </w:r>
      <w:r>
        <w:instrText xml:space="preserve"> REF _Ref368393794 \r \h </w:instrText>
      </w:r>
      <w:r>
        <w:fldChar w:fldCharType="separate"/>
      </w:r>
      <w:r w:rsidR="00AA7E18">
        <w:t>2.1</w:t>
      </w:r>
      <w:r>
        <w:fldChar w:fldCharType="end"/>
      </w:r>
      <w:r>
        <w:t xml:space="preserve"> to the hardware.</w:t>
      </w:r>
    </w:p>
    <w:p w:rsidR="00670A9B" w:rsidRDefault="00670A9B" w:rsidP="00670A9B">
      <w:pPr>
        <w:pStyle w:val="Heading4"/>
      </w:pPr>
      <w:r>
        <w:t>Host Driver</w:t>
      </w:r>
    </w:p>
    <w:p w:rsidR="00670A9B" w:rsidRDefault="00670A9B" w:rsidP="00670A9B">
      <w:r>
        <w:t>The host driver module integrates with the mac80211 layer and acts as glue layer interfacing mac8011 layer and the firmware.</w:t>
      </w:r>
    </w:p>
    <w:p w:rsidR="00670A9B" w:rsidRDefault="00CE767B" w:rsidP="00670A9B">
      <w:pPr>
        <w:pStyle w:val="Heading4"/>
      </w:pPr>
      <w:r>
        <w:t>R</w:t>
      </w:r>
      <w:r w:rsidR="00670A9B">
        <w:t>P</w:t>
      </w:r>
      <w:r>
        <w:t>U</w:t>
      </w:r>
      <w:r w:rsidR="00670A9B">
        <w:t xml:space="preserve"> interface</w:t>
      </w:r>
    </w:p>
    <w:p w:rsidR="00DC4655" w:rsidRDefault="00670A9B" w:rsidP="00670A9B">
      <w:r>
        <w:t xml:space="preserve">The </w:t>
      </w:r>
      <w:r w:rsidR="00323D45">
        <w:t>R</w:t>
      </w:r>
      <w:r>
        <w:t>P</w:t>
      </w:r>
      <w:r w:rsidR="00323D45">
        <w:t>U</w:t>
      </w:r>
      <w:r>
        <w:t xml:space="preserve"> interface handles transmission and reception of logical messages between host and MAC firmware. This includes host-MAC control messages as well as data traffic. This is also referred to as Hardware Abstraction Layer in the following section </w:t>
      </w:r>
      <w:r w:rsidR="00073F9E">
        <w:t>3</w:t>
      </w:r>
      <w:r>
        <w:t xml:space="preserve"> of this document</w:t>
      </w:r>
      <w:r w:rsidR="00323D45">
        <w:t>.</w:t>
      </w:r>
    </w:p>
    <w:p w:rsidR="006A5DBF" w:rsidRDefault="00125277" w:rsidP="009F703C">
      <w:pPr>
        <w:pStyle w:val="Heading3"/>
      </w:pPr>
      <w:bookmarkStart w:id="43" w:name="_Toc462135627"/>
      <w:r>
        <w:t xml:space="preserve">Host </w:t>
      </w:r>
      <w:r w:rsidR="006A5DBF">
        <w:t>Driver Design</w:t>
      </w:r>
      <w:bookmarkEnd w:id="43"/>
    </w:p>
    <w:p w:rsidR="00125277" w:rsidRPr="000D63B1" w:rsidRDefault="00125277" w:rsidP="00125277">
      <w:r>
        <w:t>Figure  below shows the host driver architecture. It has t</w:t>
      </w:r>
      <w:r w:rsidR="00095BA1">
        <w:t>hree core modules mac80211_if, u</w:t>
      </w:r>
      <w:r>
        <w:t xml:space="preserve">mac_if and hal_if. </w:t>
      </w:r>
    </w:p>
    <w:p w:rsidR="00125277" w:rsidRDefault="00125277" w:rsidP="00125277"/>
    <w:p w:rsidR="00125277" w:rsidRDefault="001F4315" w:rsidP="00125277">
      <w:r>
        <w:rPr>
          <w:noProof/>
          <w:lang w:val="en-US"/>
        </w:rPr>
        <mc:AlternateContent>
          <mc:Choice Requires="wps">
            <w:drawing>
              <wp:anchor distT="0" distB="0" distL="114300" distR="114300" simplePos="0" relativeHeight="251668480" behindDoc="0" locked="0" layoutInCell="1" allowOverlap="1" wp14:anchorId="16B04425" wp14:editId="0332EAFB">
                <wp:simplePos x="0" y="0"/>
                <wp:positionH relativeFrom="column">
                  <wp:posOffset>2613025</wp:posOffset>
                </wp:positionH>
                <wp:positionV relativeFrom="paragraph">
                  <wp:posOffset>73660</wp:posOffset>
                </wp:positionV>
                <wp:extent cx="1221105" cy="387350"/>
                <wp:effectExtent l="0" t="0" r="17145" b="12700"/>
                <wp:wrapNone/>
                <wp:docPr id="1" name="Rounded Rectangle 1"/>
                <wp:cNvGraphicFramePr/>
                <a:graphic xmlns:a="http://schemas.openxmlformats.org/drawingml/2006/main">
                  <a:graphicData uri="http://schemas.microsoft.com/office/word/2010/wordprocessingShape">
                    <wps:wsp>
                      <wps:cNvSpPr/>
                      <wps:spPr>
                        <a:xfrm>
                          <a:off x="0" y="0"/>
                          <a:ext cx="1221105" cy="387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15B" w:rsidRPr="0036483D" w:rsidRDefault="001E715B" w:rsidP="00125277">
                            <w:pPr>
                              <w:jc w:val="center"/>
                              <w:rPr>
                                <w:color w:val="000000" w:themeColor="text1"/>
                              </w:rPr>
                            </w:pPr>
                            <w:r>
                              <w:rPr>
                                <w:color w:val="000000" w:themeColor="text1"/>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265" style="position:absolute;margin-left:205.75pt;margin-top:5.8pt;width:96.15pt;height:30.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" fillcolor="white [3212]" strokecolor="#243f60 [1604]" strokeweight="2pt">
                <v:textbox>
                  <w:txbxContent>
                    <w:p w:rsidR="001E715B" w:rsidRPr="0036483D" w:rsidRDefault="001E715B" w:rsidP="00125277">
                      <w:pPr>
                        <w:jc w:val="center"/>
                        <w:rPr>
                          <w:color w:val="000000" w:themeColor="text1"/>
                        </w:rPr>
                      </w:pPr>
                      <w:r>
                        <w:rPr>
                          <w:color w:val="000000" w:themeColor="text1"/>
                        </w:rPr>
                        <w:t>core</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536D40C0" wp14:editId="2159EDFB">
                <wp:simplePos x="0" y="0"/>
                <wp:positionH relativeFrom="column">
                  <wp:posOffset>991235</wp:posOffset>
                </wp:positionH>
                <wp:positionV relativeFrom="paragraph">
                  <wp:posOffset>104140</wp:posOffset>
                </wp:positionV>
                <wp:extent cx="1221105" cy="387350"/>
                <wp:effectExtent l="0" t="0" r="17145" b="12700"/>
                <wp:wrapNone/>
                <wp:docPr id="47" name="Rounded Rectangle 47"/>
                <wp:cNvGraphicFramePr/>
                <a:graphic xmlns:a="http://schemas.openxmlformats.org/drawingml/2006/main">
                  <a:graphicData uri="http://schemas.microsoft.com/office/word/2010/wordprocessingShape">
                    <wps:wsp>
                      <wps:cNvSpPr/>
                      <wps:spPr>
                        <a:xfrm>
                          <a:off x="0" y="0"/>
                          <a:ext cx="1221105" cy="387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15B" w:rsidRPr="0036483D" w:rsidRDefault="001E715B" w:rsidP="001F4315">
                            <w:pPr>
                              <w:jc w:val="center"/>
                              <w:rPr>
                                <w:color w:val="000000" w:themeColor="text1"/>
                              </w:rPr>
                            </w:pPr>
                            <w:r>
                              <w:rPr>
                                <w:color w:val="000000" w:themeColor="text1"/>
                              </w:rPr>
                              <w:t>mac80211_if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266" style="position:absolute;margin-left:78.05pt;margin-top:8.2pt;width:96.15pt;height:3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" fillcolor="white [3212]" strokecolor="#243f60 [1604]" strokeweight="2pt">
                <v:textbox>
                  <w:txbxContent>
                    <w:p w:rsidR="001E715B" w:rsidRPr="0036483D" w:rsidRDefault="001E715B" w:rsidP="001F4315">
                      <w:pPr>
                        <w:jc w:val="center"/>
                        <w:rPr>
                          <w:color w:val="000000" w:themeColor="text1"/>
                        </w:rPr>
                      </w:pPr>
                      <w:r>
                        <w:rPr>
                          <w:color w:val="000000" w:themeColor="text1"/>
                        </w:rPr>
                        <w:t>mac80211_if</w:t>
                      </w:r>
                    </w:p>
                  </w:txbxContent>
                </v:textbox>
              </v:roundrect>
            </w:pict>
          </mc:Fallback>
        </mc:AlternateContent>
      </w:r>
    </w:p>
    <w:p w:rsidR="00125277" w:rsidRDefault="001F4315" w:rsidP="00125277">
      <w:r>
        <w:rPr>
          <w:noProof/>
          <w:lang w:val="en-US"/>
        </w:rPr>
        <mc:AlternateContent>
          <mc:Choice Requires="wps">
            <w:drawing>
              <wp:anchor distT="0" distB="0" distL="114300" distR="114300" simplePos="0" relativeHeight="251678720" behindDoc="0" locked="0" layoutInCell="1" allowOverlap="1" wp14:anchorId="120B73B4" wp14:editId="5C6278BC">
                <wp:simplePos x="0" y="0"/>
                <wp:positionH relativeFrom="column">
                  <wp:posOffset>2215662</wp:posOffset>
                </wp:positionH>
                <wp:positionV relativeFrom="paragraph">
                  <wp:posOffset>42838</wp:posOffset>
                </wp:positionV>
                <wp:extent cx="398584" cy="0"/>
                <wp:effectExtent l="38100" t="76200" r="20955" b="114300"/>
                <wp:wrapNone/>
                <wp:docPr id="49" name="Straight Arrow Connector 49"/>
                <wp:cNvGraphicFramePr/>
                <a:graphic xmlns:a="http://schemas.openxmlformats.org/drawingml/2006/main">
                  <a:graphicData uri="http://schemas.microsoft.com/office/word/2010/wordprocessingShape">
                    <wps:wsp>
                      <wps:cNvCnPr/>
                      <wps:spPr>
                        <a:xfrm>
                          <a:off x="0" y="0"/>
                          <a:ext cx="39858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174.45pt;margin-top:3.35pt;width:31.4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" strokecolor="#4579b8 [3044]">
                <v:stroke startarrow="open" endarrow="open"/>
              </v:shape>
            </w:pict>
          </mc:Fallback>
        </mc:AlternateContent>
      </w:r>
    </w:p>
    <w:p w:rsidR="00125277" w:rsidRDefault="001F4315" w:rsidP="00125277">
      <w:r>
        <w:rPr>
          <w:noProof/>
          <w:lang w:val="en-US"/>
        </w:rPr>
        <mc:AlternateContent>
          <mc:Choice Requires="wps">
            <w:drawing>
              <wp:anchor distT="0" distB="0" distL="114300" distR="114300" simplePos="0" relativeHeight="251676672" behindDoc="0" locked="0" layoutInCell="1" allowOverlap="1" wp14:anchorId="48BEB4EA" wp14:editId="572F4F12">
                <wp:simplePos x="0" y="0"/>
                <wp:positionH relativeFrom="column">
                  <wp:posOffset>2508738</wp:posOffset>
                </wp:positionH>
                <wp:positionV relativeFrom="paragraph">
                  <wp:posOffset>128319</wp:posOffset>
                </wp:positionV>
                <wp:extent cx="808453" cy="222738"/>
                <wp:effectExtent l="38100" t="57150" r="10795" b="82550"/>
                <wp:wrapNone/>
                <wp:docPr id="48" name="Straight Arrow Connector 48"/>
                <wp:cNvGraphicFramePr/>
                <a:graphic xmlns:a="http://schemas.openxmlformats.org/drawingml/2006/main">
                  <a:graphicData uri="http://schemas.microsoft.com/office/word/2010/wordprocessingShape">
                    <wps:wsp>
                      <wps:cNvCnPr/>
                      <wps:spPr>
                        <a:xfrm flipV="1">
                          <a:off x="0" y="0"/>
                          <a:ext cx="808453" cy="2227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97.55pt;margin-top:10.1pt;width:63.65pt;height:17.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" strokecolor="#4579b8 [3044]">
                <v:stroke startarrow="open" endarrow="open"/>
              </v:shape>
            </w:pict>
          </mc:Fallback>
        </mc:AlternateContent>
      </w:r>
      <w:r w:rsidR="00125277">
        <w:rPr>
          <w:noProof/>
          <w:lang w:val="en-US"/>
        </w:rPr>
        <mc:AlternateContent>
          <mc:Choice Requires="wps">
            <w:drawing>
              <wp:anchor distT="0" distB="0" distL="114300" distR="114300" simplePos="0" relativeHeight="251671552" behindDoc="0" locked="0" layoutInCell="1" allowOverlap="1" wp14:anchorId="4CF94C1E" wp14:editId="12E9E7EE">
                <wp:simplePos x="0" y="0"/>
                <wp:positionH relativeFrom="column">
                  <wp:posOffset>1740877</wp:posOffset>
                </wp:positionH>
                <wp:positionV relativeFrom="paragraph">
                  <wp:posOffset>122946</wp:posOffset>
                </wp:positionV>
                <wp:extent cx="481770" cy="232068"/>
                <wp:effectExtent l="38100" t="38100" r="33020" b="73025"/>
                <wp:wrapNone/>
                <wp:docPr id="2" name="Straight Arrow Connector 2"/>
                <wp:cNvGraphicFramePr/>
                <a:graphic xmlns:a="http://schemas.openxmlformats.org/drawingml/2006/main">
                  <a:graphicData uri="http://schemas.microsoft.com/office/word/2010/wordprocessingShape">
                    <wps:wsp>
                      <wps:cNvCnPr/>
                      <wps:spPr>
                        <a:xfrm>
                          <a:off x="0" y="0"/>
                          <a:ext cx="481770" cy="23206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137.1pt;margin-top:9.7pt;width:37.95pt;height:1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" strokecolor="#4579b8 [3044]">
                <v:stroke startarrow="open" endarrow="open"/>
              </v:shape>
            </w:pict>
          </mc:Fallback>
        </mc:AlternateContent>
      </w:r>
    </w:p>
    <w:p w:rsidR="00125277" w:rsidRDefault="00125277" w:rsidP="00125277">
      <w:r>
        <w:rPr>
          <w:noProof/>
          <w:lang w:val="en-US"/>
        </w:rPr>
        <mc:AlternateContent>
          <mc:Choice Requires="wps">
            <w:drawing>
              <wp:anchor distT="0" distB="0" distL="114300" distR="114300" simplePos="0" relativeHeight="251669504" behindDoc="0" locked="0" layoutInCell="1" allowOverlap="1" wp14:anchorId="32733E73" wp14:editId="0A2F82F8">
                <wp:simplePos x="0" y="0"/>
                <wp:positionH relativeFrom="column">
                  <wp:posOffset>1623695</wp:posOffset>
                </wp:positionH>
                <wp:positionV relativeFrom="paragraph">
                  <wp:posOffset>165430</wp:posOffset>
                </wp:positionV>
                <wp:extent cx="1221105" cy="387350"/>
                <wp:effectExtent l="0" t="0" r="17145" b="12700"/>
                <wp:wrapNone/>
                <wp:docPr id="28" name="Rounded Rectangle 28"/>
                <wp:cNvGraphicFramePr/>
                <a:graphic xmlns:a="http://schemas.openxmlformats.org/drawingml/2006/main">
                  <a:graphicData uri="http://schemas.microsoft.com/office/word/2010/wordprocessingShape">
                    <wps:wsp>
                      <wps:cNvSpPr/>
                      <wps:spPr>
                        <a:xfrm>
                          <a:off x="0" y="0"/>
                          <a:ext cx="1221105" cy="387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15B" w:rsidRPr="0036483D" w:rsidRDefault="001E715B" w:rsidP="00125277">
                            <w:pPr>
                              <w:jc w:val="center"/>
                              <w:rPr>
                                <w:color w:val="000000" w:themeColor="text1"/>
                              </w:rPr>
                            </w:pPr>
                            <w:r>
                              <w:rPr>
                                <w:color w:val="000000" w:themeColor="text1"/>
                              </w:rPr>
                              <w:t>umac_if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267" style="position:absolute;margin-left:127.85pt;margin-top:13.05pt;width:96.15pt;height:30.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" fillcolor="white [3212]" strokecolor="#243f60 [1604]" strokeweight="2pt">
                <v:textbox>
                  <w:txbxContent>
                    <w:p w:rsidR="001E715B" w:rsidRPr="0036483D" w:rsidRDefault="001E715B" w:rsidP="00125277">
                      <w:pPr>
                        <w:jc w:val="center"/>
                        <w:rPr>
                          <w:color w:val="000000" w:themeColor="text1"/>
                        </w:rPr>
                      </w:pPr>
                      <w:r>
                        <w:rPr>
                          <w:color w:val="000000" w:themeColor="text1"/>
                        </w:rPr>
                        <w:t>umac_if</w:t>
                      </w:r>
                    </w:p>
                  </w:txbxContent>
                </v:textbox>
              </v:roundrect>
            </w:pict>
          </mc:Fallback>
        </mc:AlternateContent>
      </w:r>
    </w:p>
    <w:p w:rsidR="00125277" w:rsidRDefault="00125277" w:rsidP="00125277"/>
    <w:p w:rsidR="00125277" w:rsidRDefault="00125277" w:rsidP="00125277"/>
    <w:p w:rsidR="00125277" w:rsidRDefault="00125277" w:rsidP="00125277">
      <w:r>
        <w:rPr>
          <w:noProof/>
          <w:lang w:val="en-US"/>
        </w:rPr>
        <mc:AlternateContent>
          <mc:Choice Requires="wps">
            <w:drawing>
              <wp:anchor distT="0" distB="0" distL="114300" distR="114300" simplePos="0" relativeHeight="251672576" behindDoc="0" locked="0" layoutInCell="1" allowOverlap="1" wp14:anchorId="5BC0189E" wp14:editId="737D4BE6">
                <wp:simplePos x="0" y="0"/>
                <wp:positionH relativeFrom="column">
                  <wp:posOffset>2231390</wp:posOffset>
                </wp:positionH>
                <wp:positionV relativeFrom="paragraph">
                  <wp:posOffset>6655</wp:posOffset>
                </wp:positionV>
                <wp:extent cx="6985" cy="226695"/>
                <wp:effectExtent l="95250" t="38100" r="69215" b="59055"/>
                <wp:wrapNone/>
                <wp:docPr id="45" name="Straight Arrow Connector 45"/>
                <wp:cNvGraphicFramePr/>
                <a:graphic xmlns:a="http://schemas.openxmlformats.org/drawingml/2006/main">
                  <a:graphicData uri="http://schemas.microsoft.com/office/word/2010/wordprocessingShape">
                    <wps:wsp>
                      <wps:cNvCnPr/>
                      <wps:spPr>
                        <a:xfrm>
                          <a:off x="0" y="0"/>
                          <a:ext cx="6985" cy="2266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75.7pt;margin-top:.5pt;width:.55pt;height:17.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" strokecolor="#4579b8 [3044]">
                <v:stroke startarrow="open" endarrow="open"/>
              </v:shape>
            </w:pict>
          </mc:Fallback>
        </mc:AlternateContent>
      </w:r>
    </w:p>
    <w:p w:rsidR="00125277" w:rsidRDefault="00125277" w:rsidP="00125277">
      <w:r>
        <w:rPr>
          <w:noProof/>
          <w:lang w:val="en-US"/>
        </w:rPr>
        <mc:AlternateContent>
          <mc:Choice Requires="wps">
            <w:drawing>
              <wp:anchor distT="0" distB="0" distL="114300" distR="114300" simplePos="0" relativeHeight="251670528" behindDoc="0" locked="0" layoutInCell="1" allowOverlap="1" wp14:anchorId="28D5A2FA" wp14:editId="26DA245E">
                <wp:simplePos x="0" y="0"/>
                <wp:positionH relativeFrom="column">
                  <wp:posOffset>1631950</wp:posOffset>
                </wp:positionH>
                <wp:positionV relativeFrom="paragraph">
                  <wp:posOffset>35255</wp:posOffset>
                </wp:positionV>
                <wp:extent cx="1221105" cy="387350"/>
                <wp:effectExtent l="0" t="0" r="17145" b="12700"/>
                <wp:wrapNone/>
                <wp:docPr id="46" name="Rounded Rectangle 46"/>
                <wp:cNvGraphicFramePr/>
                <a:graphic xmlns:a="http://schemas.openxmlformats.org/drawingml/2006/main">
                  <a:graphicData uri="http://schemas.microsoft.com/office/word/2010/wordprocessingShape">
                    <wps:wsp>
                      <wps:cNvSpPr/>
                      <wps:spPr>
                        <a:xfrm>
                          <a:off x="0" y="0"/>
                          <a:ext cx="1221105" cy="387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15B" w:rsidRPr="0036483D" w:rsidRDefault="001E715B" w:rsidP="00125277">
                            <w:pPr>
                              <w:jc w:val="center"/>
                              <w:rPr>
                                <w:color w:val="000000" w:themeColor="text1"/>
                              </w:rPr>
                            </w:pPr>
                            <w:r>
                              <w:rPr>
                                <w:color w:val="000000" w:themeColor="text1"/>
                              </w:rPr>
                              <w:t>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6" o:spid="_x0000_s1268" style="position:absolute;margin-left:128.5pt;margin-top:2.8pt;width:96.15pt;height:3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" fillcolor="white [3212]" strokecolor="#243f60 [1604]" strokeweight="2pt">
                <v:textbox>
                  <w:txbxContent>
                    <w:p w:rsidR="001E715B" w:rsidRPr="0036483D" w:rsidRDefault="001E715B" w:rsidP="00125277">
                      <w:pPr>
                        <w:jc w:val="center"/>
                        <w:rPr>
                          <w:color w:val="000000" w:themeColor="text1"/>
                        </w:rPr>
                      </w:pPr>
                      <w:r>
                        <w:rPr>
                          <w:color w:val="000000" w:themeColor="text1"/>
                        </w:rPr>
                        <w:t>hal</w:t>
                      </w:r>
                    </w:p>
                  </w:txbxContent>
                </v:textbox>
              </v:roundrect>
            </w:pict>
          </mc:Fallback>
        </mc:AlternateContent>
      </w:r>
    </w:p>
    <w:p w:rsidR="00125277" w:rsidRDefault="00125277" w:rsidP="00125277"/>
    <w:p w:rsidR="00125277" w:rsidRDefault="00125277" w:rsidP="00125277"/>
    <w:p w:rsidR="00125277" w:rsidRDefault="00125277" w:rsidP="00125277"/>
    <w:p w:rsidR="00125277" w:rsidRDefault="00125277" w:rsidP="00125277">
      <w:pPr>
        <w:numPr>
          <w:ilvl w:val="0"/>
          <w:numId w:val="35"/>
        </w:numPr>
      </w:pPr>
      <w:r>
        <w:t>mac80211_if module interfaces with mac80211 module in linux kernel and implements all mac80211 ops.</w:t>
      </w:r>
    </w:p>
    <w:p w:rsidR="00C61292" w:rsidRDefault="00C61292" w:rsidP="001E715B">
      <w:pPr>
        <w:numPr>
          <w:ilvl w:val="0"/>
          <w:numId w:val="35"/>
        </w:numPr>
      </w:pPr>
      <w:r>
        <w:t>Core module  handles beacon programming, EDCA parms, reset command proc etc.</w:t>
      </w:r>
    </w:p>
    <w:p w:rsidR="00125277" w:rsidRDefault="00095BA1" w:rsidP="00125277">
      <w:pPr>
        <w:numPr>
          <w:ilvl w:val="0"/>
          <w:numId w:val="35"/>
        </w:numPr>
      </w:pPr>
      <w:r>
        <w:t>u</w:t>
      </w:r>
      <w:r w:rsidR="00125277">
        <w:t>mac_if module implements framework to encap/decap messages to/from LMAC firmware</w:t>
      </w:r>
    </w:p>
    <w:p w:rsidR="00125277" w:rsidRDefault="00125277" w:rsidP="00125277">
      <w:pPr>
        <w:numPr>
          <w:ilvl w:val="0"/>
          <w:numId w:val="35"/>
        </w:numPr>
      </w:pPr>
      <w:r>
        <w:t xml:space="preserve">hal module </w:t>
      </w:r>
      <w:r w:rsidR="000222F5">
        <w:t>implements communication with RPU</w:t>
      </w:r>
      <w:r>
        <w:t>.</w:t>
      </w:r>
    </w:p>
    <w:p w:rsidR="00125277" w:rsidRDefault="00125277" w:rsidP="00125277"/>
    <w:p w:rsidR="00125277" w:rsidRDefault="00125277" w:rsidP="00125277">
      <w:r>
        <w:t>Host to firmware messages are communicated with CMD_TX, CMD_CHANNEL etc</w:t>
      </w:r>
    </w:p>
    <w:p w:rsidR="00125277" w:rsidRDefault="00125277" w:rsidP="00125277">
      <w:r>
        <w:t>Firmware to host messages are communicated with EVENT_RX, EVENT_TX_DONE etc</w:t>
      </w:r>
    </w:p>
    <w:p w:rsidR="00AE419F" w:rsidRDefault="00AE419F" w:rsidP="00125277"/>
    <w:p w:rsidR="006A5DBF" w:rsidRDefault="00ED4C12" w:rsidP="00AE419F">
      <w:pPr>
        <w:pStyle w:val="Heading3"/>
      </w:pPr>
      <w:bookmarkStart w:id="44" w:name="_Toc462135628"/>
      <w:r>
        <w:lastRenderedPageBreak/>
        <w:t>Driver running sequence</w:t>
      </w:r>
      <w:bookmarkEnd w:id="44"/>
    </w:p>
    <w:p w:rsidR="00ED4C12" w:rsidRDefault="00ED4C12" w:rsidP="00ED4C12">
      <w:r>
        <w:t xml:space="preserve">When Driver loads into the kernel, hal_init() is called. Hal_init() requests IO memory regions, initializes TX, RX tasklets and registers </w:t>
      </w:r>
      <w:r w:rsidRPr="00A766AE">
        <w:t>hal_irq_handler</w:t>
      </w:r>
      <w:r>
        <w:t xml:space="preserve"> and finally registers mac80211_ops.</w:t>
      </w:r>
    </w:p>
    <w:p w:rsidR="00ED4C12" w:rsidRPr="00A76B39" w:rsidRDefault="00ED4C12" w:rsidP="00ED4C12">
      <w:r>
        <w:t xml:space="preserve">Some of the driver config parms </w:t>
      </w:r>
      <w:r w:rsidR="00AE419F">
        <w:t>are read from proc/uccp420</w:t>
      </w:r>
      <w:r>
        <w:t>/parms and stored into wifi_params struct.</w:t>
      </w:r>
    </w:p>
    <w:p w:rsidR="00ED4C12" w:rsidRDefault="00ED4C12" w:rsidP="00ED4C12"/>
    <w:p w:rsidR="00ED4C12" w:rsidRDefault="00ED4C12" w:rsidP="00ED4C12">
      <w:r>
        <w:t>When user creates virtual interface, add_interface() op is called and programs firmware with vif_index, mac_addr and mode (STA/AP/ADHOC) with IF_ADD command.</w:t>
      </w:r>
    </w:p>
    <w:p w:rsidR="00ED4C12" w:rsidRDefault="00ED4C12" w:rsidP="00ED4C12">
      <w:r>
        <w:t>On removal of virtual interface, remove_interface() op is called and sends IF_REMOVE command to firmware.</w:t>
      </w:r>
    </w:p>
    <w:p w:rsidR="00ED4C12" w:rsidRDefault="00ED4C12" w:rsidP="00ED4C12"/>
    <w:p w:rsidR="00ED4C12" w:rsidRDefault="00ED4C12" w:rsidP="00ED4C12">
      <w:r>
        <w:t>When the interface is activated, start() op gets called and driver issues CMD_RESET with value LMAC_ENABLE to firmware and waits for EVENT_RESET_COMPLETE. Programs RX_buffer cmds to hw, inits TxQs.</w:t>
      </w:r>
    </w:p>
    <w:p w:rsidR="00ED4C12" w:rsidRDefault="00ED4C12" w:rsidP="00ED4C12"/>
    <w:p w:rsidR="00ED4C12" w:rsidRDefault="00ED4C12" w:rsidP="00ED4C12">
      <w:r>
        <w:t>When interface is deactivated stop() op gets called and driver issues CMD_RESET with value LMAC_DISABLE to firmware and waits for EVENT_RESET_COMPLETE and releases all pending outstanding cmds.</w:t>
      </w:r>
    </w:p>
    <w:p w:rsidR="00ED4C12" w:rsidRDefault="00ED4C12" w:rsidP="00ED4C12">
      <w:r>
        <w:t>Config() op takes care of channel info programming.</w:t>
      </w:r>
    </w:p>
    <w:p w:rsidR="00ED4C12" w:rsidRDefault="00ED4C12" w:rsidP="00ED4C12">
      <w:r>
        <w:t>Tx() op supports transmission of frames. Mac80211 gives dot11 pkt skb (either mgmt/data) to driver through this op. Driver allocs Tx_buf and submits to firmware through CMD_TX. Completion of this pkt is handled through EVENT_TX_DONE.</w:t>
      </w:r>
    </w:p>
    <w:p w:rsidR="00ED4C12" w:rsidRDefault="00ED4C12" w:rsidP="00ED4C12">
      <w:r>
        <w:t>Firmware indicates receive pkts through EVENT_RX. Driver extracts skb from Rx_buf and indicates to mac80211 through ieee80211_rx().</w:t>
      </w:r>
    </w:p>
    <w:p w:rsidR="00ED4C12" w:rsidRPr="006A5DBF" w:rsidRDefault="00ED4C12" w:rsidP="006A5DBF"/>
    <w:p w:rsidR="009F703C" w:rsidRDefault="009F703C" w:rsidP="009F703C">
      <w:pPr>
        <w:pStyle w:val="Heading3"/>
      </w:pPr>
      <w:bookmarkStart w:id="45" w:name="_Toc462135629"/>
      <w:r>
        <w:t xml:space="preserve">Driver </w:t>
      </w:r>
      <w:r w:rsidR="00772479">
        <w:t>Code</w:t>
      </w:r>
      <w:bookmarkEnd w:id="45"/>
    </w:p>
    <w:p w:rsidR="00772479" w:rsidRDefault="00772479" w:rsidP="00772479">
      <w:r>
        <w:t xml:space="preserve">Driver global data stored in </w:t>
      </w:r>
      <w:r w:rsidRPr="00624B85">
        <w:t>struct mac80211_dev {</w:t>
      </w:r>
      <w:r>
        <w:t>}.</w:t>
      </w:r>
    </w:p>
    <w:p w:rsidR="00772479" w:rsidRDefault="00772479" w:rsidP="00772479">
      <w:r>
        <w:t xml:space="preserve">Config parms are stored in </w:t>
      </w:r>
      <w:r w:rsidRPr="00624B85">
        <w:t>struct wifi_params {</w:t>
      </w:r>
      <w:r>
        <w:t>}</w:t>
      </w:r>
    </w:p>
    <w:p w:rsidR="00772479" w:rsidRDefault="00772479" w:rsidP="00772479"/>
    <w:p w:rsidR="00772479" w:rsidRDefault="00772479" w:rsidP="00772479">
      <w:r>
        <w:t xml:space="preserve">Hal code is in </w:t>
      </w:r>
      <w:r w:rsidRPr="00525967">
        <w:rPr>
          <w:b/>
        </w:rPr>
        <w:t>hal_hostport.c</w:t>
      </w:r>
    </w:p>
    <w:p w:rsidR="00772479" w:rsidRDefault="006228A1" w:rsidP="00772479">
      <w:r>
        <w:t xml:space="preserve">umac_if code is </w:t>
      </w:r>
      <w:r w:rsidRPr="00525967">
        <w:rPr>
          <w:b/>
        </w:rPr>
        <w:t>u</w:t>
      </w:r>
      <w:r w:rsidR="00772479" w:rsidRPr="00525967">
        <w:rPr>
          <w:b/>
        </w:rPr>
        <w:t>mac_if.c</w:t>
      </w:r>
    </w:p>
    <w:p w:rsidR="00772479" w:rsidRDefault="00772479" w:rsidP="00772479">
      <w:r>
        <w:t xml:space="preserve">Mac80211_if code is in </w:t>
      </w:r>
      <w:r w:rsidRPr="00525967">
        <w:rPr>
          <w:b/>
        </w:rPr>
        <w:t>80211_if.c</w:t>
      </w:r>
    </w:p>
    <w:p w:rsidR="00772479" w:rsidRDefault="00867DCF" w:rsidP="00772479">
      <w:r>
        <w:t xml:space="preserve">Core code is in </w:t>
      </w:r>
      <w:r w:rsidRPr="00525967">
        <w:rPr>
          <w:b/>
        </w:rPr>
        <w:t>core.c</w:t>
      </w:r>
    </w:p>
    <w:p w:rsidR="00525967" w:rsidRDefault="007057DA" w:rsidP="00772479">
      <w:r w:rsidRPr="007057DA">
        <w:rPr>
          <w:b/>
        </w:rPr>
        <w:t>hal_umac_if.h</w:t>
      </w:r>
      <w:r>
        <w:t xml:space="preserve"> is the common header file (contains struct defines) between Host/RPU HAL code.</w:t>
      </w:r>
    </w:p>
    <w:p w:rsidR="007057DA" w:rsidRDefault="007057DA" w:rsidP="00772479"/>
    <w:p w:rsidR="00D3228B" w:rsidRPr="00772479" w:rsidRDefault="00D3228B" w:rsidP="00772479">
      <w:r>
        <w:t>Driver source tree:</w:t>
      </w:r>
    </w:p>
    <w:p w:rsidR="00670A9B" w:rsidRDefault="00721BC3" w:rsidP="005A1369">
      <w:pPr>
        <w:numPr>
          <w:ilvl w:val="0"/>
          <w:numId w:val="25"/>
        </w:numPr>
      </w:pPr>
      <w:r>
        <w:t>rpu_host</w:t>
      </w:r>
      <w:r w:rsidR="005A1369">
        <w:t>_driver</w:t>
      </w:r>
    </w:p>
    <w:p w:rsidR="00F363CA" w:rsidRDefault="005A1369" w:rsidP="00F363CA">
      <w:r>
        <w:tab/>
      </w:r>
      <w:r>
        <w:tab/>
        <w:t>|- src                      Source and Makefile</w:t>
      </w:r>
    </w:p>
    <w:p w:rsidR="00EB05E9" w:rsidRDefault="005A1369" w:rsidP="00F363CA">
      <w:r>
        <w:tab/>
      </w:r>
      <w:r>
        <w:tab/>
        <w:t>|- inc                       Header files</w:t>
      </w:r>
    </w:p>
    <w:p w:rsidR="00EB05E9" w:rsidRDefault="00EB05E9" w:rsidP="00EB05E9">
      <w:pPr>
        <w:pStyle w:val="Heading1"/>
      </w:pPr>
      <w:r>
        <w:br w:type="page"/>
      </w:r>
      <w:bookmarkStart w:id="46" w:name="_Toc365383889"/>
      <w:bookmarkStart w:id="47" w:name="_Toc368392875"/>
      <w:bookmarkStart w:id="48" w:name="_Toc368427889"/>
      <w:bookmarkStart w:id="49" w:name="_Toc378273425"/>
      <w:bookmarkStart w:id="50" w:name="_Toc462135630"/>
      <w:r>
        <w:lastRenderedPageBreak/>
        <w:t>Hardware Abstraction Layer</w:t>
      </w:r>
      <w:bookmarkEnd w:id="46"/>
      <w:bookmarkEnd w:id="47"/>
      <w:bookmarkEnd w:id="48"/>
      <w:bookmarkEnd w:id="49"/>
      <w:bookmarkEnd w:id="50"/>
    </w:p>
    <w:p w:rsidR="00EB05E9" w:rsidRPr="00F545C1" w:rsidRDefault="00EB05E9" w:rsidP="00EB05E9">
      <w:r>
        <w:t xml:space="preserve">A hardware abstraction layer (HAL) is present on the Host and the RPU which abstracts the hardware interface between Host and RPU. A HAL implementation has to implement the APIs described in section </w:t>
      </w:r>
      <w:r>
        <w:fldChar w:fldCharType="begin"/>
      </w:r>
      <w:r>
        <w:instrText xml:space="preserve"> REF _Ref365640464 \r \h </w:instrText>
      </w:r>
      <w:r>
        <w:fldChar w:fldCharType="separate"/>
      </w:r>
      <w:r w:rsidR="00AA7E18">
        <w:t>3.2</w:t>
      </w:r>
      <w:r>
        <w:fldChar w:fldCharType="end"/>
      </w:r>
      <w:r>
        <w:t xml:space="preserve">. The message format for messages exchanged via the HAL is described in section </w:t>
      </w:r>
      <w:r>
        <w:fldChar w:fldCharType="begin"/>
      </w:r>
      <w:r>
        <w:instrText xml:space="preserve"> REF _Ref365640444 \r \h </w:instrText>
      </w:r>
      <w:r>
        <w:fldChar w:fldCharType="separate"/>
      </w:r>
      <w:r w:rsidR="00AA7E18">
        <w:t>3.1</w:t>
      </w:r>
      <w:r>
        <w:fldChar w:fldCharType="end"/>
      </w:r>
    </w:p>
    <w:p w:rsidR="00EB05E9" w:rsidRDefault="00EB05E9" w:rsidP="00EB05E9">
      <w:pPr>
        <w:pStyle w:val="Heading2"/>
      </w:pPr>
      <w:bookmarkStart w:id="51" w:name="_Toc365383890"/>
      <w:bookmarkStart w:id="52" w:name="_Ref365640444"/>
      <w:bookmarkStart w:id="53" w:name="_Toc368392876"/>
      <w:bookmarkStart w:id="54" w:name="_Toc368427890"/>
      <w:bookmarkStart w:id="55" w:name="_Toc378273426"/>
      <w:bookmarkStart w:id="56" w:name="_Toc462135631"/>
      <w:r>
        <w:t>Message format</w:t>
      </w:r>
      <w:bookmarkEnd w:id="51"/>
      <w:bookmarkEnd w:id="52"/>
      <w:bookmarkEnd w:id="53"/>
      <w:bookmarkEnd w:id="54"/>
      <w:bookmarkEnd w:id="55"/>
      <w:bookmarkEnd w:id="56"/>
    </w:p>
    <w:p w:rsidR="00EB05E9" w:rsidRPr="006867CE" w:rsidRDefault="00EB05E9" w:rsidP="00EB05E9">
      <w:r>
        <w:rPr>
          <w:noProof/>
          <w:lang w:val="en-US"/>
        </w:rPr>
        <mc:AlternateContent>
          <mc:Choice Requires="wps">
            <w:drawing>
              <wp:anchor distT="0" distB="0" distL="114300" distR="114300" simplePos="0" relativeHeight="251666432" behindDoc="0" locked="0" layoutInCell="1" allowOverlap="1" wp14:anchorId="19B1F1EF" wp14:editId="5A9B11C0">
                <wp:simplePos x="0" y="0"/>
                <wp:positionH relativeFrom="column">
                  <wp:posOffset>3455670</wp:posOffset>
                </wp:positionH>
                <wp:positionV relativeFrom="paragraph">
                  <wp:posOffset>139065</wp:posOffset>
                </wp:positionV>
                <wp:extent cx="356235" cy="356235"/>
                <wp:effectExtent l="0" t="0" r="0"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715B" w:rsidRDefault="001E715B" w:rsidP="00EB05E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269" type="#_x0000_t202" style="position:absolute;margin-left:272.1pt;margin-top:10.95pt;width:28.05pt;height:2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" filled="f" stroked="f">
                <v:textbox>
                  <w:txbxContent>
                    <w:p w:rsidR="001E715B" w:rsidRDefault="001E715B" w:rsidP="00EB05E9">
                      <w:r>
                        <w:t>7</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A04C7DF" wp14:editId="747476AC">
                <wp:simplePos x="0" y="0"/>
                <wp:positionH relativeFrom="column">
                  <wp:posOffset>4714875</wp:posOffset>
                </wp:positionH>
                <wp:positionV relativeFrom="paragraph">
                  <wp:posOffset>129540</wp:posOffset>
                </wp:positionV>
                <wp:extent cx="356235" cy="356235"/>
                <wp:effectExtent l="0" t="0" r="0"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715B" w:rsidRDefault="001E715B" w:rsidP="00EB05E9">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270" type="#_x0000_t202" style="position:absolute;margin-left:371.25pt;margin-top:10.2pt;width:28.05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" filled="f" stroked="f">
                <v:textbox>
                  <w:txbxContent>
                    <w:p w:rsidR="001E715B" w:rsidRDefault="001E715B" w:rsidP="00EB05E9">
                      <w:r>
                        <w:t>0</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32F99B52" wp14:editId="2CC875ED">
                <wp:simplePos x="0" y="0"/>
                <wp:positionH relativeFrom="column">
                  <wp:posOffset>-119380</wp:posOffset>
                </wp:positionH>
                <wp:positionV relativeFrom="paragraph">
                  <wp:posOffset>103505</wp:posOffset>
                </wp:positionV>
                <wp:extent cx="356235" cy="371475"/>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7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715B" w:rsidRDefault="001E715B" w:rsidP="00EB05E9">
                            <w:r>
                              <w:t>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271" type="#_x0000_t202" style="position:absolute;margin-left:-9.4pt;margin-top:8.15pt;width:28.0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" filled="f" stroked="f">
                <v:textbox>
                  <w:txbxContent>
                    <w:p w:rsidR="001E715B" w:rsidRDefault="001E715B" w:rsidP="00EB05E9">
                      <w:r>
                        <w:t>31</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160D679" wp14:editId="1B109D7A">
                <wp:simplePos x="0" y="0"/>
                <wp:positionH relativeFrom="column">
                  <wp:posOffset>1115695</wp:posOffset>
                </wp:positionH>
                <wp:positionV relativeFrom="paragraph">
                  <wp:posOffset>103505</wp:posOffset>
                </wp:positionV>
                <wp:extent cx="356235" cy="356235"/>
                <wp:effectExtent l="0" t="0" r="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715B" w:rsidRDefault="001E715B" w:rsidP="00EB05E9">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2" type="#_x0000_t202" style="position:absolute;margin-left:87.85pt;margin-top:8.15pt;width:28.05pt;height:2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" filled="f" stroked="f">
                <v:textbox>
                  <w:txbxContent>
                    <w:p w:rsidR="001E715B" w:rsidRDefault="001E715B" w:rsidP="00EB05E9">
                      <w:r>
                        <w:t>23</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77609AA" wp14:editId="365DAF60">
                <wp:simplePos x="0" y="0"/>
                <wp:positionH relativeFrom="column">
                  <wp:posOffset>2293620</wp:posOffset>
                </wp:positionH>
                <wp:positionV relativeFrom="paragraph">
                  <wp:posOffset>129540</wp:posOffset>
                </wp:positionV>
                <wp:extent cx="356235" cy="356235"/>
                <wp:effectExtent l="0" t="0" r="0" b="57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715B" w:rsidRDefault="001E715B" w:rsidP="00EB05E9">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273" type="#_x0000_t202" style="position:absolute;margin-left:180.6pt;margin-top:10.2pt;width:28.0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" filled="f" stroked="f">
                <v:textbox>
                  <w:txbxContent>
                    <w:p w:rsidR="001E715B" w:rsidRDefault="001E715B" w:rsidP="00EB05E9">
                      <w:r>
                        <w:t>15</w:t>
                      </w:r>
                    </w:p>
                  </w:txbxContent>
                </v:textbox>
              </v:shape>
            </w:pict>
          </mc:Fallback>
        </mc:AlternateContent>
      </w:r>
      <w:r w:rsidRPr="006867CE">
        <w:t xml:space="preserve">The format of messages </w:t>
      </w:r>
      <w:r>
        <w:t xml:space="preserve">exchanged between Host and RPU </w:t>
      </w:r>
      <w:r w:rsidRPr="006867CE">
        <w:t>is given in the diagram below:</w:t>
      </w:r>
    </w:p>
    <w:p w:rsidR="00EB05E9" w:rsidRPr="006867CE" w:rsidRDefault="00EB05E9" w:rsidP="00EB05E9">
      <w:r>
        <w:rPr>
          <w:noProof/>
          <w:lang w:val="en-US"/>
        </w:rPr>
        <mc:AlternateContent>
          <mc:Choice Requires="wps">
            <w:drawing>
              <wp:anchor distT="0" distB="0" distL="114300" distR="114300" simplePos="0" relativeHeight="251660288" behindDoc="0" locked="0" layoutInCell="1" allowOverlap="1" wp14:anchorId="431DCFF0" wp14:editId="69BF10C3">
                <wp:simplePos x="0" y="0"/>
                <wp:positionH relativeFrom="column">
                  <wp:posOffset>5343525</wp:posOffset>
                </wp:positionH>
                <wp:positionV relativeFrom="paragraph">
                  <wp:posOffset>164465</wp:posOffset>
                </wp:positionV>
                <wp:extent cx="712470" cy="712470"/>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712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715B" w:rsidRDefault="001E715B" w:rsidP="00EB05E9">
                            <w:r>
                              <w:t>Command/Event 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274" type="#_x0000_t202" style="position:absolute;margin-left:420.75pt;margin-top:12.95pt;width:56.1pt;height: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" filled="f" stroked="f">
                <v:textbox>
                  <w:txbxContent>
                    <w:p w:rsidR="001E715B" w:rsidRDefault="001E715B" w:rsidP="00EB05E9">
                      <w:r>
                        <w:t>Command/Event Header</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1F2FC3A" wp14:editId="41C332C8">
                <wp:simplePos x="0" y="0"/>
                <wp:positionH relativeFrom="column">
                  <wp:posOffset>5267960</wp:posOffset>
                </wp:positionH>
                <wp:positionV relativeFrom="paragraph">
                  <wp:posOffset>172085</wp:posOffset>
                </wp:positionV>
                <wp:extent cx="118745" cy="712470"/>
                <wp:effectExtent l="5715" t="5715" r="8890" b="5715"/>
                <wp:wrapNone/>
                <wp:docPr id="16" name="Right Brac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712470"/>
                        </a:xfrm>
                        <a:prstGeom prst="rightBrace">
                          <a:avLst>
                            <a:gd name="adj1" fmla="val 5000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414.8pt;margin-top:13.55pt;width:9.35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"/>
            </w:pict>
          </mc:Fallback>
        </mc:AlternateContent>
      </w:r>
    </w:p>
    <w:tbl>
      <w:tblPr>
        <w:tblpPr w:leftFromText="180" w:rightFromText="180" w:vertAnchor="text" w:horzAnchor="page" w:tblpX="1534"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6"/>
        <w:gridCol w:w="3857"/>
      </w:tblGrid>
      <w:tr w:rsidR="00EB05E9" w:rsidRPr="006867CE" w:rsidTr="0003437C">
        <w:trPr>
          <w:trHeight w:val="425"/>
        </w:trPr>
        <w:tc>
          <w:tcPr>
            <w:tcW w:w="7713" w:type="dxa"/>
            <w:gridSpan w:val="2"/>
          </w:tcPr>
          <w:p w:rsidR="00EB05E9" w:rsidRPr="006867CE" w:rsidRDefault="00EB05E9" w:rsidP="0003437C">
            <w:r>
              <w:t xml:space="preserve">                                                  HAL_PRIV_DATA</w:t>
            </w:r>
          </w:p>
        </w:tc>
      </w:tr>
      <w:tr w:rsidR="00EB05E9" w:rsidRPr="006867CE" w:rsidTr="0003437C">
        <w:trPr>
          <w:trHeight w:val="425"/>
        </w:trPr>
        <w:tc>
          <w:tcPr>
            <w:tcW w:w="3856" w:type="dxa"/>
          </w:tcPr>
          <w:p w:rsidR="00EB05E9" w:rsidRPr="006867CE" w:rsidRDefault="00EB05E9" w:rsidP="0003437C">
            <w:r>
              <w:t xml:space="preserve">                              Queue Number</w:t>
            </w:r>
          </w:p>
        </w:tc>
        <w:tc>
          <w:tcPr>
            <w:tcW w:w="3857" w:type="dxa"/>
          </w:tcPr>
          <w:p w:rsidR="00EB05E9" w:rsidRPr="006867CE" w:rsidRDefault="00EB05E9" w:rsidP="0003437C">
            <w:r>
              <w:t xml:space="preserve">             Descriptor Number</w:t>
            </w:r>
          </w:p>
        </w:tc>
      </w:tr>
      <w:tr w:rsidR="00EB05E9" w:rsidRPr="006867CE" w:rsidTr="0003437C">
        <w:trPr>
          <w:trHeight w:val="410"/>
        </w:trPr>
        <w:tc>
          <w:tcPr>
            <w:tcW w:w="7713" w:type="dxa"/>
            <w:gridSpan w:val="2"/>
          </w:tcPr>
          <w:p w:rsidR="00EB05E9" w:rsidRPr="006867CE" w:rsidRDefault="00EB05E9" w:rsidP="0003437C">
            <w:r>
              <w:t xml:space="preserve">                                                    Payload length</w:t>
            </w:r>
          </w:p>
        </w:tc>
      </w:tr>
      <w:tr w:rsidR="00EB05E9" w:rsidRPr="006867CE" w:rsidTr="0003437C">
        <w:trPr>
          <w:trHeight w:val="1937"/>
        </w:trPr>
        <w:tc>
          <w:tcPr>
            <w:tcW w:w="7713" w:type="dxa"/>
            <w:gridSpan w:val="2"/>
          </w:tcPr>
          <w:p w:rsidR="00EB05E9" w:rsidRPr="006867CE" w:rsidRDefault="00EB05E9" w:rsidP="0003437C">
            <w:r w:rsidRPr="006867CE">
              <w:t xml:space="preserve">                                              </w:t>
            </w:r>
          </w:p>
          <w:p w:rsidR="00EB05E9" w:rsidRPr="006867CE" w:rsidRDefault="00EB05E9" w:rsidP="0003437C"/>
          <w:p w:rsidR="00EB05E9" w:rsidRPr="006867CE" w:rsidRDefault="00EB05E9" w:rsidP="0003437C">
            <w:r w:rsidRPr="006867CE">
              <w:t xml:space="preserve">                                           Command/Event Data</w:t>
            </w:r>
          </w:p>
        </w:tc>
      </w:tr>
    </w:tbl>
    <w:p w:rsidR="00EB05E9" w:rsidRPr="006867CE" w:rsidRDefault="00EB05E9" w:rsidP="00EB05E9"/>
    <w:p w:rsidR="00EB05E9" w:rsidRPr="006867CE" w:rsidRDefault="00EB05E9" w:rsidP="00EB05E9"/>
    <w:p w:rsidR="00EB05E9" w:rsidRPr="006867CE" w:rsidRDefault="00EB05E9" w:rsidP="00EB05E9">
      <w:r>
        <w:rPr>
          <w:noProof/>
          <w:lang w:val="en-US"/>
        </w:rPr>
        <mc:AlternateContent>
          <mc:Choice Requires="wps">
            <w:drawing>
              <wp:anchor distT="0" distB="0" distL="114300" distR="114300" simplePos="0" relativeHeight="251661312" behindDoc="0" locked="0" layoutInCell="1" allowOverlap="1" wp14:anchorId="78800A34" wp14:editId="63146E24">
                <wp:simplePos x="0" y="0"/>
                <wp:positionH relativeFrom="column">
                  <wp:posOffset>5224780</wp:posOffset>
                </wp:positionH>
                <wp:positionV relativeFrom="paragraph">
                  <wp:posOffset>130175</wp:posOffset>
                </wp:positionV>
                <wp:extent cx="161925" cy="1564005"/>
                <wp:effectExtent l="10160" t="10795" r="8890" b="6350"/>
                <wp:wrapNone/>
                <wp:docPr id="17" name="Right Brac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1564005"/>
                        </a:xfrm>
                        <a:prstGeom prst="rightBrace">
                          <a:avLst>
                            <a:gd name="adj1" fmla="val 8049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17" o:spid="_x0000_s1026" type="#_x0000_t88" style="position:absolute;margin-left:411.4pt;margin-top:10.25pt;width:12.75pt;height:1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"/>
            </w:pict>
          </mc:Fallback>
        </mc:AlternateContent>
      </w:r>
    </w:p>
    <w:p w:rsidR="00EB05E9" w:rsidRPr="006867CE" w:rsidRDefault="00EB05E9" w:rsidP="00EB05E9"/>
    <w:p w:rsidR="00EB05E9" w:rsidRPr="006867CE" w:rsidRDefault="00EB05E9" w:rsidP="00EB05E9"/>
    <w:p w:rsidR="00EB05E9" w:rsidRPr="006867CE" w:rsidRDefault="00EB05E9" w:rsidP="00EB05E9"/>
    <w:p w:rsidR="00EB05E9" w:rsidRPr="006867CE" w:rsidRDefault="00EB05E9" w:rsidP="00EB05E9"/>
    <w:p w:rsidR="00EB05E9" w:rsidRPr="006867CE" w:rsidRDefault="00EB05E9" w:rsidP="00EB05E9"/>
    <w:p w:rsidR="00EB05E9" w:rsidRDefault="00EB05E9" w:rsidP="00EB05E9"/>
    <w:p w:rsidR="00EB05E9" w:rsidRDefault="00EB05E9" w:rsidP="00EB05E9"/>
    <w:p w:rsidR="00EB05E9" w:rsidRDefault="00EB05E9" w:rsidP="00EB05E9"/>
    <w:p w:rsidR="00EB05E9" w:rsidRDefault="00EB05E9" w:rsidP="00EB05E9"/>
    <w:p w:rsidR="00EB05E9" w:rsidRPr="006867CE" w:rsidRDefault="00EB05E9" w:rsidP="00EB05E9">
      <w:r w:rsidRPr="006867CE">
        <w:t xml:space="preserve">Messages from </w:t>
      </w:r>
      <w:r>
        <w:t xml:space="preserve">host to </w:t>
      </w:r>
      <w:r w:rsidR="00E714C2">
        <w:t>R</w:t>
      </w:r>
      <w:r>
        <w:t>P</w:t>
      </w:r>
      <w:r w:rsidR="00E714C2">
        <w:t>U</w:t>
      </w:r>
      <w:r w:rsidRPr="006867CE">
        <w:t xml:space="preserve"> are called commands while those from </w:t>
      </w:r>
      <w:r w:rsidR="00E714C2">
        <w:t>R</w:t>
      </w:r>
      <w:r>
        <w:t>P</w:t>
      </w:r>
      <w:r w:rsidR="00E714C2">
        <w:t>U</w:t>
      </w:r>
      <w:r w:rsidRPr="006867CE">
        <w:t xml:space="preserve"> to </w:t>
      </w:r>
      <w:r>
        <w:t>host</w:t>
      </w:r>
      <w:r w:rsidRPr="006867CE">
        <w:t xml:space="preserve"> are called events.</w:t>
      </w:r>
      <w:r>
        <w:t xml:space="preserve"> Every message has a reserved area at the top for use by the HAL. The size of this area is decided at compile time by the HAL in use. For example, the Hostport HAL may require 8 bytes here while a different HAL may not require this at all. Following the HAL reserved area, e</w:t>
      </w:r>
      <w:r w:rsidRPr="006867CE">
        <w:t>very command/event h</w:t>
      </w:r>
      <w:r>
        <w:t xml:space="preserve">as 8 bytes in which the descriptor number, queue number and payload length fields are encoded as shown in the figure above. These fields are valid only when the command/event has a payload associated with it.  The payload pointer itself is passed to the HAL as one of the arguments of the hal_send() API. (See section </w:t>
      </w:r>
      <w:r>
        <w:fldChar w:fldCharType="begin"/>
      </w:r>
      <w:r>
        <w:instrText xml:space="preserve"> REF _Ref365640393 \r \h </w:instrText>
      </w:r>
      <w:r>
        <w:fldChar w:fldCharType="separate"/>
      </w:r>
      <w:r w:rsidR="00AA7E18">
        <w:t>3.2</w:t>
      </w:r>
      <w:r>
        <w:fldChar w:fldCharType="end"/>
      </w:r>
      <w:r>
        <w:t xml:space="preserve">) This is indicated when the descriptor number is encoded as a value other than 0xFFFF. The queue number, descriptor number and payload length are related to the payload and this information can be used by the HAL to maintain a mapping between descriptors and actual payloads. Section </w:t>
      </w:r>
      <w:r>
        <w:fldChar w:fldCharType="begin"/>
      </w:r>
      <w:r>
        <w:instrText xml:space="preserve"> REF _Ref365640427 \r \h </w:instrText>
      </w:r>
      <w:r>
        <w:fldChar w:fldCharType="separate"/>
      </w:r>
      <w:r w:rsidR="00AA7E18">
        <w:t>3.3</w:t>
      </w:r>
      <w:r>
        <w:fldChar w:fldCharType="end"/>
      </w:r>
      <w:r>
        <w:t xml:space="preserve"> gives an example of how this information is used by the HAL. The actual command or event data follows the payload length field and its length can be variable. </w:t>
      </w:r>
      <w:r w:rsidRPr="006867CE">
        <w:t>The little-endian format is assumed for all</w:t>
      </w:r>
      <w:r>
        <w:t xml:space="preserve"> the commands and the events</w:t>
      </w:r>
      <w:r w:rsidRPr="006867CE">
        <w:t>.</w:t>
      </w:r>
    </w:p>
    <w:p w:rsidR="00EB05E9" w:rsidRPr="006867CE" w:rsidRDefault="00EB05E9" w:rsidP="00EB05E9">
      <w:pPr>
        <w:pStyle w:val="HSNormal"/>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098"/>
        <w:gridCol w:w="3031"/>
      </w:tblGrid>
      <w:tr w:rsidR="00EB05E9" w:rsidRPr="006867CE" w:rsidTr="0003437C">
        <w:tc>
          <w:tcPr>
            <w:tcW w:w="3321" w:type="dxa"/>
          </w:tcPr>
          <w:p w:rsidR="00EB05E9" w:rsidRPr="006867CE" w:rsidRDefault="00EB05E9" w:rsidP="0003437C">
            <w:r w:rsidRPr="006867CE">
              <w:t>Field Name</w:t>
            </w:r>
          </w:p>
        </w:tc>
        <w:tc>
          <w:tcPr>
            <w:tcW w:w="3322" w:type="dxa"/>
          </w:tcPr>
          <w:p w:rsidR="00EB05E9" w:rsidRPr="006867CE" w:rsidRDefault="00EB05E9" w:rsidP="0003437C">
            <w:r w:rsidRPr="006867CE">
              <w:t>Length (in Bytes)</w:t>
            </w:r>
          </w:p>
        </w:tc>
        <w:tc>
          <w:tcPr>
            <w:tcW w:w="3322" w:type="dxa"/>
          </w:tcPr>
          <w:p w:rsidR="00EB05E9" w:rsidRPr="006867CE" w:rsidRDefault="00EB05E9" w:rsidP="0003437C">
            <w:r w:rsidRPr="006867CE">
              <w:t>Description</w:t>
            </w:r>
          </w:p>
        </w:tc>
      </w:tr>
      <w:tr w:rsidR="00EB05E9" w:rsidRPr="006867CE" w:rsidTr="0003437C">
        <w:tc>
          <w:tcPr>
            <w:tcW w:w="3321" w:type="dxa"/>
          </w:tcPr>
          <w:p w:rsidR="00EB05E9" w:rsidRPr="006867CE" w:rsidRDefault="00EB05E9" w:rsidP="0003437C">
            <w:r>
              <w:t>HAL_PRIV_DATA</w:t>
            </w:r>
          </w:p>
        </w:tc>
        <w:tc>
          <w:tcPr>
            <w:tcW w:w="3322" w:type="dxa"/>
          </w:tcPr>
          <w:p w:rsidR="00EB05E9" w:rsidRPr="006867CE" w:rsidRDefault="00EB05E9" w:rsidP="0003437C">
            <w:r>
              <w:t>HAL Dependent</w:t>
            </w:r>
          </w:p>
        </w:tc>
        <w:tc>
          <w:tcPr>
            <w:tcW w:w="3322" w:type="dxa"/>
          </w:tcPr>
          <w:p w:rsidR="00EB05E9" w:rsidRPr="006867CE" w:rsidRDefault="00EB05E9" w:rsidP="0003437C">
            <w:r>
              <w:t>For use by the HAL</w:t>
            </w:r>
          </w:p>
        </w:tc>
      </w:tr>
      <w:tr w:rsidR="00EB05E9" w:rsidRPr="006867CE" w:rsidTr="0003437C">
        <w:tc>
          <w:tcPr>
            <w:tcW w:w="3321" w:type="dxa"/>
          </w:tcPr>
          <w:p w:rsidR="00EB05E9" w:rsidRPr="006867CE" w:rsidRDefault="00EB05E9" w:rsidP="0003437C">
            <w:r>
              <w:t>Descriptor Number</w:t>
            </w:r>
          </w:p>
        </w:tc>
        <w:tc>
          <w:tcPr>
            <w:tcW w:w="3322" w:type="dxa"/>
          </w:tcPr>
          <w:p w:rsidR="00EB05E9" w:rsidRPr="006867CE" w:rsidRDefault="00EB05E9" w:rsidP="0003437C">
            <w:r>
              <w:t>2</w:t>
            </w:r>
          </w:p>
        </w:tc>
        <w:tc>
          <w:tcPr>
            <w:tcW w:w="3322" w:type="dxa"/>
          </w:tcPr>
          <w:p w:rsidR="00EB05E9" w:rsidRPr="006867CE" w:rsidRDefault="00EB05E9" w:rsidP="0003437C">
            <w:r>
              <w:t>Descriptor ID – If not 0xFFFF, indicates the descriptor ID of a command which has a payload</w:t>
            </w:r>
          </w:p>
        </w:tc>
      </w:tr>
      <w:tr w:rsidR="00EB05E9" w:rsidRPr="006867CE" w:rsidTr="0003437C">
        <w:tc>
          <w:tcPr>
            <w:tcW w:w="3321" w:type="dxa"/>
          </w:tcPr>
          <w:p w:rsidR="00EB05E9" w:rsidRPr="006867CE" w:rsidRDefault="00EB05E9" w:rsidP="0003437C">
            <w:r>
              <w:t>Queue Number</w:t>
            </w:r>
          </w:p>
        </w:tc>
        <w:tc>
          <w:tcPr>
            <w:tcW w:w="3322" w:type="dxa"/>
          </w:tcPr>
          <w:p w:rsidR="00EB05E9" w:rsidRPr="006867CE" w:rsidRDefault="00EB05E9" w:rsidP="0003437C">
            <w:r>
              <w:t>2</w:t>
            </w:r>
          </w:p>
        </w:tc>
        <w:tc>
          <w:tcPr>
            <w:tcW w:w="3322" w:type="dxa"/>
          </w:tcPr>
          <w:p w:rsidR="00EB05E9" w:rsidRPr="006867CE" w:rsidRDefault="00EB05E9" w:rsidP="0003437C">
            <w:r>
              <w:t>Queue Num: Indicates which queue this packet belongs to. Valid only when Descriptor Number is not equal to 0xFFFF</w:t>
            </w:r>
          </w:p>
        </w:tc>
      </w:tr>
      <w:tr w:rsidR="00EB05E9" w:rsidRPr="006867CE" w:rsidTr="0003437C">
        <w:tc>
          <w:tcPr>
            <w:tcW w:w="3321" w:type="dxa"/>
          </w:tcPr>
          <w:p w:rsidR="00EB05E9" w:rsidRDefault="00EB05E9" w:rsidP="0003437C">
            <w:r>
              <w:t>Payload length</w:t>
            </w:r>
          </w:p>
        </w:tc>
        <w:tc>
          <w:tcPr>
            <w:tcW w:w="3322" w:type="dxa"/>
          </w:tcPr>
          <w:p w:rsidR="00EB05E9" w:rsidRDefault="00EB05E9" w:rsidP="0003437C">
            <w:r>
              <w:t>4</w:t>
            </w:r>
          </w:p>
        </w:tc>
        <w:tc>
          <w:tcPr>
            <w:tcW w:w="3322" w:type="dxa"/>
          </w:tcPr>
          <w:p w:rsidR="00EB05E9" w:rsidRDefault="00EB05E9" w:rsidP="0003437C">
            <w:r>
              <w:t>The length of payload. Valid only when Descriptor Number is not equal to 0xFFFF</w:t>
            </w:r>
          </w:p>
        </w:tc>
      </w:tr>
      <w:tr w:rsidR="00EB05E9" w:rsidRPr="006867CE" w:rsidTr="0003437C">
        <w:tc>
          <w:tcPr>
            <w:tcW w:w="3321" w:type="dxa"/>
          </w:tcPr>
          <w:p w:rsidR="00EB05E9" w:rsidRDefault="00EB05E9" w:rsidP="0003437C">
            <w:r>
              <w:t>Command/Event Data</w:t>
            </w:r>
          </w:p>
        </w:tc>
        <w:tc>
          <w:tcPr>
            <w:tcW w:w="3322" w:type="dxa"/>
          </w:tcPr>
          <w:p w:rsidR="00EB05E9" w:rsidRDefault="00EB05E9" w:rsidP="0003437C">
            <w:r>
              <w:t>Command/Event dependent</w:t>
            </w:r>
          </w:p>
        </w:tc>
        <w:tc>
          <w:tcPr>
            <w:tcW w:w="3322" w:type="dxa"/>
          </w:tcPr>
          <w:p w:rsidR="00EB05E9" w:rsidRDefault="00EB05E9" w:rsidP="00E714C2">
            <w:r>
              <w:t>Contains the actual Host&lt;-&gt;</w:t>
            </w:r>
            <w:r w:rsidR="00E714C2">
              <w:t>R</w:t>
            </w:r>
            <w:r>
              <w:t>P</w:t>
            </w:r>
            <w:r w:rsidR="00E714C2">
              <w:t>U</w:t>
            </w:r>
            <w:r>
              <w:t xml:space="preserve"> message content</w:t>
            </w:r>
          </w:p>
        </w:tc>
      </w:tr>
    </w:tbl>
    <w:p w:rsidR="00EB05E9" w:rsidRPr="006867CE" w:rsidRDefault="00EB05E9" w:rsidP="00EB05E9">
      <w:pPr>
        <w:rPr>
          <w:i/>
        </w:rPr>
      </w:pPr>
    </w:p>
    <w:p w:rsidR="00EB05E9" w:rsidRDefault="00EB05E9" w:rsidP="00EB05E9">
      <w:pPr>
        <w:pStyle w:val="Heading2"/>
      </w:pPr>
      <w:bookmarkStart w:id="57" w:name="_Toc365383891"/>
      <w:bookmarkStart w:id="58" w:name="_Ref365640393"/>
      <w:bookmarkStart w:id="59" w:name="_Ref365640464"/>
      <w:bookmarkStart w:id="60" w:name="_Toc368392877"/>
      <w:bookmarkStart w:id="61" w:name="_Toc368427891"/>
      <w:bookmarkStart w:id="62" w:name="_Toc378273427"/>
      <w:bookmarkStart w:id="63" w:name="_Toc462135632"/>
      <w:r>
        <w:lastRenderedPageBreak/>
        <w:t>HAL API</w:t>
      </w:r>
      <w:bookmarkEnd w:id="57"/>
      <w:bookmarkEnd w:id="58"/>
      <w:bookmarkEnd w:id="59"/>
      <w:bookmarkEnd w:id="60"/>
      <w:bookmarkEnd w:id="61"/>
      <w:bookmarkEnd w:id="62"/>
      <w:bookmarkEnd w:id="63"/>
    </w:p>
    <w:p w:rsidR="00EB05E9" w:rsidRDefault="00EB05E9" w:rsidP="00EB05E9">
      <w:pPr>
        <w:pStyle w:val="HSNormal"/>
        <w:rPr>
          <w:rFonts w:ascii="Arial" w:hAnsi="Arial" w:cs="Arial"/>
          <w:sz w:val="20"/>
        </w:rPr>
      </w:pPr>
      <w:r>
        <w:rPr>
          <w:rFonts w:ascii="Arial" w:hAnsi="Arial" w:cs="Arial"/>
          <w:sz w:val="20"/>
        </w:rPr>
        <w:t xml:space="preserve">The HAL layer on both </w:t>
      </w:r>
      <w:r w:rsidR="00E714C2">
        <w:rPr>
          <w:rFonts w:ascii="Arial" w:hAnsi="Arial" w:cs="Arial"/>
          <w:sz w:val="20"/>
        </w:rPr>
        <w:t>R</w:t>
      </w:r>
      <w:r>
        <w:rPr>
          <w:rFonts w:ascii="Arial" w:hAnsi="Arial" w:cs="Arial"/>
          <w:sz w:val="20"/>
        </w:rPr>
        <w:t>P</w:t>
      </w:r>
      <w:r w:rsidR="00E714C2">
        <w:rPr>
          <w:rFonts w:ascii="Arial" w:hAnsi="Arial" w:cs="Arial"/>
          <w:sz w:val="20"/>
        </w:rPr>
        <w:t>U</w:t>
      </w:r>
      <w:r>
        <w:rPr>
          <w:rFonts w:ascii="Arial" w:hAnsi="Arial" w:cs="Arial"/>
          <w:sz w:val="20"/>
        </w:rPr>
        <w:t xml:space="preserve"> and Host has to implement the following APIs. On the host, this corresponds to ‘</w:t>
      </w:r>
      <w:r w:rsidR="00E714C2">
        <w:rPr>
          <w:rFonts w:ascii="Arial" w:hAnsi="Arial" w:cs="Arial"/>
          <w:sz w:val="20"/>
        </w:rPr>
        <w:t>R</w:t>
      </w:r>
      <w:r>
        <w:rPr>
          <w:rFonts w:ascii="Arial" w:hAnsi="Arial" w:cs="Arial"/>
          <w:sz w:val="20"/>
        </w:rPr>
        <w:t>P</w:t>
      </w:r>
      <w:r w:rsidR="00E714C2">
        <w:rPr>
          <w:rFonts w:ascii="Arial" w:hAnsi="Arial" w:cs="Arial"/>
          <w:sz w:val="20"/>
        </w:rPr>
        <w:t>U</w:t>
      </w:r>
      <w:r>
        <w:rPr>
          <w:rFonts w:ascii="Arial" w:hAnsi="Arial" w:cs="Arial"/>
          <w:sz w:val="20"/>
        </w:rPr>
        <w:t xml:space="preserve"> Interface’ in Figure 2.</w:t>
      </w:r>
    </w:p>
    <w:p w:rsidR="00EB05E9" w:rsidRPr="00F813B4" w:rsidRDefault="00EB05E9" w:rsidP="00EB05E9">
      <w:pPr>
        <w:pStyle w:val="HSNormal"/>
        <w:rPr>
          <w:rFonts w:ascii="Arial" w:hAnsi="Arial" w:cs="Arial"/>
          <w:sz w:val="20"/>
        </w:rPr>
      </w:pPr>
      <w:r>
        <w:rPr>
          <w:rFonts w:ascii="Arial" w:hAnsi="Arial" w:cs="Arial"/>
          <w:sz w:val="20"/>
        </w:rPr>
        <w:t>None of these APIs can put the caller to sleep unless stated explicitly in the description</w:t>
      </w:r>
    </w:p>
    <w:p w:rsidR="00EB05E9" w:rsidRDefault="00EB05E9" w:rsidP="00EB05E9">
      <w:pPr>
        <w:pStyle w:val="HSNormal"/>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640"/>
      </w:tblGrid>
      <w:tr w:rsidR="00EB05E9" w:rsidTr="0003437C">
        <w:tc>
          <w:tcPr>
            <w:tcW w:w="2636" w:type="dxa"/>
          </w:tcPr>
          <w:p w:rsidR="00EB05E9" w:rsidRDefault="00EB05E9" w:rsidP="0003437C">
            <w:pPr>
              <w:pStyle w:val="HSNormal"/>
              <w:rPr>
                <w:b/>
                <w:bCs/>
                <w:sz w:val="20"/>
              </w:rPr>
            </w:pPr>
            <w:r>
              <w:rPr>
                <w:b/>
                <w:bCs/>
                <w:sz w:val="20"/>
              </w:rPr>
              <w:t>Name</w:t>
            </w:r>
          </w:p>
        </w:tc>
        <w:tc>
          <w:tcPr>
            <w:tcW w:w="7221" w:type="dxa"/>
          </w:tcPr>
          <w:p w:rsidR="00EB05E9" w:rsidRDefault="00EB05E9" w:rsidP="0003437C">
            <w:pPr>
              <w:pStyle w:val="HSNormal"/>
              <w:rPr>
                <w:b/>
                <w:bCs/>
                <w:sz w:val="20"/>
              </w:rPr>
            </w:pPr>
            <w:r>
              <w:rPr>
                <w:b/>
                <w:bCs/>
                <w:sz w:val="20"/>
              </w:rPr>
              <w:t>hal_init</w:t>
            </w:r>
          </w:p>
        </w:tc>
      </w:tr>
      <w:tr w:rsidR="00EB05E9" w:rsidTr="0003437C">
        <w:trPr>
          <w:cantSplit/>
          <w:trHeight w:val="295"/>
        </w:trPr>
        <w:tc>
          <w:tcPr>
            <w:tcW w:w="2636" w:type="dxa"/>
            <w:tcBorders>
              <w:bottom w:val="single" w:sz="4" w:space="0" w:color="auto"/>
            </w:tcBorders>
          </w:tcPr>
          <w:p w:rsidR="00EB05E9" w:rsidRDefault="00EB05E9" w:rsidP="0003437C">
            <w:pPr>
              <w:pStyle w:val="HSNormal"/>
              <w:rPr>
                <w:b/>
                <w:bCs/>
                <w:sz w:val="20"/>
              </w:rPr>
            </w:pPr>
            <w:r>
              <w:rPr>
                <w:b/>
                <w:bCs/>
                <w:sz w:val="20"/>
              </w:rPr>
              <w:t>Arguments</w:t>
            </w:r>
          </w:p>
        </w:tc>
        <w:tc>
          <w:tcPr>
            <w:tcW w:w="7221" w:type="dxa"/>
            <w:tcBorders>
              <w:bottom w:val="single" w:sz="4" w:space="0" w:color="auto"/>
            </w:tcBorders>
          </w:tcPr>
          <w:p w:rsidR="00EB05E9" w:rsidRDefault="00EB05E9" w:rsidP="0003437C">
            <w:pPr>
              <w:pStyle w:val="HSNormal"/>
              <w:rPr>
                <w:sz w:val="20"/>
              </w:rPr>
            </w:pPr>
            <w:r>
              <w:rPr>
                <w:sz w:val="20"/>
              </w:rPr>
              <w:t>void</w:t>
            </w:r>
          </w:p>
        </w:tc>
      </w:tr>
      <w:tr w:rsidR="00EB05E9" w:rsidTr="0003437C">
        <w:tc>
          <w:tcPr>
            <w:tcW w:w="2636" w:type="dxa"/>
          </w:tcPr>
          <w:p w:rsidR="00EB05E9" w:rsidRDefault="00EB05E9" w:rsidP="0003437C">
            <w:pPr>
              <w:pStyle w:val="HSNormal"/>
              <w:rPr>
                <w:b/>
                <w:bCs/>
                <w:sz w:val="20"/>
              </w:rPr>
            </w:pPr>
            <w:r>
              <w:rPr>
                <w:b/>
                <w:bCs/>
                <w:sz w:val="20"/>
              </w:rPr>
              <w:t>Returns</w:t>
            </w:r>
          </w:p>
        </w:tc>
        <w:tc>
          <w:tcPr>
            <w:tcW w:w="7221" w:type="dxa"/>
          </w:tcPr>
          <w:p w:rsidR="00EB05E9" w:rsidRDefault="00EB05E9" w:rsidP="0003437C">
            <w:pPr>
              <w:pStyle w:val="HSNormal"/>
              <w:rPr>
                <w:sz w:val="20"/>
              </w:rPr>
            </w:pPr>
            <w:r>
              <w:rPr>
                <w:sz w:val="20"/>
              </w:rPr>
              <w:t>void</w:t>
            </w:r>
          </w:p>
        </w:tc>
      </w:tr>
      <w:tr w:rsidR="00EB05E9" w:rsidTr="0003437C">
        <w:tc>
          <w:tcPr>
            <w:tcW w:w="2636" w:type="dxa"/>
          </w:tcPr>
          <w:p w:rsidR="00EB05E9" w:rsidRDefault="00EB05E9" w:rsidP="0003437C">
            <w:pPr>
              <w:pStyle w:val="HSNormal"/>
              <w:rPr>
                <w:b/>
                <w:bCs/>
                <w:sz w:val="20"/>
              </w:rPr>
            </w:pPr>
            <w:r>
              <w:rPr>
                <w:b/>
                <w:bCs/>
                <w:sz w:val="20"/>
              </w:rPr>
              <w:t>Description</w:t>
            </w:r>
          </w:p>
        </w:tc>
        <w:tc>
          <w:tcPr>
            <w:tcW w:w="7221" w:type="dxa"/>
          </w:tcPr>
          <w:p w:rsidR="00EB05E9" w:rsidRDefault="00EB05E9" w:rsidP="0003437C">
            <w:pPr>
              <w:pStyle w:val="HSNormal"/>
              <w:rPr>
                <w:sz w:val="20"/>
              </w:rPr>
            </w:pPr>
            <w:r>
              <w:rPr>
                <w:sz w:val="20"/>
              </w:rPr>
              <w:t>This function is called at startup before any messages are sent/recieved. The HAL can perform any local initializations when this function is called. This API can sleep.</w:t>
            </w:r>
          </w:p>
        </w:tc>
      </w:tr>
    </w:tbl>
    <w:p w:rsidR="00EB05E9" w:rsidRDefault="00EB05E9" w:rsidP="00EB05E9">
      <w:pPr>
        <w:pStyle w:val="HSNormal"/>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6635"/>
      </w:tblGrid>
      <w:tr w:rsidR="00EB05E9" w:rsidTr="0003437C">
        <w:tc>
          <w:tcPr>
            <w:tcW w:w="2636" w:type="dxa"/>
          </w:tcPr>
          <w:p w:rsidR="00EB05E9" w:rsidRDefault="00EB05E9" w:rsidP="0003437C">
            <w:pPr>
              <w:pStyle w:val="HSNormal"/>
              <w:rPr>
                <w:b/>
                <w:bCs/>
                <w:sz w:val="20"/>
              </w:rPr>
            </w:pPr>
            <w:r>
              <w:rPr>
                <w:b/>
                <w:bCs/>
                <w:sz w:val="20"/>
              </w:rPr>
              <w:t>Name</w:t>
            </w:r>
          </w:p>
        </w:tc>
        <w:tc>
          <w:tcPr>
            <w:tcW w:w="7221" w:type="dxa"/>
          </w:tcPr>
          <w:p w:rsidR="00EB05E9" w:rsidRDefault="00EB05E9" w:rsidP="0003437C">
            <w:pPr>
              <w:pStyle w:val="HSNormal"/>
              <w:rPr>
                <w:b/>
                <w:bCs/>
                <w:sz w:val="20"/>
              </w:rPr>
            </w:pPr>
            <w:r>
              <w:rPr>
                <w:b/>
                <w:bCs/>
                <w:sz w:val="20"/>
              </w:rPr>
              <w:t>hal_deinit</w:t>
            </w:r>
          </w:p>
        </w:tc>
      </w:tr>
      <w:tr w:rsidR="00EB05E9" w:rsidTr="0003437C">
        <w:trPr>
          <w:cantSplit/>
          <w:trHeight w:val="295"/>
        </w:trPr>
        <w:tc>
          <w:tcPr>
            <w:tcW w:w="2636" w:type="dxa"/>
            <w:tcBorders>
              <w:bottom w:val="single" w:sz="4" w:space="0" w:color="auto"/>
            </w:tcBorders>
          </w:tcPr>
          <w:p w:rsidR="00EB05E9" w:rsidRDefault="00EB05E9" w:rsidP="0003437C">
            <w:pPr>
              <w:pStyle w:val="HSNormal"/>
              <w:rPr>
                <w:b/>
                <w:bCs/>
                <w:sz w:val="20"/>
              </w:rPr>
            </w:pPr>
            <w:r>
              <w:rPr>
                <w:b/>
                <w:bCs/>
                <w:sz w:val="20"/>
              </w:rPr>
              <w:t>Arguments</w:t>
            </w:r>
          </w:p>
        </w:tc>
        <w:tc>
          <w:tcPr>
            <w:tcW w:w="7221" w:type="dxa"/>
            <w:tcBorders>
              <w:bottom w:val="single" w:sz="4" w:space="0" w:color="auto"/>
            </w:tcBorders>
          </w:tcPr>
          <w:p w:rsidR="00EB05E9" w:rsidRDefault="00EB05E9" w:rsidP="0003437C">
            <w:pPr>
              <w:pStyle w:val="HSNormal"/>
              <w:rPr>
                <w:sz w:val="20"/>
              </w:rPr>
            </w:pPr>
            <w:r>
              <w:rPr>
                <w:sz w:val="20"/>
              </w:rPr>
              <w:t>void</w:t>
            </w:r>
          </w:p>
        </w:tc>
      </w:tr>
      <w:tr w:rsidR="00EB05E9" w:rsidTr="0003437C">
        <w:tc>
          <w:tcPr>
            <w:tcW w:w="2636" w:type="dxa"/>
          </w:tcPr>
          <w:p w:rsidR="00EB05E9" w:rsidRDefault="00EB05E9" w:rsidP="0003437C">
            <w:pPr>
              <w:pStyle w:val="HSNormal"/>
              <w:rPr>
                <w:b/>
                <w:bCs/>
                <w:sz w:val="20"/>
              </w:rPr>
            </w:pPr>
            <w:r>
              <w:rPr>
                <w:b/>
                <w:bCs/>
                <w:sz w:val="20"/>
              </w:rPr>
              <w:t>Returns</w:t>
            </w:r>
          </w:p>
        </w:tc>
        <w:tc>
          <w:tcPr>
            <w:tcW w:w="7221" w:type="dxa"/>
          </w:tcPr>
          <w:p w:rsidR="00EB05E9" w:rsidRDefault="00EB05E9" w:rsidP="0003437C">
            <w:pPr>
              <w:pStyle w:val="HSNormal"/>
              <w:rPr>
                <w:sz w:val="20"/>
              </w:rPr>
            </w:pPr>
            <w:r>
              <w:rPr>
                <w:sz w:val="20"/>
              </w:rPr>
              <w:t>void</w:t>
            </w:r>
          </w:p>
        </w:tc>
      </w:tr>
      <w:tr w:rsidR="00EB05E9" w:rsidTr="0003437C">
        <w:tc>
          <w:tcPr>
            <w:tcW w:w="2636" w:type="dxa"/>
          </w:tcPr>
          <w:p w:rsidR="00EB05E9" w:rsidRDefault="00EB05E9" w:rsidP="0003437C">
            <w:pPr>
              <w:pStyle w:val="HSNormal"/>
              <w:rPr>
                <w:b/>
                <w:bCs/>
                <w:sz w:val="20"/>
              </w:rPr>
            </w:pPr>
            <w:r>
              <w:rPr>
                <w:b/>
                <w:bCs/>
                <w:sz w:val="20"/>
              </w:rPr>
              <w:t>Description</w:t>
            </w:r>
          </w:p>
        </w:tc>
        <w:tc>
          <w:tcPr>
            <w:tcW w:w="7221" w:type="dxa"/>
          </w:tcPr>
          <w:p w:rsidR="00EB05E9" w:rsidRDefault="00EB05E9" w:rsidP="0003437C">
            <w:pPr>
              <w:pStyle w:val="HSNormal"/>
              <w:rPr>
                <w:sz w:val="20"/>
              </w:rPr>
            </w:pPr>
            <w:r>
              <w:rPr>
                <w:sz w:val="20"/>
              </w:rPr>
              <w:t>This function is called when the services of HAL are no longer needed. The HAL can free up resources in this call. This API can sleep.</w:t>
            </w:r>
          </w:p>
        </w:tc>
      </w:tr>
    </w:tbl>
    <w:p w:rsidR="00EB05E9" w:rsidRDefault="00EB05E9" w:rsidP="00EB05E9">
      <w:pPr>
        <w:pStyle w:val="HSNormal"/>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0"/>
        <w:gridCol w:w="6645"/>
      </w:tblGrid>
      <w:tr w:rsidR="00EB05E9" w:rsidTr="0003437C">
        <w:tc>
          <w:tcPr>
            <w:tcW w:w="2636" w:type="dxa"/>
          </w:tcPr>
          <w:p w:rsidR="00EB05E9" w:rsidRDefault="00EB05E9" w:rsidP="0003437C">
            <w:pPr>
              <w:pStyle w:val="HSNormal"/>
              <w:rPr>
                <w:b/>
                <w:bCs/>
                <w:sz w:val="20"/>
              </w:rPr>
            </w:pPr>
            <w:r>
              <w:rPr>
                <w:b/>
                <w:bCs/>
                <w:sz w:val="20"/>
              </w:rPr>
              <w:t>Name</w:t>
            </w:r>
          </w:p>
        </w:tc>
        <w:tc>
          <w:tcPr>
            <w:tcW w:w="7221" w:type="dxa"/>
          </w:tcPr>
          <w:p w:rsidR="00EB05E9" w:rsidRDefault="00EB05E9" w:rsidP="0003437C">
            <w:pPr>
              <w:pStyle w:val="HSNormal"/>
              <w:rPr>
                <w:b/>
                <w:bCs/>
                <w:sz w:val="20"/>
              </w:rPr>
            </w:pPr>
            <w:r>
              <w:rPr>
                <w:b/>
                <w:bCs/>
                <w:sz w:val="20"/>
              </w:rPr>
              <w:t>hal_init_buffers</w:t>
            </w:r>
          </w:p>
        </w:tc>
      </w:tr>
      <w:tr w:rsidR="00EB05E9" w:rsidTr="0003437C">
        <w:trPr>
          <w:cantSplit/>
          <w:trHeight w:val="295"/>
        </w:trPr>
        <w:tc>
          <w:tcPr>
            <w:tcW w:w="2636" w:type="dxa"/>
            <w:tcBorders>
              <w:bottom w:val="single" w:sz="4" w:space="0" w:color="auto"/>
            </w:tcBorders>
          </w:tcPr>
          <w:p w:rsidR="00EB05E9" w:rsidRDefault="00EB05E9" w:rsidP="0003437C">
            <w:pPr>
              <w:pStyle w:val="HSNormal"/>
              <w:rPr>
                <w:b/>
                <w:bCs/>
                <w:sz w:val="20"/>
              </w:rPr>
            </w:pPr>
            <w:r>
              <w:rPr>
                <w:b/>
                <w:bCs/>
                <w:sz w:val="20"/>
              </w:rPr>
              <w:t>Arguments</w:t>
            </w:r>
          </w:p>
        </w:tc>
        <w:tc>
          <w:tcPr>
            <w:tcW w:w="7221" w:type="dxa"/>
            <w:tcBorders>
              <w:bottom w:val="single" w:sz="4" w:space="0" w:color="auto"/>
            </w:tcBorders>
          </w:tcPr>
          <w:p w:rsidR="00EB05E9" w:rsidRDefault="00EB05E9" w:rsidP="00817F0F">
            <w:pPr>
              <w:pStyle w:val="HSNormal"/>
              <w:rPr>
                <w:sz w:val="20"/>
              </w:rPr>
            </w:pPr>
            <w:r>
              <w:rPr>
                <w:sz w:val="20"/>
              </w:rPr>
              <w:t>int num_</w:t>
            </w:r>
            <w:r w:rsidR="00817F0F">
              <w:rPr>
                <w:sz w:val="20"/>
              </w:rPr>
              <w:t>tx</w:t>
            </w:r>
            <w:r>
              <w:rPr>
                <w:sz w:val="20"/>
              </w:rPr>
              <w:t>_buffers</w:t>
            </w:r>
            <w:r w:rsidR="00817F0F">
              <w:rPr>
                <w:sz w:val="20"/>
              </w:rPr>
              <w:t>, rx_buffers_2k, rx_buffers_12k</w:t>
            </w:r>
          </w:p>
        </w:tc>
      </w:tr>
      <w:tr w:rsidR="00EB05E9" w:rsidTr="0003437C">
        <w:tc>
          <w:tcPr>
            <w:tcW w:w="2636" w:type="dxa"/>
          </w:tcPr>
          <w:p w:rsidR="00EB05E9" w:rsidRDefault="00EB05E9" w:rsidP="0003437C">
            <w:pPr>
              <w:pStyle w:val="HSNormal"/>
              <w:rPr>
                <w:b/>
                <w:bCs/>
                <w:sz w:val="20"/>
              </w:rPr>
            </w:pPr>
            <w:r>
              <w:rPr>
                <w:b/>
                <w:bCs/>
                <w:sz w:val="20"/>
              </w:rPr>
              <w:t>Returns</w:t>
            </w:r>
          </w:p>
        </w:tc>
        <w:tc>
          <w:tcPr>
            <w:tcW w:w="7221" w:type="dxa"/>
          </w:tcPr>
          <w:p w:rsidR="00EB05E9" w:rsidRDefault="00EB05E9" w:rsidP="0003437C">
            <w:pPr>
              <w:pStyle w:val="HSNormal"/>
              <w:rPr>
                <w:sz w:val="20"/>
              </w:rPr>
            </w:pPr>
            <w:r>
              <w:rPr>
                <w:sz w:val="20"/>
              </w:rPr>
              <w:t>int</w:t>
            </w:r>
          </w:p>
        </w:tc>
      </w:tr>
      <w:tr w:rsidR="00EB05E9" w:rsidTr="0003437C">
        <w:tc>
          <w:tcPr>
            <w:tcW w:w="2636" w:type="dxa"/>
          </w:tcPr>
          <w:p w:rsidR="00EB05E9" w:rsidRDefault="00EB05E9" w:rsidP="0003437C">
            <w:pPr>
              <w:pStyle w:val="HSNormal"/>
              <w:rPr>
                <w:b/>
                <w:bCs/>
                <w:sz w:val="20"/>
              </w:rPr>
            </w:pPr>
            <w:r>
              <w:rPr>
                <w:b/>
                <w:bCs/>
                <w:sz w:val="20"/>
              </w:rPr>
              <w:t>Description</w:t>
            </w:r>
          </w:p>
        </w:tc>
        <w:tc>
          <w:tcPr>
            <w:tcW w:w="7221" w:type="dxa"/>
          </w:tcPr>
          <w:p w:rsidR="00EB05E9" w:rsidRDefault="00EB05E9" w:rsidP="0003437C">
            <w:pPr>
              <w:pStyle w:val="HSNormal"/>
              <w:rPr>
                <w:sz w:val="20"/>
              </w:rPr>
            </w:pPr>
            <w:r>
              <w:rPr>
                <w:sz w:val="20"/>
              </w:rPr>
              <w:t xml:space="preserve">This function is called to tell the HAL that it has to prepare for </w:t>
            </w:r>
            <w:r w:rsidR="007B72A1">
              <w:rPr>
                <w:sz w:val="20"/>
              </w:rPr>
              <w:t xml:space="preserve">sending and </w:t>
            </w:r>
            <w:r>
              <w:rPr>
                <w:sz w:val="20"/>
              </w:rPr>
              <w:t xml:space="preserve">receiving WLAN data packets </w:t>
            </w:r>
            <w:r w:rsidR="007B72A1">
              <w:rPr>
                <w:sz w:val="20"/>
              </w:rPr>
              <w:t>to/</w:t>
            </w:r>
            <w:r>
              <w:rPr>
                <w:sz w:val="20"/>
              </w:rPr>
              <w:t>from the firmware. This is required only on the host side. Depending on the actual physical interface, some HALs may do nothing in this API. This API can sleep.</w:t>
            </w:r>
          </w:p>
          <w:p w:rsidR="00EB05E9" w:rsidRDefault="00EB05E9" w:rsidP="0003437C">
            <w:pPr>
              <w:pStyle w:val="HSNormal"/>
              <w:rPr>
                <w:sz w:val="20"/>
              </w:rPr>
            </w:pPr>
            <w:r>
              <w:rPr>
                <w:sz w:val="20"/>
              </w:rPr>
              <w:t>Returns 0 on success and non-zero on failure</w:t>
            </w:r>
          </w:p>
        </w:tc>
      </w:tr>
    </w:tbl>
    <w:p w:rsidR="00EB05E9" w:rsidRDefault="00EB05E9" w:rsidP="00EB05E9">
      <w:pPr>
        <w:pStyle w:val="HSNormal"/>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9"/>
        <w:gridCol w:w="2359"/>
        <w:gridCol w:w="548"/>
        <w:gridCol w:w="559"/>
        <w:gridCol w:w="553"/>
        <w:gridCol w:w="2687"/>
      </w:tblGrid>
      <w:tr w:rsidR="00EB05E9" w:rsidTr="0003437C">
        <w:tc>
          <w:tcPr>
            <w:tcW w:w="2429" w:type="dxa"/>
          </w:tcPr>
          <w:p w:rsidR="00EB05E9" w:rsidRDefault="00EB05E9" w:rsidP="0003437C">
            <w:pPr>
              <w:pStyle w:val="HSNormal"/>
              <w:rPr>
                <w:b/>
                <w:bCs/>
                <w:sz w:val="20"/>
              </w:rPr>
            </w:pPr>
            <w:r>
              <w:rPr>
                <w:b/>
                <w:bCs/>
                <w:sz w:val="20"/>
              </w:rPr>
              <w:t>Name</w:t>
            </w:r>
          </w:p>
        </w:tc>
        <w:tc>
          <w:tcPr>
            <w:tcW w:w="6706" w:type="dxa"/>
            <w:gridSpan w:val="5"/>
          </w:tcPr>
          <w:p w:rsidR="00EB05E9" w:rsidRDefault="00EB05E9" w:rsidP="0003437C">
            <w:pPr>
              <w:pStyle w:val="HSNormal"/>
              <w:rPr>
                <w:b/>
                <w:bCs/>
                <w:sz w:val="20"/>
              </w:rPr>
            </w:pPr>
            <w:r>
              <w:rPr>
                <w:b/>
                <w:bCs/>
                <w:sz w:val="20"/>
              </w:rPr>
              <w:t>hal_send</w:t>
            </w:r>
          </w:p>
        </w:tc>
      </w:tr>
      <w:tr w:rsidR="00EB05E9" w:rsidTr="0003437C">
        <w:trPr>
          <w:cantSplit/>
          <w:trHeight w:val="72"/>
        </w:trPr>
        <w:tc>
          <w:tcPr>
            <w:tcW w:w="2429" w:type="dxa"/>
            <w:vMerge w:val="restart"/>
          </w:tcPr>
          <w:p w:rsidR="00EB05E9" w:rsidRDefault="00EB05E9" w:rsidP="0003437C">
            <w:pPr>
              <w:pStyle w:val="HSNormal"/>
              <w:rPr>
                <w:b/>
                <w:bCs/>
                <w:sz w:val="20"/>
              </w:rPr>
            </w:pPr>
            <w:r>
              <w:rPr>
                <w:b/>
                <w:bCs/>
                <w:sz w:val="20"/>
              </w:rPr>
              <w:t>Arguments</w:t>
            </w:r>
          </w:p>
        </w:tc>
        <w:tc>
          <w:tcPr>
            <w:tcW w:w="2359" w:type="dxa"/>
          </w:tcPr>
          <w:p w:rsidR="00EB05E9" w:rsidRDefault="00EB05E9" w:rsidP="0003437C">
            <w:pPr>
              <w:pStyle w:val="HSNormal"/>
              <w:jc w:val="left"/>
              <w:rPr>
                <w:b/>
                <w:bCs/>
                <w:sz w:val="20"/>
              </w:rPr>
            </w:pPr>
            <w:r>
              <w:rPr>
                <w:b/>
                <w:bCs/>
                <w:sz w:val="20"/>
              </w:rPr>
              <w:t>Name</w:t>
            </w:r>
          </w:p>
        </w:tc>
        <w:tc>
          <w:tcPr>
            <w:tcW w:w="548" w:type="dxa"/>
          </w:tcPr>
          <w:p w:rsidR="00EB05E9" w:rsidRDefault="00EB05E9" w:rsidP="0003437C">
            <w:pPr>
              <w:pStyle w:val="HSNormal"/>
              <w:jc w:val="left"/>
              <w:rPr>
                <w:b/>
                <w:bCs/>
                <w:sz w:val="20"/>
              </w:rPr>
            </w:pPr>
            <w:r>
              <w:rPr>
                <w:b/>
                <w:bCs/>
                <w:sz w:val="20"/>
              </w:rPr>
              <w:t>I/P</w:t>
            </w:r>
          </w:p>
        </w:tc>
        <w:tc>
          <w:tcPr>
            <w:tcW w:w="559" w:type="dxa"/>
          </w:tcPr>
          <w:p w:rsidR="00EB05E9" w:rsidRDefault="00EB05E9" w:rsidP="0003437C">
            <w:pPr>
              <w:pStyle w:val="HSNormal"/>
              <w:jc w:val="left"/>
              <w:rPr>
                <w:b/>
                <w:bCs/>
                <w:sz w:val="20"/>
              </w:rPr>
            </w:pPr>
            <w:r>
              <w:rPr>
                <w:b/>
                <w:bCs/>
                <w:sz w:val="20"/>
              </w:rPr>
              <w:t>O/P</w:t>
            </w:r>
          </w:p>
        </w:tc>
        <w:tc>
          <w:tcPr>
            <w:tcW w:w="553" w:type="dxa"/>
          </w:tcPr>
          <w:p w:rsidR="00EB05E9" w:rsidRDefault="00EB05E9" w:rsidP="0003437C">
            <w:pPr>
              <w:pStyle w:val="HSNormal"/>
              <w:jc w:val="left"/>
              <w:rPr>
                <w:b/>
                <w:bCs/>
                <w:sz w:val="20"/>
              </w:rPr>
            </w:pPr>
            <w:r>
              <w:rPr>
                <w:b/>
                <w:bCs/>
                <w:sz w:val="20"/>
              </w:rPr>
              <w:t>I/O</w:t>
            </w:r>
          </w:p>
        </w:tc>
        <w:tc>
          <w:tcPr>
            <w:tcW w:w="2687" w:type="dxa"/>
          </w:tcPr>
          <w:p w:rsidR="00EB05E9" w:rsidRDefault="00EB05E9" w:rsidP="0003437C">
            <w:pPr>
              <w:pStyle w:val="HSNormal"/>
              <w:jc w:val="left"/>
              <w:rPr>
                <w:b/>
                <w:bCs/>
                <w:sz w:val="20"/>
              </w:rPr>
            </w:pPr>
            <w:r>
              <w:rPr>
                <w:b/>
                <w:bCs/>
                <w:sz w:val="20"/>
              </w:rPr>
              <w:t>Description</w:t>
            </w:r>
          </w:p>
        </w:tc>
      </w:tr>
      <w:tr w:rsidR="00EB05E9" w:rsidTr="0003437C">
        <w:trPr>
          <w:cantSplit/>
          <w:trHeight w:val="70"/>
        </w:trPr>
        <w:tc>
          <w:tcPr>
            <w:tcW w:w="2429" w:type="dxa"/>
            <w:vMerge/>
          </w:tcPr>
          <w:p w:rsidR="00EB05E9" w:rsidRDefault="00EB05E9" w:rsidP="0003437C">
            <w:pPr>
              <w:pStyle w:val="HSNormal"/>
              <w:rPr>
                <w:b/>
                <w:bCs/>
                <w:sz w:val="20"/>
              </w:rPr>
            </w:pPr>
          </w:p>
        </w:tc>
        <w:tc>
          <w:tcPr>
            <w:tcW w:w="2359" w:type="dxa"/>
          </w:tcPr>
          <w:p w:rsidR="00EB05E9" w:rsidRDefault="00EB05E9" w:rsidP="0003437C">
            <w:pPr>
              <w:pStyle w:val="HSNormal"/>
              <w:rPr>
                <w:sz w:val="20"/>
              </w:rPr>
            </w:pPr>
            <w:r>
              <w:rPr>
                <w:sz w:val="20"/>
              </w:rPr>
              <w:t>nw_buff_t  *msg</w:t>
            </w:r>
          </w:p>
        </w:tc>
        <w:tc>
          <w:tcPr>
            <w:tcW w:w="548" w:type="dxa"/>
          </w:tcPr>
          <w:p w:rsidR="00EB05E9" w:rsidRDefault="00EB05E9" w:rsidP="0003437C">
            <w:pPr>
              <w:pStyle w:val="HSNormal"/>
              <w:rPr>
                <w:sz w:val="20"/>
              </w:rPr>
            </w:pPr>
            <w:r>
              <w:rPr>
                <w:sz w:val="20"/>
              </w:rPr>
              <w:t>Y</w:t>
            </w:r>
          </w:p>
        </w:tc>
        <w:tc>
          <w:tcPr>
            <w:tcW w:w="559" w:type="dxa"/>
          </w:tcPr>
          <w:p w:rsidR="00EB05E9" w:rsidRDefault="00EB05E9" w:rsidP="0003437C">
            <w:pPr>
              <w:pStyle w:val="HSNormal"/>
              <w:rPr>
                <w:sz w:val="20"/>
              </w:rPr>
            </w:pPr>
            <w:r>
              <w:rPr>
                <w:sz w:val="20"/>
              </w:rPr>
              <w:t>N</w:t>
            </w:r>
          </w:p>
        </w:tc>
        <w:tc>
          <w:tcPr>
            <w:tcW w:w="553" w:type="dxa"/>
          </w:tcPr>
          <w:p w:rsidR="00EB05E9" w:rsidRDefault="00EB05E9" w:rsidP="0003437C">
            <w:pPr>
              <w:pStyle w:val="HSNormal"/>
              <w:rPr>
                <w:sz w:val="20"/>
              </w:rPr>
            </w:pPr>
            <w:r>
              <w:rPr>
                <w:sz w:val="20"/>
              </w:rPr>
              <w:t>N</w:t>
            </w:r>
          </w:p>
        </w:tc>
        <w:tc>
          <w:tcPr>
            <w:tcW w:w="2687" w:type="dxa"/>
          </w:tcPr>
          <w:p w:rsidR="00EB05E9" w:rsidRDefault="00EB05E9" w:rsidP="0003437C">
            <w:pPr>
              <w:pStyle w:val="HSNormal"/>
              <w:rPr>
                <w:sz w:val="20"/>
              </w:rPr>
            </w:pPr>
            <w:r>
              <w:rPr>
                <w:sz w:val="20"/>
              </w:rPr>
              <w:t xml:space="preserve">This contains the network buffer to be sent to the destination module. This can be NULL when invoked in the </w:t>
            </w:r>
            <w:r w:rsidR="00482413">
              <w:rPr>
                <w:sz w:val="20"/>
              </w:rPr>
              <w:t>RPU</w:t>
            </w:r>
            <w:r>
              <w:rPr>
                <w:sz w:val="20"/>
              </w:rPr>
              <w:t xml:space="preserve"> HAL, but can never be NULL when invoked in the host side HAL</w:t>
            </w:r>
          </w:p>
        </w:tc>
      </w:tr>
      <w:tr w:rsidR="00EB05E9" w:rsidTr="0003437C">
        <w:trPr>
          <w:cantSplit/>
          <w:trHeight w:val="70"/>
        </w:trPr>
        <w:tc>
          <w:tcPr>
            <w:tcW w:w="2429" w:type="dxa"/>
            <w:vMerge/>
          </w:tcPr>
          <w:p w:rsidR="00EB05E9" w:rsidRDefault="00EB05E9" w:rsidP="0003437C">
            <w:pPr>
              <w:pStyle w:val="HSNormal"/>
              <w:rPr>
                <w:b/>
                <w:bCs/>
                <w:sz w:val="20"/>
              </w:rPr>
            </w:pPr>
          </w:p>
        </w:tc>
        <w:tc>
          <w:tcPr>
            <w:tcW w:w="2359" w:type="dxa"/>
          </w:tcPr>
          <w:p w:rsidR="00EB05E9" w:rsidRDefault="00EB05E9" w:rsidP="0003437C">
            <w:pPr>
              <w:pStyle w:val="HSNormal"/>
              <w:rPr>
                <w:sz w:val="20"/>
              </w:rPr>
            </w:pPr>
            <w:r>
              <w:rPr>
                <w:sz w:val="20"/>
              </w:rPr>
              <w:t>unsigned char dst_module_id</w:t>
            </w:r>
          </w:p>
        </w:tc>
        <w:tc>
          <w:tcPr>
            <w:tcW w:w="548" w:type="dxa"/>
          </w:tcPr>
          <w:p w:rsidR="00EB05E9" w:rsidRDefault="00EB05E9" w:rsidP="0003437C">
            <w:pPr>
              <w:pStyle w:val="HSNormal"/>
              <w:rPr>
                <w:sz w:val="20"/>
              </w:rPr>
            </w:pPr>
            <w:r>
              <w:rPr>
                <w:sz w:val="20"/>
              </w:rPr>
              <w:t>Y</w:t>
            </w:r>
          </w:p>
        </w:tc>
        <w:tc>
          <w:tcPr>
            <w:tcW w:w="559" w:type="dxa"/>
          </w:tcPr>
          <w:p w:rsidR="00EB05E9" w:rsidRDefault="00EB05E9" w:rsidP="0003437C">
            <w:pPr>
              <w:pStyle w:val="HSNormal"/>
              <w:rPr>
                <w:sz w:val="20"/>
              </w:rPr>
            </w:pPr>
            <w:r>
              <w:rPr>
                <w:sz w:val="20"/>
              </w:rPr>
              <w:t>N</w:t>
            </w:r>
          </w:p>
        </w:tc>
        <w:tc>
          <w:tcPr>
            <w:tcW w:w="553" w:type="dxa"/>
          </w:tcPr>
          <w:p w:rsidR="00EB05E9" w:rsidRDefault="00EB05E9" w:rsidP="0003437C">
            <w:pPr>
              <w:pStyle w:val="HSNormal"/>
              <w:rPr>
                <w:sz w:val="20"/>
              </w:rPr>
            </w:pPr>
            <w:r>
              <w:rPr>
                <w:sz w:val="20"/>
              </w:rPr>
              <w:t>N</w:t>
            </w:r>
          </w:p>
        </w:tc>
        <w:tc>
          <w:tcPr>
            <w:tcW w:w="2687" w:type="dxa"/>
          </w:tcPr>
          <w:p w:rsidR="00EB05E9" w:rsidRDefault="00EB05E9" w:rsidP="0003437C">
            <w:pPr>
              <w:pStyle w:val="HSNormal"/>
              <w:rPr>
                <w:sz w:val="20"/>
              </w:rPr>
            </w:pPr>
            <w:r>
              <w:rPr>
                <w:sz w:val="20"/>
              </w:rPr>
              <w:t xml:space="preserve">Module ID of the destination module. </w:t>
            </w:r>
          </w:p>
          <w:p w:rsidR="00EB05E9" w:rsidRDefault="00EB05E9" w:rsidP="0003437C">
            <w:pPr>
              <w:pStyle w:val="HSNormal"/>
              <w:rPr>
                <w:sz w:val="20"/>
              </w:rPr>
            </w:pPr>
            <w:r>
              <w:rPr>
                <w:sz w:val="20"/>
              </w:rPr>
              <w:t>On the host, this can be set to UMAC or LMAC</w:t>
            </w:r>
          </w:p>
          <w:p w:rsidR="00EB05E9" w:rsidRDefault="00EB05E9" w:rsidP="0003437C">
            <w:pPr>
              <w:pStyle w:val="HSNormal"/>
              <w:rPr>
                <w:sz w:val="20"/>
              </w:rPr>
            </w:pPr>
            <w:r>
              <w:rPr>
                <w:sz w:val="20"/>
              </w:rPr>
              <w:t xml:space="preserve">On the </w:t>
            </w:r>
            <w:r w:rsidR="00482413">
              <w:rPr>
                <w:sz w:val="20"/>
              </w:rPr>
              <w:t>RPU</w:t>
            </w:r>
            <w:r>
              <w:rPr>
                <w:sz w:val="20"/>
              </w:rPr>
              <w:t>, this can be set to LMAC or UMAC or  HOST.</w:t>
            </w:r>
          </w:p>
        </w:tc>
      </w:tr>
      <w:tr w:rsidR="00EB05E9" w:rsidTr="0003437C">
        <w:trPr>
          <w:cantSplit/>
          <w:trHeight w:val="70"/>
        </w:trPr>
        <w:tc>
          <w:tcPr>
            <w:tcW w:w="2429" w:type="dxa"/>
          </w:tcPr>
          <w:p w:rsidR="00EB05E9" w:rsidRDefault="00EB05E9" w:rsidP="0003437C">
            <w:pPr>
              <w:pStyle w:val="HSNormal"/>
              <w:rPr>
                <w:b/>
                <w:bCs/>
                <w:sz w:val="20"/>
              </w:rPr>
            </w:pPr>
          </w:p>
        </w:tc>
        <w:tc>
          <w:tcPr>
            <w:tcW w:w="2359" w:type="dxa"/>
          </w:tcPr>
          <w:p w:rsidR="00EB05E9" w:rsidRDefault="00EB05E9" w:rsidP="0003437C">
            <w:pPr>
              <w:pStyle w:val="HSNormal"/>
              <w:rPr>
                <w:sz w:val="20"/>
              </w:rPr>
            </w:pPr>
            <w:r>
              <w:rPr>
                <w:sz w:val="20"/>
              </w:rPr>
              <w:t>unsigned char src_module_id</w:t>
            </w:r>
          </w:p>
        </w:tc>
        <w:tc>
          <w:tcPr>
            <w:tcW w:w="548" w:type="dxa"/>
          </w:tcPr>
          <w:p w:rsidR="00EB05E9" w:rsidRDefault="00EB05E9" w:rsidP="0003437C">
            <w:pPr>
              <w:pStyle w:val="HSNormal"/>
              <w:rPr>
                <w:sz w:val="20"/>
              </w:rPr>
            </w:pPr>
            <w:r>
              <w:rPr>
                <w:sz w:val="20"/>
              </w:rPr>
              <w:t>Y</w:t>
            </w:r>
          </w:p>
        </w:tc>
        <w:tc>
          <w:tcPr>
            <w:tcW w:w="559" w:type="dxa"/>
          </w:tcPr>
          <w:p w:rsidR="00EB05E9" w:rsidRDefault="00EB05E9" w:rsidP="0003437C">
            <w:pPr>
              <w:pStyle w:val="HSNormal"/>
              <w:rPr>
                <w:sz w:val="20"/>
              </w:rPr>
            </w:pPr>
            <w:r>
              <w:rPr>
                <w:sz w:val="20"/>
              </w:rPr>
              <w:t>N</w:t>
            </w:r>
          </w:p>
        </w:tc>
        <w:tc>
          <w:tcPr>
            <w:tcW w:w="553" w:type="dxa"/>
          </w:tcPr>
          <w:p w:rsidR="00EB05E9" w:rsidRDefault="00EB05E9" w:rsidP="0003437C">
            <w:pPr>
              <w:pStyle w:val="HSNormal"/>
              <w:rPr>
                <w:sz w:val="20"/>
              </w:rPr>
            </w:pPr>
            <w:r>
              <w:rPr>
                <w:sz w:val="20"/>
              </w:rPr>
              <w:t>N</w:t>
            </w:r>
          </w:p>
        </w:tc>
        <w:tc>
          <w:tcPr>
            <w:tcW w:w="2687" w:type="dxa"/>
          </w:tcPr>
          <w:p w:rsidR="00EB05E9" w:rsidRDefault="00EB05E9" w:rsidP="0003437C">
            <w:pPr>
              <w:pStyle w:val="HSNormal"/>
              <w:rPr>
                <w:sz w:val="20"/>
              </w:rPr>
            </w:pPr>
            <w:r>
              <w:rPr>
                <w:sz w:val="20"/>
              </w:rPr>
              <w:t xml:space="preserve">Module ID of the sending module. </w:t>
            </w:r>
          </w:p>
          <w:p w:rsidR="00EB05E9" w:rsidRDefault="00EB05E9" w:rsidP="0003437C">
            <w:pPr>
              <w:pStyle w:val="HSNormal"/>
              <w:rPr>
                <w:sz w:val="20"/>
              </w:rPr>
            </w:pPr>
            <w:r>
              <w:rPr>
                <w:sz w:val="20"/>
              </w:rPr>
              <w:t>On the host, this is set to HOST</w:t>
            </w:r>
          </w:p>
          <w:p w:rsidR="00EB05E9" w:rsidRDefault="00EB05E9" w:rsidP="0003437C">
            <w:pPr>
              <w:pStyle w:val="HSNormal"/>
              <w:rPr>
                <w:sz w:val="20"/>
              </w:rPr>
            </w:pPr>
            <w:r>
              <w:rPr>
                <w:sz w:val="20"/>
              </w:rPr>
              <w:t xml:space="preserve">On the </w:t>
            </w:r>
            <w:r w:rsidR="00482413">
              <w:rPr>
                <w:sz w:val="20"/>
              </w:rPr>
              <w:t>RPU</w:t>
            </w:r>
            <w:r>
              <w:rPr>
                <w:sz w:val="20"/>
              </w:rPr>
              <w:t>, this can be set to LMAC or UMAC</w:t>
            </w:r>
          </w:p>
        </w:tc>
      </w:tr>
      <w:tr w:rsidR="00EB05E9" w:rsidTr="0003437C">
        <w:trPr>
          <w:cantSplit/>
          <w:trHeight w:val="70"/>
        </w:trPr>
        <w:tc>
          <w:tcPr>
            <w:tcW w:w="2429" w:type="dxa"/>
          </w:tcPr>
          <w:p w:rsidR="00EB05E9" w:rsidRDefault="00EB05E9" w:rsidP="0003437C">
            <w:pPr>
              <w:pStyle w:val="HSNormal"/>
              <w:rPr>
                <w:b/>
                <w:bCs/>
                <w:sz w:val="20"/>
              </w:rPr>
            </w:pPr>
          </w:p>
        </w:tc>
        <w:tc>
          <w:tcPr>
            <w:tcW w:w="2359" w:type="dxa"/>
          </w:tcPr>
          <w:p w:rsidR="00EB05E9" w:rsidRDefault="00EB05E9" w:rsidP="0003437C">
            <w:pPr>
              <w:pStyle w:val="HSNormal"/>
              <w:rPr>
                <w:sz w:val="20"/>
              </w:rPr>
            </w:pPr>
            <w:r>
              <w:rPr>
                <w:sz w:val="20"/>
              </w:rPr>
              <w:t>nw_buff_t *payload</w:t>
            </w:r>
          </w:p>
        </w:tc>
        <w:tc>
          <w:tcPr>
            <w:tcW w:w="548" w:type="dxa"/>
          </w:tcPr>
          <w:p w:rsidR="00EB05E9" w:rsidRDefault="00EB05E9" w:rsidP="0003437C">
            <w:pPr>
              <w:pStyle w:val="HSNormal"/>
              <w:rPr>
                <w:sz w:val="20"/>
              </w:rPr>
            </w:pPr>
            <w:r>
              <w:rPr>
                <w:sz w:val="20"/>
              </w:rPr>
              <w:t>Y</w:t>
            </w:r>
          </w:p>
        </w:tc>
        <w:tc>
          <w:tcPr>
            <w:tcW w:w="559" w:type="dxa"/>
          </w:tcPr>
          <w:p w:rsidR="00EB05E9" w:rsidRDefault="00EB05E9" w:rsidP="0003437C">
            <w:pPr>
              <w:pStyle w:val="HSNormal"/>
              <w:rPr>
                <w:sz w:val="20"/>
              </w:rPr>
            </w:pPr>
            <w:r>
              <w:rPr>
                <w:sz w:val="20"/>
              </w:rPr>
              <w:t>N</w:t>
            </w:r>
          </w:p>
        </w:tc>
        <w:tc>
          <w:tcPr>
            <w:tcW w:w="553" w:type="dxa"/>
          </w:tcPr>
          <w:p w:rsidR="00EB05E9" w:rsidRDefault="00EB05E9" w:rsidP="0003437C">
            <w:pPr>
              <w:pStyle w:val="HSNormal"/>
              <w:rPr>
                <w:sz w:val="20"/>
              </w:rPr>
            </w:pPr>
            <w:r>
              <w:rPr>
                <w:sz w:val="20"/>
              </w:rPr>
              <w:t>N</w:t>
            </w:r>
          </w:p>
        </w:tc>
        <w:tc>
          <w:tcPr>
            <w:tcW w:w="2687" w:type="dxa"/>
          </w:tcPr>
          <w:p w:rsidR="00EB05E9" w:rsidRDefault="00EB05E9" w:rsidP="0003437C">
            <w:pPr>
              <w:pStyle w:val="HSNormal"/>
              <w:rPr>
                <w:sz w:val="20"/>
              </w:rPr>
            </w:pPr>
            <w:r>
              <w:rPr>
                <w:sz w:val="20"/>
              </w:rPr>
              <w:t>On the Host, if a payload is associated with this command, this contains a pointer to the network buffer containing the payload.</w:t>
            </w:r>
          </w:p>
          <w:p w:rsidR="00EB05E9" w:rsidRDefault="00EB05E9" w:rsidP="0003437C">
            <w:pPr>
              <w:pStyle w:val="HSNormal"/>
              <w:rPr>
                <w:sz w:val="20"/>
              </w:rPr>
            </w:pPr>
            <w:r>
              <w:rPr>
                <w:sz w:val="20"/>
              </w:rPr>
              <w:t xml:space="preserve">On the </w:t>
            </w:r>
            <w:r w:rsidR="00482413">
              <w:rPr>
                <w:sz w:val="20"/>
              </w:rPr>
              <w:t>RPU</w:t>
            </w:r>
            <w:r>
              <w:rPr>
                <w:sz w:val="20"/>
              </w:rPr>
              <w:t>, when the ‘msg’ argument is NULL, this argument contains a pointer to the network buffer containing the payload + RX control information.</w:t>
            </w:r>
          </w:p>
        </w:tc>
      </w:tr>
      <w:tr w:rsidR="00EB05E9" w:rsidTr="0003437C">
        <w:tc>
          <w:tcPr>
            <w:tcW w:w="2429" w:type="dxa"/>
          </w:tcPr>
          <w:p w:rsidR="00EB05E9" w:rsidRDefault="00EB05E9" w:rsidP="0003437C">
            <w:pPr>
              <w:pStyle w:val="HSNormal"/>
              <w:rPr>
                <w:b/>
                <w:bCs/>
                <w:sz w:val="20"/>
              </w:rPr>
            </w:pPr>
            <w:r>
              <w:rPr>
                <w:b/>
                <w:bCs/>
                <w:sz w:val="20"/>
              </w:rPr>
              <w:t>Returns</w:t>
            </w:r>
          </w:p>
        </w:tc>
        <w:tc>
          <w:tcPr>
            <w:tcW w:w="6706" w:type="dxa"/>
            <w:gridSpan w:val="5"/>
          </w:tcPr>
          <w:p w:rsidR="00EB05E9" w:rsidRDefault="00EB05E9" w:rsidP="0003437C">
            <w:pPr>
              <w:pStyle w:val="HSNormal"/>
              <w:rPr>
                <w:sz w:val="20"/>
              </w:rPr>
            </w:pPr>
            <w:r>
              <w:rPr>
                <w:sz w:val="20"/>
              </w:rPr>
              <w:t>int</w:t>
            </w:r>
          </w:p>
        </w:tc>
      </w:tr>
      <w:tr w:rsidR="00EB05E9" w:rsidTr="0003437C">
        <w:tc>
          <w:tcPr>
            <w:tcW w:w="2429" w:type="dxa"/>
          </w:tcPr>
          <w:p w:rsidR="00EB05E9" w:rsidRDefault="00EB05E9" w:rsidP="0003437C">
            <w:pPr>
              <w:pStyle w:val="HSNormal"/>
              <w:rPr>
                <w:b/>
                <w:bCs/>
                <w:sz w:val="20"/>
              </w:rPr>
            </w:pPr>
            <w:r>
              <w:rPr>
                <w:b/>
                <w:bCs/>
                <w:sz w:val="20"/>
              </w:rPr>
              <w:t>Description</w:t>
            </w:r>
          </w:p>
        </w:tc>
        <w:tc>
          <w:tcPr>
            <w:tcW w:w="6706" w:type="dxa"/>
            <w:gridSpan w:val="5"/>
          </w:tcPr>
          <w:p w:rsidR="00EB05E9" w:rsidRDefault="00EB05E9" w:rsidP="0003437C">
            <w:pPr>
              <w:pStyle w:val="HSNormal"/>
              <w:rPr>
                <w:sz w:val="20"/>
              </w:rPr>
            </w:pPr>
            <w:r>
              <w:rPr>
                <w:sz w:val="20"/>
              </w:rPr>
              <w:t xml:space="preserve">This function is to send a message to the destination module. Returns 0 on success and 1 on failure. </w:t>
            </w:r>
          </w:p>
          <w:p w:rsidR="00EB05E9" w:rsidRDefault="00EB05E9" w:rsidP="0003437C">
            <w:pPr>
              <w:pStyle w:val="HSNormal"/>
              <w:rPr>
                <w:sz w:val="20"/>
              </w:rPr>
            </w:pPr>
            <w:r>
              <w:rPr>
                <w:sz w:val="20"/>
              </w:rPr>
              <w:t>On the host, nw_buff_t depends on the native OS. For example, this can be simply struct sk_buff in case of Linux.(include/skbuff.h)</w:t>
            </w:r>
          </w:p>
          <w:p w:rsidR="00EB05E9" w:rsidRDefault="00EB05E9" w:rsidP="0003437C">
            <w:pPr>
              <w:pStyle w:val="HSNormal"/>
              <w:rPr>
                <w:sz w:val="20"/>
              </w:rPr>
            </w:pPr>
            <w:r>
              <w:rPr>
                <w:sz w:val="20"/>
              </w:rPr>
              <w:t xml:space="preserve">On the </w:t>
            </w:r>
            <w:r w:rsidR="00482413">
              <w:rPr>
                <w:sz w:val="20"/>
              </w:rPr>
              <w:t>RPU</w:t>
            </w:r>
            <w:r>
              <w:rPr>
                <w:sz w:val="20"/>
              </w:rPr>
              <w:t>, nw_buff_t is defined withint the memory management(MM) layer an MM layer provides the APIs to manipulate this buffer. (Refer to mm.h in the package)</w:t>
            </w:r>
          </w:p>
        </w:tc>
      </w:tr>
    </w:tbl>
    <w:p w:rsidR="00EB05E9" w:rsidRDefault="00EB05E9" w:rsidP="00EB05E9">
      <w:pPr>
        <w:pStyle w:val="HSNormal"/>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6"/>
        <w:gridCol w:w="2391"/>
        <w:gridCol w:w="547"/>
        <w:gridCol w:w="559"/>
        <w:gridCol w:w="552"/>
        <w:gridCol w:w="2670"/>
      </w:tblGrid>
      <w:tr w:rsidR="00EB05E9" w:rsidTr="0003437C">
        <w:tc>
          <w:tcPr>
            <w:tcW w:w="2636" w:type="dxa"/>
          </w:tcPr>
          <w:p w:rsidR="00EB05E9" w:rsidRDefault="00EB05E9" w:rsidP="0003437C">
            <w:pPr>
              <w:pStyle w:val="HSNormal"/>
              <w:rPr>
                <w:b/>
                <w:bCs/>
                <w:sz w:val="20"/>
              </w:rPr>
            </w:pPr>
            <w:r>
              <w:rPr>
                <w:b/>
                <w:bCs/>
                <w:sz w:val="20"/>
              </w:rPr>
              <w:t>Name</w:t>
            </w:r>
          </w:p>
        </w:tc>
        <w:tc>
          <w:tcPr>
            <w:tcW w:w="7221" w:type="dxa"/>
            <w:gridSpan w:val="5"/>
          </w:tcPr>
          <w:p w:rsidR="00EB05E9" w:rsidRDefault="00EB05E9" w:rsidP="0003437C">
            <w:pPr>
              <w:pStyle w:val="HSNormal"/>
              <w:rPr>
                <w:b/>
                <w:bCs/>
                <w:sz w:val="20"/>
              </w:rPr>
            </w:pPr>
            <w:r>
              <w:rPr>
                <w:b/>
                <w:bCs/>
                <w:sz w:val="20"/>
              </w:rPr>
              <w:t>hal_register_handler</w:t>
            </w:r>
          </w:p>
        </w:tc>
      </w:tr>
      <w:tr w:rsidR="00EB05E9" w:rsidTr="0003437C">
        <w:trPr>
          <w:cantSplit/>
          <w:trHeight w:val="72"/>
        </w:trPr>
        <w:tc>
          <w:tcPr>
            <w:tcW w:w="2636" w:type="dxa"/>
            <w:vMerge w:val="restart"/>
          </w:tcPr>
          <w:p w:rsidR="00EB05E9" w:rsidRDefault="00EB05E9" w:rsidP="0003437C">
            <w:pPr>
              <w:pStyle w:val="HSNormal"/>
              <w:rPr>
                <w:b/>
                <w:bCs/>
                <w:sz w:val="20"/>
              </w:rPr>
            </w:pPr>
            <w:r>
              <w:rPr>
                <w:b/>
                <w:bCs/>
                <w:sz w:val="20"/>
              </w:rPr>
              <w:t>Arguments</w:t>
            </w:r>
          </w:p>
        </w:tc>
        <w:tc>
          <w:tcPr>
            <w:tcW w:w="2600" w:type="dxa"/>
          </w:tcPr>
          <w:p w:rsidR="00EB05E9" w:rsidRDefault="00EB05E9" w:rsidP="0003437C">
            <w:pPr>
              <w:pStyle w:val="HSNormal"/>
              <w:jc w:val="left"/>
              <w:rPr>
                <w:b/>
                <w:bCs/>
                <w:sz w:val="20"/>
              </w:rPr>
            </w:pPr>
            <w:r>
              <w:rPr>
                <w:b/>
                <w:bCs/>
                <w:sz w:val="20"/>
              </w:rPr>
              <w:t>Name</w:t>
            </w:r>
          </w:p>
        </w:tc>
        <w:tc>
          <w:tcPr>
            <w:tcW w:w="561" w:type="dxa"/>
          </w:tcPr>
          <w:p w:rsidR="00EB05E9" w:rsidRDefault="00EB05E9" w:rsidP="0003437C">
            <w:pPr>
              <w:pStyle w:val="HSNormal"/>
              <w:jc w:val="left"/>
              <w:rPr>
                <w:b/>
                <w:bCs/>
                <w:sz w:val="20"/>
              </w:rPr>
            </w:pPr>
            <w:r>
              <w:rPr>
                <w:b/>
                <w:bCs/>
                <w:sz w:val="20"/>
              </w:rPr>
              <w:t>I/P</w:t>
            </w:r>
          </w:p>
        </w:tc>
        <w:tc>
          <w:tcPr>
            <w:tcW w:w="561" w:type="dxa"/>
          </w:tcPr>
          <w:p w:rsidR="00EB05E9" w:rsidRDefault="00EB05E9" w:rsidP="0003437C">
            <w:pPr>
              <w:pStyle w:val="HSNormal"/>
              <w:jc w:val="left"/>
              <w:rPr>
                <w:b/>
                <w:bCs/>
                <w:sz w:val="20"/>
              </w:rPr>
            </w:pPr>
            <w:r>
              <w:rPr>
                <w:b/>
                <w:bCs/>
                <w:sz w:val="20"/>
              </w:rPr>
              <w:t>O/P</w:t>
            </w:r>
          </w:p>
        </w:tc>
        <w:tc>
          <w:tcPr>
            <w:tcW w:w="561" w:type="dxa"/>
          </w:tcPr>
          <w:p w:rsidR="00EB05E9" w:rsidRDefault="00EB05E9" w:rsidP="0003437C">
            <w:pPr>
              <w:pStyle w:val="HSNormal"/>
              <w:jc w:val="left"/>
              <w:rPr>
                <w:b/>
                <w:bCs/>
                <w:sz w:val="20"/>
              </w:rPr>
            </w:pPr>
            <w:r>
              <w:rPr>
                <w:b/>
                <w:bCs/>
                <w:sz w:val="20"/>
              </w:rPr>
              <w:t>I/O</w:t>
            </w:r>
          </w:p>
        </w:tc>
        <w:tc>
          <w:tcPr>
            <w:tcW w:w="2938" w:type="dxa"/>
          </w:tcPr>
          <w:p w:rsidR="00EB05E9" w:rsidRDefault="00EB05E9" w:rsidP="0003437C">
            <w:pPr>
              <w:pStyle w:val="HSNormal"/>
              <w:jc w:val="left"/>
              <w:rPr>
                <w:b/>
                <w:bCs/>
                <w:sz w:val="20"/>
              </w:rPr>
            </w:pPr>
            <w:r>
              <w:rPr>
                <w:b/>
                <w:bCs/>
                <w:sz w:val="20"/>
              </w:rPr>
              <w:t>Description</w:t>
            </w:r>
          </w:p>
        </w:tc>
      </w:tr>
      <w:tr w:rsidR="00EB05E9" w:rsidTr="0003437C">
        <w:trPr>
          <w:cantSplit/>
          <w:trHeight w:val="70"/>
        </w:trPr>
        <w:tc>
          <w:tcPr>
            <w:tcW w:w="2636" w:type="dxa"/>
            <w:vMerge/>
          </w:tcPr>
          <w:p w:rsidR="00EB05E9" w:rsidRDefault="00EB05E9" w:rsidP="0003437C">
            <w:pPr>
              <w:pStyle w:val="HSNormal"/>
              <w:rPr>
                <w:b/>
                <w:bCs/>
                <w:sz w:val="20"/>
              </w:rPr>
            </w:pPr>
          </w:p>
        </w:tc>
        <w:tc>
          <w:tcPr>
            <w:tcW w:w="2600" w:type="dxa"/>
          </w:tcPr>
          <w:p w:rsidR="00EB05E9" w:rsidRDefault="00EB05E9" w:rsidP="0003437C">
            <w:pPr>
              <w:pStyle w:val="HSNormal"/>
              <w:rPr>
                <w:sz w:val="20"/>
              </w:rPr>
            </w:pPr>
            <w:r>
              <w:rPr>
                <w:sz w:val="20"/>
              </w:rPr>
              <w:t>msg_handler</w:t>
            </w:r>
          </w:p>
        </w:tc>
        <w:tc>
          <w:tcPr>
            <w:tcW w:w="561" w:type="dxa"/>
          </w:tcPr>
          <w:p w:rsidR="00EB05E9" w:rsidRDefault="00EB05E9" w:rsidP="0003437C">
            <w:pPr>
              <w:pStyle w:val="HSNormal"/>
              <w:rPr>
                <w:sz w:val="20"/>
              </w:rPr>
            </w:pPr>
            <w:r>
              <w:rPr>
                <w:sz w:val="20"/>
              </w:rPr>
              <w:t>Y</w:t>
            </w:r>
          </w:p>
        </w:tc>
        <w:tc>
          <w:tcPr>
            <w:tcW w:w="561" w:type="dxa"/>
          </w:tcPr>
          <w:p w:rsidR="00EB05E9" w:rsidRDefault="00EB05E9" w:rsidP="0003437C">
            <w:pPr>
              <w:pStyle w:val="HSNormal"/>
              <w:rPr>
                <w:sz w:val="20"/>
              </w:rPr>
            </w:pPr>
            <w:r>
              <w:rPr>
                <w:sz w:val="20"/>
              </w:rPr>
              <w:t>N</w:t>
            </w:r>
          </w:p>
        </w:tc>
        <w:tc>
          <w:tcPr>
            <w:tcW w:w="561" w:type="dxa"/>
          </w:tcPr>
          <w:p w:rsidR="00EB05E9" w:rsidRDefault="00EB05E9" w:rsidP="0003437C">
            <w:pPr>
              <w:pStyle w:val="HSNormal"/>
              <w:rPr>
                <w:sz w:val="20"/>
              </w:rPr>
            </w:pPr>
            <w:r>
              <w:rPr>
                <w:sz w:val="20"/>
              </w:rPr>
              <w:t>N</w:t>
            </w:r>
          </w:p>
        </w:tc>
        <w:tc>
          <w:tcPr>
            <w:tcW w:w="2938" w:type="dxa"/>
          </w:tcPr>
          <w:p w:rsidR="00EB05E9" w:rsidRDefault="00EB05E9" w:rsidP="0003437C">
            <w:pPr>
              <w:pStyle w:val="HSNormal"/>
              <w:rPr>
                <w:sz w:val="20"/>
              </w:rPr>
            </w:pPr>
            <w:r>
              <w:rPr>
                <w:sz w:val="20"/>
              </w:rPr>
              <w:t>This specifies the handler to be called for messages received for this module</w:t>
            </w:r>
          </w:p>
        </w:tc>
      </w:tr>
      <w:tr w:rsidR="00EB05E9" w:rsidTr="0003437C">
        <w:trPr>
          <w:cantSplit/>
          <w:trHeight w:val="70"/>
        </w:trPr>
        <w:tc>
          <w:tcPr>
            <w:tcW w:w="2636" w:type="dxa"/>
          </w:tcPr>
          <w:p w:rsidR="00EB05E9" w:rsidRDefault="00EB05E9" w:rsidP="0003437C">
            <w:pPr>
              <w:pStyle w:val="HSNormal"/>
              <w:rPr>
                <w:b/>
                <w:bCs/>
                <w:sz w:val="20"/>
              </w:rPr>
            </w:pPr>
          </w:p>
        </w:tc>
        <w:tc>
          <w:tcPr>
            <w:tcW w:w="2600" w:type="dxa"/>
          </w:tcPr>
          <w:p w:rsidR="00EB05E9" w:rsidRDefault="00EB05E9" w:rsidP="0003437C">
            <w:pPr>
              <w:pStyle w:val="HSNormal"/>
              <w:rPr>
                <w:sz w:val="20"/>
              </w:rPr>
            </w:pPr>
            <w:r>
              <w:rPr>
                <w:sz w:val="20"/>
              </w:rPr>
              <w:t>unsigned char module id</w:t>
            </w:r>
          </w:p>
        </w:tc>
        <w:tc>
          <w:tcPr>
            <w:tcW w:w="561" w:type="dxa"/>
          </w:tcPr>
          <w:p w:rsidR="00EB05E9" w:rsidRDefault="00EB05E9" w:rsidP="0003437C">
            <w:pPr>
              <w:pStyle w:val="HSNormal"/>
              <w:rPr>
                <w:sz w:val="20"/>
              </w:rPr>
            </w:pPr>
            <w:r>
              <w:rPr>
                <w:sz w:val="20"/>
              </w:rPr>
              <w:t>Y</w:t>
            </w:r>
          </w:p>
        </w:tc>
        <w:tc>
          <w:tcPr>
            <w:tcW w:w="561" w:type="dxa"/>
          </w:tcPr>
          <w:p w:rsidR="00EB05E9" w:rsidRDefault="00EB05E9" w:rsidP="0003437C">
            <w:pPr>
              <w:pStyle w:val="HSNormal"/>
              <w:rPr>
                <w:sz w:val="20"/>
              </w:rPr>
            </w:pPr>
            <w:r>
              <w:rPr>
                <w:sz w:val="20"/>
              </w:rPr>
              <w:t>N</w:t>
            </w:r>
          </w:p>
        </w:tc>
        <w:tc>
          <w:tcPr>
            <w:tcW w:w="561" w:type="dxa"/>
          </w:tcPr>
          <w:p w:rsidR="00EB05E9" w:rsidRDefault="00EB05E9" w:rsidP="0003437C">
            <w:pPr>
              <w:pStyle w:val="HSNormal"/>
              <w:rPr>
                <w:sz w:val="20"/>
              </w:rPr>
            </w:pPr>
            <w:r>
              <w:rPr>
                <w:sz w:val="20"/>
              </w:rPr>
              <w:t>N</w:t>
            </w:r>
          </w:p>
        </w:tc>
        <w:tc>
          <w:tcPr>
            <w:tcW w:w="2938" w:type="dxa"/>
          </w:tcPr>
          <w:p w:rsidR="00EB05E9" w:rsidRDefault="00EB05E9" w:rsidP="0003437C">
            <w:pPr>
              <w:pStyle w:val="HSNormal"/>
              <w:rPr>
                <w:sz w:val="20"/>
              </w:rPr>
            </w:pPr>
            <w:r>
              <w:rPr>
                <w:sz w:val="20"/>
              </w:rPr>
              <w:t>ID of the module which is invoking this API to register its handler. Can be HOST, UMAC or LMAC</w:t>
            </w:r>
          </w:p>
        </w:tc>
      </w:tr>
      <w:tr w:rsidR="00EB05E9" w:rsidTr="0003437C">
        <w:tc>
          <w:tcPr>
            <w:tcW w:w="2636" w:type="dxa"/>
          </w:tcPr>
          <w:p w:rsidR="00EB05E9" w:rsidRDefault="00EB05E9" w:rsidP="0003437C">
            <w:pPr>
              <w:pStyle w:val="HSNormal"/>
              <w:rPr>
                <w:b/>
                <w:bCs/>
                <w:sz w:val="20"/>
              </w:rPr>
            </w:pPr>
            <w:r>
              <w:rPr>
                <w:b/>
                <w:bCs/>
                <w:sz w:val="20"/>
              </w:rPr>
              <w:t>Returns</w:t>
            </w:r>
          </w:p>
        </w:tc>
        <w:tc>
          <w:tcPr>
            <w:tcW w:w="7221" w:type="dxa"/>
            <w:gridSpan w:val="5"/>
          </w:tcPr>
          <w:p w:rsidR="00EB05E9" w:rsidRDefault="00EB05E9" w:rsidP="0003437C">
            <w:pPr>
              <w:pStyle w:val="HSNormal"/>
              <w:rPr>
                <w:sz w:val="20"/>
              </w:rPr>
            </w:pPr>
            <w:r>
              <w:rPr>
                <w:sz w:val="20"/>
              </w:rPr>
              <w:t>void.</w:t>
            </w:r>
          </w:p>
        </w:tc>
      </w:tr>
      <w:tr w:rsidR="00EB05E9" w:rsidTr="0003437C">
        <w:tc>
          <w:tcPr>
            <w:tcW w:w="2636" w:type="dxa"/>
          </w:tcPr>
          <w:p w:rsidR="00EB05E9" w:rsidRDefault="00EB05E9" w:rsidP="0003437C">
            <w:pPr>
              <w:pStyle w:val="HSNormal"/>
              <w:rPr>
                <w:b/>
                <w:bCs/>
                <w:sz w:val="20"/>
              </w:rPr>
            </w:pPr>
            <w:r>
              <w:rPr>
                <w:b/>
                <w:bCs/>
                <w:sz w:val="20"/>
              </w:rPr>
              <w:t>Description</w:t>
            </w:r>
          </w:p>
        </w:tc>
        <w:tc>
          <w:tcPr>
            <w:tcW w:w="7221" w:type="dxa"/>
            <w:gridSpan w:val="5"/>
          </w:tcPr>
          <w:p w:rsidR="00EB05E9" w:rsidRDefault="00EB05E9" w:rsidP="0003437C">
            <w:pPr>
              <w:pStyle w:val="HSNormal"/>
              <w:rPr>
                <w:sz w:val="20"/>
              </w:rPr>
            </w:pPr>
            <w:r>
              <w:rPr>
                <w:sz w:val="20"/>
              </w:rPr>
              <w:t>This function is used by a module to register its message handler with the communications layer. The prototype of the function pointer is as follows:</w:t>
            </w:r>
          </w:p>
          <w:p w:rsidR="00EB05E9" w:rsidRDefault="00EB05E9" w:rsidP="0003437C">
            <w:pPr>
              <w:pStyle w:val="HSNormal"/>
              <w:rPr>
                <w:sz w:val="20"/>
              </w:rPr>
            </w:pPr>
            <w:r>
              <w:rPr>
                <w:sz w:val="20"/>
              </w:rPr>
              <w:t>typedef unsigned long (*msg_handler) (nw_buff_t *msg,                                                            unsigned char module_id);</w:t>
            </w:r>
          </w:p>
          <w:p w:rsidR="00EB05E9" w:rsidRDefault="00EB05E9" w:rsidP="0003437C">
            <w:pPr>
              <w:pStyle w:val="HSNormal"/>
              <w:rPr>
                <w:sz w:val="20"/>
              </w:rPr>
            </w:pPr>
            <w:r>
              <w:rPr>
                <w:sz w:val="20"/>
              </w:rPr>
              <w:t>The handler should return 0 in all cases other than fatal/ non recoverable exceptions</w:t>
            </w:r>
          </w:p>
        </w:tc>
      </w:tr>
    </w:tbl>
    <w:p w:rsidR="00EB05E9" w:rsidRDefault="00EB05E9" w:rsidP="00EB05E9"/>
    <w:p w:rsidR="00B66CEC" w:rsidRDefault="00B66CEC" w:rsidP="00EB05E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6"/>
        <w:gridCol w:w="2391"/>
        <w:gridCol w:w="547"/>
        <w:gridCol w:w="559"/>
        <w:gridCol w:w="552"/>
        <w:gridCol w:w="2670"/>
      </w:tblGrid>
      <w:tr w:rsidR="00B66CEC" w:rsidTr="00B66CEC">
        <w:tc>
          <w:tcPr>
            <w:tcW w:w="2416" w:type="dxa"/>
          </w:tcPr>
          <w:p w:rsidR="00B66CEC" w:rsidRDefault="00B66CEC" w:rsidP="001E715B">
            <w:pPr>
              <w:pStyle w:val="HSNormal"/>
              <w:rPr>
                <w:b/>
                <w:bCs/>
                <w:sz w:val="20"/>
              </w:rPr>
            </w:pPr>
            <w:r>
              <w:rPr>
                <w:b/>
                <w:bCs/>
                <w:sz w:val="20"/>
              </w:rPr>
              <w:t>Name</w:t>
            </w:r>
          </w:p>
        </w:tc>
        <w:tc>
          <w:tcPr>
            <w:tcW w:w="6719" w:type="dxa"/>
            <w:gridSpan w:val="5"/>
          </w:tcPr>
          <w:p w:rsidR="00B66CEC" w:rsidRPr="001E715B" w:rsidRDefault="00B66CEC" w:rsidP="001E715B">
            <w:pPr>
              <w:pStyle w:val="HSNormal"/>
              <w:rPr>
                <w:bCs/>
                <w:sz w:val="20"/>
              </w:rPr>
            </w:pPr>
            <w:r w:rsidRPr="001E715B">
              <w:rPr>
                <w:bCs/>
                <w:sz w:val="20"/>
              </w:rPr>
              <w:t>hal_</w:t>
            </w:r>
            <w:r w:rsidRPr="00B66CEC">
              <w:t>map_tx</w:t>
            </w:r>
          </w:p>
        </w:tc>
      </w:tr>
      <w:tr w:rsidR="00B66CEC" w:rsidTr="00B66CEC">
        <w:trPr>
          <w:cantSplit/>
          <w:trHeight w:val="72"/>
        </w:trPr>
        <w:tc>
          <w:tcPr>
            <w:tcW w:w="2416" w:type="dxa"/>
          </w:tcPr>
          <w:p w:rsidR="00B66CEC" w:rsidRDefault="00B66CEC" w:rsidP="001E715B">
            <w:pPr>
              <w:pStyle w:val="HSNormal"/>
              <w:rPr>
                <w:b/>
                <w:bCs/>
                <w:sz w:val="20"/>
              </w:rPr>
            </w:pPr>
            <w:r>
              <w:rPr>
                <w:b/>
                <w:bCs/>
                <w:sz w:val="20"/>
              </w:rPr>
              <w:t>Arguments</w:t>
            </w:r>
          </w:p>
        </w:tc>
        <w:tc>
          <w:tcPr>
            <w:tcW w:w="2391" w:type="dxa"/>
          </w:tcPr>
          <w:p w:rsidR="00B66CEC" w:rsidRDefault="00B66CEC" w:rsidP="001E715B">
            <w:pPr>
              <w:pStyle w:val="HSNormal"/>
              <w:jc w:val="left"/>
              <w:rPr>
                <w:b/>
                <w:bCs/>
                <w:sz w:val="20"/>
              </w:rPr>
            </w:pPr>
            <w:r>
              <w:rPr>
                <w:b/>
                <w:bCs/>
                <w:sz w:val="20"/>
              </w:rPr>
              <w:t>Name</w:t>
            </w:r>
          </w:p>
        </w:tc>
        <w:tc>
          <w:tcPr>
            <w:tcW w:w="547" w:type="dxa"/>
          </w:tcPr>
          <w:p w:rsidR="00B66CEC" w:rsidRDefault="00B66CEC" w:rsidP="001E715B">
            <w:pPr>
              <w:pStyle w:val="HSNormal"/>
              <w:jc w:val="left"/>
              <w:rPr>
                <w:b/>
                <w:bCs/>
                <w:sz w:val="20"/>
              </w:rPr>
            </w:pPr>
            <w:r>
              <w:rPr>
                <w:b/>
                <w:bCs/>
                <w:sz w:val="20"/>
              </w:rPr>
              <w:t>I/P</w:t>
            </w:r>
          </w:p>
        </w:tc>
        <w:tc>
          <w:tcPr>
            <w:tcW w:w="559" w:type="dxa"/>
          </w:tcPr>
          <w:p w:rsidR="00B66CEC" w:rsidRDefault="00B66CEC" w:rsidP="001E715B">
            <w:pPr>
              <w:pStyle w:val="HSNormal"/>
              <w:jc w:val="left"/>
              <w:rPr>
                <w:b/>
                <w:bCs/>
                <w:sz w:val="20"/>
              </w:rPr>
            </w:pPr>
            <w:r>
              <w:rPr>
                <w:b/>
                <w:bCs/>
                <w:sz w:val="20"/>
              </w:rPr>
              <w:t>O/P</w:t>
            </w:r>
          </w:p>
        </w:tc>
        <w:tc>
          <w:tcPr>
            <w:tcW w:w="552" w:type="dxa"/>
          </w:tcPr>
          <w:p w:rsidR="00B66CEC" w:rsidRDefault="00B66CEC" w:rsidP="001E715B">
            <w:pPr>
              <w:pStyle w:val="HSNormal"/>
              <w:jc w:val="left"/>
              <w:rPr>
                <w:b/>
                <w:bCs/>
                <w:sz w:val="20"/>
              </w:rPr>
            </w:pPr>
            <w:r>
              <w:rPr>
                <w:b/>
                <w:bCs/>
                <w:sz w:val="20"/>
              </w:rPr>
              <w:t>I/O</w:t>
            </w:r>
          </w:p>
        </w:tc>
        <w:tc>
          <w:tcPr>
            <w:tcW w:w="2670" w:type="dxa"/>
          </w:tcPr>
          <w:p w:rsidR="00B66CEC" w:rsidRDefault="00B66CEC" w:rsidP="001E715B">
            <w:pPr>
              <w:pStyle w:val="HSNormal"/>
              <w:jc w:val="left"/>
              <w:rPr>
                <w:b/>
                <w:bCs/>
                <w:sz w:val="20"/>
              </w:rPr>
            </w:pPr>
            <w:r>
              <w:rPr>
                <w:b/>
                <w:bCs/>
                <w:sz w:val="20"/>
              </w:rPr>
              <w:t>Description</w:t>
            </w:r>
          </w:p>
        </w:tc>
      </w:tr>
      <w:tr w:rsidR="00CB22D8" w:rsidTr="00B66CEC">
        <w:trPr>
          <w:cantSplit/>
          <w:trHeight w:val="72"/>
        </w:trPr>
        <w:tc>
          <w:tcPr>
            <w:tcW w:w="2416" w:type="dxa"/>
          </w:tcPr>
          <w:p w:rsidR="00CB22D8" w:rsidRDefault="00CB22D8" w:rsidP="001E715B">
            <w:pPr>
              <w:pStyle w:val="HSNormal"/>
              <w:rPr>
                <w:b/>
                <w:bCs/>
                <w:sz w:val="20"/>
              </w:rPr>
            </w:pPr>
          </w:p>
        </w:tc>
        <w:tc>
          <w:tcPr>
            <w:tcW w:w="2391" w:type="dxa"/>
          </w:tcPr>
          <w:p w:rsidR="00CB22D8" w:rsidRDefault="00CB22D8" w:rsidP="001E715B">
            <w:pPr>
              <w:pStyle w:val="HSNormal"/>
              <w:jc w:val="left"/>
              <w:rPr>
                <w:b/>
                <w:bCs/>
                <w:sz w:val="20"/>
              </w:rPr>
            </w:pPr>
            <w:r>
              <w:t>descriptor_id</w:t>
            </w:r>
          </w:p>
        </w:tc>
        <w:tc>
          <w:tcPr>
            <w:tcW w:w="547" w:type="dxa"/>
          </w:tcPr>
          <w:p w:rsidR="00CB22D8" w:rsidRDefault="00CB22D8" w:rsidP="001E715B">
            <w:pPr>
              <w:pStyle w:val="HSNormal"/>
              <w:jc w:val="left"/>
              <w:rPr>
                <w:b/>
                <w:bCs/>
                <w:sz w:val="20"/>
              </w:rPr>
            </w:pPr>
            <w:r>
              <w:rPr>
                <w:b/>
                <w:bCs/>
                <w:sz w:val="20"/>
              </w:rPr>
              <w:t>Y</w:t>
            </w:r>
          </w:p>
        </w:tc>
        <w:tc>
          <w:tcPr>
            <w:tcW w:w="559" w:type="dxa"/>
          </w:tcPr>
          <w:p w:rsidR="00CB22D8" w:rsidRDefault="00CB22D8" w:rsidP="001E715B">
            <w:pPr>
              <w:pStyle w:val="HSNormal"/>
              <w:jc w:val="left"/>
              <w:rPr>
                <w:b/>
                <w:bCs/>
                <w:sz w:val="20"/>
              </w:rPr>
            </w:pPr>
            <w:r>
              <w:rPr>
                <w:b/>
                <w:bCs/>
                <w:sz w:val="20"/>
              </w:rPr>
              <w:t>N</w:t>
            </w:r>
          </w:p>
        </w:tc>
        <w:tc>
          <w:tcPr>
            <w:tcW w:w="552" w:type="dxa"/>
          </w:tcPr>
          <w:p w:rsidR="00CB22D8" w:rsidRDefault="00CB22D8" w:rsidP="001E715B">
            <w:pPr>
              <w:pStyle w:val="HSNormal"/>
              <w:jc w:val="left"/>
              <w:rPr>
                <w:b/>
                <w:bCs/>
                <w:sz w:val="20"/>
              </w:rPr>
            </w:pPr>
            <w:r>
              <w:rPr>
                <w:b/>
                <w:bCs/>
                <w:sz w:val="20"/>
              </w:rPr>
              <w:t>N</w:t>
            </w:r>
          </w:p>
        </w:tc>
        <w:tc>
          <w:tcPr>
            <w:tcW w:w="2670" w:type="dxa"/>
          </w:tcPr>
          <w:p w:rsidR="00CB22D8" w:rsidRPr="001E715B" w:rsidRDefault="00CB22D8" w:rsidP="001E715B">
            <w:pPr>
              <w:pStyle w:val="HSNormal"/>
              <w:jc w:val="left"/>
              <w:rPr>
                <w:bCs/>
                <w:sz w:val="20"/>
              </w:rPr>
            </w:pPr>
            <w:r w:rsidRPr="001E715B">
              <w:rPr>
                <w:bCs/>
                <w:sz w:val="20"/>
              </w:rPr>
              <w:t>Descriptor Identification of the TX buffer.</w:t>
            </w:r>
          </w:p>
        </w:tc>
      </w:tr>
      <w:tr w:rsidR="00CB22D8" w:rsidTr="00B66CEC">
        <w:trPr>
          <w:cantSplit/>
          <w:trHeight w:val="72"/>
        </w:trPr>
        <w:tc>
          <w:tcPr>
            <w:tcW w:w="2416" w:type="dxa"/>
          </w:tcPr>
          <w:p w:rsidR="00CB22D8" w:rsidRDefault="00CB22D8" w:rsidP="001E715B">
            <w:pPr>
              <w:pStyle w:val="HSNormal"/>
              <w:rPr>
                <w:b/>
                <w:bCs/>
                <w:sz w:val="20"/>
              </w:rPr>
            </w:pPr>
          </w:p>
        </w:tc>
        <w:tc>
          <w:tcPr>
            <w:tcW w:w="2391" w:type="dxa"/>
          </w:tcPr>
          <w:p w:rsidR="00CB22D8" w:rsidRDefault="00CB22D8" w:rsidP="001E715B">
            <w:pPr>
              <w:pStyle w:val="HSNormal"/>
              <w:jc w:val="left"/>
              <w:rPr>
                <w:b/>
                <w:bCs/>
                <w:sz w:val="20"/>
              </w:rPr>
            </w:pPr>
            <w:r>
              <w:rPr>
                <w:b/>
                <w:bCs/>
                <w:sz w:val="20"/>
              </w:rPr>
              <w:t>Pkts</w:t>
            </w:r>
          </w:p>
        </w:tc>
        <w:tc>
          <w:tcPr>
            <w:tcW w:w="547" w:type="dxa"/>
          </w:tcPr>
          <w:p w:rsidR="00CB22D8" w:rsidRDefault="00CB22D8" w:rsidP="001E715B">
            <w:pPr>
              <w:pStyle w:val="HSNormal"/>
              <w:jc w:val="left"/>
              <w:rPr>
                <w:b/>
                <w:bCs/>
                <w:sz w:val="20"/>
              </w:rPr>
            </w:pPr>
            <w:r>
              <w:rPr>
                <w:b/>
                <w:bCs/>
                <w:sz w:val="20"/>
              </w:rPr>
              <w:t>Y</w:t>
            </w:r>
          </w:p>
        </w:tc>
        <w:tc>
          <w:tcPr>
            <w:tcW w:w="559" w:type="dxa"/>
          </w:tcPr>
          <w:p w:rsidR="00CB22D8" w:rsidRDefault="00CB22D8" w:rsidP="001E715B">
            <w:pPr>
              <w:pStyle w:val="HSNormal"/>
              <w:jc w:val="left"/>
              <w:rPr>
                <w:b/>
                <w:bCs/>
                <w:sz w:val="20"/>
              </w:rPr>
            </w:pPr>
            <w:r>
              <w:rPr>
                <w:b/>
                <w:bCs/>
                <w:sz w:val="20"/>
              </w:rPr>
              <w:t>N</w:t>
            </w:r>
          </w:p>
        </w:tc>
        <w:tc>
          <w:tcPr>
            <w:tcW w:w="552" w:type="dxa"/>
          </w:tcPr>
          <w:p w:rsidR="00CB22D8" w:rsidRDefault="00CB22D8" w:rsidP="001E715B">
            <w:pPr>
              <w:pStyle w:val="HSNormal"/>
              <w:jc w:val="left"/>
              <w:rPr>
                <w:b/>
                <w:bCs/>
                <w:sz w:val="20"/>
              </w:rPr>
            </w:pPr>
            <w:r>
              <w:rPr>
                <w:b/>
                <w:bCs/>
                <w:sz w:val="20"/>
              </w:rPr>
              <w:t>N</w:t>
            </w:r>
          </w:p>
        </w:tc>
        <w:tc>
          <w:tcPr>
            <w:tcW w:w="2670" w:type="dxa"/>
          </w:tcPr>
          <w:p w:rsidR="00CB22D8" w:rsidRPr="001E715B" w:rsidRDefault="00CB22D8" w:rsidP="001E715B">
            <w:pPr>
              <w:pStyle w:val="HSNormal"/>
              <w:jc w:val="left"/>
              <w:rPr>
                <w:bCs/>
                <w:sz w:val="20"/>
              </w:rPr>
            </w:pPr>
            <w:r w:rsidRPr="001E715B">
              <w:rPr>
                <w:bCs/>
                <w:sz w:val="20"/>
              </w:rPr>
              <w:t>Pointer to the head of linked list of packets to be sent to RPU</w:t>
            </w:r>
          </w:p>
        </w:tc>
      </w:tr>
      <w:tr w:rsidR="00B66CEC" w:rsidTr="00B66CEC">
        <w:tc>
          <w:tcPr>
            <w:tcW w:w="2416" w:type="dxa"/>
          </w:tcPr>
          <w:p w:rsidR="00B66CEC" w:rsidRDefault="00B66CEC" w:rsidP="001E715B">
            <w:pPr>
              <w:pStyle w:val="HSNormal"/>
              <w:rPr>
                <w:b/>
                <w:bCs/>
                <w:sz w:val="20"/>
              </w:rPr>
            </w:pPr>
            <w:r>
              <w:rPr>
                <w:b/>
                <w:bCs/>
                <w:sz w:val="20"/>
              </w:rPr>
              <w:t>Returns</w:t>
            </w:r>
          </w:p>
        </w:tc>
        <w:tc>
          <w:tcPr>
            <w:tcW w:w="6719" w:type="dxa"/>
            <w:gridSpan w:val="5"/>
          </w:tcPr>
          <w:p w:rsidR="00B66CEC" w:rsidRDefault="00B66CEC" w:rsidP="001E715B">
            <w:pPr>
              <w:pStyle w:val="HSNormal"/>
              <w:rPr>
                <w:sz w:val="20"/>
              </w:rPr>
            </w:pPr>
            <w:r>
              <w:rPr>
                <w:sz w:val="20"/>
              </w:rPr>
              <w:t>void.</w:t>
            </w:r>
          </w:p>
        </w:tc>
      </w:tr>
      <w:tr w:rsidR="00B66CEC" w:rsidTr="00B66CEC">
        <w:tc>
          <w:tcPr>
            <w:tcW w:w="2416" w:type="dxa"/>
          </w:tcPr>
          <w:p w:rsidR="00B66CEC" w:rsidRDefault="00B66CEC" w:rsidP="001E715B">
            <w:pPr>
              <w:pStyle w:val="HSNormal"/>
              <w:rPr>
                <w:b/>
                <w:bCs/>
                <w:sz w:val="20"/>
              </w:rPr>
            </w:pPr>
            <w:r>
              <w:rPr>
                <w:b/>
                <w:bCs/>
                <w:sz w:val="20"/>
              </w:rPr>
              <w:t>Description</w:t>
            </w:r>
          </w:p>
        </w:tc>
        <w:tc>
          <w:tcPr>
            <w:tcW w:w="6719" w:type="dxa"/>
            <w:gridSpan w:val="5"/>
          </w:tcPr>
          <w:p w:rsidR="00B66CEC" w:rsidRDefault="007D7F80" w:rsidP="001E715B">
            <w:pPr>
              <w:pStyle w:val="HSNormal"/>
              <w:rPr>
                <w:sz w:val="20"/>
              </w:rPr>
            </w:pPr>
            <w:r w:rsidRPr="007D7F80">
              <w:rPr>
                <w:sz w:val="20"/>
              </w:rPr>
              <w:t>This API is invoked prior to invoking the ‘send’ API for messages which have payloads associated with them. The HAL performs a ‘dma_map_single’ for each skb in ‘pkts’ and updates the physical address of each ‘skb’ in a predefined location of GRAM. The predefined location can be decided at compile time and is based on descriptor ID and packet count within the descriptor ID. This information is used by the UCCP HAL to fetch the packets when requested by the MAC layer.</w:t>
            </w:r>
          </w:p>
        </w:tc>
      </w:tr>
    </w:tbl>
    <w:p w:rsidR="00B66CEC" w:rsidRDefault="00B66CEC" w:rsidP="00EB05E9"/>
    <w:p w:rsidR="00B66CEC" w:rsidRDefault="00B66CEC" w:rsidP="00B66CE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6"/>
        <w:gridCol w:w="2391"/>
        <w:gridCol w:w="547"/>
        <w:gridCol w:w="559"/>
        <w:gridCol w:w="552"/>
        <w:gridCol w:w="2670"/>
      </w:tblGrid>
      <w:tr w:rsidR="00B66CEC" w:rsidTr="001E715B">
        <w:tc>
          <w:tcPr>
            <w:tcW w:w="2416" w:type="dxa"/>
          </w:tcPr>
          <w:p w:rsidR="00B66CEC" w:rsidRDefault="00B66CEC" w:rsidP="001E715B">
            <w:pPr>
              <w:pStyle w:val="HSNormal"/>
              <w:rPr>
                <w:b/>
                <w:bCs/>
                <w:sz w:val="20"/>
              </w:rPr>
            </w:pPr>
            <w:r>
              <w:rPr>
                <w:b/>
                <w:bCs/>
                <w:sz w:val="20"/>
              </w:rPr>
              <w:t>Name</w:t>
            </w:r>
          </w:p>
        </w:tc>
        <w:tc>
          <w:tcPr>
            <w:tcW w:w="6719" w:type="dxa"/>
            <w:gridSpan w:val="5"/>
          </w:tcPr>
          <w:p w:rsidR="00B66CEC" w:rsidRPr="007B190F" w:rsidRDefault="00B66CEC" w:rsidP="001E715B">
            <w:pPr>
              <w:pStyle w:val="HSNormal"/>
              <w:rPr>
                <w:bCs/>
                <w:sz w:val="20"/>
              </w:rPr>
            </w:pPr>
            <w:r w:rsidRPr="007B190F">
              <w:rPr>
                <w:bCs/>
                <w:sz w:val="20"/>
              </w:rPr>
              <w:t>hal_</w:t>
            </w:r>
            <w:r>
              <w:rPr>
                <w:bCs/>
                <w:sz w:val="20"/>
              </w:rPr>
              <w:t>un</w:t>
            </w:r>
            <w:r w:rsidRPr="00B66CEC">
              <w:t>map_tx</w:t>
            </w:r>
          </w:p>
        </w:tc>
      </w:tr>
      <w:tr w:rsidR="00B66CEC" w:rsidTr="001E715B">
        <w:trPr>
          <w:cantSplit/>
          <w:trHeight w:val="72"/>
        </w:trPr>
        <w:tc>
          <w:tcPr>
            <w:tcW w:w="2416" w:type="dxa"/>
          </w:tcPr>
          <w:p w:rsidR="00B66CEC" w:rsidRDefault="00B66CEC" w:rsidP="001E715B">
            <w:pPr>
              <w:pStyle w:val="HSNormal"/>
              <w:rPr>
                <w:b/>
                <w:bCs/>
                <w:sz w:val="20"/>
              </w:rPr>
            </w:pPr>
            <w:r>
              <w:rPr>
                <w:b/>
                <w:bCs/>
                <w:sz w:val="20"/>
              </w:rPr>
              <w:t>Arguments</w:t>
            </w:r>
          </w:p>
        </w:tc>
        <w:tc>
          <w:tcPr>
            <w:tcW w:w="2391" w:type="dxa"/>
          </w:tcPr>
          <w:p w:rsidR="00B66CEC" w:rsidRDefault="00B66CEC" w:rsidP="001E715B">
            <w:pPr>
              <w:pStyle w:val="HSNormal"/>
              <w:jc w:val="left"/>
              <w:rPr>
                <w:b/>
                <w:bCs/>
                <w:sz w:val="20"/>
              </w:rPr>
            </w:pPr>
            <w:r>
              <w:rPr>
                <w:b/>
                <w:bCs/>
                <w:sz w:val="20"/>
              </w:rPr>
              <w:t>Name</w:t>
            </w:r>
          </w:p>
        </w:tc>
        <w:tc>
          <w:tcPr>
            <w:tcW w:w="547" w:type="dxa"/>
          </w:tcPr>
          <w:p w:rsidR="00B66CEC" w:rsidRDefault="00B66CEC" w:rsidP="001E715B">
            <w:pPr>
              <w:pStyle w:val="HSNormal"/>
              <w:jc w:val="left"/>
              <w:rPr>
                <w:b/>
                <w:bCs/>
                <w:sz w:val="20"/>
              </w:rPr>
            </w:pPr>
            <w:r>
              <w:rPr>
                <w:b/>
                <w:bCs/>
                <w:sz w:val="20"/>
              </w:rPr>
              <w:t>I/P</w:t>
            </w:r>
          </w:p>
        </w:tc>
        <w:tc>
          <w:tcPr>
            <w:tcW w:w="559" w:type="dxa"/>
          </w:tcPr>
          <w:p w:rsidR="00B66CEC" w:rsidRDefault="00B66CEC" w:rsidP="001E715B">
            <w:pPr>
              <w:pStyle w:val="HSNormal"/>
              <w:jc w:val="left"/>
              <w:rPr>
                <w:b/>
                <w:bCs/>
                <w:sz w:val="20"/>
              </w:rPr>
            </w:pPr>
            <w:r>
              <w:rPr>
                <w:b/>
                <w:bCs/>
                <w:sz w:val="20"/>
              </w:rPr>
              <w:t>O/P</w:t>
            </w:r>
          </w:p>
        </w:tc>
        <w:tc>
          <w:tcPr>
            <w:tcW w:w="552" w:type="dxa"/>
          </w:tcPr>
          <w:p w:rsidR="00B66CEC" w:rsidRDefault="00B66CEC" w:rsidP="001E715B">
            <w:pPr>
              <w:pStyle w:val="HSNormal"/>
              <w:jc w:val="left"/>
              <w:rPr>
                <w:b/>
                <w:bCs/>
                <w:sz w:val="20"/>
              </w:rPr>
            </w:pPr>
            <w:r>
              <w:rPr>
                <w:b/>
                <w:bCs/>
                <w:sz w:val="20"/>
              </w:rPr>
              <w:t>I/O</w:t>
            </w:r>
          </w:p>
        </w:tc>
        <w:tc>
          <w:tcPr>
            <w:tcW w:w="2670" w:type="dxa"/>
          </w:tcPr>
          <w:p w:rsidR="00B66CEC" w:rsidRDefault="00B66CEC" w:rsidP="001E715B">
            <w:pPr>
              <w:pStyle w:val="HSNormal"/>
              <w:jc w:val="left"/>
              <w:rPr>
                <w:b/>
                <w:bCs/>
                <w:sz w:val="20"/>
              </w:rPr>
            </w:pPr>
            <w:r>
              <w:rPr>
                <w:b/>
                <w:bCs/>
                <w:sz w:val="20"/>
              </w:rPr>
              <w:t>Description</w:t>
            </w:r>
          </w:p>
        </w:tc>
      </w:tr>
      <w:tr w:rsidR="00CB22D8" w:rsidTr="001E715B">
        <w:trPr>
          <w:cantSplit/>
          <w:trHeight w:val="72"/>
        </w:trPr>
        <w:tc>
          <w:tcPr>
            <w:tcW w:w="2416" w:type="dxa"/>
          </w:tcPr>
          <w:p w:rsidR="00CB22D8" w:rsidRDefault="00CB22D8" w:rsidP="001E715B">
            <w:pPr>
              <w:pStyle w:val="HSNormal"/>
              <w:rPr>
                <w:b/>
                <w:bCs/>
                <w:sz w:val="20"/>
              </w:rPr>
            </w:pPr>
          </w:p>
        </w:tc>
        <w:tc>
          <w:tcPr>
            <w:tcW w:w="2391" w:type="dxa"/>
          </w:tcPr>
          <w:p w:rsidR="00CB22D8" w:rsidRDefault="00CB22D8" w:rsidP="001E715B">
            <w:pPr>
              <w:pStyle w:val="HSNormal"/>
              <w:jc w:val="left"/>
              <w:rPr>
                <w:b/>
                <w:bCs/>
                <w:sz w:val="20"/>
              </w:rPr>
            </w:pPr>
            <w:r>
              <w:t>descriptor_id</w:t>
            </w:r>
          </w:p>
        </w:tc>
        <w:tc>
          <w:tcPr>
            <w:tcW w:w="547" w:type="dxa"/>
          </w:tcPr>
          <w:p w:rsidR="00CB22D8" w:rsidRDefault="00CB22D8" w:rsidP="001E715B">
            <w:pPr>
              <w:pStyle w:val="HSNormal"/>
              <w:jc w:val="left"/>
              <w:rPr>
                <w:b/>
                <w:bCs/>
                <w:sz w:val="20"/>
              </w:rPr>
            </w:pPr>
            <w:r>
              <w:rPr>
                <w:b/>
                <w:bCs/>
                <w:sz w:val="20"/>
              </w:rPr>
              <w:t>Y</w:t>
            </w:r>
          </w:p>
        </w:tc>
        <w:tc>
          <w:tcPr>
            <w:tcW w:w="559" w:type="dxa"/>
          </w:tcPr>
          <w:p w:rsidR="00CB22D8" w:rsidRDefault="00CB22D8" w:rsidP="001E715B">
            <w:pPr>
              <w:pStyle w:val="HSNormal"/>
              <w:jc w:val="left"/>
              <w:rPr>
                <w:b/>
                <w:bCs/>
                <w:sz w:val="20"/>
              </w:rPr>
            </w:pPr>
            <w:r>
              <w:rPr>
                <w:b/>
                <w:bCs/>
                <w:sz w:val="20"/>
              </w:rPr>
              <w:t>N</w:t>
            </w:r>
          </w:p>
        </w:tc>
        <w:tc>
          <w:tcPr>
            <w:tcW w:w="552" w:type="dxa"/>
          </w:tcPr>
          <w:p w:rsidR="00CB22D8" w:rsidRDefault="00CB22D8" w:rsidP="001E715B">
            <w:pPr>
              <w:pStyle w:val="HSNormal"/>
              <w:jc w:val="left"/>
              <w:rPr>
                <w:b/>
                <w:bCs/>
                <w:sz w:val="20"/>
              </w:rPr>
            </w:pPr>
            <w:r>
              <w:rPr>
                <w:b/>
                <w:bCs/>
                <w:sz w:val="20"/>
              </w:rPr>
              <w:t>N</w:t>
            </w:r>
          </w:p>
        </w:tc>
        <w:tc>
          <w:tcPr>
            <w:tcW w:w="2670" w:type="dxa"/>
          </w:tcPr>
          <w:p w:rsidR="00CB22D8" w:rsidRDefault="00CB22D8" w:rsidP="001E715B">
            <w:pPr>
              <w:pStyle w:val="HSNormal"/>
              <w:jc w:val="left"/>
              <w:rPr>
                <w:b/>
                <w:bCs/>
                <w:sz w:val="20"/>
              </w:rPr>
            </w:pPr>
            <w:r w:rsidRPr="007B190F">
              <w:rPr>
                <w:bCs/>
                <w:sz w:val="20"/>
              </w:rPr>
              <w:t>Descriptor Identification of the TX buffer.</w:t>
            </w:r>
          </w:p>
        </w:tc>
      </w:tr>
      <w:tr w:rsidR="00CB22D8" w:rsidTr="001E715B">
        <w:tc>
          <w:tcPr>
            <w:tcW w:w="2416" w:type="dxa"/>
          </w:tcPr>
          <w:p w:rsidR="00CB22D8" w:rsidRDefault="00CB22D8" w:rsidP="001E715B">
            <w:pPr>
              <w:pStyle w:val="HSNormal"/>
              <w:rPr>
                <w:b/>
                <w:bCs/>
                <w:sz w:val="20"/>
              </w:rPr>
            </w:pPr>
            <w:r>
              <w:rPr>
                <w:b/>
                <w:bCs/>
                <w:sz w:val="20"/>
              </w:rPr>
              <w:t>Returns</w:t>
            </w:r>
          </w:p>
        </w:tc>
        <w:tc>
          <w:tcPr>
            <w:tcW w:w="6719" w:type="dxa"/>
            <w:gridSpan w:val="5"/>
          </w:tcPr>
          <w:p w:rsidR="00CB22D8" w:rsidRDefault="00CB22D8" w:rsidP="001E715B">
            <w:pPr>
              <w:pStyle w:val="HSNormal"/>
              <w:rPr>
                <w:sz w:val="20"/>
              </w:rPr>
            </w:pPr>
            <w:r>
              <w:rPr>
                <w:sz w:val="20"/>
              </w:rPr>
              <w:t>void.</w:t>
            </w:r>
          </w:p>
        </w:tc>
      </w:tr>
      <w:tr w:rsidR="00CB22D8" w:rsidTr="001E715B">
        <w:tc>
          <w:tcPr>
            <w:tcW w:w="2416" w:type="dxa"/>
          </w:tcPr>
          <w:p w:rsidR="00CB22D8" w:rsidRDefault="00CB22D8" w:rsidP="001E715B">
            <w:pPr>
              <w:pStyle w:val="HSNormal"/>
              <w:rPr>
                <w:b/>
                <w:bCs/>
                <w:sz w:val="20"/>
              </w:rPr>
            </w:pPr>
            <w:r>
              <w:rPr>
                <w:b/>
                <w:bCs/>
                <w:sz w:val="20"/>
              </w:rPr>
              <w:t>Description</w:t>
            </w:r>
          </w:p>
        </w:tc>
        <w:tc>
          <w:tcPr>
            <w:tcW w:w="6719" w:type="dxa"/>
            <w:gridSpan w:val="5"/>
          </w:tcPr>
          <w:p w:rsidR="00CB22D8" w:rsidRDefault="007D7F80" w:rsidP="001E715B">
            <w:pPr>
              <w:pStyle w:val="HSNormal"/>
              <w:rPr>
                <w:sz w:val="20"/>
              </w:rPr>
            </w:pPr>
            <w:r w:rsidRPr="007D7F80">
              <w:rPr>
                <w:sz w:val="20"/>
              </w:rPr>
              <w:t>This API is invoked when driver receives confirmation from the UCCP that a packet has been transmitted. In this API, the HAL can perform ‘dma_unmap_single’ for each packet in that descriptor ID.</w:t>
            </w:r>
          </w:p>
        </w:tc>
      </w:tr>
    </w:tbl>
    <w:p w:rsidR="00B66CEC" w:rsidRDefault="00B66CEC" w:rsidP="00EB05E9"/>
    <w:p w:rsidR="00F42DC9" w:rsidRDefault="00F42DC9" w:rsidP="00EB05E9"/>
    <w:p w:rsidR="00F42DC9" w:rsidRDefault="00F42DC9" w:rsidP="00EB05E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8"/>
        <w:gridCol w:w="2381"/>
        <w:gridCol w:w="548"/>
        <w:gridCol w:w="559"/>
        <w:gridCol w:w="553"/>
        <w:gridCol w:w="2676"/>
      </w:tblGrid>
      <w:tr w:rsidR="00EB05E9" w:rsidTr="0003437C">
        <w:tc>
          <w:tcPr>
            <w:tcW w:w="2636" w:type="dxa"/>
          </w:tcPr>
          <w:p w:rsidR="00EB05E9" w:rsidRDefault="00EB05E9" w:rsidP="0003437C">
            <w:pPr>
              <w:pStyle w:val="HSNormal"/>
              <w:rPr>
                <w:b/>
                <w:bCs/>
                <w:sz w:val="20"/>
              </w:rPr>
            </w:pPr>
            <w:r>
              <w:rPr>
                <w:b/>
                <w:bCs/>
                <w:sz w:val="20"/>
              </w:rPr>
              <w:t>Name</w:t>
            </w:r>
          </w:p>
        </w:tc>
        <w:tc>
          <w:tcPr>
            <w:tcW w:w="7221" w:type="dxa"/>
            <w:gridSpan w:val="5"/>
          </w:tcPr>
          <w:p w:rsidR="00EB05E9" w:rsidRDefault="00EB05E9" w:rsidP="0003437C">
            <w:pPr>
              <w:pStyle w:val="HSNormal"/>
              <w:rPr>
                <w:b/>
                <w:bCs/>
                <w:sz w:val="20"/>
              </w:rPr>
            </w:pPr>
            <w:r>
              <w:rPr>
                <w:b/>
                <w:bCs/>
                <w:sz w:val="20"/>
              </w:rPr>
              <w:t>hal_stream</w:t>
            </w:r>
          </w:p>
        </w:tc>
      </w:tr>
      <w:tr w:rsidR="00EB05E9" w:rsidTr="0003437C">
        <w:trPr>
          <w:cantSplit/>
          <w:trHeight w:val="72"/>
        </w:trPr>
        <w:tc>
          <w:tcPr>
            <w:tcW w:w="2636" w:type="dxa"/>
            <w:vMerge w:val="restart"/>
          </w:tcPr>
          <w:p w:rsidR="00EB05E9" w:rsidRDefault="00EB05E9" w:rsidP="0003437C">
            <w:pPr>
              <w:pStyle w:val="HSNormal"/>
              <w:rPr>
                <w:b/>
                <w:bCs/>
                <w:sz w:val="20"/>
              </w:rPr>
            </w:pPr>
            <w:r>
              <w:rPr>
                <w:b/>
                <w:bCs/>
                <w:sz w:val="20"/>
              </w:rPr>
              <w:t>Arguments</w:t>
            </w:r>
          </w:p>
        </w:tc>
        <w:tc>
          <w:tcPr>
            <w:tcW w:w="2600" w:type="dxa"/>
          </w:tcPr>
          <w:p w:rsidR="00EB05E9" w:rsidRDefault="00EB05E9" w:rsidP="0003437C">
            <w:pPr>
              <w:pStyle w:val="HSNormal"/>
              <w:jc w:val="left"/>
              <w:rPr>
                <w:b/>
                <w:bCs/>
                <w:sz w:val="20"/>
              </w:rPr>
            </w:pPr>
            <w:r>
              <w:rPr>
                <w:b/>
                <w:bCs/>
                <w:sz w:val="20"/>
              </w:rPr>
              <w:t>Name</w:t>
            </w:r>
          </w:p>
        </w:tc>
        <w:tc>
          <w:tcPr>
            <w:tcW w:w="561" w:type="dxa"/>
          </w:tcPr>
          <w:p w:rsidR="00EB05E9" w:rsidRDefault="00EB05E9" w:rsidP="0003437C">
            <w:pPr>
              <w:pStyle w:val="HSNormal"/>
              <w:jc w:val="left"/>
              <w:rPr>
                <w:b/>
                <w:bCs/>
                <w:sz w:val="20"/>
              </w:rPr>
            </w:pPr>
            <w:r>
              <w:rPr>
                <w:b/>
                <w:bCs/>
                <w:sz w:val="20"/>
              </w:rPr>
              <w:t>I/P</w:t>
            </w:r>
          </w:p>
        </w:tc>
        <w:tc>
          <w:tcPr>
            <w:tcW w:w="561" w:type="dxa"/>
          </w:tcPr>
          <w:p w:rsidR="00EB05E9" w:rsidRDefault="00EB05E9" w:rsidP="0003437C">
            <w:pPr>
              <w:pStyle w:val="HSNormal"/>
              <w:jc w:val="left"/>
              <w:rPr>
                <w:b/>
                <w:bCs/>
                <w:sz w:val="20"/>
              </w:rPr>
            </w:pPr>
            <w:r>
              <w:rPr>
                <w:b/>
                <w:bCs/>
                <w:sz w:val="20"/>
              </w:rPr>
              <w:t>O/P</w:t>
            </w:r>
          </w:p>
        </w:tc>
        <w:tc>
          <w:tcPr>
            <w:tcW w:w="561" w:type="dxa"/>
          </w:tcPr>
          <w:p w:rsidR="00EB05E9" w:rsidRDefault="00EB05E9" w:rsidP="0003437C">
            <w:pPr>
              <w:pStyle w:val="HSNormal"/>
              <w:jc w:val="left"/>
              <w:rPr>
                <w:b/>
                <w:bCs/>
                <w:sz w:val="20"/>
              </w:rPr>
            </w:pPr>
            <w:r>
              <w:rPr>
                <w:b/>
                <w:bCs/>
                <w:sz w:val="20"/>
              </w:rPr>
              <w:t>I/O</w:t>
            </w:r>
          </w:p>
        </w:tc>
        <w:tc>
          <w:tcPr>
            <w:tcW w:w="2938" w:type="dxa"/>
          </w:tcPr>
          <w:p w:rsidR="00EB05E9" w:rsidRDefault="00EB05E9" w:rsidP="0003437C">
            <w:pPr>
              <w:pStyle w:val="HSNormal"/>
              <w:jc w:val="left"/>
              <w:rPr>
                <w:b/>
                <w:bCs/>
                <w:sz w:val="20"/>
              </w:rPr>
            </w:pPr>
            <w:r>
              <w:rPr>
                <w:b/>
                <w:bCs/>
                <w:sz w:val="20"/>
              </w:rPr>
              <w:t>Description</w:t>
            </w:r>
          </w:p>
        </w:tc>
      </w:tr>
      <w:tr w:rsidR="00EB05E9" w:rsidTr="0003437C">
        <w:trPr>
          <w:cantSplit/>
          <w:trHeight w:val="70"/>
        </w:trPr>
        <w:tc>
          <w:tcPr>
            <w:tcW w:w="2636" w:type="dxa"/>
            <w:vMerge/>
          </w:tcPr>
          <w:p w:rsidR="00EB05E9" w:rsidRDefault="00EB05E9" w:rsidP="0003437C">
            <w:pPr>
              <w:pStyle w:val="HSNormal"/>
              <w:rPr>
                <w:b/>
                <w:bCs/>
                <w:sz w:val="20"/>
              </w:rPr>
            </w:pPr>
          </w:p>
        </w:tc>
        <w:tc>
          <w:tcPr>
            <w:tcW w:w="2600" w:type="dxa"/>
          </w:tcPr>
          <w:p w:rsidR="00EB05E9" w:rsidRDefault="00EB05E9" w:rsidP="0003437C">
            <w:pPr>
              <w:pStyle w:val="HSNormal"/>
              <w:rPr>
                <w:sz w:val="20"/>
              </w:rPr>
            </w:pPr>
            <w:r>
              <w:rPr>
                <w:sz w:val="20"/>
              </w:rPr>
              <w:t>unsigned char queue_num</w:t>
            </w:r>
          </w:p>
        </w:tc>
        <w:tc>
          <w:tcPr>
            <w:tcW w:w="561" w:type="dxa"/>
          </w:tcPr>
          <w:p w:rsidR="00EB05E9" w:rsidRDefault="00EB05E9" w:rsidP="0003437C">
            <w:pPr>
              <w:pStyle w:val="HSNormal"/>
              <w:rPr>
                <w:sz w:val="20"/>
              </w:rPr>
            </w:pPr>
            <w:r>
              <w:rPr>
                <w:sz w:val="20"/>
              </w:rPr>
              <w:t>Y</w:t>
            </w:r>
          </w:p>
        </w:tc>
        <w:tc>
          <w:tcPr>
            <w:tcW w:w="561" w:type="dxa"/>
          </w:tcPr>
          <w:p w:rsidR="00EB05E9" w:rsidRDefault="00EB05E9" w:rsidP="0003437C">
            <w:pPr>
              <w:pStyle w:val="HSNormal"/>
              <w:rPr>
                <w:sz w:val="20"/>
              </w:rPr>
            </w:pPr>
            <w:r>
              <w:rPr>
                <w:sz w:val="20"/>
              </w:rPr>
              <w:t>N</w:t>
            </w:r>
          </w:p>
        </w:tc>
        <w:tc>
          <w:tcPr>
            <w:tcW w:w="561" w:type="dxa"/>
          </w:tcPr>
          <w:p w:rsidR="00EB05E9" w:rsidRDefault="00EB05E9" w:rsidP="0003437C">
            <w:pPr>
              <w:pStyle w:val="HSNormal"/>
              <w:rPr>
                <w:sz w:val="20"/>
              </w:rPr>
            </w:pPr>
            <w:r>
              <w:rPr>
                <w:sz w:val="20"/>
              </w:rPr>
              <w:t>N</w:t>
            </w:r>
          </w:p>
        </w:tc>
        <w:tc>
          <w:tcPr>
            <w:tcW w:w="2938" w:type="dxa"/>
          </w:tcPr>
          <w:p w:rsidR="00EB05E9" w:rsidRDefault="00EB05E9" w:rsidP="0003437C">
            <w:pPr>
              <w:pStyle w:val="HSNormal"/>
              <w:rPr>
                <w:sz w:val="20"/>
              </w:rPr>
            </w:pPr>
            <w:r>
              <w:rPr>
                <w:sz w:val="20"/>
              </w:rPr>
              <w:t>This specifies the queue number from which the packets are to be fetched</w:t>
            </w:r>
          </w:p>
        </w:tc>
      </w:tr>
      <w:tr w:rsidR="00EB05E9" w:rsidTr="0003437C">
        <w:trPr>
          <w:cantSplit/>
          <w:trHeight w:val="70"/>
        </w:trPr>
        <w:tc>
          <w:tcPr>
            <w:tcW w:w="2636" w:type="dxa"/>
          </w:tcPr>
          <w:p w:rsidR="00EB05E9" w:rsidRDefault="00EB05E9" w:rsidP="0003437C">
            <w:pPr>
              <w:pStyle w:val="HSNormal"/>
              <w:rPr>
                <w:b/>
                <w:bCs/>
                <w:sz w:val="20"/>
              </w:rPr>
            </w:pPr>
          </w:p>
        </w:tc>
        <w:tc>
          <w:tcPr>
            <w:tcW w:w="2600" w:type="dxa"/>
          </w:tcPr>
          <w:p w:rsidR="00EB05E9" w:rsidRDefault="00EB05E9" w:rsidP="0003437C">
            <w:pPr>
              <w:pStyle w:val="HSNormal"/>
              <w:rPr>
                <w:sz w:val="20"/>
              </w:rPr>
            </w:pPr>
            <w:r>
              <w:rPr>
                <w:sz w:val="20"/>
              </w:rPr>
              <w:t>unsigned char num_pkts</w:t>
            </w:r>
          </w:p>
        </w:tc>
        <w:tc>
          <w:tcPr>
            <w:tcW w:w="561" w:type="dxa"/>
          </w:tcPr>
          <w:p w:rsidR="00EB05E9" w:rsidRDefault="00EB05E9" w:rsidP="0003437C">
            <w:pPr>
              <w:pStyle w:val="HSNormal"/>
              <w:rPr>
                <w:sz w:val="20"/>
              </w:rPr>
            </w:pPr>
            <w:r>
              <w:rPr>
                <w:sz w:val="20"/>
              </w:rPr>
              <w:t>Y</w:t>
            </w:r>
          </w:p>
        </w:tc>
        <w:tc>
          <w:tcPr>
            <w:tcW w:w="561" w:type="dxa"/>
          </w:tcPr>
          <w:p w:rsidR="00EB05E9" w:rsidRDefault="00EB05E9" w:rsidP="0003437C">
            <w:pPr>
              <w:pStyle w:val="HSNormal"/>
              <w:rPr>
                <w:sz w:val="20"/>
              </w:rPr>
            </w:pPr>
            <w:r>
              <w:rPr>
                <w:sz w:val="20"/>
              </w:rPr>
              <w:t>N</w:t>
            </w:r>
          </w:p>
        </w:tc>
        <w:tc>
          <w:tcPr>
            <w:tcW w:w="561" w:type="dxa"/>
          </w:tcPr>
          <w:p w:rsidR="00EB05E9" w:rsidRDefault="00EB05E9" w:rsidP="0003437C">
            <w:pPr>
              <w:pStyle w:val="HSNormal"/>
              <w:rPr>
                <w:sz w:val="20"/>
              </w:rPr>
            </w:pPr>
            <w:r>
              <w:rPr>
                <w:sz w:val="20"/>
              </w:rPr>
              <w:t>N</w:t>
            </w:r>
          </w:p>
        </w:tc>
        <w:tc>
          <w:tcPr>
            <w:tcW w:w="2938" w:type="dxa"/>
          </w:tcPr>
          <w:p w:rsidR="00EB05E9" w:rsidRDefault="00EB05E9" w:rsidP="0003437C">
            <w:pPr>
              <w:pStyle w:val="HSNormal"/>
              <w:rPr>
                <w:sz w:val="20"/>
              </w:rPr>
            </w:pPr>
            <w:r>
              <w:rPr>
                <w:sz w:val="20"/>
              </w:rPr>
              <w:t>This specifies the number of packets to be fetched</w:t>
            </w:r>
          </w:p>
        </w:tc>
      </w:tr>
      <w:tr w:rsidR="00EB05E9" w:rsidTr="0003437C">
        <w:trPr>
          <w:cantSplit/>
          <w:trHeight w:val="70"/>
        </w:trPr>
        <w:tc>
          <w:tcPr>
            <w:tcW w:w="2636" w:type="dxa"/>
          </w:tcPr>
          <w:p w:rsidR="00EB05E9" w:rsidRDefault="00EB05E9" w:rsidP="0003437C">
            <w:pPr>
              <w:pStyle w:val="HSNormal"/>
              <w:rPr>
                <w:b/>
                <w:bCs/>
                <w:sz w:val="20"/>
              </w:rPr>
            </w:pPr>
          </w:p>
        </w:tc>
        <w:tc>
          <w:tcPr>
            <w:tcW w:w="2600" w:type="dxa"/>
          </w:tcPr>
          <w:p w:rsidR="00EB05E9" w:rsidRDefault="00EB05E9" w:rsidP="0003437C">
            <w:pPr>
              <w:pStyle w:val="HSNormal"/>
              <w:rPr>
                <w:sz w:val="20"/>
              </w:rPr>
            </w:pPr>
            <w:r>
              <w:rPr>
                <w:sz w:val="20"/>
              </w:rPr>
              <w:t>unsigned int desc_list[]</w:t>
            </w:r>
          </w:p>
        </w:tc>
        <w:tc>
          <w:tcPr>
            <w:tcW w:w="561" w:type="dxa"/>
          </w:tcPr>
          <w:p w:rsidR="00EB05E9" w:rsidRDefault="00EB05E9" w:rsidP="0003437C">
            <w:pPr>
              <w:pStyle w:val="HSNormal"/>
              <w:rPr>
                <w:sz w:val="20"/>
              </w:rPr>
            </w:pPr>
            <w:r>
              <w:rPr>
                <w:sz w:val="20"/>
              </w:rPr>
              <w:t>Y</w:t>
            </w:r>
          </w:p>
        </w:tc>
        <w:tc>
          <w:tcPr>
            <w:tcW w:w="561" w:type="dxa"/>
          </w:tcPr>
          <w:p w:rsidR="00EB05E9" w:rsidRDefault="00EB05E9" w:rsidP="0003437C">
            <w:pPr>
              <w:pStyle w:val="HSNormal"/>
              <w:rPr>
                <w:sz w:val="20"/>
              </w:rPr>
            </w:pPr>
            <w:r>
              <w:rPr>
                <w:sz w:val="20"/>
              </w:rPr>
              <w:t>N</w:t>
            </w:r>
          </w:p>
        </w:tc>
        <w:tc>
          <w:tcPr>
            <w:tcW w:w="561" w:type="dxa"/>
          </w:tcPr>
          <w:p w:rsidR="00EB05E9" w:rsidRDefault="00EB05E9" w:rsidP="0003437C">
            <w:pPr>
              <w:pStyle w:val="HSNormal"/>
              <w:rPr>
                <w:sz w:val="20"/>
              </w:rPr>
            </w:pPr>
            <w:r>
              <w:rPr>
                <w:sz w:val="20"/>
              </w:rPr>
              <w:t>N</w:t>
            </w:r>
          </w:p>
        </w:tc>
        <w:tc>
          <w:tcPr>
            <w:tcW w:w="2938" w:type="dxa"/>
          </w:tcPr>
          <w:p w:rsidR="00EB05E9" w:rsidRDefault="00EB05E9" w:rsidP="0003437C">
            <w:pPr>
              <w:pStyle w:val="HSNormal"/>
              <w:rPr>
                <w:sz w:val="20"/>
              </w:rPr>
            </w:pPr>
            <w:r>
              <w:rPr>
                <w:sz w:val="20"/>
              </w:rPr>
              <w:t>Array of descriptors whose size is equal to ‘num_pkts’</w:t>
            </w:r>
          </w:p>
        </w:tc>
      </w:tr>
      <w:tr w:rsidR="00EB05E9" w:rsidTr="0003437C">
        <w:tc>
          <w:tcPr>
            <w:tcW w:w="2636" w:type="dxa"/>
          </w:tcPr>
          <w:p w:rsidR="00EB05E9" w:rsidRDefault="00EB05E9" w:rsidP="0003437C">
            <w:pPr>
              <w:pStyle w:val="HSNormal"/>
              <w:rPr>
                <w:b/>
                <w:bCs/>
                <w:sz w:val="20"/>
              </w:rPr>
            </w:pPr>
            <w:r>
              <w:rPr>
                <w:b/>
                <w:bCs/>
                <w:sz w:val="20"/>
              </w:rPr>
              <w:t>Returns</w:t>
            </w:r>
          </w:p>
        </w:tc>
        <w:tc>
          <w:tcPr>
            <w:tcW w:w="7221" w:type="dxa"/>
            <w:gridSpan w:val="5"/>
          </w:tcPr>
          <w:p w:rsidR="00EB05E9" w:rsidRDefault="00EB05E9" w:rsidP="0003437C">
            <w:pPr>
              <w:pStyle w:val="HSNormal"/>
              <w:rPr>
                <w:sz w:val="20"/>
              </w:rPr>
            </w:pPr>
            <w:r>
              <w:rPr>
                <w:sz w:val="20"/>
              </w:rPr>
              <w:t>void.</w:t>
            </w:r>
          </w:p>
        </w:tc>
      </w:tr>
      <w:tr w:rsidR="00EB05E9" w:rsidTr="0003437C">
        <w:tc>
          <w:tcPr>
            <w:tcW w:w="2636" w:type="dxa"/>
          </w:tcPr>
          <w:p w:rsidR="00EB05E9" w:rsidRDefault="00EB05E9" w:rsidP="0003437C">
            <w:pPr>
              <w:pStyle w:val="HSNormal"/>
              <w:rPr>
                <w:b/>
                <w:bCs/>
                <w:sz w:val="20"/>
              </w:rPr>
            </w:pPr>
            <w:r>
              <w:rPr>
                <w:b/>
                <w:bCs/>
                <w:sz w:val="20"/>
              </w:rPr>
              <w:t>Description</w:t>
            </w:r>
          </w:p>
        </w:tc>
        <w:tc>
          <w:tcPr>
            <w:tcW w:w="7221" w:type="dxa"/>
            <w:gridSpan w:val="5"/>
          </w:tcPr>
          <w:p w:rsidR="00EB05E9" w:rsidRDefault="00EB05E9" w:rsidP="0003437C">
            <w:pPr>
              <w:pStyle w:val="HSNormal"/>
              <w:rPr>
                <w:sz w:val="20"/>
              </w:rPr>
            </w:pPr>
            <w:r>
              <w:rPr>
                <w:sz w:val="20"/>
              </w:rPr>
              <w:t xml:space="preserve">This is required only on </w:t>
            </w:r>
            <w:r w:rsidR="00482413">
              <w:rPr>
                <w:sz w:val="20"/>
              </w:rPr>
              <w:t>RPU</w:t>
            </w:r>
            <w:r>
              <w:rPr>
                <w:sz w:val="20"/>
              </w:rPr>
              <w:t xml:space="preserve">. This function is invoked by the </w:t>
            </w:r>
            <w:r w:rsidR="00482413">
              <w:rPr>
                <w:sz w:val="20"/>
              </w:rPr>
              <w:t>RPU</w:t>
            </w:r>
            <w:r>
              <w:rPr>
                <w:sz w:val="20"/>
              </w:rPr>
              <w:t xml:space="preserve"> firmware to request to HAL to fetch/DMA the buffers corresponding to the descriptor list provided in the argument.</w:t>
            </w:r>
          </w:p>
        </w:tc>
      </w:tr>
    </w:tbl>
    <w:p w:rsidR="00EB05E9" w:rsidRPr="00A52320" w:rsidRDefault="00EB05E9" w:rsidP="00EB05E9"/>
    <w:p w:rsidR="00EB05E9" w:rsidRDefault="00EB05E9" w:rsidP="00EB05E9">
      <w:pPr>
        <w:pStyle w:val="Heading2"/>
      </w:pPr>
      <w:bookmarkStart w:id="64" w:name="_Toc365383892"/>
      <w:bookmarkStart w:id="65" w:name="_Ref365640427"/>
      <w:bookmarkStart w:id="66" w:name="_Toc368392878"/>
      <w:bookmarkStart w:id="67" w:name="_Toc368427892"/>
      <w:bookmarkStart w:id="68" w:name="_Toc378273428"/>
      <w:bookmarkStart w:id="69" w:name="_Toc462135633"/>
      <w:r>
        <w:t xml:space="preserve">HAL for </w:t>
      </w:r>
      <w:r w:rsidR="00B6625A">
        <w:t>R</w:t>
      </w:r>
      <w:r>
        <w:t>P</w:t>
      </w:r>
      <w:r w:rsidR="00B6625A">
        <w:t>U</w:t>
      </w:r>
      <w:r>
        <w:t>’s HostPort Interface</w:t>
      </w:r>
      <w:bookmarkEnd w:id="64"/>
      <w:bookmarkEnd w:id="65"/>
      <w:bookmarkEnd w:id="66"/>
      <w:bookmarkEnd w:id="67"/>
      <w:bookmarkEnd w:id="68"/>
      <w:bookmarkEnd w:id="69"/>
    </w:p>
    <w:p w:rsidR="00EB05E9" w:rsidRPr="00F10479" w:rsidRDefault="00EB05E9" w:rsidP="00EB05E9">
      <w:r w:rsidRPr="00F10479">
        <w:t>This part of the document describes a</w:t>
      </w:r>
      <w:r>
        <w:t xml:space="preserve"> possible way</w:t>
      </w:r>
      <w:r w:rsidRPr="00F10479">
        <w:t xml:space="preserve"> to implement the </w:t>
      </w:r>
      <w:r>
        <w:t>HAL</w:t>
      </w:r>
      <w:r w:rsidRPr="00F10479">
        <w:t xml:space="preserve"> layer assuming </w:t>
      </w:r>
      <w:r>
        <w:t>a host port communication mechanism between</w:t>
      </w:r>
      <w:r w:rsidRPr="00F10479">
        <w:t xml:space="preserve"> </w:t>
      </w:r>
      <w:r>
        <w:t xml:space="preserve">HOST and </w:t>
      </w:r>
      <w:r w:rsidR="00482413">
        <w:t>RPU</w:t>
      </w:r>
    </w:p>
    <w:p w:rsidR="00EB05E9" w:rsidRPr="001934E6" w:rsidRDefault="00EB05E9" w:rsidP="00EB05E9">
      <w:r w:rsidRPr="00CF3882">
        <w:t xml:space="preserve">The physical address of the start of shared memory region </w:t>
      </w:r>
      <w:r>
        <w:t xml:space="preserve">in GRAM </w:t>
      </w:r>
      <w:r w:rsidRPr="00CF3882">
        <w:t xml:space="preserve">is known to the </w:t>
      </w:r>
      <w:r>
        <w:t>HALs</w:t>
      </w:r>
      <w:r w:rsidRPr="00CF3882">
        <w:t xml:space="preserve"> on both </w:t>
      </w:r>
      <w:r w:rsidR="00482413">
        <w:t>RPU</w:t>
      </w:r>
      <w:r>
        <w:t xml:space="preserve"> and HOST</w:t>
      </w:r>
      <w:r w:rsidRPr="00CF3882">
        <w:t xml:space="preserve"> at compile time.</w:t>
      </w:r>
      <w:r>
        <w:t xml:space="preserve"> The size of HAL_RPIV_DATA in case of HostPort comms is 8 bytes. </w:t>
      </w:r>
      <w:r>
        <w:lastRenderedPageBreak/>
        <w:t>The first 4 bytes are used to mark a message as a regular command/event or HAL internal message to be interpreted by the HAL only.</w:t>
      </w:r>
    </w:p>
    <w:p w:rsidR="00EB05E9" w:rsidRDefault="00EB05E9" w:rsidP="00EB05E9">
      <w:pPr>
        <w:pStyle w:val="Heading3"/>
      </w:pPr>
      <w:bookmarkStart w:id="70" w:name="_Toc365383893"/>
      <w:bookmarkStart w:id="71" w:name="_Toc368392879"/>
      <w:bookmarkStart w:id="72" w:name="_Toc368427893"/>
      <w:bookmarkStart w:id="73" w:name="_Toc378273429"/>
      <w:bookmarkStart w:id="74" w:name="_Toc462135634"/>
      <w:r>
        <w:t>HAL on HOST</w:t>
      </w:r>
      <w:bookmarkEnd w:id="70"/>
      <w:bookmarkEnd w:id="71"/>
      <w:bookmarkEnd w:id="72"/>
      <w:bookmarkEnd w:id="73"/>
      <w:bookmarkEnd w:id="74"/>
    </w:p>
    <w:p w:rsidR="00EB05E9" w:rsidRDefault="00EB05E9" w:rsidP="00EB05E9">
      <w:r>
        <w:t xml:space="preserve">On the host, in the </w:t>
      </w:r>
      <w:r w:rsidRPr="00B8722F">
        <w:rPr>
          <w:rFonts w:ascii="Courier New" w:hAnsi="Courier New" w:cs="Courier New"/>
        </w:rPr>
        <w:t>hal_init()</w:t>
      </w:r>
      <w:r>
        <w:t xml:space="preserve"> function, the HAL takes care of mapping the shared memory regions, requesting and registering the </w:t>
      </w:r>
      <w:r w:rsidRPr="00B53851">
        <w:t>interrupt handler</w:t>
      </w:r>
      <w:r>
        <w:t xml:space="preserve"> for </w:t>
      </w:r>
      <w:r w:rsidR="00482413">
        <w:t>RPU</w:t>
      </w:r>
      <w:r>
        <w:t xml:space="preserve"> and allocating memory for any internal data structures.</w:t>
      </w:r>
    </w:p>
    <w:p w:rsidR="00EB05E9" w:rsidRDefault="00EB05E9" w:rsidP="00EB05E9">
      <w:r>
        <w:t xml:space="preserve">In the </w:t>
      </w:r>
      <w:r w:rsidRPr="00B8722F">
        <w:rPr>
          <w:rFonts w:ascii="Courier New" w:hAnsi="Courier New" w:cs="Courier New"/>
        </w:rPr>
        <w:t>hal_init_rx_buffs()</w:t>
      </w:r>
      <w:r>
        <w:t xml:space="preserve"> function, the HAL allocates the requested number of RX buffers and maintains a table of RX buffer vs descriptor number. It then sends this mapping information to the </w:t>
      </w:r>
      <w:r w:rsidR="00482413">
        <w:t>RPU</w:t>
      </w:r>
      <w:r>
        <w:t xml:space="preserve"> HAL by forming a HAL internal message (The first four bytes of HAL_PRIV_DATA are set to 0 to indicate this).</w:t>
      </w:r>
    </w:p>
    <w:p w:rsidR="00EB05E9" w:rsidRDefault="00EB05E9" w:rsidP="00EB05E9"/>
    <w:p w:rsidR="00EB05E9" w:rsidRDefault="00EB05E9" w:rsidP="00EB05E9">
      <w:r>
        <w:t xml:space="preserve">In the </w:t>
      </w:r>
      <w:r w:rsidRPr="00B8722F">
        <w:rPr>
          <w:rFonts w:ascii="Courier New" w:hAnsi="Courier New" w:cs="Courier New"/>
        </w:rPr>
        <w:t>hal_send()</w:t>
      </w:r>
      <w:r>
        <w:t xml:space="preserve"> function, the HAL first sets the first four bytes of the HAL_PRIV_DATA field to 0xffffffff to indicate a regular message. Next, the HAL checks if the payload is not NULL. If so, includes the pointer to the payload in the 2</w:t>
      </w:r>
      <w:r w:rsidRPr="00B229DF">
        <w:rPr>
          <w:vertAlign w:val="superscript"/>
        </w:rPr>
        <w:t>nd</w:t>
      </w:r>
      <w:r>
        <w:t xml:space="preserve"> four bytes of the HAL_PRIV_DATA field. It then checks for the interface ready status bit and after it is ready, it finally copies this message to a location contained in a fixed shared memory offset. It then kicks the appropriate register to raise an interrupt to </w:t>
      </w:r>
      <w:r w:rsidR="00482413">
        <w:t>RPU</w:t>
      </w:r>
      <w:r>
        <w:t>.</w:t>
      </w:r>
    </w:p>
    <w:p w:rsidR="00EB05E9" w:rsidRDefault="00EB05E9" w:rsidP="00EB05E9"/>
    <w:p w:rsidR="00EB05E9" w:rsidRDefault="00EB05E9" w:rsidP="00EB05E9">
      <w:r>
        <w:t xml:space="preserve">In the interrupt handler, the HAL first checks the HAL_PRIV_DATA to determine whether the message is a HAL internal message or a regular message. </w:t>
      </w:r>
    </w:p>
    <w:p w:rsidR="00EB05E9" w:rsidRDefault="00EB05E9" w:rsidP="00EB05E9">
      <w:r>
        <w:t>If it’s a regular message, it allocates a buffer large enough to hold this message, copies the contents of message and then invokes the host’s message handler function. It also marks the buffer as free in the shared memory.</w:t>
      </w:r>
    </w:p>
    <w:p w:rsidR="00EB05E9" w:rsidRDefault="00EB05E9" w:rsidP="00EB05E9"/>
    <w:p w:rsidR="00EB05E9" w:rsidRDefault="00EB05E9" w:rsidP="00EB05E9">
      <w:r>
        <w:t xml:space="preserve">If it’s a HAL internal message, it looks at the RX descriptor numbers present in that message. For each descriptor, it looks up the corresponding buffer in the mapping table and dispatches it to the host’s message handler. Further, it allocates a new buffer and sends a HAL internal message to the </w:t>
      </w:r>
      <w:r w:rsidR="00482413">
        <w:t>RPU</w:t>
      </w:r>
      <w:r>
        <w:t xml:space="preserve"> HAL to refresh this RX descriptor.</w:t>
      </w:r>
    </w:p>
    <w:p w:rsidR="00EB05E9" w:rsidRDefault="00EB05E9" w:rsidP="00EB05E9">
      <w:pPr>
        <w:pStyle w:val="Heading3"/>
      </w:pPr>
      <w:bookmarkStart w:id="75" w:name="_Toc365383894"/>
      <w:bookmarkStart w:id="76" w:name="_Toc368392880"/>
      <w:bookmarkStart w:id="77" w:name="_Toc368427894"/>
      <w:bookmarkStart w:id="78" w:name="_Toc378273430"/>
      <w:bookmarkStart w:id="79" w:name="_Toc462135635"/>
      <w:r>
        <w:t xml:space="preserve">HAL on </w:t>
      </w:r>
      <w:r w:rsidR="00482413">
        <w:t>RPU</w:t>
      </w:r>
      <w:bookmarkEnd w:id="75"/>
      <w:bookmarkEnd w:id="76"/>
      <w:bookmarkEnd w:id="77"/>
      <w:bookmarkEnd w:id="78"/>
      <w:bookmarkEnd w:id="79"/>
    </w:p>
    <w:p w:rsidR="00EB05E9" w:rsidRDefault="00EB05E9" w:rsidP="00EB05E9">
      <w:r>
        <w:t xml:space="preserve">On the </w:t>
      </w:r>
      <w:r w:rsidR="00482413">
        <w:t>RPU</w:t>
      </w:r>
      <w:r>
        <w:t xml:space="preserve">, in the </w:t>
      </w:r>
      <w:r w:rsidRPr="00862EA3">
        <w:rPr>
          <w:rFonts w:ascii="Courier New" w:hAnsi="Courier New" w:cs="Courier New"/>
        </w:rPr>
        <w:t>hal_init()</w:t>
      </w:r>
      <w:r>
        <w:t xml:space="preserve"> function, the HAL takes care of initializing host port related registers, registering interrupt handler with MeOS and allocating memory for any internal data structures. It then requests a buffer from ‘MM’ layer by setting pool ID to MEM_HAL.</w:t>
      </w:r>
    </w:p>
    <w:p w:rsidR="00EB05E9" w:rsidRDefault="00EB05E9" w:rsidP="00EB05E9"/>
    <w:p w:rsidR="00EB05E9" w:rsidRDefault="00EB05E9" w:rsidP="00EB05E9">
      <w:r>
        <w:t xml:space="preserve">In the </w:t>
      </w:r>
      <w:r w:rsidRPr="00862EA3">
        <w:rPr>
          <w:rFonts w:ascii="Courier New" w:hAnsi="Courier New" w:cs="Courier New"/>
        </w:rPr>
        <w:t>hal_send()</w:t>
      </w:r>
      <w:r>
        <w:t xml:space="preserve"> function, if the ‘msg’ argument is </w:t>
      </w:r>
      <w:r w:rsidRPr="004F5C4A">
        <w:rPr>
          <w:b/>
        </w:rPr>
        <w:t>not equal to</w:t>
      </w:r>
      <w:r>
        <w:t xml:space="preserve"> NULL, the HAL first sets the first four bytes of the HAL_PRIV_DATA field to 0xffffffff to indicate a regular message. It then copies the pointer to this message into a fixed shared memory offset. It then checks for interface ready status bit and after it is ready, it kicks the appropriate register to raise the interrupt to the host.</w:t>
      </w:r>
    </w:p>
    <w:p w:rsidR="00EB05E9" w:rsidRDefault="00EB05E9" w:rsidP="00EB05E9"/>
    <w:p w:rsidR="00EB05E9" w:rsidRDefault="00EB05E9" w:rsidP="00EB05E9">
      <w:r>
        <w:t xml:space="preserve">In the </w:t>
      </w:r>
      <w:r w:rsidRPr="00862EA3">
        <w:rPr>
          <w:rFonts w:ascii="Courier New" w:hAnsi="Courier New" w:cs="Courier New"/>
        </w:rPr>
        <w:t>hal_send()</w:t>
      </w:r>
      <w:r>
        <w:t xml:space="preserve"> function, if the ‘msg’ argument is  </w:t>
      </w:r>
      <w:r w:rsidRPr="004F5C4A">
        <w:rPr>
          <w:b/>
        </w:rPr>
        <w:t>equal to</w:t>
      </w:r>
      <w:r>
        <w:t xml:space="preserve"> NULL, for each buffer in the payload list, it uses a free RX descriptor and kicks off a DMA job to transfer the payload buffer to the address corresponding to the descriptor. Next, the HAL creates a new HAL internal message by setting first four bytes of the HAL_PRIV_DATA field to 0x0 and populating the message with the RX descriptor list which was used for transfering the payload. It then dispatches this command to the HAL on the host, like any other command.</w:t>
      </w:r>
    </w:p>
    <w:p w:rsidR="00EB05E9" w:rsidRDefault="00EB05E9" w:rsidP="00EB05E9"/>
    <w:p w:rsidR="00EB05E9" w:rsidRDefault="00EB05E9" w:rsidP="00EB05E9">
      <w:r>
        <w:t xml:space="preserve">In the interrupt handler, the HAL first checks the HAL_PRIV_DATA to determine whether the message is a HAL internal message or a regular message. If it’s a regular message, it further looks at the descriptor number field of the header. If it’s not equal to 0xFFFF, it updates its mapping table to store the tuple  </w:t>
      </w:r>
      <w:r w:rsidRPr="00862EA3">
        <w:rPr>
          <w:rFonts w:ascii="Courier New" w:hAnsi="Courier New" w:cs="Courier New"/>
        </w:rPr>
        <w:t>&lt;queue, descriptor, payload_address&gt;.</w:t>
      </w:r>
      <w:r>
        <w:t xml:space="preserve">  (This information is used later when the </w:t>
      </w:r>
      <w:r w:rsidRPr="00862EA3">
        <w:rPr>
          <w:rFonts w:ascii="Courier New" w:hAnsi="Courier New" w:cs="Courier New"/>
        </w:rPr>
        <w:t>hal_stream()</w:t>
      </w:r>
      <w:r>
        <w:t xml:space="preserve"> API is invoked by the </w:t>
      </w:r>
      <w:r w:rsidR="00482413">
        <w:t>RPU</w:t>
      </w:r>
      <w:r>
        <w:t xml:space="preserve"> firmware.) After this step, it dispatches the message by calling the appropriate message handler</w:t>
      </w:r>
    </w:p>
    <w:p w:rsidR="00EB05E9" w:rsidRDefault="00EB05E9" w:rsidP="00EB05E9"/>
    <w:p w:rsidR="00EB05E9" w:rsidRDefault="00EB05E9" w:rsidP="00EB05E9">
      <w:r>
        <w:lastRenderedPageBreak/>
        <w:t>If it’s a HAL internal message, it looks at the RX descriptor information and updates it’s RX descriptor table.</w:t>
      </w:r>
    </w:p>
    <w:p w:rsidR="00EB05E9" w:rsidRDefault="00EB05E9" w:rsidP="00EB05E9"/>
    <w:p w:rsidR="005925AF" w:rsidRDefault="00EB05E9" w:rsidP="005925AF">
      <w:r>
        <w:t xml:space="preserve">In the </w:t>
      </w:r>
      <w:r w:rsidRPr="00862EA3">
        <w:rPr>
          <w:rFonts w:ascii="Courier New" w:hAnsi="Courier New" w:cs="Courier New"/>
        </w:rPr>
        <w:t>hal_stream()</w:t>
      </w:r>
      <w:r>
        <w:t xml:space="preserve"> function, it submits a job to the DMA engine based on the descriptor list and the mapping table it had created when processing the commands with a valid descriptor (number not equal 0xFFFF).</w:t>
      </w:r>
    </w:p>
    <w:p w:rsidR="005A1369" w:rsidRDefault="005925AF" w:rsidP="005925AF">
      <w:pPr>
        <w:pStyle w:val="Heading1"/>
      </w:pPr>
      <w:r>
        <w:br w:type="page"/>
      </w:r>
      <w:bookmarkStart w:id="80" w:name="_Toc462135636"/>
      <w:r w:rsidR="0003437C">
        <w:lastRenderedPageBreak/>
        <w:t>Driver evaluation</w:t>
      </w:r>
      <w:bookmarkEnd w:id="80"/>
    </w:p>
    <w:p w:rsidR="0003437C" w:rsidRDefault="0003437C" w:rsidP="00F363CA">
      <w:r>
        <w:t>The driver source code can be evaluated on IMG MIPS reference platform running Linux OS.</w:t>
      </w:r>
    </w:p>
    <w:p w:rsidR="0003437C" w:rsidRDefault="0003437C" w:rsidP="005925AF">
      <w:pPr>
        <w:pStyle w:val="Heading2"/>
      </w:pPr>
      <w:bookmarkStart w:id="81" w:name="_Toc462135637"/>
      <w:r>
        <w:t xml:space="preserve">Build </w:t>
      </w:r>
      <w:r w:rsidR="00A11295">
        <w:t>procedure</w:t>
      </w:r>
      <w:bookmarkEnd w:id="81"/>
    </w:p>
    <w:p w:rsidR="00A11295" w:rsidRDefault="00A11295" w:rsidP="00F363CA">
      <w:r>
        <w:t>Please extract rpu driver source on a Ubuntu 14.04 Linux 64 bit OS x86 machine.</w:t>
      </w:r>
    </w:p>
    <w:p w:rsidR="006B190D" w:rsidRDefault="00B47EDA" w:rsidP="00F363CA">
      <w:r>
        <w:t>Take</w:t>
      </w:r>
      <w:r w:rsidR="006B190D">
        <w:t xml:space="preserve"> </w:t>
      </w:r>
      <w:r>
        <w:t>either</w:t>
      </w:r>
      <w:r w:rsidR="006B190D">
        <w:t xml:space="preserve"> mips GNU cross compiler or ARM cross compiler based on Host processor architecture.</w:t>
      </w:r>
    </w:p>
    <w:p w:rsidR="00A11295" w:rsidRDefault="00B47EDA" w:rsidP="00EE0B9D">
      <w:pPr>
        <w:numPr>
          <w:ilvl w:val="0"/>
          <w:numId w:val="26"/>
        </w:numPr>
      </w:pPr>
      <w:r>
        <w:t xml:space="preserve">Issue </w:t>
      </w:r>
      <w:r w:rsidR="005925AF">
        <w:t>make</w:t>
      </w:r>
      <w:r>
        <w:t xml:space="preserve"> command</w:t>
      </w:r>
      <w:r w:rsidR="005925AF">
        <w:t xml:space="preserve"> as below</w:t>
      </w:r>
      <w:r w:rsidR="005925AF">
        <w:br/>
      </w:r>
      <w:r w:rsidR="005925AF" w:rsidRPr="005925AF">
        <w:rPr>
          <w:rStyle w:val="CodeText"/>
          <w:b/>
          <w:color w:val="943634"/>
        </w:rPr>
        <w:t>#</w:t>
      </w:r>
      <w:r w:rsidR="00A11295" w:rsidRPr="005925AF">
        <w:rPr>
          <w:rStyle w:val="CodeText"/>
          <w:b/>
          <w:color w:val="943634"/>
        </w:rPr>
        <w:t>&lt;</w:t>
      </w:r>
      <w:r w:rsidR="006B190D" w:rsidRPr="005925AF">
        <w:rPr>
          <w:rStyle w:val="CodeText"/>
          <w:b/>
          <w:color w:val="943634"/>
        </w:rPr>
        <w:t>rpu_host</w:t>
      </w:r>
      <w:r w:rsidR="00A11295" w:rsidRPr="005925AF">
        <w:rPr>
          <w:rStyle w:val="CodeText"/>
          <w:b/>
          <w:color w:val="943634"/>
        </w:rPr>
        <w:t>_driver&gt;</w:t>
      </w:r>
      <w:r w:rsidR="005925AF" w:rsidRPr="005925AF">
        <w:rPr>
          <w:rStyle w:val="CodeText"/>
          <w:b/>
          <w:color w:val="943634"/>
        </w:rPr>
        <w:t>$</w:t>
      </w:r>
      <w:r w:rsidR="005925AF">
        <w:rPr>
          <w:rStyle w:val="CodeText"/>
          <w:b/>
          <w:color w:val="943634"/>
        </w:rPr>
        <w:t xml:space="preserve"> </w:t>
      </w:r>
      <w:r w:rsidRPr="005925AF">
        <w:rPr>
          <w:rStyle w:val="CodeText"/>
          <w:b/>
          <w:color w:val="943634"/>
        </w:rPr>
        <w:t>make CC=</w:t>
      </w:r>
      <w:r w:rsidR="002D501F">
        <w:rPr>
          <w:rStyle w:val="CodeText"/>
          <w:b/>
          <w:color w:val="943634"/>
        </w:rPr>
        <w:t>&lt;The compiler/cross compiler for the host&gt;</w:t>
      </w:r>
    </w:p>
    <w:p w:rsidR="00B47EDA" w:rsidRDefault="00B47EDA" w:rsidP="00EE0B9D">
      <w:pPr>
        <w:numPr>
          <w:ilvl w:val="0"/>
          <w:numId w:val="26"/>
        </w:numPr>
      </w:pPr>
      <w:r>
        <w:t>uccp420</w:t>
      </w:r>
      <w:r w:rsidR="002B3264">
        <w:t>wlan</w:t>
      </w:r>
      <w:r>
        <w:t>.ko will be generated.</w:t>
      </w:r>
    </w:p>
    <w:p w:rsidR="005925AF" w:rsidRDefault="005925AF" w:rsidP="005925AF">
      <w:pPr>
        <w:pStyle w:val="Heading2"/>
      </w:pPr>
      <w:bookmarkStart w:id="82" w:name="_Ref283642808"/>
      <w:bookmarkStart w:id="83" w:name="_Toc351366169"/>
      <w:bookmarkStart w:id="84" w:name="_Toc373780977"/>
      <w:bookmarkStart w:id="85" w:name="_Toc412494476"/>
      <w:bookmarkStart w:id="86" w:name="_Toc462135638"/>
      <w:r>
        <w:t>Loading and Running the Driver</w:t>
      </w:r>
      <w:bookmarkEnd w:id="82"/>
      <w:bookmarkEnd w:id="83"/>
      <w:bookmarkEnd w:id="84"/>
      <w:bookmarkEnd w:id="85"/>
      <w:bookmarkEnd w:id="86"/>
    </w:p>
    <w:p w:rsidR="005925AF" w:rsidRDefault="005925AF" w:rsidP="005925AF">
      <w:r>
        <w:t>The WLAN driver is loaded and configured using the following steps –</w:t>
      </w:r>
    </w:p>
    <w:p w:rsidR="005925AF" w:rsidRPr="00784CF6" w:rsidRDefault="005925AF" w:rsidP="00EE0B9D">
      <w:pPr>
        <w:numPr>
          <w:ilvl w:val="0"/>
          <w:numId w:val="34"/>
        </w:numPr>
        <w:rPr>
          <w:rStyle w:val="CodeText"/>
          <w:rFonts w:ascii="Arial" w:hAnsi="Arial"/>
          <w:noProof w:val="0"/>
        </w:rPr>
      </w:pPr>
      <w:r>
        <w:t>Load the Linux device driver, specifying the MAC address for the unit, e.g. 0x001122334455</w:t>
      </w:r>
    </w:p>
    <w:p w:rsidR="005925AF" w:rsidRDefault="005925AF" w:rsidP="005925AF">
      <w:pPr>
        <w:ind w:left="720"/>
        <w:rPr>
          <w:rStyle w:val="CodeText"/>
          <w:b/>
          <w:color w:val="943634"/>
        </w:rPr>
      </w:pPr>
      <w:r w:rsidRPr="003C073E">
        <w:rPr>
          <w:rStyle w:val="CodeText"/>
          <w:b/>
          <w:color w:val="943634"/>
        </w:rPr>
        <w:t xml:space="preserve">#insmod </w:t>
      </w:r>
      <w:r>
        <w:rPr>
          <w:rStyle w:val="CodeText"/>
          <w:b/>
          <w:color w:val="943634"/>
        </w:rPr>
        <w:t>uccp420</w:t>
      </w:r>
      <w:r w:rsidR="002B3264">
        <w:rPr>
          <w:rStyle w:val="CodeText"/>
          <w:b/>
          <w:color w:val="943634"/>
        </w:rPr>
        <w:t>wlan</w:t>
      </w:r>
      <w:r w:rsidRPr="003C073E">
        <w:rPr>
          <w:rStyle w:val="CodeText"/>
          <w:b/>
          <w:color w:val="943634"/>
        </w:rPr>
        <w:t>.ko mac_addr=”001122334455”</w:t>
      </w:r>
    </w:p>
    <w:p w:rsidR="005925AF" w:rsidRPr="00D16DBA" w:rsidRDefault="005925AF" w:rsidP="00EE0B9D">
      <w:pPr>
        <w:numPr>
          <w:ilvl w:val="0"/>
          <w:numId w:val="34"/>
        </w:numPr>
        <w:rPr>
          <w:rStyle w:val="CodeText"/>
          <w:b/>
          <w:color w:val="943634"/>
        </w:rPr>
      </w:pPr>
      <w:r w:rsidRPr="00A12E4E">
        <w:t>Optionally, adjust any driver specific parameters via the /proc pseudo filesystem interface. Initially, the current parameters can be inspected via</w:t>
      </w:r>
      <w:r w:rsidRPr="00A12E4E">
        <w:br/>
      </w:r>
      <w:r w:rsidRPr="00D16DBA">
        <w:rPr>
          <w:rStyle w:val="CodeText"/>
          <w:b/>
          <w:color w:val="943634"/>
        </w:rPr>
        <w:t>#cat /proc/u</w:t>
      </w:r>
      <w:r>
        <w:rPr>
          <w:rStyle w:val="CodeText"/>
          <w:b/>
          <w:color w:val="943634"/>
        </w:rPr>
        <w:t>ccp420</w:t>
      </w:r>
      <w:r w:rsidRPr="00D16DBA">
        <w:rPr>
          <w:rStyle w:val="CodeText"/>
          <w:b/>
          <w:color w:val="943634"/>
        </w:rPr>
        <w:t>/params</w:t>
      </w:r>
    </w:p>
    <w:p w:rsidR="005925AF" w:rsidRPr="00A12E4E" w:rsidRDefault="005925AF" w:rsidP="00EE0B9D">
      <w:pPr>
        <w:numPr>
          <w:ilvl w:val="0"/>
          <w:numId w:val="34"/>
        </w:numPr>
        <w:rPr>
          <w:rStyle w:val="CodeText"/>
          <w:rFonts w:ascii="Arial" w:hAnsi="Arial"/>
          <w:noProof w:val="0"/>
        </w:rPr>
      </w:pPr>
      <w:r>
        <w:t xml:space="preserve">Bring the </w:t>
      </w:r>
      <w:r w:rsidRPr="00A12E4E">
        <w:t>driver “up”</w:t>
      </w:r>
      <w:r>
        <w:br/>
      </w:r>
      <w:r w:rsidRPr="00D16DBA">
        <w:rPr>
          <w:rStyle w:val="CodeText"/>
          <w:b/>
          <w:color w:val="943634"/>
        </w:rPr>
        <w:t>#ifconfig wlan0 up</w:t>
      </w:r>
    </w:p>
    <w:p w:rsidR="005925AF" w:rsidRDefault="005925AF" w:rsidP="005925AF">
      <w:pPr>
        <w:rPr>
          <w:rStyle w:val="CodeText"/>
          <w:rFonts w:ascii="Arial" w:hAnsi="Arial"/>
          <w:noProof w:val="0"/>
        </w:rPr>
      </w:pPr>
    </w:p>
    <w:p w:rsidR="005925AF" w:rsidRDefault="005925AF" w:rsidP="005925AF">
      <w:pPr>
        <w:rPr>
          <w:rStyle w:val="CodeText"/>
          <w:rFonts w:ascii="Arial" w:hAnsi="Arial"/>
          <w:noProof w:val="0"/>
        </w:rPr>
      </w:pPr>
      <w:r>
        <w:rPr>
          <w:rStyle w:val="CodeText"/>
          <w:rFonts w:ascii="Arial" w:hAnsi="Arial"/>
          <w:noProof w:val="0"/>
        </w:rPr>
        <w:t>The WLAN driver may be unloaded via the following steps –</w:t>
      </w:r>
    </w:p>
    <w:p w:rsidR="005925AF" w:rsidRDefault="005925AF" w:rsidP="005925AF">
      <w:pPr>
        <w:numPr>
          <w:ilvl w:val="0"/>
          <w:numId w:val="27"/>
        </w:numPr>
        <w:rPr>
          <w:rStyle w:val="CodeText"/>
          <w:rFonts w:ascii="Arial" w:hAnsi="Arial"/>
          <w:noProof w:val="0"/>
        </w:rPr>
      </w:pPr>
      <w:r>
        <w:rPr>
          <w:rStyle w:val="CodeText"/>
          <w:rFonts w:ascii="Arial" w:hAnsi="Arial"/>
          <w:noProof w:val="0"/>
        </w:rPr>
        <w:t>Unload the driver from the kernel</w:t>
      </w:r>
    </w:p>
    <w:p w:rsidR="005925AF" w:rsidRPr="00D16DBA" w:rsidRDefault="005925AF" w:rsidP="005925AF">
      <w:pPr>
        <w:ind w:left="720"/>
        <w:rPr>
          <w:rStyle w:val="CodeText"/>
          <w:b/>
          <w:color w:val="943634"/>
        </w:rPr>
      </w:pPr>
      <w:r w:rsidRPr="00D16DBA">
        <w:rPr>
          <w:rStyle w:val="CodeText"/>
          <w:b/>
          <w:color w:val="943634"/>
        </w:rPr>
        <w:t xml:space="preserve">#rmmod </w:t>
      </w:r>
      <w:r>
        <w:rPr>
          <w:rStyle w:val="CodeText"/>
          <w:b/>
          <w:color w:val="943634"/>
        </w:rPr>
        <w:t>uccp420</w:t>
      </w:r>
      <w:r w:rsidR="002B3264">
        <w:rPr>
          <w:rStyle w:val="CodeText"/>
          <w:b/>
          <w:color w:val="943634"/>
        </w:rPr>
        <w:t>wlan</w:t>
      </w:r>
    </w:p>
    <w:p w:rsidR="00CC64DA" w:rsidRDefault="00CC64DA" w:rsidP="00CC64DA">
      <w:pPr>
        <w:pStyle w:val="Heading2"/>
      </w:pPr>
      <w:bookmarkStart w:id="87" w:name="_Toc351366170"/>
      <w:bookmarkStart w:id="88" w:name="_Toc373780978"/>
      <w:bookmarkStart w:id="89" w:name="_Toc412494477"/>
      <w:bookmarkStart w:id="90" w:name="_Toc462135639"/>
      <w:r>
        <w:t>Scanning</w:t>
      </w:r>
      <w:bookmarkEnd w:id="87"/>
      <w:bookmarkEnd w:id="88"/>
      <w:bookmarkEnd w:id="89"/>
      <w:bookmarkEnd w:id="90"/>
    </w:p>
    <w:p w:rsidR="00CC64DA" w:rsidRDefault="00CC64DA" w:rsidP="00CC64DA">
      <w:r>
        <w:t xml:space="preserve">Having completed the steps in Section </w:t>
      </w:r>
      <w:r>
        <w:fldChar w:fldCharType="begin"/>
      </w:r>
      <w:r>
        <w:instrText xml:space="preserve"> REF _Ref283642808 \r \h </w:instrText>
      </w:r>
      <w:r>
        <w:fldChar w:fldCharType="separate"/>
      </w:r>
      <w:r w:rsidR="00AA7E18">
        <w:t>4.2</w:t>
      </w:r>
      <w:r>
        <w:fldChar w:fldCharType="end"/>
      </w:r>
      <w:r>
        <w:t>, available networks can be found using the Wireless Tool iw as follows</w:t>
      </w:r>
    </w:p>
    <w:p w:rsidR="00CC64DA" w:rsidRDefault="00CC64DA" w:rsidP="00CC64DA">
      <w:pPr>
        <w:rPr>
          <w:rStyle w:val="CodeText"/>
          <w:b/>
          <w:color w:val="943634"/>
        </w:rPr>
      </w:pPr>
      <w:r w:rsidRPr="00D16DBA">
        <w:rPr>
          <w:rFonts w:cs="Arial"/>
          <w:color w:val="C00000"/>
        </w:rPr>
        <w:tab/>
      </w:r>
      <w:r w:rsidRPr="00D16DBA">
        <w:rPr>
          <w:rStyle w:val="CodeText"/>
          <w:b/>
          <w:color w:val="943634"/>
        </w:rPr>
        <w:t>#iw</w:t>
      </w:r>
      <w:r w:rsidR="00523AE1">
        <w:rPr>
          <w:rStyle w:val="CodeText"/>
          <w:b/>
          <w:color w:val="943634"/>
        </w:rPr>
        <w:t xml:space="preserve"> dev</w:t>
      </w:r>
      <w:r w:rsidRPr="00D16DBA">
        <w:rPr>
          <w:rStyle w:val="CodeText"/>
          <w:b/>
          <w:color w:val="943634"/>
        </w:rPr>
        <w:t xml:space="preserve"> wlan0 scan</w:t>
      </w:r>
    </w:p>
    <w:p w:rsidR="00EE0B9D" w:rsidRDefault="00EE0B9D" w:rsidP="00EE0B9D">
      <w:pPr>
        <w:pStyle w:val="Heading2"/>
      </w:pPr>
      <w:bookmarkStart w:id="91" w:name="_Ref283653741"/>
      <w:bookmarkStart w:id="92" w:name="_Toc351366171"/>
      <w:bookmarkStart w:id="93" w:name="_Toc373780979"/>
      <w:bookmarkStart w:id="94" w:name="_Toc412494478"/>
      <w:bookmarkStart w:id="95" w:name="_Toc462135640"/>
      <w:r>
        <w:t>Connecting in Infrastructure Mode</w:t>
      </w:r>
      <w:bookmarkEnd w:id="91"/>
      <w:bookmarkEnd w:id="92"/>
      <w:bookmarkEnd w:id="93"/>
      <w:bookmarkEnd w:id="94"/>
      <w:bookmarkEnd w:id="95"/>
    </w:p>
    <w:p w:rsidR="00EE0B9D" w:rsidRDefault="00EE0B9D" w:rsidP="00EE0B9D">
      <w:pPr>
        <w:jc w:val="both"/>
      </w:pPr>
      <w:r>
        <w:t xml:space="preserve">Connecting to an Access Point (AP) is best achieved using wpa_supplicant. This tool requires a configuration script for each AP you wish to connect to. Section </w:t>
      </w:r>
      <w:r>
        <w:fldChar w:fldCharType="begin"/>
      </w:r>
      <w:r>
        <w:instrText xml:space="preserve"> REF _Ref283643255 \r \h  \* MERGEFORMAT </w:instrText>
      </w:r>
      <w:r>
        <w:fldChar w:fldCharType="separate"/>
      </w:r>
      <w:r w:rsidR="00AA7E18">
        <w:rPr>
          <w:b/>
          <w:bCs/>
          <w:lang w:val="en-US"/>
        </w:rPr>
        <w:t>Error! Reference source not found.</w:t>
      </w:r>
      <w:r>
        <w:fldChar w:fldCharType="end"/>
      </w:r>
      <w:r>
        <w:t xml:space="preserve"> details some simple wpa_supplicant configuration scripts for different encryption schemes. Firstly, load and run the driver as described in Section </w:t>
      </w:r>
      <w:r>
        <w:fldChar w:fldCharType="begin"/>
      </w:r>
      <w:r>
        <w:instrText xml:space="preserve"> REF _Ref283642808 \r \h  \* MERGEFORMAT </w:instrText>
      </w:r>
      <w:r>
        <w:fldChar w:fldCharType="separate"/>
      </w:r>
      <w:r w:rsidR="00AA7E18">
        <w:t>4.2</w:t>
      </w:r>
      <w:r>
        <w:fldChar w:fldCharType="end"/>
      </w:r>
      <w:r>
        <w:t>.</w:t>
      </w:r>
    </w:p>
    <w:p w:rsidR="00EE0B9D" w:rsidRPr="003C073E" w:rsidRDefault="00EE0B9D" w:rsidP="00EE0B9D">
      <w:pPr>
        <w:numPr>
          <w:ilvl w:val="0"/>
          <w:numId w:val="33"/>
        </w:numPr>
        <w:rPr>
          <w:color w:val="000000"/>
        </w:rPr>
      </w:pPr>
      <w:r w:rsidRPr="003C073E">
        <w:rPr>
          <w:color w:val="000000"/>
        </w:rPr>
        <w:t>Associate with an AP using an appropriate configuration file.</w:t>
      </w:r>
      <w:r>
        <w:rPr>
          <w:color w:val="000000"/>
        </w:rPr>
        <w:t xml:space="preserve"> </w:t>
      </w:r>
      <w:r w:rsidRPr="003C073E">
        <w:rPr>
          <w:color w:val="000000"/>
        </w:rPr>
        <w:t>Config</w:t>
      </w:r>
      <w:r>
        <w:rPr>
          <w:color w:val="000000"/>
        </w:rPr>
        <w:t>uration</w:t>
      </w:r>
      <w:r w:rsidRPr="003C073E">
        <w:rPr>
          <w:color w:val="000000"/>
        </w:rPr>
        <w:t xml:space="preserve"> files for connecting in plain mode,</w:t>
      </w:r>
      <w:r>
        <w:rPr>
          <w:color w:val="000000"/>
        </w:rPr>
        <w:t xml:space="preserve"> </w:t>
      </w:r>
      <w:r w:rsidRPr="003C073E">
        <w:rPr>
          <w:color w:val="000000"/>
        </w:rPr>
        <w:t xml:space="preserve">wep and wpa psk </w:t>
      </w:r>
      <w:r>
        <w:rPr>
          <w:color w:val="000000"/>
        </w:rPr>
        <w:t xml:space="preserve">are available in </w:t>
      </w:r>
      <w:r>
        <w:rPr>
          <w:rFonts w:ascii="Courier New" w:hAnsi="Courier New" w:cs="Courier New"/>
          <w:color w:val="000000"/>
        </w:rPr>
        <w:t>/usr/img</w:t>
      </w:r>
      <w:r>
        <w:rPr>
          <w:color w:val="000000"/>
        </w:rPr>
        <w:t xml:space="preserve"> (e.g. </w:t>
      </w:r>
      <w:r w:rsidRPr="00A12E4E">
        <w:rPr>
          <w:rFonts w:ascii="Courier New" w:hAnsi="Courier New" w:cs="Courier New"/>
          <w:color w:val="000000"/>
        </w:rPr>
        <w:t>plaintext.conf</w:t>
      </w:r>
      <w:r>
        <w:rPr>
          <w:color w:val="000000"/>
        </w:rPr>
        <w:t>)</w:t>
      </w:r>
    </w:p>
    <w:p w:rsidR="00EE0B9D" w:rsidRPr="00314F9D" w:rsidRDefault="00EE0B9D" w:rsidP="00EE0B9D">
      <w:pPr>
        <w:ind w:left="720"/>
      </w:pPr>
      <w:r w:rsidRPr="00D16DBA">
        <w:rPr>
          <w:rStyle w:val="CodeText"/>
          <w:b/>
          <w:color w:val="943634"/>
        </w:rPr>
        <w:t>#wpa_supplicant –iwlan0 –Dnl80211 –B –c &lt;</w:t>
      </w:r>
      <w:r>
        <w:rPr>
          <w:rStyle w:val="CodeText"/>
          <w:b/>
          <w:i/>
          <w:color w:val="943634"/>
        </w:rPr>
        <w:t>conf_</w:t>
      </w:r>
      <w:r w:rsidRPr="003F5C59">
        <w:rPr>
          <w:rStyle w:val="CodeText"/>
          <w:b/>
          <w:i/>
          <w:color w:val="943634"/>
        </w:rPr>
        <w:t>file</w:t>
      </w:r>
      <w:r w:rsidRPr="00D16DBA">
        <w:rPr>
          <w:rStyle w:val="CodeText"/>
          <w:b/>
          <w:color w:val="943634"/>
        </w:rPr>
        <w:t>&gt;</w:t>
      </w:r>
    </w:p>
    <w:p w:rsidR="00EE0B9D" w:rsidRPr="00B82483" w:rsidRDefault="00EE0B9D" w:rsidP="00EE0B9D">
      <w:pPr>
        <w:numPr>
          <w:ilvl w:val="0"/>
          <w:numId w:val="33"/>
        </w:numPr>
        <w:rPr>
          <w:rStyle w:val="CodeText"/>
          <w:rFonts w:ascii="Arial" w:hAnsi="Arial"/>
          <w:noProof w:val="0"/>
        </w:rPr>
      </w:pPr>
      <w:r>
        <w:t>Observe the connection status via the console output using dmesg</w:t>
      </w:r>
      <w:r>
        <w:br/>
      </w:r>
      <w:r w:rsidRPr="00D16DBA">
        <w:rPr>
          <w:rStyle w:val="CodeText"/>
          <w:b/>
          <w:color w:val="943634"/>
        </w:rPr>
        <w:t xml:space="preserve">#dmesg </w:t>
      </w:r>
      <w:r>
        <w:rPr>
          <w:rStyle w:val="CodeText"/>
          <w:b/>
          <w:color w:val="943634"/>
        </w:rPr>
        <w:t>–</w:t>
      </w:r>
      <w:r w:rsidRPr="00D16DBA">
        <w:rPr>
          <w:rStyle w:val="CodeText"/>
          <w:b/>
          <w:color w:val="943634"/>
        </w:rPr>
        <w:t>c</w:t>
      </w:r>
    </w:p>
    <w:p w:rsidR="00EE0B9D" w:rsidRPr="009B0FA6" w:rsidRDefault="00EE0B9D" w:rsidP="00EE0B9D">
      <w:pPr>
        <w:pStyle w:val="PlainText"/>
        <w:ind w:left="720"/>
        <w:rPr>
          <w:rFonts w:ascii="Courier New" w:hAnsi="Courier New" w:cs="Courier New"/>
          <w:i/>
        </w:rPr>
      </w:pPr>
      <w:r w:rsidRPr="009B0FA6">
        <w:rPr>
          <w:rFonts w:ascii="Courier New" w:hAnsi="Courier New" w:cs="Courier New"/>
          <w:i/>
        </w:rPr>
        <w:t>wlan0: authenticate with 00:0c:43:44:06:fa (try 1</w:t>
      </w:r>
      <w:r w:rsidR="00852F0B">
        <w:rPr>
          <w:rFonts w:ascii="Courier New" w:hAnsi="Courier New" w:cs="Courier New"/>
          <w:i/>
        </w:rPr>
        <w:t>/3</w:t>
      </w:r>
      <w:r w:rsidRPr="009B0FA6">
        <w:rPr>
          <w:rFonts w:ascii="Courier New" w:hAnsi="Courier New" w:cs="Courier New"/>
          <w:i/>
        </w:rPr>
        <w:t>)</w:t>
      </w:r>
      <w:r w:rsidRPr="009B0FA6">
        <w:rPr>
          <w:rFonts w:ascii="Courier New" w:hAnsi="Courier New" w:cs="Courier New"/>
          <w:i/>
        </w:rPr>
        <w:br/>
        <w:t>wlan0: authenticated</w:t>
      </w:r>
      <w:r w:rsidRPr="009B0FA6">
        <w:rPr>
          <w:rFonts w:ascii="Courier New" w:hAnsi="Courier New" w:cs="Courier New"/>
          <w:i/>
        </w:rPr>
        <w:br/>
        <w:t xml:space="preserve">wlan0: associate with 00:0c:43:44:06:fa (try </w:t>
      </w:r>
      <w:r w:rsidR="00852F0B">
        <w:rPr>
          <w:rFonts w:ascii="Courier New" w:hAnsi="Courier New" w:cs="Courier New"/>
          <w:i/>
        </w:rPr>
        <w:t>2/3</w:t>
      </w:r>
      <w:r w:rsidRPr="009B0FA6">
        <w:rPr>
          <w:rFonts w:ascii="Courier New" w:hAnsi="Courier New" w:cs="Courier New"/>
          <w:i/>
        </w:rPr>
        <w:t>)</w:t>
      </w:r>
    </w:p>
    <w:p w:rsidR="00EE0B9D" w:rsidRPr="00B82483" w:rsidRDefault="00EE0B9D" w:rsidP="002D501F">
      <w:pPr>
        <w:pStyle w:val="PlainText"/>
        <w:ind w:left="720"/>
        <w:rPr>
          <w:i/>
        </w:rPr>
      </w:pPr>
      <w:r w:rsidRPr="009B0FA6">
        <w:rPr>
          <w:rFonts w:ascii="Courier New" w:hAnsi="Courier New" w:cs="Courier New"/>
          <w:i/>
        </w:rPr>
        <w:t>wlan0: RX AssocResp from 00:0c:43:44:06:fa (capab=0x401 status=0 aid=1)</w:t>
      </w:r>
      <w:r w:rsidRPr="009B0FA6">
        <w:rPr>
          <w:rFonts w:ascii="Courier New" w:hAnsi="Courier New" w:cs="Courier New"/>
          <w:i/>
        </w:rPr>
        <w:br/>
        <w:t>wlan0: associated</w:t>
      </w:r>
      <w:r w:rsidRPr="009B0FA6">
        <w:rPr>
          <w:rFonts w:ascii="Courier New" w:hAnsi="Courier New" w:cs="Courier New"/>
          <w:i/>
        </w:rPr>
        <w:br/>
      </w:r>
      <w:r w:rsidRPr="009B0FA6">
        <w:rPr>
          <w:rFonts w:ascii="Courier New" w:hAnsi="Courier New" w:cs="Courier New"/>
          <w:i/>
        </w:rPr>
        <w:br/>
        <w:t>ADDRCONF(NETDEV_CHANGE): wlan0: link becomes ready</w:t>
      </w:r>
    </w:p>
    <w:p w:rsidR="00EE0B9D" w:rsidRPr="00D16DBA" w:rsidRDefault="00EE0B9D" w:rsidP="00EE0B9D">
      <w:pPr>
        <w:numPr>
          <w:ilvl w:val="0"/>
          <w:numId w:val="33"/>
        </w:numPr>
        <w:rPr>
          <w:rStyle w:val="CodeText"/>
          <w:b/>
          <w:color w:val="943634"/>
        </w:rPr>
      </w:pPr>
      <w:r w:rsidRPr="003C073E">
        <w:rPr>
          <w:color w:val="000000"/>
        </w:rPr>
        <w:lastRenderedPageBreak/>
        <w:t>Obtain an IP address from a DHCP server (if present)</w:t>
      </w:r>
      <w:r w:rsidRPr="003C073E">
        <w:rPr>
          <w:color w:val="000000"/>
        </w:rPr>
        <w:br/>
      </w:r>
      <w:r w:rsidRPr="00D16DBA">
        <w:rPr>
          <w:rStyle w:val="CodeText"/>
          <w:b/>
          <w:color w:val="943634"/>
        </w:rPr>
        <w:t>#killall dhclient</w:t>
      </w:r>
    </w:p>
    <w:p w:rsidR="00EE0B9D" w:rsidRPr="00D16DBA" w:rsidRDefault="00EE0B9D" w:rsidP="00EE0B9D">
      <w:pPr>
        <w:ind w:left="720"/>
        <w:rPr>
          <w:rStyle w:val="CodeText"/>
          <w:b/>
          <w:color w:val="943634"/>
        </w:rPr>
      </w:pPr>
      <w:r w:rsidRPr="00D16DBA">
        <w:rPr>
          <w:rStyle w:val="CodeText"/>
          <w:b/>
          <w:color w:val="943634"/>
        </w:rPr>
        <w:t>#dhclient wlan0</w:t>
      </w:r>
    </w:p>
    <w:p w:rsidR="00EE0B9D" w:rsidRPr="00D16DBA" w:rsidRDefault="00EE0B9D" w:rsidP="00EE0B9D">
      <w:pPr>
        <w:numPr>
          <w:ilvl w:val="0"/>
          <w:numId w:val="33"/>
        </w:numPr>
        <w:rPr>
          <w:rStyle w:val="CodeText"/>
          <w:b/>
          <w:color w:val="943634"/>
        </w:rPr>
      </w:pPr>
      <w:r>
        <w:t>Alternatively, specify an IP address explicitly, e.g. 192.168.1.100</w:t>
      </w:r>
      <w:r>
        <w:br/>
      </w:r>
      <w:r w:rsidRPr="00D16DBA">
        <w:rPr>
          <w:rStyle w:val="CodeText"/>
          <w:b/>
          <w:color w:val="943634"/>
        </w:rPr>
        <w:t>#ifconfig wlan0 192.168.1.100</w:t>
      </w:r>
    </w:p>
    <w:p w:rsidR="00EE0B9D" w:rsidRDefault="00EE0B9D" w:rsidP="00EE0B9D">
      <w:pPr>
        <w:numPr>
          <w:ilvl w:val="0"/>
          <w:numId w:val="33"/>
        </w:numPr>
      </w:pPr>
      <w:r>
        <w:t>Test the connection by pinging another station or the AP itself, e.g. 192.168.1.1</w:t>
      </w:r>
      <w:r>
        <w:br/>
      </w:r>
      <w:r w:rsidRPr="00D16DBA">
        <w:rPr>
          <w:rStyle w:val="CodeText"/>
          <w:b/>
          <w:color w:val="943634"/>
        </w:rPr>
        <w:t>#ping 192.168.1.1</w:t>
      </w:r>
    </w:p>
    <w:p w:rsidR="00EE0B9D" w:rsidRPr="00D16DBA" w:rsidRDefault="00EE0B9D" w:rsidP="00CC64DA">
      <w:pPr>
        <w:rPr>
          <w:rFonts w:cs="Arial"/>
          <w:color w:val="C00000"/>
        </w:rPr>
      </w:pPr>
    </w:p>
    <w:p w:rsidR="005925AF" w:rsidRPr="00F363CA" w:rsidRDefault="005925AF" w:rsidP="00F363CA"/>
    <w:sectPr w:rsidR="005925AF" w:rsidRPr="00F363CA" w:rsidSect="00DE58EF">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92C" w:rsidRDefault="00DB292C">
      <w:r>
        <w:separator/>
      </w:r>
    </w:p>
  </w:endnote>
  <w:endnote w:type="continuationSeparator" w:id="0">
    <w:p w:rsidR="00DB292C" w:rsidRDefault="00DB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5B" w:rsidRPr="00466856" w:rsidRDefault="001E715B" w:rsidP="00466856">
    <w:pPr>
      <w:pStyle w:val="Footer"/>
    </w:pPr>
    <w:r>
      <w:t>Revision</w:t>
    </w:r>
    <w:r w:rsidRPr="008077BB">
      <w:t xml:space="preserve"> </w:t>
    </w:r>
    <w:r>
      <w:fldChar w:fldCharType="begin"/>
    </w:r>
    <w:r>
      <w:instrText xml:space="preserve"> DOCPROPERTY  Revision </w:instrText>
    </w:r>
    <w:r>
      <w:fldChar w:fldCharType="separate"/>
    </w:r>
    <w:r w:rsidR="00AA7E18">
      <w:t>1.0</w:t>
    </w:r>
    <w:r>
      <w:fldChar w:fldCharType="end"/>
    </w:r>
    <w:r>
      <w:t>.</w:t>
    </w:r>
    <w:r>
      <w:fldChar w:fldCharType="begin"/>
    </w:r>
    <w:r>
      <w:instrText xml:space="preserve"> REVNUM  </w:instrText>
    </w:r>
    <w:r>
      <w:fldChar w:fldCharType="separate"/>
    </w:r>
    <w:r w:rsidR="00AA7E18">
      <w:rPr>
        <w:noProof/>
      </w:rPr>
      <w:t>36</w:t>
    </w:r>
    <w: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AA7E18">
      <w:rPr>
        <w:noProof/>
      </w:rPr>
      <w:t>2</w:t>
    </w:r>
    <w:r w:rsidRPr="008077BB">
      <w:fldChar w:fldCharType="end"/>
    </w:r>
    <w:r w:rsidRPr="008077BB">
      <w:tab/>
    </w:r>
    <w:r w:rsidRPr="008077BB">
      <w:fldChar w:fldCharType="begin"/>
    </w:r>
    <w:r w:rsidRPr="008077BB">
      <w:instrText xml:space="preserve"> SUBJECT </w:instrTex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5B" w:rsidRPr="00466856" w:rsidRDefault="001E715B" w:rsidP="00466856">
    <w:pPr>
      <w:pStyle w:val="Footer"/>
    </w:pPr>
    <w:r>
      <w:fldChar w:fldCharType="begin"/>
    </w:r>
    <w:r>
      <w:instrText xml:space="preserve"> TITLE </w:instrText>
    </w:r>
    <w:r>
      <w:fldChar w:fldCharType="separate"/>
    </w:r>
    <w:r w:rsidR="00AA7E18">
      <w:t>RPU Host Driver</w:t>
    </w:r>
    <w:r>
      <w:fldChar w:fldCharType="end"/>
    </w:r>
    <w:r w:rsidRPr="008077BB">
      <w:tab/>
    </w:r>
    <w:r w:rsidRPr="008077BB">
      <w:fldChar w:fldCharType="begin"/>
    </w:r>
    <w:r w:rsidRPr="008077BB">
      <w:instrText>page</w:instrText>
    </w:r>
    <w:r w:rsidRPr="008077BB">
      <w:fldChar w:fldCharType="separate"/>
    </w:r>
    <w:r w:rsidR="00AA7E18">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AA7E18">
      <w:t>1.0</w:t>
    </w:r>
    <w:r>
      <w:fldChar w:fldCharType="end"/>
    </w:r>
    <w:r>
      <w:t>.</w:t>
    </w:r>
    <w:r>
      <w:fldChar w:fldCharType="begin"/>
    </w:r>
    <w:r>
      <w:instrText xml:space="preserve"> REVNUM  </w:instrText>
    </w:r>
    <w:r>
      <w:fldChar w:fldCharType="separate"/>
    </w:r>
    <w:r w:rsidR="00AA7E18">
      <w:rPr>
        <w:noProof/>
      </w:rPr>
      <w:t>36</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5B" w:rsidRDefault="001E7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92C" w:rsidRDefault="00DB292C">
      <w:r>
        <w:separator/>
      </w:r>
    </w:p>
  </w:footnote>
  <w:footnote w:type="continuationSeparator" w:id="0">
    <w:p w:rsidR="00DB292C" w:rsidRDefault="00DB2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5B" w:rsidRPr="00466856" w:rsidRDefault="001E715B" w:rsidP="00466856">
    <w:pPr>
      <w:pStyle w:val="Header"/>
    </w:pPr>
    <w:r>
      <w:t>Imagination Technologies</w:t>
    </w:r>
    <w:r>
      <w:tab/>
    </w:r>
    <w:r w:rsidR="00AA7E18">
      <w:fldChar w:fldCharType="begin"/>
    </w:r>
    <w:r w:rsidR="00AA7E18">
      <w:instrText xml:space="preserve"> DOCPROPERTY  Confidential  \* MERGEFORMAT </w:instrText>
    </w:r>
    <w:r w:rsidR="00AA7E18">
      <w:fldChar w:fldCharType="separate"/>
    </w:r>
    <w:r w:rsidR="00AA7E18">
      <w:t>Confidential</w:t>
    </w:r>
    <w:r w:rsidR="00AA7E18">
      <w:fldChar w:fldCharType="end"/>
    </w:r>
    <w:r>
      <w:tab/>
    </w:r>
    <w:r w:rsidR="00AA7E1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5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5B" w:rsidRPr="00466856" w:rsidRDefault="00AA7E18"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55pt">
          <v:imagedata r:id="rId1" o:title="Imagination_Logo_Secondary_RGB"/>
        </v:shape>
      </w:pict>
    </w:r>
    <w:r w:rsidR="001E715B">
      <w:tab/>
    </w:r>
    <w:r>
      <w:fldChar w:fldCharType="begin"/>
    </w:r>
    <w:r>
      <w:instrText xml:space="preserve"> DOCPROPERTY  Confidential  \* MERGEFORMAT </w:instrText>
    </w:r>
    <w:r>
      <w:fldChar w:fldCharType="separate"/>
    </w:r>
    <w:r>
      <w:t>Confidential</w:t>
    </w:r>
    <w:r>
      <w:fldChar w:fldCharType="end"/>
    </w:r>
    <w:r w:rsidR="001E715B">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5B" w:rsidRDefault="001E71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048461AB"/>
    <w:multiLevelType w:val="hybridMultilevel"/>
    <w:tmpl w:val="E578C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2">
    <w:nsid w:val="26F53E71"/>
    <w:multiLevelType w:val="hybridMultilevel"/>
    <w:tmpl w:val="F7201270"/>
    <w:lvl w:ilvl="0" w:tplc="64A69C6A">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4">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FF440A"/>
    <w:multiLevelType w:val="hybridMultilevel"/>
    <w:tmpl w:val="80442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577373"/>
    <w:multiLevelType w:val="hybridMultilevel"/>
    <w:tmpl w:val="A38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E5B60"/>
    <w:multiLevelType w:val="hybridMultilevel"/>
    <w:tmpl w:val="D46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nsid w:val="6CA7074A"/>
    <w:multiLevelType w:val="hybridMultilevel"/>
    <w:tmpl w:val="62B880D2"/>
    <w:lvl w:ilvl="0" w:tplc="5A165E32">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6DCD20A6"/>
    <w:multiLevelType w:val="hybridMultilevel"/>
    <w:tmpl w:val="24C63F4C"/>
    <w:lvl w:ilvl="0" w:tplc="A59CCC8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12570"/>
    <w:multiLevelType w:val="hybridMultilevel"/>
    <w:tmpl w:val="25B27218"/>
    <w:lvl w:ilvl="0" w:tplc="60806D5E">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7C465B1B"/>
    <w:multiLevelType w:val="hybridMultilevel"/>
    <w:tmpl w:val="BA12DC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6D6BB0"/>
    <w:multiLevelType w:val="hybridMultilevel"/>
    <w:tmpl w:val="25B27218"/>
    <w:lvl w:ilvl="0" w:tplc="60806D5E">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21"/>
  </w:num>
  <w:num w:numId="3">
    <w:abstractNumId w:val="11"/>
  </w:num>
  <w:num w:numId="4">
    <w:abstractNumId w:val="14"/>
  </w:num>
  <w:num w:numId="5">
    <w:abstractNumId w:val="13"/>
  </w:num>
  <w:num w:numId="6">
    <w:abstractNumId w:val="15"/>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0"/>
  </w:num>
  <w:num w:numId="20">
    <w:abstractNumId w:val="25"/>
  </w:num>
  <w:num w:numId="21">
    <w:abstractNumId w:val="19"/>
  </w:num>
  <w:num w:numId="22">
    <w:abstractNumId w:val="18"/>
  </w:num>
  <w:num w:numId="23">
    <w:abstractNumId w:val="20"/>
  </w:num>
  <w:num w:numId="24">
    <w:abstractNumId w:val="20"/>
  </w:num>
  <w:num w:numId="25">
    <w:abstractNumId w:val="23"/>
  </w:num>
  <w:num w:numId="26">
    <w:abstractNumId w:val="24"/>
  </w:num>
  <w:num w:numId="27">
    <w:abstractNumId w:val="12"/>
  </w:num>
  <w:num w:numId="28">
    <w:abstractNumId w:val="20"/>
  </w:num>
  <w:num w:numId="29">
    <w:abstractNumId w:val="20"/>
  </w:num>
  <w:num w:numId="30">
    <w:abstractNumId w:val="20"/>
  </w:num>
  <w:num w:numId="31">
    <w:abstractNumId w:val="20"/>
  </w:num>
  <w:num w:numId="32">
    <w:abstractNumId w:val="16"/>
  </w:num>
  <w:num w:numId="33">
    <w:abstractNumId w:val="22"/>
  </w:num>
  <w:num w:numId="34">
    <w:abstractNumId w:val="26"/>
  </w:num>
  <w:num w:numId="35">
    <w:abstractNumId w:val="10"/>
  </w:num>
  <w:num w:numId="3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409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20EC4"/>
    <w:rsid w:val="000105CD"/>
    <w:rsid w:val="00016EDF"/>
    <w:rsid w:val="000222F5"/>
    <w:rsid w:val="0003437C"/>
    <w:rsid w:val="0003516A"/>
    <w:rsid w:val="00042C72"/>
    <w:rsid w:val="000509CC"/>
    <w:rsid w:val="00055647"/>
    <w:rsid w:val="000628E0"/>
    <w:rsid w:val="00065DBB"/>
    <w:rsid w:val="00073F9E"/>
    <w:rsid w:val="00085578"/>
    <w:rsid w:val="00087366"/>
    <w:rsid w:val="0009016A"/>
    <w:rsid w:val="00095BA1"/>
    <w:rsid w:val="00097505"/>
    <w:rsid w:val="000A105B"/>
    <w:rsid w:val="000A2D80"/>
    <w:rsid w:val="000A574F"/>
    <w:rsid w:val="000D1D4E"/>
    <w:rsid w:val="000D5DC7"/>
    <w:rsid w:val="000E0307"/>
    <w:rsid w:val="000E32B2"/>
    <w:rsid w:val="000E58D9"/>
    <w:rsid w:val="000F0362"/>
    <w:rsid w:val="000F2F1B"/>
    <w:rsid w:val="00103F2E"/>
    <w:rsid w:val="00103F7C"/>
    <w:rsid w:val="00105BCE"/>
    <w:rsid w:val="00107F10"/>
    <w:rsid w:val="00110F6A"/>
    <w:rsid w:val="001128BB"/>
    <w:rsid w:val="00116FEC"/>
    <w:rsid w:val="00121EBB"/>
    <w:rsid w:val="00125277"/>
    <w:rsid w:val="00125C22"/>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C37CE"/>
    <w:rsid w:val="001E715B"/>
    <w:rsid w:val="001E7D88"/>
    <w:rsid w:val="001F1F0B"/>
    <w:rsid w:val="001F26BB"/>
    <w:rsid w:val="001F4315"/>
    <w:rsid w:val="00200849"/>
    <w:rsid w:val="0020412D"/>
    <w:rsid w:val="00205C50"/>
    <w:rsid w:val="0020602C"/>
    <w:rsid w:val="002140EF"/>
    <w:rsid w:val="00215B01"/>
    <w:rsid w:val="0021706E"/>
    <w:rsid w:val="00241232"/>
    <w:rsid w:val="00242086"/>
    <w:rsid w:val="0024635B"/>
    <w:rsid w:val="00256A76"/>
    <w:rsid w:val="002602F4"/>
    <w:rsid w:val="002609F6"/>
    <w:rsid w:val="00264520"/>
    <w:rsid w:val="00270911"/>
    <w:rsid w:val="002734D8"/>
    <w:rsid w:val="00280BDD"/>
    <w:rsid w:val="00287F79"/>
    <w:rsid w:val="002928A1"/>
    <w:rsid w:val="002A51C1"/>
    <w:rsid w:val="002A6909"/>
    <w:rsid w:val="002A72B3"/>
    <w:rsid w:val="002B2CBC"/>
    <w:rsid w:val="002B3264"/>
    <w:rsid w:val="002B4A1B"/>
    <w:rsid w:val="002B7A75"/>
    <w:rsid w:val="002C2C27"/>
    <w:rsid w:val="002C6252"/>
    <w:rsid w:val="002C6CFB"/>
    <w:rsid w:val="002D391B"/>
    <w:rsid w:val="002D501F"/>
    <w:rsid w:val="002E707C"/>
    <w:rsid w:val="002F05EC"/>
    <w:rsid w:val="002F3848"/>
    <w:rsid w:val="003172B8"/>
    <w:rsid w:val="003204D5"/>
    <w:rsid w:val="00323D45"/>
    <w:rsid w:val="0033330C"/>
    <w:rsid w:val="0033333A"/>
    <w:rsid w:val="00335071"/>
    <w:rsid w:val="003370C2"/>
    <w:rsid w:val="00337124"/>
    <w:rsid w:val="00370AEC"/>
    <w:rsid w:val="00380F49"/>
    <w:rsid w:val="00381866"/>
    <w:rsid w:val="00383F3A"/>
    <w:rsid w:val="00387651"/>
    <w:rsid w:val="003A5C29"/>
    <w:rsid w:val="003B55AF"/>
    <w:rsid w:val="003C076B"/>
    <w:rsid w:val="003C3551"/>
    <w:rsid w:val="003C4725"/>
    <w:rsid w:val="003D0C10"/>
    <w:rsid w:val="003E19C5"/>
    <w:rsid w:val="003F594B"/>
    <w:rsid w:val="00413480"/>
    <w:rsid w:val="00413EB9"/>
    <w:rsid w:val="00417A24"/>
    <w:rsid w:val="00421F42"/>
    <w:rsid w:val="00424143"/>
    <w:rsid w:val="004255FA"/>
    <w:rsid w:val="00437B62"/>
    <w:rsid w:val="00445208"/>
    <w:rsid w:val="00450EBA"/>
    <w:rsid w:val="004514D0"/>
    <w:rsid w:val="00451C0E"/>
    <w:rsid w:val="00454957"/>
    <w:rsid w:val="0046536E"/>
    <w:rsid w:val="00466856"/>
    <w:rsid w:val="0047784F"/>
    <w:rsid w:val="00482413"/>
    <w:rsid w:val="00483D13"/>
    <w:rsid w:val="00485035"/>
    <w:rsid w:val="00486091"/>
    <w:rsid w:val="00486AA5"/>
    <w:rsid w:val="00491970"/>
    <w:rsid w:val="004A2ACE"/>
    <w:rsid w:val="004B2588"/>
    <w:rsid w:val="004B3427"/>
    <w:rsid w:val="004E61D0"/>
    <w:rsid w:val="004F29BD"/>
    <w:rsid w:val="004F3731"/>
    <w:rsid w:val="004F3B0E"/>
    <w:rsid w:val="004F7EA1"/>
    <w:rsid w:val="0050143F"/>
    <w:rsid w:val="00505C00"/>
    <w:rsid w:val="00506844"/>
    <w:rsid w:val="00506B49"/>
    <w:rsid w:val="0051615B"/>
    <w:rsid w:val="005201D5"/>
    <w:rsid w:val="00523AE1"/>
    <w:rsid w:val="00525967"/>
    <w:rsid w:val="00532422"/>
    <w:rsid w:val="005373A3"/>
    <w:rsid w:val="00540477"/>
    <w:rsid w:val="00544EE1"/>
    <w:rsid w:val="0055108F"/>
    <w:rsid w:val="00561BDA"/>
    <w:rsid w:val="005673DC"/>
    <w:rsid w:val="00567ECE"/>
    <w:rsid w:val="005706C8"/>
    <w:rsid w:val="0058534D"/>
    <w:rsid w:val="00586E01"/>
    <w:rsid w:val="00587EB2"/>
    <w:rsid w:val="00592140"/>
    <w:rsid w:val="005925AF"/>
    <w:rsid w:val="005941B0"/>
    <w:rsid w:val="005A1369"/>
    <w:rsid w:val="005B1F95"/>
    <w:rsid w:val="005B521C"/>
    <w:rsid w:val="005D323F"/>
    <w:rsid w:val="005D52EC"/>
    <w:rsid w:val="005D7A51"/>
    <w:rsid w:val="005F5677"/>
    <w:rsid w:val="006022AC"/>
    <w:rsid w:val="006035A1"/>
    <w:rsid w:val="006049F2"/>
    <w:rsid w:val="00606337"/>
    <w:rsid w:val="0061194B"/>
    <w:rsid w:val="006126E5"/>
    <w:rsid w:val="00616190"/>
    <w:rsid w:val="00620763"/>
    <w:rsid w:val="006228A1"/>
    <w:rsid w:val="00630290"/>
    <w:rsid w:val="00634C9F"/>
    <w:rsid w:val="00635301"/>
    <w:rsid w:val="00636CD5"/>
    <w:rsid w:val="006373AC"/>
    <w:rsid w:val="0064317A"/>
    <w:rsid w:val="00643394"/>
    <w:rsid w:val="00647CCF"/>
    <w:rsid w:val="00652F51"/>
    <w:rsid w:val="006530C5"/>
    <w:rsid w:val="00654544"/>
    <w:rsid w:val="00660E5E"/>
    <w:rsid w:val="00662E66"/>
    <w:rsid w:val="00670A9B"/>
    <w:rsid w:val="006723C9"/>
    <w:rsid w:val="00681A79"/>
    <w:rsid w:val="006827C6"/>
    <w:rsid w:val="00682D6A"/>
    <w:rsid w:val="00685B50"/>
    <w:rsid w:val="00687859"/>
    <w:rsid w:val="00690138"/>
    <w:rsid w:val="006959C7"/>
    <w:rsid w:val="006A5DBF"/>
    <w:rsid w:val="006B190D"/>
    <w:rsid w:val="006E4420"/>
    <w:rsid w:val="006E58C5"/>
    <w:rsid w:val="006E6751"/>
    <w:rsid w:val="006F3E02"/>
    <w:rsid w:val="006F436F"/>
    <w:rsid w:val="006F4B71"/>
    <w:rsid w:val="006F7ACE"/>
    <w:rsid w:val="0070067C"/>
    <w:rsid w:val="007012FF"/>
    <w:rsid w:val="00701FC6"/>
    <w:rsid w:val="00702A7E"/>
    <w:rsid w:val="007057DA"/>
    <w:rsid w:val="00715970"/>
    <w:rsid w:val="00717655"/>
    <w:rsid w:val="0071799C"/>
    <w:rsid w:val="00721BC3"/>
    <w:rsid w:val="007424BE"/>
    <w:rsid w:val="00744379"/>
    <w:rsid w:val="00753D25"/>
    <w:rsid w:val="00755F97"/>
    <w:rsid w:val="007607E1"/>
    <w:rsid w:val="00772479"/>
    <w:rsid w:val="00772B04"/>
    <w:rsid w:val="00786948"/>
    <w:rsid w:val="00796D08"/>
    <w:rsid w:val="007B46B5"/>
    <w:rsid w:val="007B72A1"/>
    <w:rsid w:val="007C562A"/>
    <w:rsid w:val="007D7F80"/>
    <w:rsid w:val="007E0330"/>
    <w:rsid w:val="007F2769"/>
    <w:rsid w:val="00800232"/>
    <w:rsid w:val="00800593"/>
    <w:rsid w:val="008022F3"/>
    <w:rsid w:val="008162D0"/>
    <w:rsid w:val="00817F0F"/>
    <w:rsid w:val="00822444"/>
    <w:rsid w:val="00825B55"/>
    <w:rsid w:val="00827F35"/>
    <w:rsid w:val="00846E18"/>
    <w:rsid w:val="00852F0B"/>
    <w:rsid w:val="008540C4"/>
    <w:rsid w:val="00854CB6"/>
    <w:rsid w:val="00867DCF"/>
    <w:rsid w:val="00871DE0"/>
    <w:rsid w:val="00873277"/>
    <w:rsid w:val="0087580B"/>
    <w:rsid w:val="008777C1"/>
    <w:rsid w:val="00880F36"/>
    <w:rsid w:val="008848CE"/>
    <w:rsid w:val="00890039"/>
    <w:rsid w:val="008900B7"/>
    <w:rsid w:val="00893157"/>
    <w:rsid w:val="008A4066"/>
    <w:rsid w:val="008A6E7B"/>
    <w:rsid w:val="008B418C"/>
    <w:rsid w:val="008C5780"/>
    <w:rsid w:val="008C7738"/>
    <w:rsid w:val="008D1C3C"/>
    <w:rsid w:val="008E6632"/>
    <w:rsid w:val="008E6ED1"/>
    <w:rsid w:val="008F47BD"/>
    <w:rsid w:val="00916935"/>
    <w:rsid w:val="00937BCE"/>
    <w:rsid w:val="0094322A"/>
    <w:rsid w:val="009465C3"/>
    <w:rsid w:val="00953B20"/>
    <w:rsid w:val="00954500"/>
    <w:rsid w:val="00966B59"/>
    <w:rsid w:val="009707A4"/>
    <w:rsid w:val="00974D52"/>
    <w:rsid w:val="009812D1"/>
    <w:rsid w:val="00981845"/>
    <w:rsid w:val="00981BE0"/>
    <w:rsid w:val="009827C3"/>
    <w:rsid w:val="009A2CEE"/>
    <w:rsid w:val="009C35B9"/>
    <w:rsid w:val="009C5821"/>
    <w:rsid w:val="009C66D9"/>
    <w:rsid w:val="009C7261"/>
    <w:rsid w:val="009D6D7C"/>
    <w:rsid w:val="009F0059"/>
    <w:rsid w:val="009F703C"/>
    <w:rsid w:val="009F72C7"/>
    <w:rsid w:val="00A011CE"/>
    <w:rsid w:val="00A02DA7"/>
    <w:rsid w:val="00A04BB9"/>
    <w:rsid w:val="00A11295"/>
    <w:rsid w:val="00A11D60"/>
    <w:rsid w:val="00A12CDE"/>
    <w:rsid w:val="00A16FFC"/>
    <w:rsid w:val="00A17018"/>
    <w:rsid w:val="00A23E5A"/>
    <w:rsid w:val="00A30CDC"/>
    <w:rsid w:val="00A32C3D"/>
    <w:rsid w:val="00A33B4E"/>
    <w:rsid w:val="00A45D37"/>
    <w:rsid w:val="00A528E5"/>
    <w:rsid w:val="00A675DD"/>
    <w:rsid w:val="00A719A0"/>
    <w:rsid w:val="00A767CE"/>
    <w:rsid w:val="00A80965"/>
    <w:rsid w:val="00A81AF8"/>
    <w:rsid w:val="00A955EC"/>
    <w:rsid w:val="00AA0650"/>
    <w:rsid w:val="00AA2607"/>
    <w:rsid w:val="00AA27D2"/>
    <w:rsid w:val="00AA7E18"/>
    <w:rsid w:val="00AB33D4"/>
    <w:rsid w:val="00AC1465"/>
    <w:rsid w:val="00AC294C"/>
    <w:rsid w:val="00AD51AE"/>
    <w:rsid w:val="00AE30EA"/>
    <w:rsid w:val="00AE419F"/>
    <w:rsid w:val="00AE4322"/>
    <w:rsid w:val="00B15B4E"/>
    <w:rsid w:val="00B230BB"/>
    <w:rsid w:val="00B251BF"/>
    <w:rsid w:val="00B25902"/>
    <w:rsid w:val="00B26069"/>
    <w:rsid w:val="00B319A4"/>
    <w:rsid w:val="00B337B0"/>
    <w:rsid w:val="00B35F57"/>
    <w:rsid w:val="00B47EDA"/>
    <w:rsid w:val="00B50B1A"/>
    <w:rsid w:val="00B55BF2"/>
    <w:rsid w:val="00B60421"/>
    <w:rsid w:val="00B6625A"/>
    <w:rsid w:val="00B66CEC"/>
    <w:rsid w:val="00B81175"/>
    <w:rsid w:val="00B868E2"/>
    <w:rsid w:val="00BA179C"/>
    <w:rsid w:val="00BB3B1B"/>
    <w:rsid w:val="00BB7A01"/>
    <w:rsid w:val="00BC4B8A"/>
    <w:rsid w:val="00BC4FB6"/>
    <w:rsid w:val="00BE1DEC"/>
    <w:rsid w:val="00BF4E84"/>
    <w:rsid w:val="00C006D1"/>
    <w:rsid w:val="00C06A45"/>
    <w:rsid w:val="00C126F5"/>
    <w:rsid w:val="00C13CAC"/>
    <w:rsid w:val="00C1433E"/>
    <w:rsid w:val="00C16ED1"/>
    <w:rsid w:val="00C20EC4"/>
    <w:rsid w:val="00C21B6D"/>
    <w:rsid w:val="00C357E3"/>
    <w:rsid w:val="00C41A49"/>
    <w:rsid w:val="00C42281"/>
    <w:rsid w:val="00C4275B"/>
    <w:rsid w:val="00C5350E"/>
    <w:rsid w:val="00C61292"/>
    <w:rsid w:val="00C63B50"/>
    <w:rsid w:val="00C7295E"/>
    <w:rsid w:val="00C74A2F"/>
    <w:rsid w:val="00C77385"/>
    <w:rsid w:val="00C92FB2"/>
    <w:rsid w:val="00C94D7E"/>
    <w:rsid w:val="00C97CC6"/>
    <w:rsid w:val="00CA4691"/>
    <w:rsid w:val="00CA773C"/>
    <w:rsid w:val="00CB168A"/>
    <w:rsid w:val="00CB22D8"/>
    <w:rsid w:val="00CC19F2"/>
    <w:rsid w:val="00CC2A0C"/>
    <w:rsid w:val="00CC64DA"/>
    <w:rsid w:val="00CD078B"/>
    <w:rsid w:val="00CD26F5"/>
    <w:rsid w:val="00CD6014"/>
    <w:rsid w:val="00CE391A"/>
    <w:rsid w:val="00CE529D"/>
    <w:rsid w:val="00CE5FEE"/>
    <w:rsid w:val="00CE767B"/>
    <w:rsid w:val="00CF1156"/>
    <w:rsid w:val="00D020C5"/>
    <w:rsid w:val="00D04462"/>
    <w:rsid w:val="00D10DAA"/>
    <w:rsid w:val="00D22F43"/>
    <w:rsid w:val="00D251AC"/>
    <w:rsid w:val="00D3228B"/>
    <w:rsid w:val="00D32FDD"/>
    <w:rsid w:val="00D35F08"/>
    <w:rsid w:val="00D372C0"/>
    <w:rsid w:val="00D429F8"/>
    <w:rsid w:val="00D477D4"/>
    <w:rsid w:val="00D54120"/>
    <w:rsid w:val="00D61055"/>
    <w:rsid w:val="00D62347"/>
    <w:rsid w:val="00D6740E"/>
    <w:rsid w:val="00D80357"/>
    <w:rsid w:val="00D821FF"/>
    <w:rsid w:val="00D90E51"/>
    <w:rsid w:val="00D93E5F"/>
    <w:rsid w:val="00D965BD"/>
    <w:rsid w:val="00D96B47"/>
    <w:rsid w:val="00DA0DD9"/>
    <w:rsid w:val="00DA7BBC"/>
    <w:rsid w:val="00DB10DE"/>
    <w:rsid w:val="00DB292C"/>
    <w:rsid w:val="00DB330B"/>
    <w:rsid w:val="00DC0AFC"/>
    <w:rsid w:val="00DC4655"/>
    <w:rsid w:val="00DC4EA7"/>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DE"/>
    <w:rsid w:val="00E36BC4"/>
    <w:rsid w:val="00E36C57"/>
    <w:rsid w:val="00E374D1"/>
    <w:rsid w:val="00E421E8"/>
    <w:rsid w:val="00E45451"/>
    <w:rsid w:val="00E577F1"/>
    <w:rsid w:val="00E6438F"/>
    <w:rsid w:val="00E67A76"/>
    <w:rsid w:val="00E70A02"/>
    <w:rsid w:val="00E70D8D"/>
    <w:rsid w:val="00E70FF0"/>
    <w:rsid w:val="00E7122D"/>
    <w:rsid w:val="00E712AE"/>
    <w:rsid w:val="00E714C2"/>
    <w:rsid w:val="00E71A1F"/>
    <w:rsid w:val="00E85126"/>
    <w:rsid w:val="00E86BD3"/>
    <w:rsid w:val="00E91701"/>
    <w:rsid w:val="00E93787"/>
    <w:rsid w:val="00EA3AB6"/>
    <w:rsid w:val="00EB05E9"/>
    <w:rsid w:val="00EB0ECB"/>
    <w:rsid w:val="00EB2536"/>
    <w:rsid w:val="00EB4DF2"/>
    <w:rsid w:val="00EB7149"/>
    <w:rsid w:val="00EC24F0"/>
    <w:rsid w:val="00EC7EED"/>
    <w:rsid w:val="00ED1AD6"/>
    <w:rsid w:val="00ED1C54"/>
    <w:rsid w:val="00ED3A1C"/>
    <w:rsid w:val="00ED48A6"/>
    <w:rsid w:val="00ED4BD6"/>
    <w:rsid w:val="00ED4C12"/>
    <w:rsid w:val="00ED5ED5"/>
    <w:rsid w:val="00EE0B9D"/>
    <w:rsid w:val="00EE46EA"/>
    <w:rsid w:val="00F03E17"/>
    <w:rsid w:val="00F04CB1"/>
    <w:rsid w:val="00F06838"/>
    <w:rsid w:val="00F25F4A"/>
    <w:rsid w:val="00F363CA"/>
    <w:rsid w:val="00F41731"/>
    <w:rsid w:val="00F42971"/>
    <w:rsid w:val="00F42DC9"/>
    <w:rsid w:val="00F44866"/>
    <w:rsid w:val="00F44A2D"/>
    <w:rsid w:val="00F477A5"/>
    <w:rsid w:val="00F551C2"/>
    <w:rsid w:val="00F61E64"/>
    <w:rsid w:val="00F66EA8"/>
    <w:rsid w:val="00F67CA1"/>
    <w:rsid w:val="00F7417A"/>
    <w:rsid w:val="00F866F9"/>
    <w:rsid w:val="00F92831"/>
    <w:rsid w:val="00FA2510"/>
    <w:rsid w:val="00FA415B"/>
    <w:rsid w:val="00FA4698"/>
    <w:rsid w:val="00FA50C2"/>
    <w:rsid w:val="00FA5A65"/>
    <w:rsid w:val="00FA6437"/>
    <w:rsid w:val="00FB21AE"/>
    <w:rsid w:val="00FB2BFB"/>
    <w:rsid w:val="00FB45A1"/>
    <w:rsid w:val="00FC3E33"/>
    <w:rsid w:val="00FC5E01"/>
    <w:rsid w:val="00FD1B06"/>
    <w:rsid w:val="00FE12AE"/>
    <w:rsid w:val="00FF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NormalWeb">
    <w:name w:val="Normal (Web)"/>
    <w:basedOn w:val="Normal"/>
    <w:uiPriority w:val="99"/>
    <w:unhideWhenUsed/>
    <w:rsid w:val="00F7417A"/>
    <w:pPr>
      <w:spacing w:before="100" w:beforeAutospacing="1" w:after="100" w:afterAutospacing="1"/>
    </w:pPr>
    <w:rPr>
      <w:rFonts w:ascii="Times New Roman" w:eastAsiaTheme="minorEastAsia" w:hAnsi="Times New Roman"/>
      <w:sz w:val="24"/>
      <w:szCs w:val="24"/>
      <w:lang w:val="en-US"/>
    </w:rPr>
  </w:style>
  <w:style w:type="paragraph" w:styleId="ListParagraph">
    <w:name w:val="List Paragraph"/>
    <w:basedOn w:val="Normal"/>
    <w:uiPriority w:val="34"/>
    <w:qFormat/>
    <w:rsid w:val="00670A9B"/>
    <w:pPr>
      <w:ind w:left="720"/>
    </w:pPr>
  </w:style>
  <w:style w:type="character" w:customStyle="1" w:styleId="Heading2Char">
    <w:name w:val="Heading 2 Char"/>
    <w:basedOn w:val="DefaultParagraphFont"/>
    <w:link w:val="Heading2"/>
    <w:rsid w:val="00670A9B"/>
    <w:rPr>
      <w:rFonts w:ascii="Arial" w:hAnsi="Arial"/>
      <w:b/>
      <w:sz w:val="28"/>
      <w:szCs w:val="28"/>
      <w:lang w:val="en-GB"/>
    </w:rPr>
  </w:style>
  <w:style w:type="character" w:customStyle="1" w:styleId="Heading3Char">
    <w:name w:val="Heading 3 Char"/>
    <w:aliases w:val="3 Char"/>
    <w:basedOn w:val="DefaultParagraphFont"/>
    <w:link w:val="Heading3"/>
    <w:rsid w:val="00670A9B"/>
    <w:rPr>
      <w:rFonts w:ascii="Arial" w:hAnsi="Arial"/>
      <w:b/>
      <w:sz w:val="24"/>
      <w:szCs w:val="24"/>
      <w:lang w:val="en-GB"/>
    </w:rPr>
  </w:style>
  <w:style w:type="paragraph" w:customStyle="1" w:styleId="HSNormal">
    <w:name w:val="HS_Normal"/>
    <w:link w:val="HSNormalChar1"/>
    <w:rsid w:val="00EB05E9"/>
    <w:pPr>
      <w:spacing w:before="120"/>
      <w:jc w:val="both"/>
    </w:pPr>
    <w:rPr>
      <w:sz w:val="24"/>
    </w:rPr>
  </w:style>
  <w:style w:type="character" w:customStyle="1" w:styleId="Heading1Char">
    <w:name w:val="Heading 1 Char"/>
    <w:basedOn w:val="DefaultParagraphFont"/>
    <w:link w:val="Heading1"/>
    <w:rsid w:val="00EB05E9"/>
    <w:rPr>
      <w:rFonts w:ascii="Arial" w:hAnsi="Arial"/>
      <w:b/>
      <w:sz w:val="32"/>
      <w:szCs w:val="32"/>
      <w:lang w:val="en-GB"/>
    </w:rPr>
  </w:style>
  <w:style w:type="character" w:customStyle="1" w:styleId="HSNormalChar1">
    <w:name w:val="HS_Normal Char1"/>
    <w:link w:val="HSNormal"/>
    <w:rsid w:val="00EB05E9"/>
    <w:rPr>
      <w:sz w:val="24"/>
    </w:rPr>
  </w:style>
  <w:style w:type="paragraph" w:styleId="TableofFigures">
    <w:name w:val="table of figures"/>
    <w:basedOn w:val="Normal"/>
    <w:next w:val="Normal"/>
    <w:uiPriority w:val="99"/>
    <w:rsid w:val="00DA7BBC"/>
    <w:pPr>
      <w:spacing w:after="0"/>
    </w:pPr>
  </w:style>
  <w:style w:type="paragraph" w:styleId="PlainText">
    <w:name w:val="Plain Text"/>
    <w:basedOn w:val="Normal"/>
    <w:link w:val="PlainTextChar"/>
    <w:uiPriority w:val="99"/>
    <w:unhideWhenUsed/>
    <w:rsid w:val="00EE0B9D"/>
    <w:pPr>
      <w:spacing w:before="0" w:after="0"/>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EE0B9D"/>
    <w:rPr>
      <w:rFonts w:ascii="Consolas" w:eastAsiaTheme="minorHAnsi" w:hAnsi="Consolas" w:cstheme="minorBidi"/>
      <w:sz w:val="21"/>
      <w:szCs w:val="21"/>
      <w:lang w:val="en-IN"/>
    </w:rPr>
  </w:style>
  <w:style w:type="paragraph" w:styleId="BalloonText">
    <w:name w:val="Balloon Text"/>
    <w:basedOn w:val="Normal"/>
    <w:link w:val="BalloonTextChar"/>
    <w:rsid w:val="00852F0B"/>
    <w:pPr>
      <w:spacing w:before="0" w:after="0"/>
    </w:pPr>
    <w:rPr>
      <w:rFonts w:ascii="Tahoma" w:hAnsi="Tahoma" w:cs="Tahoma"/>
      <w:sz w:val="16"/>
      <w:szCs w:val="16"/>
    </w:rPr>
  </w:style>
  <w:style w:type="character" w:customStyle="1" w:styleId="BalloonTextChar">
    <w:name w:val="Balloon Text Char"/>
    <w:basedOn w:val="DefaultParagraphFont"/>
    <w:link w:val="BalloonText"/>
    <w:rsid w:val="00852F0B"/>
    <w:rPr>
      <w:rFonts w:ascii="Tahoma" w:hAnsi="Tahoma" w:cs="Tahoma"/>
      <w:sz w:val="16"/>
      <w:szCs w:val="16"/>
      <w:lang w:val="en-GB"/>
    </w:rPr>
  </w:style>
  <w:style w:type="character" w:styleId="CommentReference">
    <w:name w:val="annotation reference"/>
    <w:basedOn w:val="DefaultParagraphFont"/>
    <w:rsid w:val="001F4315"/>
    <w:rPr>
      <w:sz w:val="16"/>
      <w:szCs w:val="16"/>
    </w:rPr>
  </w:style>
  <w:style w:type="paragraph" w:styleId="CommentText">
    <w:name w:val="annotation text"/>
    <w:basedOn w:val="Normal"/>
    <w:link w:val="CommentTextChar"/>
    <w:rsid w:val="001F4315"/>
  </w:style>
  <w:style w:type="character" w:customStyle="1" w:styleId="CommentTextChar">
    <w:name w:val="Comment Text Char"/>
    <w:basedOn w:val="DefaultParagraphFont"/>
    <w:link w:val="CommentText"/>
    <w:rsid w:val="001F4315"/>
    <w:rPr>
      <w:rFonts w:ascii="Arial" w:hAnsi="Arial"/>
      <w:lang w:val="en-GB"/>
    </w:rPr>
  </w:style>
  <w:style w:type="paragraph" w:styleId="CommentSubject">
    <w:name w:val="annotation subject"/>
    <w:basedOn w:val="CommentText"/>
    <w:next w:val="CommentText"/>
    <w:link w:val="CommentSubjectChar"/>
    <w:rsid w:val="001F4315"/>
    <w:rPr>
      <w:b/>
      <w:bCs/>
    </w:rPr>
  </w:style>
  <w:style w:type="character" w:customStyle="1" w:styleId="CommentSubjectChar">
    <w:name w:val="Comment Subject Char"/>
    <w:basedOn w:val="CommentTextChar"/>
    <w:link w:val="CommentSubject"/>
    <w:rsid w:val="001F4315"/>
    <w:rPr>
      <w:rFonts w:ascii="Arial" w:hAnsi="Arial"/>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NormalWeb">
    <w:name w:val="Normal (Web)"/>
    <w:basedOn w:val="Normal"/>
    <w:uiPriority w:val="99"/>
    <w:unhideWhenUsed/>
    <w:rsid w:val="00F7417A"/>
    <w:pPr>
      <w:spacing w:before="100" w:beforeAutospacing="1" w:after="100" w:afterAutospacing="1"/>
    </w:pPr>
    <w:rPr>
      <w:rFonts w:ascii="Times New Roman" w:eastAsiaTheme="minorEastAsia" w:hAnsi="Times New Roman"/>
      <w:sz w:val="24"/>
      <w:szCs w:val="24"/>
      <w:lang w:val="en-US"/>
    </w:rPr>
  </w:style>
  <w:style w:type="paragraph" w:styleId="ListParagraph">
    <w:name w:val="List Paragraph"/>
    <w:basedOn w:val="Normal"/>
    <w:uiPriority w:val="34"/>
    <w:qFormat/>
    <w:rsid w:val="00670A9B"/>
    <w:pPr>
      <w:ind w:left="720"/>
    </w:pPr>
  </w:style>
  <w:style w:type="character" w:customStyle="1" w:styleId="Heading2Char">
    <w:name w:val="Heading 2 Char"/>
    <w:basedOn w:val="DefaultParagraphFont"/>
    <w:link w:val="Heading2"/>
    <w:rsid w:val="00670A9B"/>
    <w:rPr>
      <w:rFonts w:ascii="Arial" w:hAnsi="Arial"/>
      <w:b/>
      <w:sz w:val="28"/>
      <w:szCs w:val="28"/>
      <w:lang w:val="en-GB"/>
    </w:rPr>
  </w:style>
  <w:style w:type="character" w:customStyle="1" w:styleId="Heading3Char">
    <w:name w:val="Heading 3 Char"/>
    <w:aliases w:val="3 Char"/>
    <w:basedOn w:val="DefaultParagraphFont"/>
    <w:link w:val="Heading3"/>
    <w:rsid w:val="00670A9B"/>
    <w:rPr>
      <w:rFonts w:ascii="Arial" w:hAnsi="Arial"/>
      <w:b/>
      <w:sz w:val="24"/>
      <w:szCs w:val="24"/>
      <w:lang w:val="en-GB"/>
    </w:rPr>
  </w:style>
  <w:style w:type="paragraph" w:customStyle="1" w:styleId="HSNormal">
    <w:name w:val="HS_Normal"/>
    <w:link w:val="HSNormalChar1"/>
    <w:rsid w:val="00EB05E9"/>
    <w:pPr>
      <w:spacing w:before="120"/>
      <w:jc w:val="both"/>
    </w:pPr>
    <w:rPr>
      <w:sz w:val="24"/>
    </w:rPr>
  </w:style>
  <w:style w:type="character" w:customStyle="1" w:styleId="Heading1Char">
    <w:name w:val="Heading 1 Char"/>
    <w:basedOn w:val="DefaultParagraphFont"/>
    <w:link w:val="Heading1"/>
    <w:rsid w:val="00EB05E9"/>
    <w:rPr>
      <w:rFonts w:ascii="Arial" w:hAnsi="Arial"/>
      <w:b/>
      <w:sz w:val="32"/>
      <w:szCs w:val="32"/>
      <w:lang w:val="en-GB"/>
    </w:rPr>
  </w:style>
  <w:style w:type="character" w:customStyle="1" w:styleId="HSNormalChar1">
    <w:name w:val="HS_Normal Char1"/>
    <w:link w:val="HSNormal"/>
    <w:rsid w:val="00EB05E9"/>
    <w:rPr>
      <w:sz w:val="24"/>
    </w:rPr>
  </w:style>
  <w:style w:type="paragraph" w:styleId="TableofFigures">
    <w:name w:val="table of figures"/>
    <w:basedOn w:val="Normal"/>
    <w:next w:val="Normal"/>
    <w:uiPriority w:val="99"/>
    <w:rsid w:val="00DA7BBC"/>
    <w:pPr>
      <w:spacing w:after="0"/>
    </w:pPr>
  </w:style>
  <w:style w:type="paragraph" w:styleId="PlainText">
    <w:name w:val="Plain Text"/>
    <w:basedOn w:val="Normal"/>
    <w:link w:val="PlainTextChar"/>
    <w:uiPriority w:val="99"/>
    <w:unhideWhenUsed/>
    <w:rsid w:val="00EE0B9D"/>
    <w:pPr>
      <w:spacing w:before="0" w:after="0"/>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EE0B9D"/>
    <w:rPr>
      <w:rFonts w:ascii="Consolas" w:eastAsiaTheme="minorHAnsi" w:hAnsi="Consolas" w:cstheme="minorBidi"/>
      <w:sz w:val="21"/>
      <w:szCs w:val="21"/>
      <w:lang w:val="en-IN"/>
    </w:rPr>
  </w:style>
  <w:style w:type="paragraph" w:styleId="BalloonText">
    <w:name w:val="Balloon Text"/>
    <w:basedOn w:val="Normal"/>
    <w:link w:val="BalloonTextChar"/>
    <w:rsid w:val="00852F0B"/>
    <w:pPr>
      <w:spacing w:before="0" w:after="0"/>
    </w:pPr>
    <w:rPr>
      <w:rFonts w:ascii="Tahoma" w:hAnsi="Tahoma" w:cs="Tahoma"/>
      <w:sz w:val="16"/>
      <w:szCs w:val="16"/>
    </w:rPr>
  </w:style>
  <w:style w:type="character" w:customStyle="1" w:styleId="BalloonTextChar">
    <w:name w:val="Balloon Text Char"/>
    <w:basedOn w:val="DefaultParagraphFont"/>
    <w:link w:val="BalloonText"/>
    <w:rsid w:val="00852F0B"/>
    <w:rPr>
      <w:rFonts w:ascii="Tahoma" w:hAnsi="Tahoma" w:cs="Tahoma"/>
      <w:sz w:val="16"/>
      <w:szCs w:val="16"/>
      <w:lang w:val="en-GB"/>
    </w:rPr>
  </w:style>
  <w:style w:type="character" w:styleId="CommentReference">
    <w:name w:val="annotation reference"/>
    <w:basedOn w:val="DefaultParagraphFont"/>
    <w:rsid w:val="001F4315"/>
    <w:rPr>
      <w:sz w:val="16"/>
      <w:szCs w:val="16"/>
    </w:rPr>
  </w:style>
  <w:style w:type="paragraph" w:styleId="CommentText">
    <w:name w:val="annotation text"/>
    <w:basedOn w:val="Normal"/>
    <w:link w:val="CommentTextChar"/>
    <w:rsid w:val="001F4315"/>
  </w:style>
  <w:style w:type="character" w:customStyle="1" w:styleId="CommentTextChar">
    <w:name w:val="Comment Text Char"/>
    <w:basedOn w:val="DefaultParagraphFont"/>
    <w:link w:val="CommentText"/>
    <w:rsid w:val="001F4315"/>
    <w:rPr>
      <w:rFonts w:ascii="Arial" w:hAnsi="Arial"/>
      <w:lang w:val="en-GB"/>
    </w:rPr>
  </w:style>
  <w:style w:type="paragraph" w:styleId="CommentSubject">
    <w:name w:val="annotation subject"/>
    <w:basedOn w:val="CommentText"/>
    <w:next w:val="CommentText"/>
    <w:link w:val="CommentSubjectChar"/>
    <w:rsid w:val="001F4315"/>
    <w:rPr>
      <w:b/>
      <w:bCs/>
    </w:rPr>
  </w:style>
  <w:style w:type="character" w:customStyle="1" w:styleId="CommentSubjectChar">
    <w:name w:val="Comment Subject Char"/>
    <w:basedOn w:val="CommentTextChar"/>
    <w:link w:val="CommentSubject"/>
    <w:rsid w:val="001F4315"/>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08117534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stap.epitest.fi/wpa_supplicant/"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linuxwireless.org/" TargetMode="External"/><Relationship Id="rId4" Type="http://schemas.openxmlformats.org/officeDocument/2006/relationships/settings" Target="settings.xml"/><Relationship Id="rId9" Type="http://schemas.openxmlformats.org/officeDocument/2006/relationships/hyperlink" Target="http://wireless.kernel.org/en/developers/Documentation/nl80211"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Template>
  <TotalTime>8698</TotalTime>
  <Pages>16</Pages>
  <Words>4777</Words>
  <Characters>24987</Characters>
  <Application>Microsoft Office Word</Application>
  <DocSecurity>2</DocSecurity>
  <Lines>861</Lines>
  <Paragraphs>541</Paragraphs>
  <ScaleCrop>false</ScaleCrop>
  <HeadingPairs>
    <vt:vector size="2" baseType="variant">
      <vt:variant>
        <vt:lpstr>Title</vt:lpstr>
      </vt:variant>
      <vt:variant>
        <vt:i4>1</vt:i4>
      </vt:variant>
    </vt:vector>
  </HeadingPairs>
  <TitlesOfParts>
    <vt:vector size="1" baseType="lpstr">
      <vt:lpstr>RPU Host Driver</vt:lpstr>
    </vt:vector>
  </TitlesOfParts>
  <Company>Imagination Technologies Limited</Company>
  <LinksUpToDate>false</LinksUpToDate>
  <CharactersWithSpaces>29223</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RPU Host Driver</dc:title>
  <dc:creator>Imagination Technologies Limited</dc:creator>
  <dc:description>IMGDoc.dot Version 16</dc:description>
  <cp:lastModifiedBy>Mahesh Palivela</cp:lastModifiedBy>
  <cp:revision>37</cp:revision>
  <dcterms:created xsi:type="dcterms:W3CDTF">2016-08-31T11:28:00Z</dcterms:created>
  <dcterms:modified xsi:type="dcterms:W3CDTF">2016-09-20T06:21:00Z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Confidential</vt:lpwstr>
  </property>
  <property fmtid="{D5CDD505-2E9C-101B-9397-08002B2CF9AE}" pid="6" name="DocumentVariant">
    <vt:lpwstr>NotSet</vt:lpwstr>
  </property>
</Properties>
</file>