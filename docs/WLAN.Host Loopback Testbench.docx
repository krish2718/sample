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5B2042">
        <w:t>WLAN</w:t>
      </w:r>
      <w:r w:rsidRPr="00025641">
        <w:fldChar w:fldCharType="end"/>
      </w:r>
      <w:r w:rsidRPr="00D73658">
        <w:br/>
      </w:r>
      <w:r w:rsidRPr="00025641">
        <w:fldChar w:fldCharType="begin"/>
      </w:r>
      <w:r w:rsidRPr="00025641">
        <w:instrText xml:space="preserve">  Subject  </w:instrText>
      </w:r>
      <w:r w:rsidRPr="00025641">
        <w:fldChar w:fldCharType="separate"/>
      </w:r>
      <w:r w:rsidR="005B2042">
        <w:t>Host Loopback Testbench</w: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5B2042">
        <w:instrText>Strictly Confidential</w:instrText>
      </w:r>
      <w:r w:rsidRPr="00753095">
        <w:fldChar w:fldCharType="end"/>
      </w:r>
      <w:r w:rsidRPr="00753095">
        <w:instrText xml:space="preserve"> = "</w:instrText>
      </w:r>
      <w:r>
        <w:instrText>Public</w:instrText>
      </w:r>
      <w:r w:rsidRPr="00753095">
        <w:instrText>"</w:instrText>
      </w:r>
      <w:r w:rsidRPr="00753095">
        <w:fldChar w:fldCharType="separate"/>
      </w:r>
      <w:r w:rsidR="005B2042">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5B2042">
        <w:instrText>Strictly 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5B2042">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5B2042">
        <w:instrText>Strictly 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5B2042">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5B2042">
        <w:instrText>Strictly 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5B2042">
        <w:rPr>
          <w:noProof/>
        </w:rPr>
        <w:instrText>1</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5B2042" w:rsidRPr="00753095">
        <w:rPr>
          <w:noProof/>
        </w:rPr>
        <w:t xml:space="preserve">This document is </w:t>
      </w:r>
      <w:r w:rsidR="005B2042">
        <w:rPr>
          <w:noProof/>
        </w:rPr>
        <w:t xml:space="preserve">strictly </w:t>
      </w:r>
      <w:r w:rsidR="005B2042"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5B2042">
        <w:rPr>
          <w:noProof/>
        </w:rPr>
        <w:t>Limited</w:t>
      </w:r>
      <w:r w:rsidR="005B2042" w:rsidRPr="00753095">
        <w:rPr>
          <w:noProof/>
        </w:rPr>
        <w:t xml:space="preserve">. </w:t>
      </w:r>
      <w:r w:rsidR="005B2042" w:rsidRPr="00643394">
        <w:rPr>
          <w:noProof/>
        </w:rPr>
        <w:t>Imagination Technologies, the Imagination logo, PowerVR, MIPS, Meta, Ensigma and Codescape are trademarks or registered trademarks of Imagination Technologies Limited.</w:t>
      </w:r>
      <w:r w:rsidR="005B2042">
        <w:rPr>
          <w:noProof/>
        </w:rPr>
        <w:t xml:space="preserve"> All other logos, products, trademarks and registered trademarks are the property of their respective owners. </w:t>
      </w:r>
      <w:r w:rsidR="005B2042" w:rsidRPr="00753095">
        <w:rPr>
          <w:noProof/>
        </w:rPr>
        <w:t xml:space="preserve">This document can only be distributed </w:t>
      </w:r>
      <w:r w:rsidR="005B2042">
        <w:rPr>
          <w:noProof/>
        </w:rPr>
        <w:t xml:space="preserve">subject to the terms of a </w:t>
      </w:r>
      <w:r w:rsidR="005B2042" w:rsidRPr="00753095">
        <w:rPr>
          <w:noProof/>
        </w:rPr>
        <w:t>Non</w:t>
      </w:r>
      <w:r w:rsidR="005B2042">
        <w:rPr>
          <w:noProof/>
        </w:rPr>
        <w:noBreakHyphen/>
      </w:r>
      <w:r w:rsidR="005B2042" w:rsidRPr="00753095">
        <w:rPr>
          <w:noProof/>
        </w:rPr>
        <w:t xml:space="preserve">Disclosure Agreement </w:t>
      </w:r>
      <w:r w:rsidR="005B2042">
        <w:rPr>
          <w:noProof/>
        </w:rPr>
        <w:t xml:space="preserve">or Licence </w:t>
      </w:r>
      <w:r w:rsidR="005B2042" w:rsidRPr="00753095">
        <w:rPr>
          <w:noProof/>
        </w:rPr>
        <w:t xml:space="preserve">with Imagination Technologies </w:t>
      </w:r>
      <w:r w:rsidR="005B2042">
        <w:rPr>
          <w:noProof/>
        </w:rPr>
        <w:t>Limited</w:t>
      </w:r>
      <w:r w:rsidR="005B2042"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5B2042">
        <w:instrText>Strictly 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5B2042">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5B2042">
        <w:instrText>Strictly 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5B2042">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5B2042">
        <w:instrText>Strictly 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5B2042">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5B2042">
        <w:rPr>
          <w:noProof/>
        </w:rPr>
        <w:t>WLAN.Host Loopback Testbench</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5B2042">
        <w:t>1.0</w:t>
      </w:r>
      <w:r>
        <w:fldChar w:fldCharType="end"/>
      </w:r>
      <w:r w:rsidRPr="00D73658">
        <w:t>.</w:t>
      </w:r>
      <w:r>
        <w:fldChar w:fldCharType="begin"/>
      </w:r>
      <w:r>
        <w:instrText xml:space="preserve"> REVNUM </w:instrText>
      </w:r>
      <w:r>
        <w:fldChar w:fldCharType="separate"/>
      </w:r>
      <w:r w:rsidR="005B2042">
        <w:rPr>
          <w:noProof/>
        </w:rPr>
        <w:t>16</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5B2042">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5B2042">
        <w:rPr>
          <w:noProof/>
        </w:rPr>
        <w:t>22 Jan 2014</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5B2042">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5B2042"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378273352" w:history="1">
        <w:r w:rsidR="005B2042" w:rsidRPr="0003057C">
          <w:rPr>
            <w:rStyle w:val="Hyperlink"/>
            <w:noProof/>
          </w:rPr>
          <w:t>1.</w:t>
        </w:r>
        <w:r w:rsidR="005B2042">
          <w:rPr>
            <w:rFonts w:asciiTheme="minorHAnsi" w:eastAsiaTheme="minorEastAsia" w:hAnsiTheme="minorHAnsi" w:cstheme="minorBidi"/>
            <w:b w:val="0"/>
            <w:noProof/>
            <w:sz w:val="22"/>
            <w:szCs w:val="22"/>
            <w:lang w:val="en-IN" w:eastAsia="en-IN"/>
          </w:rPr>
          <w:tab/>
        </w:r>
        <w:r w:rsidR="005B2042" w:rsidRPr="0003057C">
          <w:rPr>
            <w:rStyle w:val="Hyperlink"/>
            <w:noProof/>
          </w:rPr>
          <w:t>Introduction</w:t>
        </w:r>
        <w:r w:rsidR="005B2042">
          <w:rPr>
            <w:noProof/>
            <w:webHidden/>
          </w:rPr>
          <w:tab/>
        </w:r>
        <w:r w:rsidR="005B2042">
          <w:rPr>
            <w:noProof/>
            <w:webHidden/>
          </w:rPr>
          <w:fldChar w:fldCharType="begin"/>
        </w:r>
        <w:r w:rsidR="005B2042">
          <w:rPr>
            <w:noProof/>
            <w:webHidden/>
          </w:rPr>
          <w:instrText xml:space="preserve"> PAGEREF _Toc378273352 \h </w:instrText>
        </w:r>
        <w:r w:rsidR="005B2042">
          <w:rPr>
            <w:noProof/>
            <w:webHidden/>
          </w:rPr>
        </w:r>
        <w:r w:rsidR="005B2042">
          <w:rPr>
            <w:noProof/>
            <w:webHidden/>
          </w:rPr>
          <w:fldChar w:fldCharType="separate"/>
        </w:r>
        <w:r w:rsidR="005B2042">
          <w:rPr>
            <w:noProof/>
            <w:webHidden/>
          </w:rPr>
          <w:t>3</w:t>
        </w:r>
        <w:r w:rsidR="005B2042">
          <w:rPr>
            <w:noProof/>
            <w:webHidden/>
          </w:rPr>
          <w:fldChar w:fldCharType="end"/>
        </w:r>
      </w:hyperlink>
    </w:p>
    <w:p w:rsidR="005B2042" w:rsidRDefault="005B2042">
      <w:pPr>
        <w:pStyle w:val="TOC1"/>
        <w:rPr>
          <w:rFonts w:asciiTheme="minorHAnsi" w:eastAsiaTheme="minorEastAsia" w:hAnsiTheme="minorHAnsi" w:cstheme="minorBidi"/>
          <w:b w:val="0"/>
          <w:noProof/>
          <w:sz w:val="22"/>
          <w:szCs w:val="22"/>
          <w:lang w:val="en-IN" w:eastAsia="en-IN"/>
        </w:rPr>
      </w:pPr>
      <w:hyperlink w:anchor="_Toc378273353" w:history="1">
        <w:r w:rsidRPr="0003057C">
          <w:rPr>
            <w:rStyle w:val="Hyperlink"/>
            <w:noProof/>
          </w:rPr>
          <w:t>2.</w:t>
        </w:r>
        <w:r>
          <w:rPr>
            <w:rFonts w:asciiTheme="minorHAnsi" w:eastAsiaTheme="minorEastAsia" w:hAnsiTheme="minorHAnsi" w:cstheme="minorBidi"/>
            <w:b w:val="0"/>
            <w:noProof/>
            <w:sz w:val="22"/>
            <w:szCs w:val="22"/>
            <w:lang w:val="en-IN" w:eastAsia="en-IN"/>
          </w:rPr>
          <w:tab/>
        </w:r>
        <w:r w:rsidRPr="0003057C">
          <w:rPr>
            <w:rStyle w:val="Hyperlink"/>
            <w:noProof/>
          </w:rPr>
          <w:t>Description</w:t>
        </w:r>
        <w:r>
          <w:rPr>
            <w:noProof/>
            <w:webHidden/>
          </w:rPr>
          <w:tab/>
        </w:r>
        <w:r>
          <w:rPr>
            <w:noProof/>
            <w:webHidden/>
          </w:rPr>
          <w:fldChar w:fldCharType="begin"/>
        </w:r>
        <w:r>
          <w:rPr>
            <w:noProof/>
            <w:webHidden/>
          </w:rPr>
          <w:instrText xml:space="preserve"> PAGEREF _Toc378273353 \h </w:instrText>
        </w:r>
        <w:r>
          <w:rPr>
            <w:noProof/>
            <w:webHidden/>
          </w:rPr>
        </w:r>
        <w:r>
          <w:rPr>
            <w:noProof/>
            <w:webHidden/>
          </w:rPr>
          <w:fldChar w:fldCharType="separate"/>
        </w:r>
        <w:r>
          <w:rPr>
            <w:noProof/>
            <w:webHidden/>
          </w:rPr>
          <w:t>4</w:t>
        </w:r>
        <w:r>
          <w:rPr>
            <w:noProof/>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5B2042">
        <w:rPr>
          <w:b/>
          <w:bCs/>
          <w:noProof/>
          <w:lang w:val="en-US"/>
        </w:rPr>
        <w:t>No table of figures entries found.</w:t>
      </w:r>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5B2042" w:rsidP="00B868E2">
            <w:pPr>
              <w:pStyle w:val="TableHeading"/>
              <w:rPr>
                <w:color w:val="auto"/>
              </w:rPr>
            </w:pPr>
            <w:r>
              <w:rPr>
                <w:color w:val="auto"/>
              </w:rPr>
              <w:t>1.0.16</w:t>
            </w:r>
          </w:p>
        </w:tc>
        <w:tc>
          <w:tcPr>
            <w:tcW w:w="2126" w:type="dxa"/>
            <w:shd w:val="clear" w:color="auto" w:fill="auto"/>
          </w:tcPr>
          <w:p w:rsidR="00DE58EF" w:rsidRPr="00DE58EF" w:rsidRDefault="005B2042" w:rsidP="00B868E2">
            <w:pPr>
              <w:pStyle w:val="TableHeading"/>
              <w:rPr>
                <w:color w:val="auto"/>
              </w:rPr>
            </w:pPr>
            <w:r>
              <w:rPr>
                <w:color w:val="auto"/>
              </w:rPr>
              <w:t>22 Jan 2014</w:t>
            </w:r>
          </w:p>
        </w:tc>
        <w:tc>
          <w:tcPr>
            <w:tcW w:w="4990" w:type="dxa"/>
            <w:shd w:val="clear" w:color="auto" w:fill="auto"/>
          </w:tcPr>
          <w:p w:rsidR="00DE58EF" w:rsidRPr="00DE58EF" w:rsidRDefault="005B2042"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Pr="00A5458C" w:rsidRDefault="00AE4322" w:rsidP="00800593">
      <w:pPr>
        <w:pStyle w:val="Heading1"/>
      </w:pPr>
      <w:r>
        <w:br w:type="page"/>
      </w:r>
      <w:bookmarkStart w:id="10" w:name="_Toc378273352"/>
      <w:r w:rsidR="00466856" w:rsidRPr="00A5458C">
        <w:lastRenderedPageBreak/>
        <w:t>Introduction</w:t>
      </w:r>
      <w:bookmarkEnd w:id="7"/>
      <w:bookmarkEnd w:id="8"/>
      <w:bookmarkEnd w:id="10"/>
    </w:p>
    <w:bookmarkEnd w:id="9"/>
    <w:p w:rsidR="00E03F97" w:rsidRDefault="007E71C6" w:rsidP="00BB3B1B">
      <w:r>
        <w:t>The block diagram below describes the RPU MAC+PHY level loopback scenario to assist Toshiba in their Cadence Palladium Emulator based loopback testing. This document gives a brief description and test procedure for this testing</w:t>
      </w:r>
    </w:p>
    <w:p w:rsidR="00786047" w:rsidRDefault="00786047" w:rsidP="00BB3B1B"/>
    <w:p w:rsidR="00786047" w:rsidRDefault="00786047" w:rsidP="00786047">
      <w:pPr>
        <w:ind w:left="720" w:firstLine="720"/>
      </w:pPr>
      <w:r>
        <w:object w:dxaOrig="3851" w:dyaOrig="6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480pt" o:ole="">
            <v:imagedata r:id="rId8" o:title=""/>
          </v:shape>
          <o:OLEObject Type="Embed" ProgID="Visio.Drawing.11" ShapeID="_x0000_i1025" DrawAspect="Content" ObjectID="_1452015179" r:id="rId9"/>
        </w:object>
      </w:r>
    </w:p>
    <w:p w:rsidR="005A2806" w:rsidRDefault="005A2806" w:rsidP="005A2806">
      <w:r>
        <w:rPr>
          <w:b/>
        </w:rPr>
        <w:t>Linux Host</w:t>
      </w:r>
      <w:r w:rsidRPr="000F7C97">
        <w:rPr>
          <w:b/>
        </w:rPr>
        <w:t xml:space="preserve"> –</w:t>
      </w:r>
      <w:r>
        <w:t xml:space="preserve"> This is an ARM Host processor running linux and the delivered WLAN host driver. For the purpose of this testing, a testbench is implemented in the WLAN host driver that dumps the TX packet data into a local memory and after the loopback, it collects the received packet data, compares the transmitted and received payload and qualifies PASS/FAIL criteria based on this.</w:t>
      </w:r>
    </w:p>
    <w:p w:rsidR="005A2806" w:rsidRDefault="005A2806" w:rsidP="005A2806">
      <w:r>
        <w:t xml:space="preserve">The Linux driver uses 4 MB of host RAM starting at physical address specified by </w:t>
      </w:r>
      <w:r w:rsidRPr="00B304E1">
        <w:t>HAL_HOST_UCCP_RAM_START</w:t>
      </w:r>
      <w:r>
        <w:t xml:space="preserve"> in hal_hostport.h</w:t>
      </w:r>
    </w:p>
    <w:p w:rsidR="005A2806" w:rsidRDefault="005A2806" w:rsidP="005A2806">
      <w:r w:rsidRPr="007C66BC">
        <w:rPr>
          <w:i/>
        </w:rPr>
        <w:t>Only for the Loopback test</w:t>
      </w:r>
      <w:r>
        <w:t xml:space="preserve">, the RPU uses an additional 16MB of host RAM starting from </w:t>
      </w:r>
      <w:r w:rsidRPr="00B304E1">
        <w:t>HAL_HOST_UCCP_RAM_START</w:t>
      </w:r>
      <w:r>
        <w:t xml:space="preserve"> + 4 MB for storing I/Q data.</w:t>
      </w:r>
    </w:p>
    <w:p w:rsidR="005A2806" w:rsidRDefault="005A2806" w:rsidP="005A2806">
      <w:r w:rsidRPr="000F7C97">
        <w:rPr>
          <w:b/>
        </w:rPr>
        <w:lastRenderedPageBreak/>
        <w:t>RPU –</w:t>
      </w:r>
      <w:r>
        <w:t xml:space="preserve"> This primarily comprises of a Meta (RPU-Meta) Processor running the MAC firmware and the MCP processor running the PHY firmware. A small testbench is introduced for the purpose of this testing  which does the following –</w:t>
      </w:r>
    </w:p>
    <w:p w:rsidR="005A2806" w:rsidRDefault="005A2806" w:rsidP="005A2806">
      <w:pPr>
        <w:pStyle w:val="ListParagraph"/>
        <w:numPr>
          <w:ilvl w:val="0"/>
          <w:numId w:val="20"/>
        </w:numPr>
      </w:pPr>
      <w:r>
        <w:t>Store the PHY transmit digital IQ samples to Host DDR memory</w:t>
      </w:r>
    </w:p>
    <w:p w:rsidR="005A2806" w:rsidRDefault="005A2806" w:rsidP="005A2806">
      <w:pPr>
        <w:pStyle w:val="ListParagraph"/>
        <w:numPr>
          <w:ilvl w:val="0"/>
          <w:numId w:val="20"/>
        </w:numPr>
      </w:pPr>
      <w:r>
        <w:t xml:space="preserve">Once the transmit is completed, the same digital IQ samples are read back from the Host DDR memory and fed to the Receive path to complete the loopback. </w:t>
      </w:r>
    </w:p>
    <w:p w:rsidR="005A2806" w:rsidRDefault="005A2806" w:rsidP="005A2806">
      <w:pPr>
        <w:pStyle w:val="ListParagraph"/>
        <w:numPr>
          <w:ilvl w:val="0"/>
          <w:numId w:val="20"/>
        </w:numPr>
      </w:pPr>
      <w:r>
        <w:t>Note that this test expects that the 64MB of DDR memory is accessible from the RPU.</w:t>
      </w:r>
    </w:p>
    <w:p w:rsidR="005A2806" w:rsidRDefault="005A2806" w:rsidP="005A2806">
      <w:pPr>
        <w:pStyle w:val="Heading1"/>
      </w:pPr>
      <w:bookmarkStart w:id="11" w:name="_Toc378273353"/>
      <w:r>
        <w:t>Description</w:t>
      </w:r>
      <w:bookmarkEnd w:id="11"/>
      <w:r>
        <w:t xml:space="preserve"> </w:t>
      </w:r>
    </w:p>
    <w:p w:rsidR="005A2806" w:rsidRDefault="005A2806" w:rsidP="005A2806">
      <w:pPr>
        <w:pStyle w:val="ListParagraph"/>
        <w:numPr>
          <w:ilvl w:val="0"/>
          <w:numId w:val="23"/>
        </w:numPr>
      </w:pPr>
      <w:r>
        <w:t>Load the UCCP Firmware – refer to WLAN_UCCP420/</w:t>
      </w:r>
      <w:r w:rsidRPr="00386601">
        <w:t>docs</w:t>
      </w:r>
      <w:r>
        <w:t>/</w:t>
      </w:r>
      <w:r w:rsidRPr="00736D2E">
        <w:t>Firmware Download.1.0.55.External</w:t>
      </w:r>
      <w:r>
        <w:t xml:space="preserve">.doc </w:t>
      </w:r>
    </w:p>
    <w:p w:rsidR="005A2806" w:rsidRDefault="005A2806" w:rsidP="005A2806">
      <w:pPr>
        <w:pStyle w:val="ListParagraph"/>
        <w:numPr>
          <w:ilvl w:val="0"/>
          <w:numId w:val="23"/>
        </w:numPr>
      </w:pPr>
      <w:r>
        <w:t>Compile driver in MAC+PHY loop back mode</w:t>
      </w:r>
    </w:p>
    <w:p w:rsidR="005A2806" w:rsidRDefault="005A2806" w:rsidP="005A2806">
      <w:pPr>
        <w:pStyle w:val="ListParagraph"/>
        <w:numPr>
          <w:ilvl w:val="0"/>
          <w:numId w:val="22"/>
        </w:numPr>
        <w:ind w:left="1488"/>
      </w:pPr>
      <w:r>
        <w:t>Edit the Makefile of the driver, uncomment the line containing the BB_LOOPBACK flag.</w:t>
      </w:r>
    </w:p>
    <w:p w:rsidR="005A2806" w:rsidRDefault="005A2806" w:rsidP="005A2806">
      <w:pPr>
        <w:pStyle w:val="ListParagraph"/>
        <w:ind w:left="1440"/>
      </w:pPr>
      <w:r>
        <w:t xml:space="preserve">        #ccflags-y += -DBB_LOOPBACK</w:t>
      </w:r>
    </w:p>
    <w:p w:rsidR="005A2806" w:rsidRDefault="005A2806" w:rsidP="005A2806">
      <w:pPr>
        <w:pStyle w:val="ListParagraph"/>
        <w:ind w:left="1440"/>
      </w:pPr>
      <w:r>
        <w:t xml:space="preserve">Note: For detailed command dumps uncomment the line </w:t>
      </w:r>
    </w:p>
    <w:p w:rsidR="005A2806" w:rsidRDefault="005A2806" w:rsidP="005A2806">
      <w:pPr>
        <w:pStyle w:val="ListParagraph"/>
        <w:ind w:left="1440"/>
      </w:pPr>
      <w:r>
        <w:t>"#ccflags-y += -DCONFIG_HAL_DEBUG" in the Makefile.</w:t>
      </w:r>
    </w:p>
    <w:p w:rsidR="005A2806" w:rsidRDefault="005A2806" w:rsidP="005A2806">
      <w:pPr>
        <w:pStyle w:val="ListParagraph"/>
        <w:numPr>
          <w:ilvl w:val="0"/>
          <w:numId w:val="22"/>
        </w:numPr>
        <w:ind w:left="1488"/>
      </w:pPr>
      <w:r>
        <w:t>Compile the driver.</w:t>
      </w:r>
    </w:p>
    <w:p w:rsidR="005A2806" w:rsidRDefault="005A2806" w:rsidP="005A2806">
      <w:pPr>
        <w:pStyle w:val="ListParagraph"/>
        <w:numPr>
          <w:ilvl w:val="0"/>
          <w:numId w:val="23"/>
        </w:numPr>
      </w:pPr>
      <w:r>
        <w:t>Bring up interface in production mode</w:t>
      </w:r>
    </w:p>
    <w:p w:rsidR="005A2806" w:rsidRDefault="005A2806" w:rsidP="005A2806">
      <w:pPr>
        <w:pStyle w:val="ListParagraph"/>
      </w:pPr>
      <w:r>
        <w:t xml:space="preserve">   # insmod uccp420.ko</w:t>
      </w:r>
    </w:p>
    <w:p w:rsidR="005A2806" w:rsidRDefault="005A2806" w:rsidP="005A2806">
      <w:pPr>
        <w:pStyle w:val="ListParagraph"/>
      </w:pPr>
      <w:r>
        <w:t xml:space="preserve">   # cat /proc/umac/params</w:t>
      </w:r>
    </w:p>
    <w:p w:rsidR="005A2806" w:rsidRDefault="005A2806" w:rsidP="005A2806">
      <w:pPr>
        <w:pStyle w:val="ListParagraph"/>
      </w:pPr>
      <w:r>
        <w:t xml:space="preserve">   # echo "production_test=1" &gt; /proc/umac/params</w:t>
      </w:r>
    </w:p>
    <w:p w:rsidR="005A2806" w:rsidRDefault="005A2806" w:rsidP="005A2806">
      <w:pPr>
        <w:pStyle w:val="ListParagraph"/>
      </w:pPr>
      <w:r>
        <w:t xml:space="preserve">   # iwconfig wlan0 mode ad-hoc</w:t>
      </w:r>
    </w:p>
    <w:p w:rsidR="005A2806" w:rsidRDefault="005A2806" w:rsidP="005A2806">
      <w:pPr>
        <w:pStyle w:val="ListParagraph"/>
      </w:pPr>
      <w:r>
        <w:t xml:space="preserve">   # iwconfig wlan0 essid prodtest</w:t>
      </w:r>
    </w:p>
    <w:p w:rsidR="005A2806" w:rsidRDefault="005A2806" w:rsidP="005A2806">
      <w:pPr>
        <w:pStyle w:val="ListParagraph"/>
      </w:pPr>
      <w:r>
        <w:t xml:space="preserve">   # iwconfig wlan0 channel 1</w:t>
      </w:r>
    </w:p>
    <w:p w:rsidR="005A2806" w:rsidRDefault="005A2806" w:rsidP="005A2806">
      <w:pPr>
        <w:pStyle w:val="ListParagraph"/>
      </w:pPr>
      <w:r>
        <w:t xml:space="preserve">   # ifconfig wlan0 up</w:t>
      </w:r>
    </w:p>
    <w:p w:rsidR="005A2806" w:rsidRDefault="005A2806" w:rsidP="005A2806">
      <w:pPr>
        <w:pStyle w:val="ListParagraph"/>
        <w:numPr>
          <w:ilvl w:val="0"/>
          <w:numId w:val="23"/>
        </w:numPr>
      </w:pPr>
      <w:r>
        <w:t>Configure the Interface (using iwconfig/proc interface) and modify the “pktgen-work.sh” as per the TestCase parameters.</w:t>
      </w:r>
    </w:p>
    <w:p w:rsidR="005A2806" w:rsidRDefault="005A2806" w:rsidP="005A2806">
      <w:pPr>
        <w:pStyle w:val="ListParagraph"/>
        <w:numPr>
          <w:ilvl w:val="1"/>
          <w:numId w:val="21"/>
        </w:numPr>
        <w:ind w:left="1440"/>
      </w:pPr>
      <w:r>
        <w:t xml:space="preserve">To Configure data rate, </w:t>
      </w:r>
    </w:p>
    <w:p w:rsidR="005A2806" w:rsidRPr="00356B24" w:rsidRDefault="005A2806" w:rsidP="005A2806">
      <w:pPr>
        <w:pStyle w:val="NoSpacing"/>
        <w:ind w:left="1440"/>
      </w:pPr>
      <w:r w:rsidRPr="00356B24">
        <w:t xml:space="preserve">#echo tx_fixed_mcs_indx=-1 </w:t>
      </w:r>
      <w:r>
        <w:t xml:space="preserve">  </w:t>
      </w:r>
      <w:r w:rsidRPr="00356B24">
        <w:t>&gt;/proc/umac/params</w:t>
      </w:r>
    </w:p>
    <w:p w:rsidR="005A2806" w:rsidRPr="00356B24" w:rsidRDefault="005A2806" w:rsidP="005A2806">
      <w:pPr>
        <w:pStyle w:val="NoSpacing"/>
        <w:ind w:left="1440"/>
      </w:pPr>
      <w:r w:rsidRPr="00356B24">
        <w:t>#echo tx_fixed_rate=&lt;datarate&gt;</w:t>
      </w:r>
      <w:r>
        <w:t xml:space="preserve">  </w:t>
      </w:r>
      <w:r w:rsidRPr="00356B24">
        <w:t xml:space="preserve"> &gt;/proc/umac/params</w:t>
      </w:r>
    </w:p>
    <w:p w:rsidR="005A2806" w:rsidRDefault="005A2806" w:rsidP="005A2806">
      <w:pPr>
        <w:pStyle w:val="NoSpacing"/>
        <w:ind w:left="1440"/>
      </w:pPr>
      <w:r>
        <w:t>where, &lt;</w:t>
      </w:r>
      <w:r w:rsidRPr="00356B24">
        <w:t>datarate</w:t>
      </w:r>
      <w:r>
        <w:t>&gt; = 1,2,5.5,11,6,9,12,18,24,36,48,54</w:t>
      </w:r>
    </w:p>
    <w:p w:rsidR="005A2806" w:rsidRDefault="005A2806" w:rsidP="005A2806">
      <w:pPr>
        <w:pStyle w:val="NoSpacing"/>
        <w:ind w:left="1440"/>
      </w:pPr>
    </w:p>
    <w:p w:rsidR="005A2806" w:rsidRDefault="005A2806" w:rsidP="005A2806">
      <w:pPr>
        <w:pStyle w:val="ListParagraph"/>
        <w:numPr>
          <w:ilvl w:val="1"/>
          <w:numId w:val="21"/>
        </w:numPr>
        <w:ind w:left="1440"/>
      </w:pPr>
      <w:r>
        <w:t>To Configure the MCS Index</w:t>
      </w:r>
    </w:p>
    <w:p w:rsidR="005A2806" w:rsidRPr="00FB4357" w:rsidRDefault="005A2806" w:rsidP="005A2806">
      <w:pPr>
        <w:pStyle w:val="NoSpacing"/>
        <w:ind w:left="1440"/>
      </w:pPr>
      <w:r w:rsidRPr="00FB4357">
        <w:t>#echo tx_fixed_rate=-1 &gt;/proc/umac/params</w:t>
      </w:r>
    </w:p>
    <w:p w:rsidR="005A2806" w:rsidRPr="00FB4357" w:rsidRDefault="005A2806" w:rsidP="005A2806">
      <w:pPr>
        <w:pStyle w:val="NoSpacing"/>
        <w:ind w:left="1440"/>
      </w:pPr>
      <w:r w:rsidRPr="00FB4357">
        <w:t>#echo tx_fixed_mcs_indx=&lt;MCS&gt; &gt;/proc/umac/params</w:t>
      </w:r>
    </w:p>
    <w:p w:rsidR="005A2806" w:rsidRDefault="005A2806" w:rsidP="005A2806">
      <w:pPr>
        <w:pStyle w:val="NoSpacing"/>
        <w:ind w:left="1440"/>
      </w:pPr>
      <w:r>
        <w:t xml:space="preserve">where, </w:t>
      </w:r>
      <w:r w:rsidRPr="00FB4357">
        <w:t>&lt;MCS&gt;</w:t>
      </w:r>
      <w:r>
        <w:t xml:space="preserve"> = 0,1,2,3,4,5,6,7</w:t>
      </w:r>
    </w:p>
    <w:p w:rsidR="005A2806" w:rsidRDefault="005A2806" w:rsidP="005A2806">
      <w:pPr>
        <w:pStyle w:val="ListParagraph"/>
        <w:numPr>
          <w:ilvl w:val="1"/>
          <w:numId w:val="21"/>
        </w:numPr>
        <w:ind w:left="1440"/>
      </w:pPr>
      <w:r>
        <w:t>To modify payload length in the pktgen script</w:t>
      </w:r>
    </w:p>
    <w:p w:rsidR="005A2806" w:rsidRDefault="005A2806" w:rsidP="005A2806">
      <w:pPr>
        <w:ind w:left="2160"/>
      </w:pPr>
      <w:r>
        <w:t xml:space="preserve">For E.g., </w:t>
      </w:r>
      <w:r w:rsidRPr="001902B3">
        <w:t>pgset "pkt_size 1500"</w:t>
      </w:r>
    </w:p>
    <w:p w:rsidR="005A2806" w:rsidRDefault="005A2806" w:rsidP="005A2806">
      <w:pPr>
        <w:pStyle w:val="ListParagraph"/>
        <w:numPr>
          <w:ilvl w:val="1"/>
          <w:numId w:val="21"/>
        </w:numPr>
        <w:ind w:left="1440"/>
      </w:pPr>
      <w:r>
        <w:t>To modify packet count in the pktgen script</w:t>
      </w:r>
    </w:p>
    <w:p w:rsidR="005A2806" w:rsidRDefault="005A2806" w:rsidP="005A2806">
      <w:pPr>
        <w:pStyle w:val="ListParagraph"/>
        <w:ind w:left="2160"/>
      </w:pPr>
      <w:r>
        <w:t>For E.g., pgset "count 5</w:t>
      </w:r>
      <w:r w:rsidRPr="00802450">
        <w:t>"</w:t>
      </w:r>
    </w:p>
    <w:p w:rsidR="005A2806" w:rsidRDefault="005A2806" w:rsidP="005A2806">
      <w:pPr>
        <w:pStyle w:val="ListParagraph"/>
      </w:pPr>
    </w:p>
    <w:p w:rsidR="005A2806" w:rsidRDefault="005A2806" w:rsidP="005A2806">
      <w:pPr>
        <w:pStyle w:val="ListParagraph"/>
        <w:numPr>
          <w:ilvl w:val="0"/>
          <w:numId w:val="23"/>
        </w:numPr>
      </w:pPr>
      <w:r>
        <w:t xml:space="preserve">Run baseband loop back test by running packet gen script provided in </w:t>
      </w:r>
      <w:r w:rsidRPr="00A747B2">
        <w:t>wlan/software/uccp/drivers/softmac/linux/</w:t>
      </w:r>
      <w:r>
        <w:t>scripts/pktgen-work.sh.</w:t>
      </w:r>
    </w:p>
    <w:p w:rsidR="005A2806" w:rsidRDefault="005A2806" w:rsidP="005A2806">
      <w:pPr>
        <w:pStyle w:val="ListParagraph"/>
        <w:ind w:left="1440"/>
      </w:pPr>
      <w:r>
        <w:lastRenderedPageBreak/>
        <w:t>#./pktgen-work.sh</w:t>
      </w:r>
    </w:p>
    <w:p w:rsidR="005A2806" w:rsidRDefault="005A2806" w:rsidP="005A2806">
      <w:pPr>
        <w:pStyle w:val="ListParagraph"/>
        <w:numPr>
          <w:ilvl w:val="0"/>
          <w:numId w:val="23"/>
        </w:numPr>
      </w:pPr>
      <w:r>
        <w:t>Check for the below messages for TestCase Result using ‘dmesg’ command on the linux terminal</w:t>
      </w:r>
    </w:p>
    <w:p w:rsidR="005A2806" w:rsidRDefault="005A2806" w:rsidP="005A2806">
      <w:pPr>
        <w:ind w:left="1080" w:firstLine="360"/>
      </w:pPr>
      <w:r>
        <w:t>PASS: “uccp420wlan_rx_frame: TX and RX packet contents match, TC PASS”</w:t>
      </w:r>
    </w:p>
    <w:p w:rsidR="005A2806" w:rsidRDefault="005A2806" w:rsidP="005A2806">
      <w:pPr>
        <w:ind w:left="720" w:firstLine="720"/>
      </w:pPr>
      <w:r>
        <w:t>FAIL: “uccp420wlan_rx_frame: TX and RX packet contents *doesn't match*, TC FAIL”</w:t>
      </w:r>
    </w:p>
    <w:sectPr w:rsidR="005A2806" w:rsidSect="00DE58EF">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3" w:rsidRDefault="005A5073">
      <w:r>
        <w:separator/>
      </w:r>
    </w:p>
  </w:endnote>
  <w:endnote w:type="continuationSeparator" w:id="0">
    <w:p w:rsidR="005A5073" w:rsidRDefault="005A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t>Revision</w:t>
    </w:r>
    <w:r w:rsidRPr="008077BB">
      <w:t xml:space="preserve"> </w:t>
    </w:r>
    <w:r w:rsidR="009C7261">
      <w:fldChar w:fldCharType="begin"/>
    </w:r>
    <w:r w:rsidR="009C7261">
      <w:instrText xml:space="preserve"> DOCPROPERTY  Revision </w:instrText>
    </w:r>
    <w:r w:rsidR="009C7261">
      <w:fldChar w:fldCharType="separate"/>
    </w:r>
    <w:r w:rsidR="005B2042">
      <w:t>1.0</w:t>
    </w:r>
    <w:r w:rsidR="009C7261">
      <w:fldChar w:fldCharType="end"/>
    </w:r>
    <w:r w:rsidR="009C7261">
      <w:t>.</w:t>
    </w:r>
    <w:r w:rsidR="009C7261">
      <w:fldChar w:fldCharType="begin"/>
    </w:r>
    <w:r w:rsidR="009C7261">
      <w:instrText xml:space="preserve"> REVNUM  </w:instrText>
    </w:r>
    <w:r w:rsidR="009C7261">
      <w:fldChar w:fldCharType="separate"/>
    </w:r>
    <w:r w:rsidR="005B2042">
      <w:rPr>
        <w:noProof/>
      </w:rPr>
      <w:t>16</w:t>
    </w:r>
    <w:r w:rsidR="009C7261">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5B2042">
      <w:rPr>
        <w:noProof/>
      </w:rPr>
      <w:t>2</w:t>
    </w:r>
    <w:r w:rsidRPr="008077BB">
      <w:fldChar w:fldCharType="end"/>
    </w:r>
    <w:r w:rsidRPr="008077BB">
      <w:tab/>
    </w:r>
    <w:r w:rsidRPr="008077BB">
      <w:fldChar w:fldCharType="begin"/>
    </w:r>
    <w:r w:rsidRPr="008077BB">
      <w:instrText xml:space="preserve"> SUBJECT </w:instrText>
    </w:r>
    <w:r w:rsidRPr="008077BB">
      <w:fldChar w:fldCharType="separate"/>
    </w:r>
    <w:r w:rsidR="005B2042">
      <w:t>Host Loopback Testbench</w: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fldChar w:fldCharType="begin"/>
    </w:r>
    <w:r>
      <w:instrText xml:space="preserve"> TITLE </w:instrText>
    </w:r>
    <w:r>
      <w:fldChar w:fldCharType="separate"/>
    </w:r>
    <w:r w:rsidR="005B2042">
      <w:t>WLAN</w:t>
    </w:r>
    <w:r>
      <w:fldChar w:fldCharType="end"/>
    </w:r>
    <w:r w:rsidRPr="008077BB">
      <w:tab/>
    </w:r>
    <w:r w:rsidRPr="008077BB">
      <w:fldChar w:fldCharType="begin"/>
    </w:r>
    <w:r w:rsidRPr="008077BB">
      <w:instrText>page</w:instrText>
    </w:r>
    <w:r w:rsidRPr="008077BB">
      <w:fldChar w:fldCharType="separate"/>
    </w:r>
    <w:r w:rsidR="005B2042">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5B2042">
      <w:t>1.0</w:t>
    </w:r>
    <w:r>
      <w:fldChar w:fldCharType="end"/>
    </w:r>
    <w:r>
      <w:t>.</w:t>
    </w:r>
    <w:r>
      <w:fldChar w:fldCharType="begin"/>
    </w:r>
    <w:r>
      <w:instrText xml:space="preserve"> REVNUM  </w:instrText>
    </w:r>
    <w:r>
      <w:fldChar w:fldCharType="separate"/>
    </w:r>
    <w:r w:rsidR="005B2042">
      <w:rPr>
        <w:noProof/>
      </w:rPr>
      <w:t>16</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569" w:rsidRDefault="00021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3" w:rsidRDefault="005A5073">
      <w:r>
        <w:separator/>
      </w:r>
    </w:p>
  </w:footnote>
  <w:footnote w:type="continuationSeparator" w:id="0">
    <w:p w:rsidR="005A5073" w:rsidRDefault="005A5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Header"/>
    </w:pPr>
    <w:r>
      <w:t>Imagination Technologies</w:t>
    </w:r>
    <w:r>
      <w:tab/>
    </w:r>
    <w:r w:rsidR="005A5073">
      <w:fldChar w:fldCharType="begin"/>
    </w:r>
    <w:r w:rsidR="005A5073">
      <w:instrText xml:space="preserve"> DOCPROPERTY  Confidential  \* MERGEFORMAT </w:instrText>
    </w:r>
    <w:r w:rsidR="005A5073">
      <w:fldChar w:fldCharType="separate"/>
    </w:r>
    <w:r w:rsidR="005B2042">
      <w:t>Strictly Confidential</w:t>
    </w:r>
    <w:r w:rsidR="005A5073">
      <w:fldChar w:fldCharType="end"/>
    </w:r>
    <w:r>
      <w:tab/>
    </w:r>
    <w:r w:rsidR="005B20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7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5B2042"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15.75pt">
          <v:imagedata r:id="rId1" o:title="Imagination_Logo_Secondary_RGB"/>
        </v:shape>
      </w:pict>
    </w:r>
    <w:r w:rsidR="00643394">
      <w:tab/>
    </w:r>
    <w:r w:rsidR="005A5073">
      <w:fldChar w:fldCharType="begin"/>
    </w:r>
    <w:r w:rsidR="005A5073">
      <w:instrText xml:space="preserve"> DOCPROPERTY  Confidential  \* MERGEFORMAT </w:instrText>
    </w:r>
    <w:r w:rsidR="005A5073">
      <w:fldChar w:fldCharType="separate"/>
    </w:r>
    <w:r>
      <w:t>Strictly Confidential</w:t>
    </w:r>
    <w:r w:rsidR="005A5073">
      <w:fldChar w:fldCharType="end"/>
    </w:r>
    <w:r w:rsidR="00643394">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569" w:rsidRDefault="00021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08C6549D"/>
    <w:multiLevelType w:val="hybridMultilevel"/>
    <w:tmpl w:val="1F50A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2">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3">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E32E9"/>
    <w:multiLevelType w:val="hybridMultilevel"/>
    <w:tmpl w:val="AB18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886FE8"/>
    <w:multiLevelType w:val="hybridMultilevel"/>
    <w:tmpl w:val="20163B46"/>
    <w:lvl w:ilvl="0" w:tplc="FC6AFC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9">
    <w:nsid w:val="55CF3F97"/>
    <w:multiLevelType w:val="hybridMultilevel"/>
    <w:tmpl w:val="044AD9E6"/>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20">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1">
    <w:nsid w:val="5CB55A52"/>
    <w:multiLevelType w:val="hybridMultilevel"/>
    <w:tmpl w:val="A89AC38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FC35CC7"/>
    <w:multiLevelType w:val="hybridMultilevel"/>
    <w:tmpl w:val="20E6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1"/>
  </w:num>
  <w:num w:numId="4">
    <w:abstractNumId w:val="13"/>
  </w:num>
  <w:num w:numId="5">
    <w:abstractNumId w:val="12"/>
  </w:num>
  <w:num w:numId="6">
    <w:abstractNumId w:val="15"/>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17"/>
  </w:num>
  <w:num w:numId="20">
    <w:abstractNumId w:val="14"/>
  </w:num>
  <w:num w:numId="21">
    <w:abstractNumId w:val="21"/>
  </w:num>
  <w:num w:numId="22">
    <w:abstractNumId w:val="19"/>
  </w:num>
  <w:num w:numId="2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409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21569"/>
    <w:rsid w:val="0000067F"/>
    <w:rsid w:val="000105CD"/>
    <w:rsid w:val="00016EDF"/>
    <w:rsid w:val="00021569"/>
    <w:rsid w:val="0003516A"/>
    <w:rsid w:val="00042C72"/>
    <w:rsid w:val="000509CC"/>
    <w:rsid w:val="00055647"/>
    <w:rsid w:val="000628E0"/>
    <w:rsid w:val="00085578"/>
    <w:rsid w:val="0009016A"/>
    <w:rsid w:val="00097505"/>
    <w:rsid w:val="000A105B"/>
    <w:rsid w:val="000A2D80"/>
    <w:rsid w:val="000A574F"/>
    <w:rsid w:val="000D1D4E"/>
    <w:rsid w:val="000D5DC7"/>
    <w:rsid w:val="000E0307"/>
    <w:rsid w:val="000E32B2"/>
    <w:rsid w:val="000E58D9"/>
    <w:rsid w:val="000F0362"/>
    <w:rsid w:val="000F2F1B"/>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C06EA"/>
    <w:rsid w:val="001F1F0B"/>
    <w:rsid w:val="001F26BB"/>
    <w:rsid w:val="00200849"/>
    <w:rsid w:val="0020412D"/>
    <w:rsid w:val="00205C50"/>
    <w:rsid w:val="0020602C"/>
    <w:rsid w:val="002140EF"/>
    <w:rsid w:val="00215B01"/>
    <w:rsid w:val="0021706E"/>
    <w:rsid w:val="00241232"/>
    <w:rsid w:val="0024635B"/>
    <w:rsid w:val="00256A76"/>
    <w:rsid w:val="002602F4"/>
    <w:rsid w:val="002609F6"/>
    <w:rsid w:val="00264520"/>
    <w:rsid w:val="00270911"/>
    <w:rsid w:val="002734D8"/>
    <w:rsid w:val="00280BDD"/>
    <w:rsid w:val="00287F79"/>
    <w:rsid w:val="002928A1"/>
    <w:rsid w:val="002A51C1"/>
    <w:rsid w:val="002A6909"/>
    <w:rsid w:val="002A72B3"/>
    <w:rsid w:val="002B2CBC"/>
    <w:rsid w:val="002B4A1B"/>
    <w:rsid w:val="002B7A75"/>
    <w:rsid w:val="002C6252"/>
    <w:rsid w:val="002C6CFB"/>
    <w:rsid w:val="002D391B"/>
    <w:rsid w:val="002E707C"/>
    <w:rsid w:val="002F05EC"/>
    <w:rsid w:val="003172B8"/>
    <w:rsid w:val="003204D5"/>
    <w:rsid w:val="0033333A"/>
    <w:rsid w:val="00335071"/>
    <w:rsid w:val="003370C2"/>
    <w:rsid w:val="00370AEC"/>
    <w:rsid w:val="00380F49"/>
    <w:rsid w:val="00383F3A"/>
    <w:rsid w:val="00387651"/>
    <w:rsid w:val="003A5C29"/>
    <w:rsid w:val="003B55AF"/>
    <w:rsid w:val="003C076B"/>
    <w:rsid w:val="003C3551"/>
    <w:rsid w:val="003C4725"/>
    <w:rsid w:val="003D0C10"/>
    <w:rsid w:val="003E19C5"/>
    <w:rsid w:val="003F594B"/>
    <w:rsid w:val="00413480"/>
    <w:rsid w:val="00413EB9"/>
    <w:rsid w:val="00417A24"/>
    <w:rsid w:val="00421F42"/>
    <w:rsid w:val="00424143"/>
    <w:rsid w:val="004255FA"/>
    <w:rsid w:val="00445208"/>
    <w:rsid w:val="00450EBA"/>
    <w:rsid w:val="004514D0"/>
    <w:rsid w:val="00451C0E"/>
    <w:rsid w:val="00454957"/>
    <w:rsid w:val="0046536E"/>
    <w:rsid w:val="00466856"/>
    <w:rsid w:val="0047784F"/>
    <w:rsid w:val="00483D13"/>
    <w:rsid w:val="00485035"/>
    <w:rsid w:val="00486091"/>
    <w:rsid w:val="00486AA5"/>
    <w:rsid w:val="00491970"/>
    <w:rsid w:val="004A2ACE"/>
    <w:rsid w:val="004B2588"/>
    <w:rsid w:val="004B3427"/>
    <w:rsid w:val="004E61D0"/>
    <w:rsid w:val="004F29BD"/>
    <w:rsid w:val="004F3731"/>
    <w:rsid w:val="004F3B0E"/>
    <w:rsid w:val="0050143F"/>
    <w:rsid w:val="00505C00"/>
    <w:rsid w:val="00506844"/>
    <w:rsid w:val="00506B49"/>
    <w:rsid w:val="0051615B"/>
    <w:rsid w:val="005201D5"/>
    <w:rsid w:val="00532422"/>
    <w:rsid w:val="00540477"/>
    <w:rsid w:val="00545970"/>
    <w:rsid w:val="0055108F"/>
    <w:rsid w:val="005673DC"/>
    <w:rsid w:val="00567ECE"/>
    <w:rsid w:val="005706C8"/>
    <w:rsid w:val="0058534D"/>
    <w:rsid w:val="00587EB2"/>
    <w:rsid w:val="00592140"/>
    <w:rsid w:val="005941B0"/>
    <w:rsid w:val="005A2806"/>
    <w:rsid w:val="005A5073"/>
    <w:rsid w:val="005B2042"/>
    <w:rsid w:val="005D52EC"/>
    <w:rsid w:val="005D7A51"/>
    <w:rsid w:val="005F5677"/>
    <w:rsid w:val="006022AC"/>
    <w:rsid w:val="006035A1"/>
    <w:rsid w:val="006049F2"/>
    <w:rsid w:val="00606337"/>
    <w:rsid w:val="0061194B"/>
    <w:rsid w:val="006126E5"/>
    <w:rsid w:val="00616190"/>
    <w:rsid w:val="00620763"/>
    <w:rsid w:val="00630290"/>
    <w:rsid w:val="00634C9F"/>
    <w:rsid w:val="00635301"/>
    <w:rsid w:val="00636CD5"/>
    <w:rsid w:val="006373AC"/>
    <w:rsid w:val="0064317A"/>
    <w:rsid w:val="00643394"/>
    <w:rsid w:val="00647CCF"/>
    <w:rsid w:val="00652F51"/>
    <w:rsid w:val="006530C5"/>
    <w:rsid w:val="00654544"/>
    <w:rsid w:val="00660E5E"/>
    <w:rsid w:val="00662E66"/>
    <w:rsid w:val="006723C9"/>
    <w:rsid w:val="006822BC"/>
    <w:rsid w:val="006827C6"/>
    <w:rsid w:val="00682D6A"/>
    <w:rsid w:val="00687859"/>
    <w:rsid w:val="00690138"/>
    <w:rsid w:val="006959C7"/>
    <w:rsid w:val="006E4420"/>
    <w:rsid w:val="006E58C5"/>
    <w:rsid w:val="006E6751"/>
    <w:rsid w:val="006F3E02"/>
    <w:rsid w:val="006F436F"/>
    <w:rsid w:val="006F4B71"/>
    <w:rsid w:val="006F7ACE"/>
    <w:rsid w:val="007012FF"/>
    <w:rsid w:val="00701FC6"/>
    <w:rsid w:val="00702A7E"/>
    <w:rsid w:val="00715970"/>
    <w:rsid w:val="0071799C"/>
    <w:rsid w:val="007424BE"/>
    <w:rsid w:val="00744379"/>
    <w:rsid w:val="00753D25"/>
    <w:rsid w:val="007607E1"/>
    <w:rsid w:val="00772B04"/>
    <w:rsid w:val="00786047"/>
    <w:rsid w:val="00796D08"/>
    <w:rsid w:val="007B46B5"/>
    <w:rsid w:val="007C562A"/>
    <w:rsid w:val="007E0330"/>
    <w:rsid w:val="007E71C6"/>
    <w:rsid w:val="007F2769"/>
    <w:rsid w:val="00800232"/>
    <w:rsid w:val="00800593"/>
    <w:rsid w:val="00822444"/>
    <w:rsid w:val="00825B55"/>
    <w:rsid w:val="00827F35"/>
    <w:rsid w:val="00842053"/>
    <w:rsid w:val="00846E18"/>
    <w:rsid w:val="008540C4"/>
    <w:rsid w:val="00854CB6"/>
    <w:rsid w:val="00871DE0"/>
    <w:rsid w:val="00873277"/>
    <w:rsid w:val="0087580B"/>
    <w:rsid w:val="008777C1"/>
    <w:rsid w:val="00880F36"/>
    <w:rsid w:val="008848CE"/>
    <w:rsid w:val="00890039"/>
    <w:rsid w:val="008900B7"/>
    <w:rsid w:val="00893157"/>
    <w:rsid w:val="008A4066"/>
    <w:rsid w:val="008A6E7B"/>
    <w:rsid w:val="008B418C"/>
    <w:rsid w:val="008C5780"/>
    <w:rsid w:val="008C7738"/>
    <w:rsid w:val="008E6632"/>
    <w:rsid w:val="008E6ED1"/>
    <w:rsid w:val="008F47BD"/>
    <w:rsid w:val="00937BCE"/>
    <w:rsid w:val="0094322A"/>
    <w:rsid w:val="009465C3"/>
    <w:rsid w:val="00953B20"/>
    <w:rsid w:val="00954500"/>
    <w:rsid w:val="00966B59"/>
    <w:rsid w:val="009707A4"/>
    <w:rsid w:val="00974D52"/>
    <w:rsid w:val="009812D1"/>
    <w:rsid w:val="00981845"/>
    <w:rsid w:val="00981BE0"/>
    <w:rsid w:val="009A7E3C"/>
    <w:rsid w:val="009C35B9"/>
    <w:rsid w:val="009C5821"/>
    <w:rsid w:val="009C66D9"/>
    <w:rsid w:val="009C7261"/>
    <w:rsid w:val="009D6D7C"/>
    <w:rsid w:val="009F0059"/>
    <w:rsid w:val="009F72C7"/>
    <w:rsid w:val="00A011CE"/>
    <w:rsid w:val="00A04BB9"/>
    <w:rsid w:val="00A11D60"/>
    <w:rsid w:val="00A12CDE"/>
    <w:rsid w:val="00A16FFC"/>
    <w:rsid w:val="00A17018"/>
    <w:rsid w:val="00A23E5A"/>
    <w:rsid w:val="00A30CDC"/>
    <w:rsid w:val="00A32C3D"/>
    <w:rsid w:val="00A33B4E"/>
    <w:rsid w:val="00A45D37"/>
    <w:rsid w:val="00A528E5"/>
    <w:rsid w:val="00A675DD"/>
    <w:rsid w:val="00A719A0"/>
    <w:rsid w:val="00A767CE"/>
    <w:rsid w:val="00A80965"/>
    <w:rsid w:val="00A81AF8"/>
    <w:rsid w:val="00A955EC"/>
    <w:rsid w:val="00AA2607"/>
    <w:rsid w:val="00AA27D2"/>
    <w:rsid w:val="00AB33D4"/>
    <w:rsid w:val="00AB6FEC"/>
    <w:rsid w:val="00AC1465"/>
    <w:rsid w:val="00AD51AE"/>
    <w:rsid w:val="00AE30EA"/>
    <w:rsid w:val="00AE4322"/>
    <w:rsid w:val="00B15B4E"/>
    <w:rsid w:val="00B230BB"/>
    <w:rsid w:val="00B251BF"/>
    <w:rsid w:val="00B26069"/>
    <w:rsid w:val="00B319A4"/>
    <w:rsid w:val="00B337B0"/>
    <w:rsid w:val="00B35F57"/>
    <w:rsid w:val="00B50B1A"/>
    <w:rsid w:val="00B55BF2"/>
    <w:rsid w:val="00B60421"/>
    <w:rsid w:val="00B81175"/>
    <w:rsid w:val="00B868E2"/>
    <w:rsid w:val="00BA179C"/>
    <w:rsid w:val="00BB3B1B"/>
    <w:rsid w:val="00BC4B8A"/>
    <w:rsid w:val="00BC4FB6"/>
    <w:rsid w:val="00BE1DEC"/>
    <w:rsid w:val="00BF4E84"/>
    <w:rsid w:val="00C006D1"/>
    <w:rsid w:val="00C06A45"/>
    <w:rsid w:val="00C126F5"/>
    <w:rsid w:val="00C13CAC"/>
    <w:rsid w:val="00C1433E"/>
    <w:rsid w:val="00C16ED1"/>
    <w:rsid w:val="00C357E3"/>
    <w:rsid w:val="00C41A49"/>
    <w:rsid w:val="00C42281"/>
    <w:rsid w:val="00C4275B"/>
    <w:rsid w:val="00C5350E"/>
    <w:rsid w:val="00C63B50"/>
    <w:rsid w:val="00C7295E"/>
    <w:rsid w:val="00C74A2F"/>
    <w:rsid w:val="00C77385"/>
    <w:rsid w:val="00C92FB2"/>
    <w:rsid w:val="00C94D7E"/>
    <w:rsid w:val="00C97CC6"/>
    <w:rsid w:val="00CA4691"/>
    <w:rsid w:val="00CA773C"/>
    <w:rsid w:val="00CB168A"/>
    <w:rsid w:val="00CC19F2"/>
    <w:rsid w:val="00CC2A0C"/>
    <w:rsid w:val="00CD078B"/>
    <w:rsid w:val="00CD26F5"/>
    <w:rsid w:val="00CD6014"/>
    <w:rsid w:val="00CE391A"/>
    <w:rsid w:val="00CE529D"/>
    <w:rsid w:val="00CE5FEE"/>
    <w:rsid w:val="00CF1156"/>
    <w:rsid w:val="00D020C5"/>
    <w:rsid w:val="00D04462"/>
    <w:rsid w:val="00D10DAA"/>
    <w:rsid w:val="00D22F43"/>
    <w:rsid w:val="00D251AC"/>
    <w:rsid w:val="00D32FDD"/>
    <w:rsid w:val="00D35F08"/>
    <w:rsid w:val="00D372C0"/>
    <w:rsid w:val="00D477D4"/>
    <w:rsid w:val="00D52680"/>
    <w:rsid w:val="00D54120"/>
    <w:rsid w:val="00D61055"/>
    <w:rsid w:val="00D62347"/>
    <w:rsid w:val="00D6740E"/>
    <w:rsid w:val="00D80357"/>
    <w:rsid w:val="00D821FF"/>
    <w:rsid w:val="00D90E51"/>
    <w:rsid w:val="00D93E5F"/>
    <w:rsid w:val="00D965BD"/>
    <w:rsid w:val="00D96B47"/>
    <w:rsid w:val="00DA0DD9"/>
    <w:rsid w:val="00DB10DE"/>
    <w:rsid w:val="00DB330B"/>
    <w:rsid w:val="00DC0AFC"/>
    <w:rsid w:val="00DC4EA7"/>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85126"/>
    <w:rsid w:val="00E86BD3"/>
    <w:rsid w:val="00E91701"/>
    <w:rsid w:val="00EA3AB6"/>
    <w:rsid w:val="00EB0ECB"/>
    <w:rsid w:val="00EB2536"/>
    <w:rsid w:val="00EB4DF2"/>
    <w:rsid w:val="00EB7149"/>
    <w:rsid w:val="00EC24F0"/>
    <w:rsid w:val="00ED1AD6"/>
    <w:rsid w:val="00ED1C54"/>
    <w:rsid w:val="00ED48A6"/>
    <w:rsid w:val="00ED4BD6"/>
    <w:rsid w:val="00ED5ED5"/>
    <w:rsid w:val="00EE46EA"/>
    <w:rsid w:val="00F04CB1"/>
    <w:rsid w:val="00F25F4A"/>
    <w:rsid w:val="00F41731"/>
    <w:rsid w:val="00F42971"/>
    <w:rsid w:val="00F44866"/>
    <w:rsid w:val="00F44A2D"/>
    <w:rsid w:val="00F477A5"/>
    <w:rsid w:val="00F551C2"/>
    <w:rsid w:val="00F61E64"/>
    <w:rsid w:val="00F66EA8"/>
    <w:rsid w:val="00F67CA1"/>
    <w:rsid w:val="00F92831"/>
    <w:rsid w:val="00FA2510"/>
    <w:rsid w:val="00FA415B"/>
    <w:rsid w:val="00FA4698"/>
    <w:rsid w:val="00FA50C2"/>
    <w:rsid w:val="00FA5A65"/>
    <w:rsid w:val="00FA6437"/>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5A2806"/>
    <w:pPr>
      <w:spacing w:before="0" w:after="200" w:line="276" w:lineRule="auto"/>
      <w:ind w:left="720"/>
      <w:contextualSpacing/>
    </w:pPr>
    <w:rPr>
      <w:rFonts w:asciiTheme="minorHAnsi" w:eastAsiaTheme="minorHAnsi" w:hAnsiTheme="minorHAnsi" w:cstheme="minorBidi"/>
      <w:sz w:val="22"/>
      <w:szCs w:val="22"/>
      <w:lang w:val="en-US"/>
    </w:rPr>
  </w:style>
  <w:style w:type="paragraph" w:styleId="NoSpacing">
    <w:name w:val="No Spacing"/>
    <w:uiPriority w:val="1"/>
    <w:qFormat/>
    <w:rsid w:val="005A2806"/>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5A2806"/>
    <w:pPr>
      <w:spacing w:before="0" w:after="200" w:line="276" w:lineRule="auto"/>
      <w:ind w:left="720"/>
      <w:contextualSpacing/>
    </w:pPr>
    <w:rPr>
      <w:rFonts w:asciiTheme="minorHAnsi" w:eastAsiaTheme="minorHAnsi" w:hAnsiTheme="minorHAnsi" w:cstheme="minorBidi"/>
      <w:sz w:val="22"/>
      <w:szCs w:val="22"/>
      <w:lang w:val="en-US"/>
    </w:rPr>
  </w:style>
  <w:style w:type="paragraph" w:styleId="NoSpacing">
    <w:name w:val="No Spacing"/>
    <w:uiPriority w:val="1"/>
    <w:qFormat/>
    <w:rsid w:val="005A2806"/>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Template>
  <TotalTime>5</TotalTime>
  <Pages>5</Pages>
  <Words>1277</Words>
  <Characters>7475</Characters>
  <Application>Microsoft Office Word</Application>
  <DocSecurity>2</DocSecurity>
  <Lines>202</Lines>
  <Paragraphs>143</Paragraphs>
  <ScaleCrop>false</ScaleCrop>
  <HeadingPairs>
    <vt:vector size="2" baseType="variant">
      <vt:variant>
        <vt:lpstr>Title</vt:lpstr>
      </vt:variant>
      <vt:variant>
        <vt:i4>1</vt:i4>
      </vt:variant>
    </vt:vector>
  </HeadingPairs>
  <TitlesOfParts>
    <vt:vector size="1" baseType="lpstr">
      <vt:lpstr>WLAN</vt:lpstr>
    </vt:vector>
  </TitlesOfParts>
  <Company>Imagination Technologies Limited</Company>
  <LinksUpToDate>false</LinksUpToDate>
  <CharactersWithSpaces>8609</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subject>Host Loopback Testbench</dc:subject>
  <dc:creator>Imagination Technologies Limited</dc:creator>
  <dc:description>IMGDoc.dot Version 16</dc:description>
  <cp:lastModifiedBy>Uday Kannemadugu</cp:lastModifiedBy>
  <cp:revision>17</cp:revision>
  <dcterms:created xsi:type="dcterms:W3CDTF">2014-01-22T11:20:00Z</dcterms:created>
  <dcterms:modified xsi:type="dcterms:W3CDTF">2014-01-23T15:17:00Z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Strictly Confidential</vt:lpwstr>
  </property>
  <property fmtid="{D5CDD505-2E9C-101B-9397-08002B2CF9AE}" pid="6" name="DocumentVariant">
    <vt:lpwstr>NotSet</vt:lpwstr>
  </property>
</Properties>
</file>